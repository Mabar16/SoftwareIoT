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Ex3.xml" ContentType="application/vnd.ms-office.chartex+xml"/>
  <Override PartName="/word/charts/style3.xml" ContentType="application/vnd.ms-office.chartstyle+xml"/>
  <Override PartName="/word/charts/colors3.xml" ContentType="application/vnd.ms-office.chartcolorstyle+xml"/>
  <Override PartName="/word/charts/chartEx4.xml" ContentType="application/vnd.ms-office.chartex+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C1DDC" w14:textId="2815851E" w:rsidR="00A144D1" w:rsidRDefault="009B14F3" w:rsidP="00C804D2">
      <w:pPr>
        <w:pStyle w:val="Title"/>
      </w:pPr>
      <w:sdt>
        <w:sdtPr>
          <w:id w:val="-627929158"/>
          <w:placeholder>
            <w:docPart w:val="76823D9875A548E2A44BE23D58B0F851"/>
          </w:placeholder>
          <w15:appearance w15:val="hidden"/>
        </w:sdtPr>
        <w:sdtEndPr/>
        <w:sdtContent>
          <w:r w:rsidR="00653238">
            <w:t>Toolchain: Full Circle Latency</w:t>
          </w:r>
        </w:sdtContent>
      </w:sdt>
    </w:p>
    <w:p w14:paraId="4482828C" w14:textId="5E7B9C24" w:rsidR="00C804D2" w:rsidRDefault="009B14F3" w:rsidP="00C804D2">
      <w:pPr>
        <w:pStyle w:val="Subtitle"/>
      </w:pPr>
      <w:sdt>
        <w:sdtPr>
          <w:id w:val="2101209209"/>
          <w:placeholder>
            <w:docPart w:val="F28E54490CBE413F863EB74F65C3CC42"/>
          </w:placeholder>
          <w15:appearance w15:val="hidden"/>
        </w:sdtPr>
        <w:sdtEndPr/>
        <w:sdtContent>
          <w:r w:rsidR="00653238">
            <w:t>Software Engineering for IoT</w:t>
          </w:r>
        </w:sdtContent>
      </w:sdt>
    </w:p>
    <w:p w14:paraId="5DD717FD" w14:textId="361340F1" w:rsidR="00C804D2" w:rsidRDefault="009B14F3" w:rsidP="00C804D2">
      <w:pPr>
        <w:pStyle w:val="Author"/>
      </w:pPr>
      <w:sdt>
        <w:sdtPr>
          <w:id w:val="-1294904295"/>
          <w:placeholder>
            <w:docPart w:val="25B9AE8B3AD540F399B0CBB62B13D1A7"/>
          </w:placeholder>
          <w15:appearance w15:val="hidden"/>
        </w:sdtPr>
        <w:sdtEndPr/>
        <w:sdtContent>
          <w:r w:rsidR="00653238">
            <w:t>Markus Solomon Benjamin Barrow – mabar16</w:t>
          </w:r>
        </w:sdtContent>
      </w:sdt>
    </w:p>
    <w:p w14:paraId="34B2AD6F" w14:textId="46A040BD" w:rsidR="00751216" w:rsidRDefault="009B14F3" w:rsidP="00653238">
      <w:pPr>
        <w:pStyle w:val="Author"/>
      </w:pPr>
      <w:sdt>
        <w:sdtPr>
          <w:id w:val="-371924920"/>
          <w:placeholder>
            <w:docPart w:val="C5971688A950451FBCA06FF3041452D0"/>
          </w:placeholder>
          <w15:appearance w15:val="hidden"/>
        </w:sdtPr>
        <w:sdtEndPr/>
        <w:sdtContent>
          <w:r w:rsidR="00653238">
            <w:t xml:space="preserve">Victor </w:t>
          </w:r>
          <w:proofErr w:type="spellStart"/>
          <w:r w:rsidR="00653238">
            <w:t>Steenfeldt</w:t>
          </w:r>
          <w:proofErr w:type="spellEnd"/>
          <w:r w:rsidR="00653238">
            <w:t xml:space="preserve"> </w:t>
          </w:r>
          <w:proofErr w:type="spellStart"/>
          <w:r w:rsidR="00653238">
            <w:t>Laursen</w:t>
          </w:r>
          <w:proofErr w:type="spellEnd"/>
          <w:r w:rsidR="00653238">
            <w:t xml:space="preserve"> – vilau16</w:t>
          </w:r>
        </w:sdtContent>
      </w:sdt>
    </w:p>
    <w:p w14:paraId="0CE05DD1" w14:textId="2133213F" w:rsidR="00653238" w:rsidRDefault="00653238" w:rsidP="00653238">
      <w:pPr>
        <w:pStyle w:val="Heading1"/>
      </w:pPr>
      <w:r>
        <w:t>Experimental Setup</w:t>
      </w:r>
    </w:p>
    <w:p w14:paraId="7FD50F4D" w14:textId="55AD89FA" w:rsidR="00C652FB" w:rsidRDefault="00C652FB" w:rsidP="00C652FB">
      <w:r>
        <w:t xml:space="preserve">This experiment makes use of two </w:t>
      </w:r>
      <w:proofErr w:type="spellStart"/>
      <w:r>
        <w:t>PyCom</w:t>
      </w:r>
      <w:proofErr w:type="spellEnd"/>
      <w:r>
        <w:t xml:space="preserve"> devices. The first device is programmed </w:t>
      </w:r>
      <w:r w:rsidR="00A65A6C">
        <w:t xml:space="preserve">to </w:t>
      </w:r>
      <w:r>
        <w:t xml:space="preserve">blink for one second at a frequency of one blink per second, the light emitter. The second device is set to detect changes in light levels every 50 </w:t>
      </w:r>
      <w:proofErr w:type="spellStart"/>
      <w:r>
        <w:t>ms</w:t>
      </w:r>
      <w:proofErr w:type="spellEnd"/>
      <w:r w:rsidR="00A65A6C">
        <w:t xml:space="preserve"> with </w:t>
      </w:r>
      <w:r>
        <w:t>the light</w:t>
      </w:r>
      <w:r w:rsidR="00A65A6C">
        <w:t xml:space="preserve"> sensor</w:t>
      </w:r>
      <w:r>
        <w:t xml:space="preserve">. In order to ensure stability in the physical setup, the devices are attached to each other using a rubber band, such that the light emitting device’s LED is directly facing the light sensing device’s light sensor. </w:t>
      </w:r>
    </w:p>
    <w:p w14:paraId="7439E90E" w14:textId="0314A1F7" w:rsidR="00C652FB" w:rsidRDefault="00A65A6C" w:rsidP="00C652FB">
      <w:r>
        <w:t>Both</w:t>
      </w:r>
      <w:r w:rsidR="00C652FB">
        <w:t xml:space="preserve"> device</w:t>
      </w:r>
      <w:r>
        <w:t>s are</w:t>
      </w:r>
      <w:r w:rsidR="00C652FB">
        <w:t xml:space="preserve"> connected to the same laptop via USB</w:t>
      </w:r>
      <w:r>
        <w:t xml:space="preserve">. The laptop runs </w:t>
      </w:r>
      <w:r w:rsidR="00C652FB">
        <w:t xml:space="preserve">two Python programs, one for each connected device. The </w:t>
      </w:r>
      <w:r>
        <w:t>first Python program sends alternating ones and zeroes</w:t>
      </w:r>
      <w:r w:rsidR="00C652FB">
        <w:t xml:space="preserve"> every second </w:t>
      </w:r>
      <w:r>
        <w:t>to the light emitter</w:t>
      </w:r>
      <w:r w:rsidR="00C652FB">
        <w:t xml:space="preserve">. </w:t>
      </w:r>
      <w:r>
        <w:t>Upon r</w:t>
      </w:r>
      <w:r w:rsidR="00C652FB">
        <w:t xml:space="preserve">eceiving a 1 </w:t>
      </w:r>
      <w:r>
        <w:t>it activates its</w:t>
      </w:r>
      <w:r w:rsidR="00C652FB">
        <w:t xml:space="preserve"> LED and </w:t>
      </w:r>
      <w:r>
        <w:t>upon 0 it d</w:t>
      </w:r>
      <w:r w:rsidR="00C652FB">
        <w:t xml:space="preserve">eactivates the LED. The laptop logs the time stamp before and after sending a value to the light emitter. </w:t>
      </w:r>
    </w:p>
    <w:p w14:paraId="05E998AB" w14:textId="38FE1666" w:rsidR="00C652FB" w:rsidRDefault="00C652FB" w:rsidP="00C652FB">
      <w:r>
        <w:t xml:space="preserve">The light sensor sends a 1 to the laptop whenever it detects the light emitter’s LED activating and sends a 0 when it deactivates. The laptop logs the time stamp immediately before and after each digit is received. </w:t>
      </w:r>
    </w:p>
    <w:p w14:paraId="418F215D" w14:textId="4300C8CA" w:rsidR="00DF0A90" w:rsidRDefault="00C652FB" w:rsidP="00C652FB">
      <w:r>
        <w:t xml:space="preserve">This allows the latency from light emission to detection to be calculated as the difference between the </w:t>
      </w:r>
      <w:r w:rsidR="00A65A6C">
        <w:t xml:space="preserve">time stamp logged before the laptop sends a 1 to the light emitter </w:t>
      </w:r>
      <w:r>
        <w:t xml:space="preserve">and the </w:t>
      </w:r>
      <w:r w:rsidR="00A65A6C">
        <w:t xml:space="preserve">time stamp </w:t>
      </w:r>
      <w:r w:rsidR="006B64F9">
        <w:t xml:space="preserve">logged after </w:t>
      </w:r>
      <w:r w:rsidR="002C4725">
        <w:t xml:space="preserve">the </w:t>
      </w:r>
      <w:r>
        <w:t>laptop recei</w:t>
      </w:r>
      <w:r w:rsidR="006B64F9">
        <w:t>ves</w:t>
      </w:r>
      <w:r>
        <w:t xml:space="preserve"> a 1 from the light sensing device.</w:t>
      </w:r>
    </w:p>
    <w:p w14:paraId="1023B65E" w14:textId="21DF1A9B" w:rsidR="005A2F4C" w:rsidRDefault="005A2F4C" w:rsidP="00C652FB">
      <w:r>
        <w:t xml:space="preserve">The light sensing device uses the following configuration settings: 96x gain, 50ms integration time, and 50ms between measurements. It uses a threshold of 10000 lux to determine whether the LED is on. This threshold has been chosen as it was observed that the sensor measured 12000~13000 lux when the LED was on. </w:t>
      </w:r>
    </w:p>
    <w:p w14:paraId="7EB0783C" w14:textId="77777777" w:rsidR="00DF0A90" w:rsidRDefault="00DF0A90">
      <w:pPr>
        <w:tabs>
          <w:tab w:val="clear" w:pos="7200"/>
        </w:tabs>
        <w:spacing w:before="0" w:after="200" w:line="240" w:lineRule="auto"/>
        <w:jc w:val="left"/>
      </w:pPr>
      <w:r>
        <w:br w:type="page"/>
      </w:r>
    </w:p>
    <w:p w14:paraId="5DCFC51B" w14:textId="77777777" w:rsidR="00C652FB" w:rsidRDefault="00C652FB" w:rsidP="00C652FB"/>
    <w:p w14:paraId="6175BFC2" w14:textId="18B4E38B" w:rsidR="00C652FB" w:rsidRDefault="00DF0A90" w:rsidP="00C652FB">
      <w:pPr>
        <w:pStyle w:val="Heading1"/>
      </w:pPr>
      <w:r>
        <w:t>Results</w:t>
      </w:r>
    </w:p>
    <w:p w14:paraId="6E8A1A8B" w14:textId="7E1FE6AA" w:rsidR="00DF0A90" w:rsidRPr="00DF0A90" w:rsidRDefault="00DF0A90" w:rsidP="00DF0A90">
      <w:r>
        <w:t>This section shows four histograms of the measured latencies. They are discussed in Section 3.</w:t>
      </w:r>
    </w:p>
    <w:p w14:paraId="4F5117FA" w14:textId="5D5DD534" w:rsidR="00DF0A90" w:rsidRDefault="00DF0A90" w:rsidP="00DF0A90">
      <w:r>
        <w:rPr>
          <w:noProof/>
          <w14:ligatures w14:val="none"/>
        </w:rPr>
        <mc:AlternateContent>
          <mc:Choice Requires="cx1">
            <w:drawing>
              <wp:inline distT="0" distB="0" distL="0" distR="0" wp14:anchorId="6960F38A" wp14:editId="5DC5CE8C">
                <wp:extent cx="4898004" cy="2544417"/>
                <wp:effectExtent l="0" t="0" r="17145" b="8890"/>
                <wp:docPr id="1" name="Chart 1">
                  <a:extLst xmlns:a="http://schemas.openxmlformats.org/drawingml/2006/main">
                    <a:ext uri="{FF2B5EF4-FFF2-40B4-BE49-F238E27FC236}">
                      <a16:creationId xmlns:a16="http://schemas.microsoft.com/office/drawing/2014/main" id="{C7DD9F42-5F3C-4652-85D7-02F4864034F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inline>
            </w:drawing>
          </mc:Choice>
          <mc:Fallback>
            <w:drawing>
              <wp:inline distT="0" distB="0" distL="0" distR="0" wp14:anchorId="6960F38A" wp14:editId="5DC5CE8C">
                <wp:extent cx="4898004" cy="2544417"/>
                <wp:effectExtent l="0" t="0" r="17145" b="8890"/>
                <wp:docPr id="1" name="Chart 1">
                  <a:extLst xmlns:a="http://schemas.openxmlformats.org/drawingml/2006/main">
                    <a:ext uri="{FF2B5EF4-FFF2-40B4-BE49-F238E27FC236}">
                      <a16:creationId xmlns:a16="http://schemas.microsoft.com/office/drawing/2014/main" id="{C7DD9F42-5F3C-4652-85D7-02F4864034F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C7DD9F42-5F3C-4652-85D7-02F4864034F2}"/>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4897755" cy="2543810"/>
                        </a:xfrm>
                        <a:prstGeom prst="rect">
                          <a:avLst/>
                        </a:prstGeom>
                      </pic:spPr>
                    </pic:pic>
                  </a:graphicData>
                </a:graphic>
              </wp:inline>
            </w:drawing>
          </mc:Fallback>
        </mc:AlternateContent>
      </w:r>
    </w:p>
    <w:p w14:paraId="73C90A86" w14:textId="48A1A667" w:rsidR="00DF0A90" w:rsidRDefault="00DF0A90" w:rsidP="00DF0A90">
      <w:r>
        <w:rPr>
          <w:noProof/>
          <w14:ligatures w14:val="none"/>
        </w:rPr>
        <mc:AlternateContent>
          <mc:Choice Requires="cx1">
            <w:drawing>
              <wp:inline distT="0" distB="0" distL="0" distR="0" wp14:anchorId="4B47BB5A" wp14:editId="49763347">
                <wp:extent cx="4898004" cy="3657600"/>
                <wp:effectExtent l="0" t="0" r="17145" b="0"/>
                <wp:docPr id="2" name="Chart 2">
                  <a:extLst xmlns:a="http://schemas.openxmlformats.org/drawingml/2006/main">
                    <a:ext uri="{FF2B5EF4-FFF2-40B4-BE49-F238E27FC236}">
                      <a16:creationId xmlns:a16="http://schemas.microsoft.com/office/drawing/2014/main" id="{8513F4D1-C856-471E-9E7E-F5E7E6E3A838}"/>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inline>
            </w:drawing>
          </mc:Choice>
          <mc:Fallback>
            <w:drawing>
              <wp:inline distT="0" distB="0" distL="0" distR="0" wp14:anchorId="4B47BB5A" wp14:editId="49763347">
                <wp:extent cx="4898004" cy="3657600"/>
                <wp:effectExtent l="0" t="0" r="17145" b="0"/>
                <wp:docPr id="2" name="Chart 2">
                  <a:extLst xmlns:a="http://schemas.openxmlformats.org/drawingml/2006/main">
                    <a:ext uri="{FF2B5EF4-FFF2-40B4-BE49-F238E27FC236}">
                      <a16:creationId xmlns:a16="http://schemas.microsoft.com/office/drawing/2014/main" id="{8513F4D1-C856-471E-9E7E-F5E7E6E3A838}"/>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Chart 2">
                          <a:extLst>
                            <a:ext uri="{FF2B5EF4-FFF2-40B4-BE49-F238E27FC236}">
                              <a16:creationId xmlns:a16="http://schemas.microsoft.com/office/drawing/2014/main" id="{8513F4D1-C856-471E-9E7E-F5E7E6E3A838}"/>
                            </a:ext>
                          </a:extLst>
                        </pic:cNvPr>
                        <pic:cNvPicPr>
                          <a:picLocks noGrp="1" noRot="1" noChangeAspect="1" noMove="1" noResize="1" noEditPoints="1" noAdjustHandles="1" noChangeArrowheads="1" noChangeShapeType="1"/>
                        </pic:cNvPicPr>
                      </pic:nvPicPr>
                      <pic:blipFill>
                        <a:blip r:embed="rId11"/>
                        <a:stretch>
                          <a:fillRect/>
                        </a:stretch>
                      </pic:blipFill>
                      <pic:spPr>
                        <a:xfrm>
                          <a:off x="0" y="0"/>
                          <a:ext cx="4897755" cy="3657600"/>
                        </a:xfrm>
                        <a:prstGeom prst="rect">
                          <a:avLst/>
                        </a:prstGeom>
                      </pic:spPr>
                    </pic:pic>
                  </a:graphicData>
                </a:graphic>
              </wp:inline>
            </w:drawing>
          </mc:Fallback>
        </mc:AlternateContent>
      </w:r>
    </w:p>
    <w:p w14:paraId="7C7986C5" w14:textId="2E13FD4B" w:rsidR="00DF0A90" w:rsidRDefault="00DF0A90" w:rsidP="00DF0A90">
      <w:r>
        <w:rPr>
          <w:noProof/>
          <w14:ligatures w14:val="none"/>
        </w:rPr>
        <w:lastRenderedPageBreak/>
        <mc:AlternateContent>
          <mc:Choice Requires="cx1">
            <w:drawing>
              <wp:inline distT="0" distB="0" distL="0" distR="0" wp14:anchorId="16FACA9A" wp14:editId="4CBD3080">
                <wp:extent cx="4874150" cy="3601941"/>
                <wp:effectExtent l="0" t="0" r="3175" b="17780"/>
                <wp:docPr id="3" name="Chart 3">
                  <a:extLst xmlns:a="http://schemas.openxmlformats.org/drawingml/2006/main">
                    <a:ext uri="{FF2B5EF4-FFF2-40B4-BE49-F238E27FC236}">
                      <a16:creationId xmlns:a16="http://schemas.microsoft.com/office/drawing/2014/main" id="{23CD3A81-476B-427E-A8CB-74120B3A4DBE}"/>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2"/>
                  </a:graphicData>
                </a:graphic>
              </wp:inline>
            </w:drawing>
          </mc:Choice>
          <mc:Fallback>
            <w:drawing>
              <wp:inline distT="0" distB="0" distL="0" distR="0" wp14:anchorId="16FACA9A" wp14:editId="4CBD3080">
                <wp:extent cx="4874150" cy="3601941"/>
                <wp:effectExtent l="0" t="0" r="3175" b="17780"/>
                <wp:docPr id="3" name="Chart 3">
                  <a:extLst xmlns:a="http://schemas.openxmlformats.org/drawingml/2006/main">
                    <a:ext uri="{FF2B5EF4-FFF2-40B4-BE49-F238E27FC236}">
                      <a16:creationId xmlns:a16="http://schemas.microsoft.com/office/drawing/2014/main" id="{23CD3A81-476B-427E-A8CB-74120B3A4DBE}"/>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a:extLst>
                            <a:ext uri="{FF2B5EF4-FFF2-40B4-BE49-F238E27FC236}">
                              <a16:creationId xmlns:a16="http://schemas.microsoft.com/office/drawing/2014/main" id="{23CD3A81-476B-427E-A8CB-74120B3A4DBE}"/>
                            </a:ext>
                          </a:extLst>
                        </pic:cNvPr>
                        <pic:cNvPicPr>
                          <a:picLocks noGrp="1" noRot="1" noChangeAspect="1" noMove="1" noResize="1" noEditPoints="1" noAdjustHandles="1" noChangeArrowheads="1" noChangeShapeType="1"/>
                        </pic:cNvPicPr>
                      </pic:nvPicPr>
                      <pic:blipFill>
                        <a:blip r:embed="rId13"/>
                        <a:stretch>
                          <a:fillRect/>
                        </a:stretch>
                      </pic:blipFill>
                      <pic:spPr>
                        <a:xfrm>
                          <a:off x="0" y="0"/>
                          <a:ext cx="4873625" cy="3601720"/>
                        </a:xfrm>
                        <a:prstGeom prst="rect">
                          <a:avLst/>
                        </a:prstGeom>
                      </pic:spPr>
                    </pic:pic>
                  </a:graphicData>
                </a:graphic>
              </wp:inline>
            </w:drawing>
          </mc:Fallback>
        </mc:AlternateContent>
      </w:r>
    </w:p>
    <w:p w14:paraId="4035256C" w14:textId="7E9B7CE9" w:rsidR="00DF0A90" w:rsidRPr="00DF0A90" w:rsidRDefault="00DF0A90" w:rsidP="00DF0A90">
      <w:bookmarkStart w:id="0" w:name="_GoBack"/>
      <w:r>
        <w:rPr>
          <w:noProof/>
          <w14:ligatures w14:val="none"/>
        </w:rPr>
        <mc:AlternateContent>
          <mc:Choice Requires="cx1">
            <w:drawing>
              <wp:anchor distT="0" distB="0" distL="114300" distR="114300" simplePos="0" relativeHeight="251658240" behindDoc="0" locked="0" layoutInCell="1" allowOverlap="1" wp14:anchorId="7D5365FE" wp14:editId="0701213A">
                <wp:simplePos x="0" y="0"/>
                <wp:positionH relativeFrom="column">
                  <wp:posOffset>-994</wp:posOffset>
                </wp:positionH>
                <wp:positionV relativeFrom="paragraph">
                  <wp:posOffset>-30287</wp:posOffset>
                </wp:positionV>
                <wp:extent cx="4873570" cy="3762375"/>
                <wp:effectExtent l="0" t="0" r="3810" b="9525"/>
                <wp:wrapSquare wrapText="bothSides"/>
                <wp:docPr id="5" name="Chart 5">
                  <a:extLst xmlns:a="http://schemas.openxmlformats.org/drawingml/2006/main">
                    <a:ext uri="{FF2B5EF4-FFF2-40B4-BE49-F238E27FC236}">
                      <a16:creationId xmlns:a16="http://schemas.microsoft.com/office/drawing/2014/main" id="{83A1599D-2611-44BB-8157-9B0DB9A7DC1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4"/>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58240" behindDoc="0" locked="0" layoutInCell="1" allowOverlap="1" wp14:anchorId="7D5365FE" wp14:editId="0701213A">
                <wp:simplePos x="0" y="0"/>
                <wp:positionH relativeFrom="column">
                  <wp:posOffset>-994</wp:posOffset>
                </wp:positionH>
                <wp:positionV relativeFrom="paragraph">
                  <wp:posOffset>-30287</wp:posOffset>
                </wp:positionV>
                <wp:extent cx="4873570" cy="3762375"/>
                <wp:effectExtent l="0" t="0" r="3810" b="9525"/>
                <wp:wrapSquare wrapText="bothSides"/>
                <wp:docPr id="5" name="Chart 5">
                  <a:extLst xmlns:a="http://schemas.openxmlformats.org/drawingml/2006/main">
                    <a:ext uri="{FF2B5EF4-FFF2-40B4-BE49-F238E27FC236}">
                      <a16:creationId xmlns:a16="http://schemas.microsoft.com/office/drawing/2014/main" id="{83A1599D-2611-44BB-8157-9B0DB9A7DC1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 name="Chart 5">
                          <a:extLst>
                            <a:ext uri="{FF2B5EF4-FFF2-40B4-BE49-F238E27FC236}">
                              <a16:creationId xmlns:a16="http://schemas.microsoft.com/office/drawing/2014/main" id="{83A1599D-2611-44BB-8157-9B0DB9A7DC1F}"/>
                            </a:ext>
                          </a:extLst>
                        </pic:cNvPr>
                        <pic:cNvPicPr>
                          <a:picLocks noGrp="1" noRot="1" noChangeAspect="1" noMove="1" noResize="1" noEditPoints="1" noAdjustHandles="1" noChangeArrowheads="1" noChangeShapeType="1"/>
                        </pic:cNvPicPr>
                      </pic:nvPicPr>
                      <pic:blipFill>
                        <a:blip r:embed="rId15"/>
                        <a:stretch>
                          <a:fillRect/>
                        </a:stretch>
                      </pic:blipFill>
                      <pic:spPr>
                        <a:xfrm>
                          <a:off x="0" y="0"/>
                          <a:ext cx="4872990" cy="3762375"/>
                        </a:xfrm>
                        <a:prstGeom prst="rect">
                          <a:avLst/>
                        </a:prstGeom>
                      </pic:spPr>
                    </pic:pic>
                  </a:graphicData>
                </a:graphic>
                <wp14:sizeRelH relativeFrom="margin">
                  <wp14:pctWidth>0</wp14:pctWidth>
                </wp14:sizeRelH>
                <wp14:sizeRelV relativeFrom="margin">
                  <wp14:pctHeight>0</wp14:pctHeight>
                </wp14:sizeRelV>
              </wp:anchor>
            </w:drawing>
          </mc:Fallback>
        </mc:AlternateContent>
      </w:r>
      <w:bookmarkEnd w:id="0"/>
    </w:p>
    <w:p w14:paraId="246CE1C3" w14:textId="09EF5745" w:rsidR="00653238" w:rsidRDefault="00653238" w:rsidP="00653238">
      <w:pPr>
        <w:pStyle w:val="Heading1"/>
      </w:pPr>
      <w:r>
        <w:lastRenderedPageBreak/>
        <w:t>Analysis</w:t>
      </w:r>
    </w:p>
    <w:p w14:paraId="3DF3B56D" w14:textId="18CD1A7F" w:rsidR="00653238" w:rsidRPr="00653238" w:rsidRDefault="00653238" w:rsidP="00653238">
      <w:r>
        <w:t>In this section, we compare the actual and expected distributions of latency.</w:t>
      </w:r>
    </w:p>
    <w:p w14:paraId="2D2CEAC5" w14:textId="0F7E496A" w:rsidR="00653238" w:rsidRDefault="00653238" w:rsidP="00653238">
      <w:pPr>
        <w:pStyle w:val="Heading2"/>
      </w:pPr>
      <w:r>
        <w:t>Expected distribution of latency</w:t>
      </w:r>
    </w:p>
    <w:p w14:paraId="7AD321B9" w14:textId="00D1EED0" w:rsidR="00653238" w:rsidRDefault="00653238" w:rsidP="00653238">
      <w:r>
        <w:t>We expect a normal distribution of latency with a mean around 50ms and a low standard deviation.</w:t>
      </w:r>
    </w:p>
    <w:p w14:paraId="10C358DD" w14:textId="265D6AC3" w:rsidR="00653238" w:rsidRDefault="00653238" w:rsidP="00653238">
      <w:r>
        <w:t>We reason that the latencies should be normal distributed, because we expect that they will all be close to the mean and any differences in latency caused by the time taken by communication, the time needed for the LED to turn on</w:t>
      </w:r>
      <w:r w:rsidR="00C652FB">
        <w:t>, or time taken by the light sensor will be on both sides of the mean.</w:t>
      </w:r>
    </w:p>
    <w:p w14:paraId="35905E9D" w14:textId="7E8A8FF0" w:rsidR="00C652FB" w:rsidRPr="00C652FB" w:rsidRDefault="00C652FB" w:rsidP="00C652FB">
      <w:pPr>
        <w:spacing w:before="0"/>
      </w:pPr>
      <w:r>
        <w:t xml:space="preserve">50ms has been chosen as the mean because that is the interval between each sensing of the light sensor. That is, it </w:t>
      </w:r>
      <w:proofErr w:type="gramStart"/>
      <w:r>
        <w:t>is able to</w:t>
      </w:r>
      <w:proofErr w:type="gramEnd"/>
      <w:r>
        <w:t xml:space="preserve"> perform measurements with a frequency of 1/50ms.</w:t>
      </w:r>
    </w:p>
    <w:p w14:paraId="08893C63" w14:textId="24C0E167" w:rsidR="00653238" w:rsidRDefault="00653238" w:rsidP="00653238">
      <w:pPr>
        <w:pStyle w:val="Heading2"/>
      </w:pPr>
      <w:r>
        <w:t>Measured distribution of latency</w:t>
      </w:r>
    </w:p>
    <w:p w14:paraId="1693DF99" w14:textId="00A25A31" w:rsidR="00C652FB" w:rsidRDefault="00C652FB" w:rsidP="00C652FB">
      <w:r>
        <w:t xml:space="preserve">The actual distribution of latencies is shown in </w:t>
      </w:r>
      <w:r w:rsidR="00DF0A90">
        <w:t xml:space="preserve">the histograms shown in Section 2. The histogram with bins of 100ms is not very useful. It only shows that </w:t>
      </w:r>
      <w:proofErr w:type="gramStart"/>
      <w:r w:rsidR="00DF0A90">
        <w:t>the vast majority of</w:t>
      </w:r>
      <w:proofErr w:type="gramEnd"/>
      <w:r w:rsidR="00DF0A90">
        <w:t xml:space="preserve"> measurements are below 100ms.</w:t>
      </w:r>
    </w:p>
    <w:p w14:paraId="6F6AC956" w14:textId="1B19F4C0" w:rsidR="00DF0A90" w:rsidRDefault="00DF0A90" w:rsidP="00C652FB">
      <w:r>
        <w:t>The histogram with 10ms bins shows that most of the latencies measured are around 70ms. Looking at this histogram one is tempted to conclude that the latencies are normally distributed.</w:t>
      </w:r>
    </w:p>
    <w:p w14:paraId="4DCF3786" w14:textId="708BF3E4" w:rsidR="00DF0A90" w:rsidRDefault="00DF0A90" w:rsidP="00C652FB">
      <w:r>
        <w:t xml:space="preserve">The next histogram (with 1ms bins), however, shows that the latencies do not follow a normal distribution. In fact, they do not follow any of the common statistical distributions (normal, uniform, exponential, etc.). Most of the latencies are distributed amongst only four bins. </w:t>
      </w:r>
    </w:p>
    <w:p w14:paraId="558E2B06" w14:textId="36AE89AD" w:rsidR="00DF0A90" w:rsidRPr="00C652FB" w:rsidRDefault="00DF0A90" w:rsidP="00C652FB">
      <w:r>
        <w:t xml:space="preserve">The histogram with 100µs bins supports this. It shows </w:t>
      </w:r>
      <w:r w:rsidR="00DC6BC4">
        <w:t>four tall bars representing ~73% of all the measurements. They are about 1</w:t>
      </w:r>
      <w:r w:rsidR="00855D6B">
        <w:t>6m</w:t>
      </w:r>
      <w:r w:rsidR="00DC6BC4">
        <w:t>s apart.</w:t>
      </w:r>
    </w:p>
    <w:p w14:paraId="733EA8D8" w14:textId="24718CCE" w:rsidR="00653238" w:rsidRDefault="00653238" w:rsidP="00653238">
      <w:pPr>
        <w:pStyle w:val="Heading2"/>
      </w:pPr>
      <w:r>
        <w:t>Deviations</w:t>
      </w:r>
    </w:p>
    <w:p w14:paraId="33336E8A" w14:textId="60ACEEDC" w:rsidR="00A65A6C" w:rsidRPr="00A65A6C" w:rsidRDefault="00855D6B" w:rsidP="00A65A6C">
      <w:r>
        <w:t>We are not certain why the latencies are distributed like this, but we have a suspicion that it is due to the USB/Serial interface on the Windows laptop. An answer on Stack Overflow (</w:t>
      </w:r>
      <w:hyperlink r:id="rId16" w:history="1">
        <w:r w:rsidRPr="00070C3D">
          <w:rPr>
            <w:rStyle w:val="Hyperlink"/>
          </w:rPr>
          <w:t>stackoverflow.com/a/55244435/7063253</w:t>
        </w:r>
      </w:hyperlink>
      <w:r>
        <w:t xml:space="preserve">) </w:t>
      </w:r>
      <w:r w:rsidR="001E7040">
        <w:t>mentions the following: “</w:t>
      </w:r>
      <w:r w:rsidR="001E7040" w:rsidRPr="001E7040">
        <w:rPr>
          <w:i/>
          <w:iCs/>
        </w:rPr>
        <w:t xml:space="preserve">On Linux &amp; Windows, the default latency timer setting is 16ms. For example, say you send a </w:t>
      </w:r>
      <w:proofErr w:type="gramStart"/>
      <w:r w:rsidR="001E7040" w:rsidRPr="001E7040">
        <w:rPr>
          <w:i/>
          <w:iCs/>
        </w:rPr>
        <w:t>3 byte</w:t>
      </w:r>
      <w:proofErr w:type="gramEnd"/>
      <w:r w:rsidR="001E7040" w:rsidRPr="001E7040">
        <w:rPr>
          <w:i/>
          <w:iCs/>
        </w:rPr>
        <w:t xml:space="preserve"> MIDI message from your Arduino at 115200bps. As serial data, it takes 0.3ms for the MIDI message to go from the Arduino’s microcontroller to the FTDI chip. However, the FTDI holds the message in its buffer for a further 15.8ms (16ms after the first byte arrived), before the latency timer expires and it sends a USB packet to the computer.</w:t>
      </w:r>
      <w:r w:rsidR="001E7040">
        <w:t>”</w:t>
      </w:r>
    </w:p>
    <w:sectPr w:rsidR="00A65A6C" w:rsidRPr="00A65A6C" w:rsidSect="001E7040">
      <w:footerReference w:type="default" r:id="rId17"/>
      <w:pgSz w:w="12240" w:h="15840"/>
      <w:pgMar w:top="1440" w:right="2268" w:bottom="1440" w:left="2268" w:header="720" w:footer="179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4CFD4F" w14:textId="77777777" w:rsidR="009B14F3" w:rsidRDefault="009B14F3" w:rsidP="00F95255">
      <w:r>
        <w:separator/>
      </w:r>
    </w:p>
  </w:endnote>
  <w:endnote w:type="continuationSeparator" w:id="0">
    <w:p w14:paraId="4897BEC3" w14:textId="77777777" w:rsidR="009B14F3" w:rsidRDefault="009B14F3" w:rsidP="00F95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0">
    <w:panose1 w:val="00000500000000000000"/>
    <w:charset w:val="00"/>
    <w:family w:val="modern"/>
    <w:notTrueType/>
    <w:pitch w:val="variable"/>
    <w:sig w:usb0="20000007" w:usb1="00000000" w:usb2="00000000" w:usb3="00000000" w:csb0="00000193" w:csb1="00000000"/>
  </w:font>
  <w:font w:name="LM Mono 10">
    <w:panose1 w:val="0000050900000000000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6E6D7" w14:textId="77777777" w:rsidR="00367873" w:rsidRDefault="007F2F27" w:rsidP="00F95255">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3E3B25" w14:textId="77777777" w:rsidR="009B14F3" w:rsidRPr="00266D36" w:rsidRDefault="009B14F3" w:rsidP="00266D36">
      <w:pPr>
        <w:spacing w:after="0"/>
        <w:rPr>
          <w:sz w:val="18"/>
        </w:rPr>
      </w:pPr>
      <w:r w:rsidRPr="00266D36">
        <w:rPr>
          <w:sz w:val="18"/>
        </w:rPr>
        <w:separator/>
      </w:r>
    </w:p>
  </w:footnote>
  <w:footnote w:type="continuationSeparator" w:id="0">
    <w:p w14:paraId="7FB35758" w14:textId="77777777" w:rsidR="009B14F3" w:rsidRDefault="009B14F3" w:rsidP="00F95255">
      <w:r>
        <w:continuationSeparator/>
      </w:r>
    </w:p>
  </w:footnote>
  <w:footnote w:type="continuationNotice" w:id="1">
    <w:p w14:paraId="6CDAB09F" w14:textId="77777777" w:rsidR="009B14F3" w:rsidRDefault="009B14F3">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CCC25CA"/>
    <w:multiLevelType w:val="multilevel"/>
    <w:tmpl w:val="E4623748"/>
    <w:lvl w:ilvl="0">
      <w:start w:val="1"/>
      <w:numFmt w:val="bullet"/>
      <w:pStyle w:val="ListBullet"/>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FFFFFF7C"/>
    <w:multiLevelType w:val="singleLevel"/>
    <w:tmpl w:val="C14290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7EAA9FDC"/>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48A00F0"/>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CE72ABD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D21C327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D6DEB6F0"/>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7" w15:restartNumberingAfterBreak="0">
    <w:nsid w:val="FFFFFF82"/>
    <w:multiLevelType w:val="singleLevel"/>
    <w:tmpl w:val="6880624A"/>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8" w15:restartNumberingAfterBreak="0">
    <w:nsid w:val="FFFFFF83"/>
    <w:multiLevelType w:val="singleLevel"/>
    <w:tmpl w:val="4C5CC0F6"/>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9" w15:restartNumberingAfterBreak="0">
    <w:nsid w:val="FFFFFF88"/>
    <w:multiLevelType w:val="singleLevel"/>
    <w:tmpl w:val="9264A6A6"/>
    <w:lvl w:ilvl="0">
      <w:start w:val="1"/>
      <w:numFmt w:val="decimal"/>
      <w:pStyle w:val="ListNumber"/>
      <w:lvlText w:val="%1."/>
      <w:lvlJc w:val="left"/>
      <w:pPr>
        <w:tabs>
          <w:tab w:val="num" w:pos="360"/>
        </w:tabs>
        <w:ind w:left="360" w:hanging="360"/>
      </w:pPr>
    </w:lvl>
  </w:abstractNum>
  <w:abstractNum w:abstractNumId="10" w15:restartNumberingAfterBreak="0">
    <w:nsid w:val="05D862B4"/>
    <w:multiLevelType w:val="multilevel"/>
    <w:tmpl w:val="8DE61AAA"/>
    <w:numStyleLink w:val="Enumerate"/>
  </w:abstractNum>
  <w:abstractNum w:abstractNumId="11" w15:restartNumberingAfterBreak="0">
    <w:nsid w:val="083E5846"/>
    <w:multiLevelType w:val="multilevel"/>
    <w:tmpl w:val="8DE61AAA"/>
    <w:numStyleLink w:val="Enumerate"/>
  </w:abstractNum>
  <w:abstractNum w:abstractNumId="12" w15:restartNumberingAfterBreak="0">
    <w:nsid w:val="0BB2573D"/>
    <w:multiLevelType w:val="multilevel"/>
    <w:tmpl w:val="9C48147A"/>
    <w:lvl w:ilvl="0">
      <w:start w:val="1"/>
      <w:numFmt w:val="decimal"/>
      <w:pStyle w:val="Heading1"/>
      <w:lvlText w:val="%1"/>
      <w:lvlJc w:val="left"/>
      <w:pPr>
        <w:ind w:left="504" w:hanging="504"/>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13" w15:restartNumberingAfterBreak="0">
    <w:nsid w:val="0FC47F92"/>
    <w:multiLevelType w:val="multilevel"/>
    <w:tmpl w:val="8DE61AAA"/>
    <w:numStyleLink w:val="Enumerate"/>
  </w:abstractNum>
  <w:abstractNum w:abstractNumId="14" w15:restartNumberingAfterBreak="0">
    <w:nsid w:val="13107108"/>
    <w:multiLevelType w:val="multilevel"/>
    <w:tmpl w:val="8DE61AAA"/>
    <w:numStyleLink w:val="Enumerate"/>
  </w:abstractNum>
  <w:abstractNum w:abstractNumId="15" w15:restartNumberingAfterBreak="0">
    <w:nsid w:val="15C8466C"/>
    <w:multiLevelType w:val="multilevel"/>
    <w:tmpl w:val="59489428"/>
    <w:styleLink w:val="Itemize"/>
    <w:lvl w:ilvl="0">
      <w:start w:val="15"/>
      <w:numFmt w:val="bullet"/>
      <w:lvlText w:val=""/>
      <w:lvlJc w:val="left"/>
      <w:pPr>
        <w:ind w:left="576" w:hanging="216"/>
      </w:pPr>
      <w:rPr>
        <w:rFonts w:ascii="Symbol" w:hAnsi="Symbol" w:hint="default"/>
      </w:rPr>
    </w:lvl>
    <w:lvl w:ilvl="1">
      <w:start w:val="1"/>
      <w:numFmt w:val="bullet"/>
      <w:lvlText w:val=""/>
      <w:lvlJc w:val="left"/>
      <w:pPr>
        <w:ind w:left="1008" w:hanging="216"/>
      </w:pPr>
      <w:rPr>
        <w:rFonts w:ascii="Symbol" w:hAnsi="Symbol" w:hint="default"/>
      </w:rPr>
    </w:lvl>
    <w:lvl w:ilvl="2">
      <w:start w:val="1"/>
      <w:numFmt w:val="bullet"/>
      <w:lvlText w:val=""/>
      <w:lvlJc w:val="left"/>
      <w:pPr>
        <w:ind w:left="1440" w:hanging="216"/>
      </w:pPr>
      <w:rPr>
        <w:rFonts w:ascii="Symbol" w:hAnsi="Symbol" w:hint="default"/>
      </w:rPr>
    </w:lvl>
    <w:lvl w:ilvl="3">
      <w:start w:val="1"/>
      <w:numFmt w:val="bullet"/>
      <w:lvlText w:val=""/>
      <w:lvlJc w:val="left"/>
      <w:pPr>
        <w:ind w:left="1872" w:hanging="216"/>
      </w:pPr>
      <w:rPr>
        <w:rFonts w:ascii="Symbol" w:hAnsi="Symbol" w:hint="default"/>
      </w:rPr>
    </w:lvl>
    <w:lvl w:ilvl="4">
      <w:start w:val="1"/>
      <w:numFmt w:val="bullet"/>
      <w:lvlText w:val=""/>
      <w:lvlJc w:val="left"/>
      <w:pPr>
        <w:tabs>
          <w:tab w:val="num" w:pos="1944"/>
        </w:tabs>
        <w:ind w:left="2304" w:hanging="360"/>
      </w:pPr>
      <w:rPr>
        <w:rFonts w:ascii="Symbol" w:hAnsi="Symbol" w:hint="default"/>
      </w:rPr>
    </w:lvl>
    <w:lvl w:ilvl="5">
      <w:start w:val="1"/>
      <w:numFmt w:val="bullet"/>
      <w:lvlText w:val=""/>
      <w:lvlJc w:val="left"/>
      <w:pPr>
        <w:tabs>
          <w:tab w:val="num" w:pos="2376"/>
        </w:tabs>
        <w:ind w:left="2736" w:hanging="360"/>
      </w:pPr>
      <w:rPr>
        <w:rFonts w:ascii="Symbol" w:hAnsi="Symbol" w:hint="default"/>
      </w:rPr>
    </w:lvl>
    <w:lvl w:ilvl="6">
      <w:start w:val="1"/>
      <w:numFmt w:val="bullet"/>
      <w:lvlText w:val=""/>
      <w:lvlJc w:val="left"/>
      <w:pPr>
        <w:tabs>
          <w:tab w:val="num" w:pos="2808"/>
        </w:tabs>
        <w:ind w:left="3168" w:hanging="360"/>
      </w:pPr>
      <w:rPr>
        <w:rFonts w:ascii="Symbol" w:hAnsi="Symbol" w:hint="default"/>
      </w:rPr>
    </w:lvl>
    <w:lvl w:ilvl="7">
      <w:start w:val="1"/>
      <w:numFmt w:val="bullet"/>
      <w:lvlText w:val=""/>
      <w:lvlJc w:val="left"/>
      <w:pPr>
        <w:tabs>
          <w:tab w:val="num" w:pos="3240"/>
        </w:tabs>
        <w:ind w:left="3600" w:hanging="360"/>
      </w:pPr>
      <w:rPr>
        <w:rFonts w:ascii="Symbol" w:hAnsi="Symbol" w:hint="default"/>
      </w:rPr>
    </w:lvl>
    <w:lvl w:ilvl="8">
      <w:start w:val="1"/>
      <w:numFmt w:val="bullet"/>
      <w:lvlText w:val=""/>
      <w:lvlJc w:val="left"/>
      <w:pPr>
        <w:ind w:left="4032" w:hanging="360"/>
      </w:pPr>
      <w:rPr>
        <w:rFonts w:ascii="Symbol" w:hAnsi="Symbol" w:hint="default"/>
      </w:rPr>
    </w:lvl>
  </w:abstractNum>
  <w:abstractNum w:abstractNumId="16" w15:restartNumberingAfterBreak="0">
    <w:nsid w:val="1A88175F"/>
    <w:multiLevelType w:val="multilevel"/>
    <w:tmpl w:val="8DE61AAA"/>
    <w:styleLink w:val="Enumerate"/>
    <w:lvl w:ilvl="0">
      <w:start w:val="1"/>
      <w:numFmt w:val="decimal"/>
      <w:lvlText w:val="%1."/>
      <w:lvlJc w:val="right"/>
      <w:pPr>
        <w:ind w:left="576" w:hanging="144"/>
      </w:pPr>
      <w:rPr>
        <w:rFonts w:hint="default"/>
      </w:rPr>
    </w:lvl>
    <w:lvl w:ilvl="1">
      <w:start w:val="1"/>
      <w:numFmt w:val="lowerLetter"/>
      <w:lvlText w:val="(%2)"/>
      <w:lvlJc w:val="right"/>
      <w:pPr>
        <w:ind w:left="1008" w:hanging="144"/>
      </w:pPr>
      <w:rPr>
        <w:rFonts w:hint="default"/>
      </w:rPr>
    </w:lvl>
    <w:lvl w:ilvl="2">
      <w:start w:val="1"/>
      <w:numFmt w:val="lowerRoman"/>
      <w:lvlText w:val="%3."/>
      <w:lvlJc w:val="right"/>
      <w:pPr>
        <w:ind w:left="1440" w:hanging="144"/>
      </w:pPr>
      <w:rPr>
        <w:rFonts w:hint="default"/>
      </w:rPr>
    </w:lvl>
    <w:lvl w:ilvl="3">
      <w:start w:val="1"/>
      <w:numFmt w:val="upperLetter"/>
      <w:lvlText w:val="%4."/>
      <w:lvlJc w:val="right"/>
      <w:pPr>
        <w:ind w:left="1872" w:hanging="144"/>
      </w:pPr>
      <w:rPr>
        <w:rFonts w:hint="default"/>
      </w:rPr>
    </w:lvl>
    <w:lvl w:ilvl="4">
      <w:start w:val="1"/>
      <w:numFmt w:val="decimal"/>
      <w:lvlText w:val="%5."/>
      <w:lvlJc w:val="right"/>
      <w:pPr>
        <w:ind w:left="2304" w:hanging="144"/>
      </w:pPr>
      <w:rPr>
        <w:rFonts w:hint="default"/>
      </w:rPr>
    </w:lvl>
    <w:lvl w:ilvl="5">
      <w:start w:val="1"/>
      <w:numFmt w:val="lowerLetter"/>
      <w:lvlText w:val="(%6)"/>
      <w:lvlJc w:val="right"/>
      <w:pPr>
        <w:ind w:left="2736" w:hanging="144"/>
      </w:pPr>
      <w:rPr>
        <w:rFonts w:hint="default"/>
      </w:rPr>
    </w:lvl>
    <w:lvl w:ilvl="6">
      <w:start w:val="1"/>
      <w:numFmt w:val="lowerRoman"/>
      <w:lvlText w:val="%7."/>
      <w:lvlJc w:val="right"/>
      <w:pPr>
        <w:ind w:left="3168" w:hanging="144"/>
      </w:pPr>
      <w:rPr>
        <w:rFonts w:hint="default"/>
      </w:rPr>
    </w:lvl>
    <w:lvl w:ilvl="7">
      <w:start w:val="1"/>
      <w:numFmt w:val="upperLetter"/>
      <w:lvlText w:val="%8."/>
      <w:lvlJc w:val="right"/>
      <w:pPr>
        <w:ind w:left="3600" w:hanging="144"/>
      </w:pPr>
      <w:rPr>
        <w:rFonts w:hint="default"/>
      </w:rPr>
    </w:lvl>
    <w:lvl w:ilvl="8">
      <w:start w:val="1"/>
      <w:numFmt w:val="decimal"/>
      <w:lvlText w:val="%9."/>
      <w:lvlJc w:val="right"/>
      <w:pPr>
        <w:ind w:left="4032" w:hanging="144"/>
      </w:pPr>
      <w:rPr>
        <w:rFonts w:hint="default"/>
      </w:rPr>
    </w:lvl>
  </w:abstractNum>
  <w:abstractNum w:abstractNumId="17" w15:restartNumberingAfterBreak="0">
    <w:nsid w:val="278D7674"/>
    <w:multiLevelType w:val="multilevel"/>
    <w:tmpl w:val="59489428"/>
    <w:numStyleLink w:val="Itemize"/>
  </w:abstractNum>
  <w:abstractNum w:abstractNumId="18" w15:restartNumberingAfterBreak="0">
    <w:nsid w:val="2EDD13C6"/>
    <w:multiLevelType w:val="hybridMultilevel"/>
    <w:tmpl w:val="B18CE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530A62"/>
    <w:multiLevelType w:val="multilevel"/>
    <w:tmpl w:val="9F9A4E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0" w15:restartNumberingAfterBreak="0">
    <w:nsid w:val="363C5233"/>
    <w:multiLevelType w:val="multilevel"/>
    <w:tmpl w:val="8DE61AAA"/>
    <w:numStyleLink w:val="Enumerate"/>
  </w:abstractNum>
  <w:abstractNum w:abstractNumId="21" w15:restartNumberingAfterBreak="0">
    <w:nsid w:val="3F2A7AF5"/>
    <w:multiLevelType w:val="multilevel"/>
    <w:tmpl w:val="8DE61AAA"/>
    <w:numStyleLink w:val="Enumerate"/>
  </w:abstractNum>
  <w:abstractNum w:abstractNumId="22" w15:restartNumberingAfterBreak="0">
    <w:nsid w:val="50703152"/>
    <w:multiLevelType w:val="multilevel"/>
    <w:tmpl w:val="59489428"/>
    <w:numStyleLink w:val="Itemize"/>
  </w:abstractNum>
  <w:abstractNum w:abstractNumId="23" w15:restartNumberingAfterBreak="0">
    <w:nsid w:val="5180635D"/>
    <w:multiLevelType w:val="multilevel"/>
    <w:tmpl w:val="8DE61AAA"/>
    <w:numStyleLink w:val="Enumerate"/>
  </w:abstractNum>
  <w:abstractNum w:abstractNumId="24" w15:restartNumberingAfterBreak="0">
    <w:nsid w:val="5CF31714"/>
    <w:multiLevelType w:val="hybridMultilevel"/>
    <w:tmpl w:val="EC16BCFE"/>
    <w:lvl w:ilvl="0" w:tplc="0A58173E">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DA326C"/>
    <w:multiLevelType w:val="multilevel"/>
    <w:tmpl w:val="8DE61AAA"/>
    <w:numStyleLink w:val="Enumerate"/>
  </w:abstractNum>
  <w:abstractNum w:abstractNumId="26" w15:restartNumberingAfterBreak="0">
    <w:nsid w:val="6445F59B"/>
    <w:multiLevelType w:val="multilevel"/>
    <w:tmpl w:val="239A1560"/>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27" w15:restartNumberingAfterBreak="0">
    <w:nsid w:val="685A0B31"/>
    <w:multiLevelType w:val="multilevel"/>
    <w:tmpl w:val="8DE61AAA"/>
    <w:numStyleLink w:val="Enumerate"/>
  </w:abstractNum>
  <w:abstractNum w:abstractNumId="28" w15:restartNumberingAfterBreak="0">
    <w:nsid w:val="6F45080F"/>
    <w:multiLevelType w:val="hybridMultilevel"/>
    <w:tmpl w:val="D2A8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2"/>
  </w:num>
  <w:num w:numId="12">
    <w:abstractNumId w:val="24"/>
  </w:num>
  <w:num w:numId="13">
    <w:abstractNumId w:val="28"/>
  </w:num>
  <w:num w:numId="14">
    <w:abstractNumId w:val="18"/>
  </w:num>
  <w:num w:numId="15">
    <w:abstractNumId w:val="19"/>
  </w:num>
  <w:num w:numId="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23"/>
  </w:num>
  <w:num w:numId="24">
    <w:abstractNumId w:val="27"/>
  </w:num>
  <w:num w:numId="25">
    <w:abstractNumId w:val="14"/>
  </w:num>
  <w:num w:numId="26">
    <w:abstractNumId w:val="10"/>
  </w:num>
  <w:num w:numId="27">
    <w:abstractNumId w:val="21"/>
  </w:num>
  <w:num w:numId="28">
    <w:abstractNumId w:val="11"/>
  </w:num>
  <w:num w:numId="29">
    <w:abstractNumId w:val="20"/>
  </w:num>
  <w:num w:numId="30">
    <w:abstractNumId w:val="15"/>
  </w:num>
  <w:num w:numId="31">
    <w:abstractNumId w:val="17"/>
  </w:num>
  <w:num w:numId="32">
    <w:abstractNumId w:val="25"/>
  </w:num>
  <w:num w:numId="33">
    <w:abstractNumId w:val="13"/>
  </w:num>
  <w:num w:numId="34">
    <w:abstractNumId w:val="2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238"/>
    <w:rsid w:val="00003BCD"/>
    <w:rsid w:val="00011C8B"/>
    <w:rsid w:val="000158C5"/>
    <w:rsid w:val="000209D9"/>
    <w:rsid w:val="0003303E"/>
    <w:rsid w:val="000400AC"/>
    <w:rsid w:val="00060D8F"/>
    <w:rsid w:val="0006225D"/>
    <w:rsid w:val="000700CD"/>
    <w:rsid w:val="0007014F"/>
    <w:rsid w:val="00074843"/>
    <w:rsid w:val="00093E6B"/>
    <w:rsid w:val="00095578"/>
    <w:rsid w:val="000D4A65"/>
    <w:rsid w:val="000E1125"/>
    <w:rsid w:val="000E3162"/>
    <w:rsid w:val="000F1988"/>
    <w:rsid w:val="000F39FA"/>
    <w:rsid w:val="001104BB"/>
    <w:rsid w:val="00134007"/>
    <w:rsid w:val="00146E32"/>
    <w:rsid w:val="001508E1"/>
    <w:rsid w:val="00154D1E"/>
    <w:rsid w:val="001765C9"/>
    <w:rsid w:val="00181923"/>
    <w:rsid w:val="00193D99"/>
    <w:rsid w:val="00195655"/>
    <w:rsid w:val="001A0D54"/>
    <w:rsid w:val="001A50E8"/>
    <w:rsid w:val="001C5AC3"/>
    <w:rsid w:val="001E0697"/>
    <w:rsid w:val="001E449B"/>
    <w:rsid w:val="001E7040"/>
    <w:rsid w:val="0021065C"/>
    <w:rsid w:val="002232C2"/>
    <w:rsid w:val="002345B1"/>
    <w:rsid w:val="0025067D"/>
    <w:rsid w:val="00253246"/>
    <w:rsid w:val="002575BF"/>
    <w:rsid w:val="00260E85"/>
    <w:rsid w:val="00266D36"/>
    <w:rsid w:val="0027203A"/>
    <w:rsid w:val="0027493B"/>
    <w:rsid w:val="002770C5"/>
    <w:rsid w:val="002802C2"/>
    <w:rsid w:val="0029271B"/>
    <w:rsid w:val="002942EA"/>
    <w:rsid w:val="002B01E2"/>
    <w:rsid w:val="002B7288"/>
    <w:rsid w:val="002C4725"/>
    <w:rsid w:val="002E1C63"/>
    <w:rsid w:val="00322C54"/>
    <w:rsid w:val="003450B4"/>
    <w:rsid w:val="003575C3"/>
    <w:rsid w:val="003625D5"/>
    <w:rsid w:val="00367873"/>
    <w:rsid w:val="00376DBA"/>
    <w:rsid w:val="00387765"/>
    <w:rsid w:val="003909C8"/>
    <w:rsid w:val="003A604E"/>
    <w:rsid w:val="003D3FB6"/>
    <w:rsid w:val="003E2C91"/>
    <w:rsid w:val="004017E6"/>
    <w:rsid w:val="00401834"/>
    <w:rsid w:val="00433D1D"/>
    <w:rsid w:val="00433E07"/>
    <w:rsid w:val="004437ED"/>
    <w:rsid w:val="004470BC"/>
    <w:rsid w:val="0045016A"/>
    <w:rsid w:val="00461FE3"/>
    <w:rsid w:val="00470512"/>
    <w:rsid w:val="00486EDB"/>
    <w:rsid w:val="0049432C"/>
    <w:rsid w:val="004C02A9"/>
    <w:rsid w:val="004C0BE2"/>
    <w:rsid w:val="004C7CC0"/>
    <w:rsid w:val="004E29B3"/>
    <w:rsid w:val="004E5DA1"/>
    <w:rsid w:val="004F2788"/>
    <w:rsid w:val="004F4D38"/>
    <w:rsid w:val="004F5441"/>
    <w:rsid w:val="004F6EA7"/>
    <w:rsid w:val="00503777"/>
    <w:rsid w:val="00513EE2"/>
    <w:rsid w:val="00517672"/>
    <w:rsid w:val="0052276F"/>
    <w:rsid w:val="0052459C"/>
    <w:rsid w:val="0054615C"/>
    <w:rsid w:val="00552928"/>
    <w:rsid w:val="00564D90"/>
    <w:rsid w:val="005655A8"/>
    <w:rsid w:val="00567772"/>
    <w:rsid w:val="00573F65"/>
    <w:rsid w:val="00581F70"/>
    <w:rsid w:val="00590D07"/>
    <w:rsid w:val="005A2F4C"/>
    <w:rsid w:val="005C26B0"/>
    <w:rsid w:val="005D68B9"/>
    <w:rsid w:val="005E051A"/>
    <w:rsid w:val="005E3CD7"/>
    <w:rsid w:val="005E4867"/>
    <w:rsid w:val="005F5915"/>
    <w:rsid w:val="00601FA3"/>
    <w:rsid w:val="00615E80"/>
    <w:rsid w:val="00623814"/>
    <w:rsid w:val="00635D4E"/>
    <w:rsid w:val="00653238"/>
    <w:rsid w:val="00683989"/>
    <w:rsid w:val="00695595"/>
    <w:rsid w:val="00697B2C"/>
    <w:rsid w:val="006B2D5D"/>
    <w:rsid w:val="006B64F9"/>
    <w:rsid w:val="006B657A"/>
    <w:rsid w:val="006C004E"/>
    <w:rsid w:val="006C04DC"/>
    <w:rsid w:val="006C0640"/>
    <w:rsid w:val="006D1026"/>
    <w:rsid w:val="00712366"/>
    <w:rsid w:val="00727BC4"/>
    <w:rsid w:val="00727CBC"/>
    <w:rsid w:val="0075082A"/>
    <w:rsid w:val="00751216"/>
    <w:rsid w:val="00751AA6"/>
    <w:rsid w:val="00755218"/>
    <w:rsid w:val="0075640E"/>
    <w:rsid w:val="00775C8E"/>
    <w:rsid w:val="00784D58"/>
    <w:rsid w:val="00787C96"/>
    <w:rsid w:val="0079324A"/>
    <w:rsid w:val="007B2249"/>
    <w:rsid w:val="007D463C"/>
    <w:rsid w:val="007D7C88"/>
    <w:rsid w:val="007F2F27"/>
    <w:rsid w:val="007F5476"/>
    <w:rsid w:val="00814777"/>
    <w:rsid w:val="008217B3"/>
    <w:rsid w:val="00824069"/>
    <w:rsid w:val="00855D6B"/>
    <w:rsid w:val="00882F9C"/>
    <w:rsid w:val="00891B45"/>
    <w:rsid w:val="00892550"/>
    <w:rsid w:val="008A3368"/>
    <w:rsid w:val="008A55A8"/>
    <w:rsid w:val="008A56F7"/>
    <w:rsid w:val="008A654D"/>
    <w:rsid w:val="008B47E0"/>
    <w:rsid w:val="008C6F4B"/>
    <w:rsid w:val="008D2C2C"/>
    <w:rsid w:val="008D6863"/>
    <w:rsid w:val="008E1CF8"/>
    <w:rsid w:val="0090445E"/>
    <w:rsid w:val="009133D6"/>
    <w:rsid w:val="00923E96"/>
    <w:rsid w:val="00960ABB"/>
    <w:rsid w:val="0096779F"/>
    <w:rsid w:val="0099211F"/>
    <w:rsid w:val="009967C8"/>
    <w:rsid w:val="009A170A"/>
    <w:rsid w:val="009B0E3B"/>
    <w:rsid w:val="009B0ED9"/>
    <w:rsid w:val="009B14F3"/>
    <w:rsid w:val="009B649E"/>
    <w:rsid w:val="009B79D5"/>
    <w:rsid w:val="009D07EF"/>
    <w:rsid w:val="009E108D"/>
    <w:rsid w:val="00A141EB"/>
    <w:rsid w:val="00A144D1"/>
    <w:rsid w:val="00A17C26"/>
    <w:rsid w:val="00A20262"/>
    <w:rsid w:val="00A32984"/>
    <w:rsid w:val="00A509AA"/>
    <w:rsid w:val="00A65A6C"/>
    <w:rsid w:val="00A67452"/>
    <w:rsid w:val="00A70274"/>
    <w:rsid w:val="00A7608A"/>
    <w:rsid w:val="00A922F9"/>
    <w:rsid w:val="00AA11C5"/>
    <w:rsid w:val="00AB0692"/>
    <w:rsid w:val="00AB25FB"/>
    <w:rsid w:val="00AE1832"/>
    <w:rsid w:val="00AE38AA"/>
    <w:rsid w:val="00AE5261"/>
    <w:rsid w:val="00AE60B4"/>
    <w:rsid w:val="00AF3739"/>
    <w:rsid w:val="00AF62F2"/>
    <w:rsid w:val="00B030A8"/>
    <w:rsid w:val="00B05256"/>
    <w:rsid w:val="00B21E27"/>
    <w:rsid w:val="00B26BA2"/>
    <w:rsid w:val="00B82E41"/>
    <w:rsid w:val="00B86B75"/>
    <w:rsid w:val="00B955E5"/>
    <w:rsid w:val="00B97119"/>
    <w:rsid w:val="00BB611A"/>
    <w:rsid w:val="00BC48D5"/>
    <w:rsid w:val="00C0136A"/>
    <w:rsid w:val="00C111DC"/>
    <w:rsid w:val="00C26B72"/>
    <w:rsid w:val="00C36279"/>
    <w:rsid w:val="00C45EE9"/>
    <w:rsid w:val="00C45F66"/>
    <w:rsid w:val="00C50711"/>
    <w:rsid w:val="00C61480"/>
    <w:rsid w:val="00C652FB"/>
    <w:rsid w:val="00C804D2"/>
    <w:rsid w:val="00C84A08"/>
    <w:rsid w:val="00CA73D2"/>
    <w:rsid w:val="00CB5908"/>
    <w:rsid w:val="00CB7FB4"/>
    <w:rsid w:val="00CC72CD"/>
    <w:rsid w:val="00CD5E3C"/>
    <w:rsid w:val="00CF57EF"/>
    <w:rsid w:val="00CF5891"/>
    <w:rsid w:val="00D347DF"/>
    <w:rsid w:val="00D34848"/>
    <w:rsid w:val="00D36013"/>
    <w:rsid w:val="00D46F1E"/>
    <w:rsid w:val="00D60E87"/>
    <w:rsid w:val="00D62916"/>
    <w:rsid w:val="00D9705B"/>
    <w:rsid w:val="00DB12D1"/>
    <w:rsid w:val="00DC6BC4"/>
    <w:rsid w:val="00DE6579"/>
    <w:rsid w:val="00DF0A90"/>
    <w:rsid w:val="00E017CE"/>
    <w:rsid w:val="00E121C9"/>
    <w:rsid w:val="00E20672"/>
    <w:rsid w:val="00E315A3"/>
    <w:rsid w:val="00E41067"/>
    <w:rsid w:val="00E675E4"/>
    <w:rsid w:val="00E83EFE"/>
    <w:rsid w:val="00E859B2"/>
    <w:rsid w:val="00E8649C"/>
    <w:rsid w:val="00EB7732"/>
    <w:rsid w:val="00ED02E2"/>
    <w:rsid w:val="00ED0A56"/>
    <w:rsid w:val="00ED4779"/>
    <w:rsid w:val="00F001C1"/>
    <w:rsid w:val="00F10149"/>
    <w:rsid w:val="00F27D47"/>
    <w:rsid w:val="00F44C0B"/>
    <w:rsid w:val="00F535DE"/>
    <w:rsid w:val="00F664EA"/>
    <w:rsid w:val="00F721EA"/>
    <w:rsid w:val="00F758DD"/>
    <w:rsid w:val="00F86B44"/>
    <w:rsid w:val="00F95255"/>
    <w:rsid w:val="00F95C2A"/>
    <w:rsid w:val="00FC0B1B"/>
    <w:rsid w:val="00FC261B"/>
    <w:rsid w:val="00FC601B"/>
    <w:rsid w:val="00FD56BA"/>
    <w:rsid w:val="00FE797F"/>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BD121"/>
  <w15:docId w15:val="{CCC25BCF-9D20-4E75-98FD-87DC64C41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11"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87765"/>
    <w:pPr>
      <w:tabs>
        <w:tab w:val="right" w:pos="7200"/>
      </w:tabs>
      <w:spacing w:before="180" w:after="180" w:line="204" w:lineRule="auto"/>
      <w:jc w:val="both"/>
    </w:pPr>
    <w:rPr>
      <w:sz w:val="22"/>
      <w14:ligatures w14:val="standardContextual"/>
    </w:rPr>
  </w:style>
  <w:style w:type="paragraph" w:styleId="Heading1">
    <w:name w:val="heading 1"/>
    <w:aliases w:val="H1"/>
    <w:basedOn w:val="Normal"/>
    <w:next w:val="Normal"/>
    <w:uiPriority w:val="9"/>
    <w:qFormat/>
    <w:rsid w:val="00146E32"/>
    <w:pPr>
      <w:keepNext/>
      <w:keepLines/>
      <w:numPr>
        <w:numId w:val="11"/>
      </w:numPr>
      <w:spacing w:before="480"/>
      <w:outlineLvl w:val="0"/>
    </w:pPr>
    <w:rPr>
      <w:rFonts w:asciiTheme="majorHAnsi" w:eastAsiaTheme="majorEastAsia" w:hAnsiTheme="majorHAnsi" w:cstheme="majorBidi"/>
      <w:b/>
      <w:bCs/>
      <w:sz w:val="28"/>
      <w:szCs w:val="32"/>
    </w:rPr>
  </w:style>
  <w:style w:type="paragraph" w:styleId="Heading2">
    <w:name w:val="heading 2"/>
    <w:aliases w:val="H2"/>
    <w:basedOn w:val="Normal"/>
    <w:next w:val="Normal"/>
    <w:uiPriority w:val="9"/>
    <w:unhideWhenUsed/>
    <w:qFormat/>
    <w:rsid w:val="00146E32"/>
    <w:pPr>
      <w:keepNext/>
      <w:keepLines/>
      <w:numPr>
        <w:ilvl w:val="1"/>
        <w:numId w:val="11"/>
      </w:numPr>
      <w:spacing w:before="200"/>
      <w:outlineLvl w:val="1"/>
    </w:pPr>
    <w:rPr>
      <w:rFonts w:asciiTheme="majorHAnsi" w:eastAsiaTheme="majorEastAsia" w:hAnsiTheme="majorHAnsi" w:cstheme="majorBidi"/>
      <w:b/>
      <w:bCs/>
      <w:sz w:val="24"/>
      <w:szCs w:val="32"/>
    </w:rPr>
  </w:style>
  <w:style w:type="paragraph" w:styleId="Heading3">
    <w:name w:val="heading 3"/>
    <w:aliases w:val="H3"/>
    <w:basedOn w:val="Normal"/>
    <w:next w:val="Normal"/>
    <w:uiPriority w:val="9"/>
    <w:unhideWhenUsed/>
    <w:qFormat/>
    <w:rsid w:val="00146E32"/>
    <w:pPr>
      <w:keepNext/>
      <w:keepLines/>
      <w:numPr>
        <w:ilvl w:val="2"/>
        <w:numId w:val="11"/>
      </w:numPr>
      <w:spacing w:before="200"/>
      <w:outlineLvl w:val="2"/>
    </w:pPr>
    <w:rPr>
      <w:rFonts w:asciiTheme="majorHAnsi" w:eastAsiaTheme="majorEastAsia" w:hAnsiTheme="majorHAnsi" w:cstheme="majorBidi"/>
      <w:b/>
      <w:bCs/>
      <w:szCs w:val="28"/>
    </w:rPr>
  </w:style>
  <w:style w:type="paragraph" w:styleId="Heading4">
    <w:name w:val="heading 4"/>
    <w:aliases w:val="H4"/>
    <w:basedOn w:val="Normal"/>
    <w:next w:val="Normal"/>
    <w:uiPriority w:val="9"/>
    <w:unhideWhenUsed/>
    <w:qFormat/>
    <w:rsid w:val="00146E32"/>
    <w:pPr>
      <w:keepNext/>
      <w:keepLines/>
      <w:spacing w:before="200"/>
      <w:outlineLvl w:val="3"/>
    </w:pPr>
    <w:rPr>
      <w:rFonts w:asciiTheme="majorHAnsi" w:eastAsiaTheme="majorEastAsia" w:hAnsiTheme="majorHAnsi" w:cstheme="majorBidi"/>
      <w:b/>
      <w:bCs/>
      <w:sz w:val="24"/>
    </w:rPr>
  </w:style>
  <w:style w:type="paragraph" w:styleId="Heading5">
    <w:name w:val="heading 5"/>
    <w:basedOn w:val="Heading4"/>
    <w:next w:val="Normal"/>
    <w:uiPriority w:val="9"/>
    <w:semiHidden/>
    <w:unhideWhenUsed/>
    <w:rsid w:val="003909C8"/>
    <w:pPr>
      <w:outlineLvl w:val="4"/>
    </w:pPr>
  </w:style>
  <w:style w:type="paragraph" w:styleId="Heading6">
    <w:name w:val="heading 6"/>
    <w:basedOn w:val="Heading5"/>
    <w:next w:val="Normal"/>
    <w:uiPriority w:val="9"/>
    <w:semiHidden/>
    <w:unhideWhenUsed/>
    <w:rsid w:val="003909C8"/>
    <w:pPr>
      <w:outlineLvl w:val="5"/>
    </w:pPr>
  </w:style>
  <w:style w:type="paragraph" w:styleId="Heading7">
    <w:name w:val="heading 7"/>
    <w:basedOn w:val="Heading6"/>
    <w:next w:val="Normal"/>
    <w:uiPriority w:val="9"/>
    <w:semiHidden/>
    <w:unhideWhenUsed/>
    <w:rsid w:val="003909C8"/>
    <w:pPr>
      <w:outlineLvl w:val="6"/>
    </w:pPr>
  </w:style>
  <w:style w:type="paragraph" w:styleId="Heading8">
    <w:name w:val="heading 8"/>
    <w:basedOn w:val="Heading7"/>
    <w:next w:val="Normal"/>
    <w:uiPriority w:val="9"/>
    <w:semiHidden/>
    <w:unhideWhenUsed/>
    <w:rsid w:val="003909C8"/>
    <w:pPr>
      <w:outlineLvl w:val="7"/>
    </w:pPr>
  </w:style>
  <w:style w:type="paragraph" w:styleId="Heading9">
    <w:name w:val="heading 9"/>
    <w:basedOn w:val="Heading8"/>
    <w:next w:val="Normal"/>
    <w:uiPriority w:val="9"/>
    <w:semiHidden/>
    <w:unhideWhenUsed/>
    <w:rsid w:val="003909C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uiPriority w:val="35"/>
    <w:semiHidden/>
    <w:unhideWhenUsed/>
    <w:qFormat/>
    <w:rsid w:val="008E1CF8"/>
    <w:pPr>
      <w:spacing w:before="36" w:after="36"/>
    </w:pPr>
  </w:style>
  <w:style w:type="paragraph" w:styleId="Title">
    <w:name w:val="Title"/>
    <w:basedOn w:val="Normal"/>
    <w:next w:val="Normal"/>
    <w:uiPriority w:val="3"/>
    <w:qFormat/>
    <w:rsid w:val="003909C8"/>
    <w:pPr>
      <w:keepNext/>
      <w:keepLines/>
      <w:spacing w:before="840" w:after="240"/>
      <w:jc w:val="center"/>
    </w:pPr>
    <w:rPr>
      <w:rFonts w:asciiTheme="majorHAnsi" w:eastAsiaTheme="majorEastAsia" w:hAnsiTheme="majorHAnsi" w:cstheme="majorBidi"/>
      <w:bCs/>
      <w:sz w:val="32"/>
      <w:szCs w:val="36"/>
    </w:rPr>
  </w:style>
  <w:style w:type="paragraph" w:styleId="Subtitle">
    <w:name w:val="Subtitle"/>
    <w:basedOn w:val="Title"/>
    <w:next w:val="Normal"/>
    <w:uiPriority w:val="4"/>
    <w:qFormat/>
    <w:pPr>
      <w:spacing w:before="240"/>
    </w:pPr>
    <w:rPr>
      <w:sz w:val="30"/>
      <w:szCs w:val="30"/>
    </w:rPr>
  </w:style>
  <w:style w:type="paragraph" w:customStyle="1" w:styleId="Author">
    <w:name w:val="Author"/>
    <w:uiPriority w:val="10"/>
    <w:qFormat/>
    <w:rsid w:val="00146E32"/>
    <w:pPr>
      <w:keepNext/>
      <w:keepLines/>
      <w:spacing w:before="200"/>
      <w:contextualSpacing/>
      <w:jc w:val="center"/>
    </w:pPr>
  </w:style>
  <w:style w:type="paragraph" w:styleId="Date">
    <w:name w:val="Date"/>
    <w:next w:val="Normal"/>
    <w:link w:val="DateChar"/>
    <w:uiPriority w:val="10"/>
    <w:qFormat/>
    <w:pPr>
      <w:keepNext/>
      <w:keepLines/>
      <w:jc w:val="center"/>
    </w:pPr>
  </w:style>
  <w:style w:type="paragraph" w:customStyle="1" w:styleId="Abstract">
    <w:name w:val="Abstract"/>
    <w:basedOn w:val="Normal"/>
    <w:uiPriority w:val="6"/>
    <w:rsid w:val="00891B45"/>
    <w:pPr>
      <w:keepNext/>
      <w:keepLines/>
      <w:spacing w:before="120" w:after="120"/>
      <w:ind w:left="547" w:right="547" w:firstLine="274"/>
      <w:contextualSpacing/>
    </w:pPr>
    <w:rPr>
      <w:sz w:val="20"/>
      <w:szCs w:val="20"/>
    </w:rPr>
  </w:style>
  <w:style w:type="paragraph" w:styleId="Bibliography">
    <w:name w:val="Bibliography"/>
    <w:basedOn w:val="Normal"/>
    <w:uiPriority w:val="11"/>
    <w:qFormat/>
    <w:rsid w:val="00F95255"/>
    <w:pPr>
      <w:numPr>
        <w:numId w:val="12"/>
      </w:numPr>
      <w:ind w:left="360"/>
    </w:pPr>
  </w:style>
  <w:style w:type="paragraph" w:styleId="BlockText">
    <w:name w:val="Block Text"/>
    <w:basedOn w:val="Normal"/>
    <w:next w:val="Normal"/>
    <w:uiPriority w:val="9"/>
    <w:semiHidden/>
    <w:unhideWhenUsed/>
    <w:qFormat/>
    <w:rsid w:val="008E1CF8"/>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rsid w:val="00892550"/>
    <w:pPr>
      <w:spacing w:before="0" w:after="0"/>
      <w:ind w:left="180"/>
    </w:pPr>
    <w:rPr>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uiPriority w:val="18"/>
    <w:semiHidden/>
    <w:unhideWhenUsed/>
    <w:pPr>
      <w:keepNext/>
      <w:keepLines/>
      <w:spacing w:after="0"/>
    </w:pPr>
    <w:rPr>
      <w:b/>
    </w:rPr>
  </w:style>
  <w:style w:type="paragraph" w:customStyle="1" w:styleId="Definition">
    <w:name w:val="Definition"/>
    <w:basedOn w:val="Normal"/>
    <w:uiPriority w:val="18"/>
    <w:semiHidden/>
    <w:unhideWhenUsed/>
  </w:style>
  <w:style w:type="paragraph" w:styleId="Caption">
    <w:name w:val="caption"/>
    <w:basedOn w:val="Normal"/>
    <w:link w:val="CaptionChar"/>
    <w:uiPriority w:val="14"/>
    <w:rsid w:val="003E2C91"/>
    <w:pPr>
      <w:spacing w:before="0" w:after="360"/>
      <w:jc w:val="center"/>
    </w:pPr>
    <w:rPr>
      <w:sz w:val="20"/>
    </w:rPr>
  </w:style>
  <w:style w:type="paragraph" w:customStyle="1" w:styleId="TableCaption">
    <w:name w:val="Table Caption"/>
    <w:basedOn w:val="Caption"/>
    <w:uiPriority w:val="16"/>
    <w:semiHidden/>
    <w:unhideWhenUsed/>
    <w:pPr>
      <w:keepNext/>
    </w:pPr>
  </w:style>
  <w:style w:type="paragraph" w:customStyle="1" w:styleId="ImageCaption">
    <w:name w:val="Image Caption"/>
    <w:basedOn w:val="Caption"/>
    <w:uiPriority w:val="16"/>
    <w:semiHidden/>
    <w:unhideWhenUsed/>
  </w:style>
  <w:style w:type="paragraph" w:customStyle="1" w:styleId="Figure">
    <w:name w:val="Figure"/>
    <w:basedOn w:val="Normal"/>
    <w:uiPriority w:val="17"/>
    <w:semiHidden/>
    <w:unhideWhenUsed/>
  </w:style>
  <w:style w:type="paragraph" w:customStyle="1" w:styleId="CaptionedFigure">
    <w:name w:val="Captioned Figure"/>
    <w:basedOn w:val="Figure"/>
    <w:uiPriority w:val="15"/>
    <w:rsid w:val="004F2788"/>
    <w:pPr>
      <w:keepNext/>
      <w:spacing w:before="480"/>
      <w:jc w:val="center"/>
    </w:pPr>
    <w:rPr>
      <w:noProof/>
    </w:rPr>
  </w:style>
  <w:style w:type="character" w:customStyle="1" w:styleId="CaptionChar">
    <w:name w:val="Caption Char"/>
    <w:basedOn w:val="DefaultParagraphFont"/>
    <w:link w:val="Caption"/>
    <w:uiPriority w:val="14"/>
    <w:unhideWhenUsed/>
    <w:rsid w:val="003E2C91"/>
    <w:rPr>
      <w:sz w:val="20"/>
      <w14:ligatures w14:val="standardContextual"/>
    </w:rPr>
  </w:style>
  <w:style w:type="character" w:customStyle="1" w:styleId="VerbatimChar">
    <w:name w:val="Verbatim Char"/>
    <w:basedOn w:val="CaptionChar"/>
    <w:link w:val="SourceCode"/>
    <w:uiPriority w:val="7"/>
    <w:rsid w:val="00387765"/>
    <w:rPr>
      <w:rFonts w:ascii="LM Mono 10" w:hAnsi="LM Mono 10"/>
      <w:noProof/>
      <w:sz w:val="22"/>
      <w14:ligatures w14:val="standardContextual"/>
    </w:rPr>
  </w:style>
  <w:style w:type="character" w:styleId="FootnoteReference">
    <w:name w:val="footnote reference"/>
    <w:uiPriority w:val="11"/>
    <w:unhideWhenUsed/>
    <w:rsid w:val="008E1CF8"/>
    <w:rPr>
      <w:vertAlign w:val="superscript"/>
      <w14:ligatures w14:val="standardContextual"/>
    </w:rPr>
  </w:style>
  <w:style w:type="character" w:styleId="Hyperlink">
    <w:name w:val="Hyperlink"/>
    <w:basedOn w:val="CaptionChar"/>
    <w:uiPriority w:val="99"/>
    <w:unhideWhenUsed/>
    <w:rsid w:val="00B97119"/>
    <w:rPr>
      <w:color w:val="auto"/>
      <w:sz w:val="22"/>
      <w14:ligatures w14:val="standardContextual"/>
    </w:rPr>
  </w:style>
  <w:style w:type="paragraph" w:styleId="TOCHeading">
    <w:name w:val="TOC Heading"/>
    <w:basedOn w:val="Heading1"/>
    <w:next w:val="Normal"/>
    <w:uiPriority w:val="39"/>
    <w:semiHidden/>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uiPriority w:val="7"/>
    <w:qFormat/>
    <w:rsid w:val="00FC601B"/>
    <w:pPr>
      <w:tabs>
        <w:tab w:val="clear" w:pos="7200"/>
        <w:tab w:val="left" w:pos="468"/>
        <w:tab w:val="left" w:pos="927"/>
        <w:tab w:val="left" w:pos="1395"/>
        <w:tab w:val="left" w:pos="1845"/>
        <w:tab w:val="left" w:pos="2322"/>
      </w:tabs>
      <w:wordWrap w:val="0"/>
      <w:spacing w:line="240" w:lineRule="auto"/>
      <w:contextualSpacing/>
      <w:jc w:val="left"/>
    </w:pPr>
    <w:rPr>
      <w:rFonts w:ascii="LM Mono 10" w:hAnsi="LM Mono 10"/>
      <w:noProof/>
    </w:rPr>
  </w:style>
  <w:style w:type="character" w:styleId="FollowedHyperlink">
    <w:name w:val="FollowedHyperlink"/>
    <w:basedOn w:val="DefaultParagraphFont"/>
    <w:uiPriority w:val="99"/>
    <w:semiHidden/>
    <w:unhideWhenUsed/>
    <w:rsid w:val="00B97119"/>
    <w:rPr>
      <w:color w:val="000000" w:themeColor="followedHyperlink"/>
      <w:u w:val="none"/>
    </w:rPr>
  </w:style>
  <w:style w:type="paragraph" w:styleId="Header">
    <w:name w:val="header"/>
    <w:basedOn w:val="Normal"/>
    <w:link w:val="HeaderChar"/>
    <w:uiPriority w:val="99"/>
    <w:semiHidden/>
    <w:rsid w:val="00B955E5"/>
    <w:pPr>
      <w:tabs>
        <w:tab w:val="center" w:pos="4680"/>
        <w:tab w:val="right" w:pos="9360"/>
      </w:tabs>
      <w:spacing w:after="0"/>
    </w:pPr>
  </w:style>
  <w:style w:type="character" w:customStyle="1" w:styleId="HeaderChar">
    <w:name w:val="Header Char"/>
    <w:basedOn w:val="DefaultParagraphFont"/>
    <w:link w:val="Header"/>
    <w:uiPriority w:val="99"/>
    <w:semiHidden/>
    <w:unhideWhenUsed/>
    <w:rsid w:val="00E675E4"/>
    <w:rPr>
      <w:sz w:val="22"/>
      <w14:ligatures w14:val="standardContextual"/>
    </w:rPr>
  </w:style>
  <w:style w:type="paragraph" w:styleId="Footer">
    <w:name w:val="footer"/>
    <w:basedOn w:val="Normal"/>
    <w:link w:val="FooterChar"/>
    <w:uiPriority w:val="99"/>
    <w:semiHidden/>
    <w:rsid w:val="00B955E5"/>
    <w:pPr>
      <w:tabs>
        <w:tab w:val="center" w:pos="4680"/>
        <w:tab w:val="right" w:pos="9360"/>
      </w:tabs>
      <w:spacing w:after="0"/>
    </w:pPr>
  </w:style>
  <w:style w:type="character" w:customStyle="1" w:styleId="FooterChar">
    <w:name w:val="Footer Char"/>
    <w:basedOn w:val="DefaultParagraphFont"/>
    <w:link w:val="Footer"/>
    <w:uiPriority w:val="99"/>
    <w:semiHidden/>
    <w:unhideWhenUsed/>
    <w:rsid w:val="00E675E4"/>
    <w:rPr>
      <w:sz w:val="22"/>
      <w14:ligatures w14:val="standardContextual"/>
    </w:rPr>
  </w:style>
  <w:style w:type="character" w:customStyle="1" w:styleId="DateChar">
    <w:name w:val="Date Char"/>
    <w:basedOn w:val="DefaultParagraphFont"/>
    <w:link w:val="Date"/>
    <w:uiPriority w:val="99"/>
    <w:semiHidden/>
    <w:unhideWhenUsed/>
    <w:rsid w:val="00B955E5"/>
  </w:style>
  <w:style w:type="paragraph" w:styleId="ListParagraph">
    <w:name w:val="List Paragraph"/>
    <w:basedOn w:val="Normal"/>
    <w:uiPriority w:val="34"/>
    <w:unhideWhenUsed/>
    <w:rsid w:val="00683989"/>
    <w:pPr>
      <w:tabs>
        <w:tab w:val="clear" w:pos="7200"/>
      </w:tabs>
      <w:spacing w:before="120" w:after="120"/>
      <w:ind w:left="720"/>
    </w:pPr>
  </w:style>
  <w:style w:type="character" w:styleId="PlaceholderText">
    <w:name w:val="Placeholder Text"/>
    <w:basedOn w:val="DefaultParagraphFont"/>
    <w:uiPriority w:val="99"/>
    <w:unhideWhenUsed/>
    <w:rsid w:val="00A32984"/>
    <w:rPr>
      <w:color w:val="808080"/>
    </w:rPr>
  </w:style>
  <w:style w:type="paragraph" w:styleId="ListBullet">
    <w:name w:val="List Bullet"/>
    <w:basedOn w:val="ListParagraph"/>
    <w:uiPriority w:val="99"/>
    <w:semiHidden/>
    <w:unhideWhenUsed/>
    <w:rsid w:val="00C84A08"/>
    <w:pPr>
      <w:numPr>
        <w:numId w:val="1"/>
      </w:numPr>
    </w:pPr>
  </w:style>
  <w:style w:type="paragraph" w:styleId="ListBullet2">
    <w:name w:val="List Bullet 2"/>
    <w:basedOn w:val="Normal"/>
    <w:uiPriority w:val="99"/>
    <w:semiHidden/>
    <w:unhideWhenUsed/>
    <w:rsid w:val="004C02A9"/>
    <w:pPr>
      <w:numPr>
        <w:numId w:val="2"/>
      </w:numPr>
      <w:contextualSpacing/>
    </w:pPr>
  </w:style>
  <w:style w:type="paragraph" w:styleId="ListBullet3">
    <w:name w:val="List Bullet 3"/>
    <w:basedOn w:val="Normal"/>
    <w:uiPriority w:val="99"/>
    <w:semiHidden/>
    <w:unhideWhenUsed/>
    <w:rsid w:val="004C02A9"/>
    <w:pPr>
      <w:numPr>
        <w:numId w:val="3"/>
      </w:numPr>
      <w:contextualSpacing/>
    </w:pPr>
  </w:style>
  <w:style w:type="paragraph" w:styleId="ListBullet4">
    <w:name w:val="List Bullet 4"/>
    <w:basedOn w:val="Normal"/>
    <w:uiPriority w:val="99"/>
    <w:semiHidden/>
    <w:unhideWhenUsed/>
    <w:rsid w:val="004C02A9"/>
    <w:pPr>
      <w:numPr>
        <w:numId w:val="4"/>
      </w:numPr>
      <w:contextualSpacing/>
    </w:pPr>
  </w:style>
  <w:style w:type="paragraph" w:styleId="ListBullet5">
    <w:name w:val="List Bullet 5"/>
    <w:basedOn w:val="Normal"/>
    <w:uiPriority w:val="99"/>
    <w:semiHidden/>
    <w:unhideWhenUsed/>
    <w:rsid w:val="004C02A9"/>
    <w:pPr>
      <w:numPr>
        <w:numId w:val="5"/>
      </w:numPr>
      <w:contextualSpacing/>
    </w:pPr>
  </w:style>
  <w:style w:type="paragraph" w:styleId="ListContinue">
    <w:name w:val="List Continue"/>
    <w:basedOn w:val="Normal"/>
    <w:uiPriority w:val="99"/>
    <w:semiHidden/>
    <w:unhideWhenUsed/>
    <w:rsid w:val="004C02A9"/>
    <w:pPr>
      <w:spacing w:after="120"/>
      <w:ind w:left="360"/>
      <w:contextualSpacing/>
    </w:pPr>
  </w:style>
  <w:style w:type="paragraph" w:styleId="ListContinue2">
    <w:name w:val="List Continue 2"/>
    <w:basedOn w:val="Normal"/>
    <w:uiPriority w:val="99"/>
    <w:semiHidden/>
    <w:unhideWhenUsed/>
    <w:rsid w:val="004C02A9"/>
    <w:pPr>
      <w:spacing w:after="120"/>
      <w:ind w:left="720"/>
      <w:contextualSpacing/>
    </w:pPr>
  </w:style>
  <w:style w:type="paragraph" w:styleId="ListContinue3">
    <w:name w:val="List Continue 3"/>
    <w:basedOn w:val="Normal"/>
    <w:uiPriority w:val="99"/>
    <w:semiHidden/>
    <w:unhideWhenUsed/>
    <w:rsid w:val="004C02A9"/>
    <w:pPr>
      <w:spacing w:after="120"/>
      <w:ind w:left="1080"/>
      <w:contextualSpacing/>
    </w:pPr>
  </w:style>
  <w:style w:type="paragraph" w:styleId="ListContinue4">
    <w:name w:val="List Continue 4"/>
    <w:basedOn w:val="Normal"/>
    <w:uiPriority w:val="99"/>
    <w:semiHidden/>
    <w:unhideWhenUsed/>
    <w:rsid w:val="004C02A9"/>
    <w:pPr>
      <w:spacing w:after="120"/>
      <w:ind w:left="1440"/>
      <w:contextualSpacing/>
    </w:pPr>
  </w:style>
  <w:style w:type="paragraph" w:styleId="ListContinue5">
    <w:name w:val="List Continue 5"/>
    <w:basedOn w:val="Normal"/>
    <w:uiPriority w:val="99"/>
    <w:semiHidden/>
    <w:unhideWhenUsed/>
    <w:rsid w:val="004C02A9"/>
    <w:pPr>
      <w:spacing w:after="120"/>
      <w:ind w:left="1800"/>
      <w:contextualSpacing/>
    </w:pPr>
  </w:style>
  <w:style w:type="paragraph" w:styleId="ListNumber">
    <w:name w:val="List Number"/>
    <w:basedOn w:val="Normal"/>
    <w:uiPriority w:val="99"/>
    <w:semiHidden/>
    <w:unhideWhenUsed/>
    <w:rsid w:val="004C02A9"/>
    <w:pPr>
      <w:numPr>
        <w:numId w:val="6"/>
      </w:numPr>
      <w:contextualSpacing/>
    </w:pPr>
  </w:style>
  <w:style w:type="paragraph" w:styleId="ListNumber2">
    <w:name w:val="List Number 2"/>
    <w:basedOn w:val="Normal"/>
    <w:uiPriority w:val="99"/>
    <w:semiHidden/>
    <w:unhideWhenUsed/>
    <w:rsid w:val="004C02A9"/>
    <w:pPr>
      <w:numPr>
        <w:numId w:val="7"/>
      </w:numPr>
      <w:contextualSpacing/>
    </w:pPr>
  </w:style>
  <w:style w:type="paragraph" w:styleId="ListNumber3">
    <w:name w:val="List Number 3"/>
    <w:basedOn w:val="Normal"/>
    <w:uiPriority w:val="99"/>
    <w:semiHidden/>
    <w:unhideWhenUsed/>
    <w:rsid w:val="004C02A9"/>
    <w:pPr>
      <w:numPr>
        <w:numId w:val="8"/>
      </w:numPr>
      <w:contextualSpacing/>
    </w:pPr>
  </w:style>
  <w:style w:type="paragraph" w:styleId="ListNumber4">
    <w:name w:val="List Number 4"/>
    <w:basedOn w:val="Normal"/>
    <w:uiPriority w:val="99"/>
    <w:semiHidden/>
    <w:unhideWhenUsed/>
    <w:rsid w:val="004C02A9"/>
    <w:pPr>
      <w:numPr>
        <w:numId w:val="9"/>
      </w:numPr>
      <w:contextualSpacing/>
    </w:pPr>
  </w:style>
  <w:style w:type="paragraph" w:styleId="ListNumber5">
    <w:name w:val="List Number 5"/>
    <w:basedOn w:val="Normal"/>
    <w:uiPriority w:val="99"/>
    <w:semiHidden/>
    <w:unhideWhenUsed/>
    <w:rsid w:val="004C02A9"/>
    <w:pPr>
      <w:numPr>
        <w:numId w:val="10"/>
      </w:numPr>
      <w:contextualSpacing/>
    </w:pPr>
  </w:style>
  <w:style w:type="paragraph" w:styleId="MacroText">
    <w:name w:val="macro"/>
    <w:link w:val="MacroTextChar"/>
    <w:uiPriority w:val="99"/>
    <w:semiHidden/>
    <w:unhideWhenUsed/>
    <w:rsid w:val="004C02A9"/>
    <w:pPr>
      <w:tabs>
        <w:tab w:val="left" w:pos="480"/>
        <w:tab w:val="left" w:pos="960"/>
        <w:tab w:val="left" w:pos="1440"/>
        <w:tab w:val="left" w:pos="1920"/>
        <w:tab w:val="left" w:pos="2400"/>
        <w:tab w:val="left" w:pos="2880"/>
        <w:tab w:val="left" w:pos="3360"/>
        <w:tab w:val="left" w:pos="3840"/>
        <w:tab w:val="left" w:pos="4320"/>
      </w:tabs>
      <w:spacing w:before="180" w:after="0" w:line="204" w:lineRule="auto"/>
      <w:jc w:val="both"/>
    </w:pPr>
    <w:rPr>
      <w:rFonts w:ascii="LM Mono 10" w:hAnsi="LM Mono 10"/>
      <w:sz w:val="20"/>
      <w:szCs w:val="20"/>
      <w14:ligatures w14:val="standardContextual"/>
    </w:rPr>
  </w:style>
  <w:style w:type="character" w:customStyle="1" w:styleId="MacroTextChar">
    <w:name w:val="Macro Text Char"/>
    <w:basedOn w:val="DefaultParagraphFont"/>
    <w:link w:val="MacroText"/>
    <w:uiPriority w:val="99"/>
    <w:semiHidden/>
    <w:unhideWhenUsed/>
    <w:rsid w:val="004C02A9"/>
    <w:rPr>
      <w:rFonts w:ascii="LM Mono 10" w:hAnsi="LM Mono 10"/>
      <w:sz w:val="20"/>
      <w:szCs w:val="20"/>
      <w14:ligatures w14:val="standardContextual"/>
    </w:rPr>
  </w:style>
  <w:style w:type="paragraph" w:styleId="List">
    <w:name w:val="List"/>
    <w:basedOn w:val="Normal"/>
    <w:uiPriority w:val="99"/>
    <w:semiHidden/>
    <w:unhideWhenUsed/>
    <w:rsid w:val="004C02A9"/>
    <w:pPr>
      <w:ind w:left="360" w:hanging="360"/>
      <w:contextualSpacing/>
    </w:pPr>
  </w:style>
  <w:style w:type="paragraph" w:styleId="List2">
    <w:name w:val="List 2"/>
    <w:basedOn w:val="Normal"/>
    <w:uiPriority w:val="99"/>
    <w:semiHidden/>
    <w:unhideWhenUsed/>
    <w:rsid w:val="004C02A9"/>
    <w:pPr>
      <w:ind w:left="720" w:hanging="360"/>
      <w:contextualSpacing/>
    </w:pPr>
  </w:style>
  <w:style w:type="paragraph" w:styleId="List3">
    <w:name w:val="List 3"/>
    <w:basedOn w:val="Normal"/>
    <w:uiPriority w:val="99"/>
    <w:semiHidden/>
    <w:unhideWhenUsed/>
    <w:rsid w:val="004C02A9"/>
    <w:pPr>
      <w:ind w:left="1080" w:hanging="360"/>
      <w:contextualSpacing/>
    </w:pPr>
  </w:style>
  <w:style w:type="paragraph" w:styleId="List4">
    <w:name w:val="List 4"/>
    <w:basedOn w:val="Normal"/>
    <w:uiPriority w:val="99"/>
    <w:semiHidden/>
    <w:unhideWhenUsed/>
    <w:rsid w:val="004C02A9"/>
    <w:pPr>
      <w:ind w:left="1440" w:hanging="360"/>
      <w:contextualSpacing/>
    </w:pPr>
  </w:style>
  <w:style w:type="paragraph" w:styleId="List5">
    <w:name w:val="List 5"/>
    <w:basedOn w:val="Normal"/>
    <w:uiPriority w:val="99"/>
    <w:semiHidden/>
    <w:unhideWhenUsed/>
    <w:rsid w:val="004C02A9"/>
    <w:pPr>
      <w:ind w:left="1800" w:hanging="360"/>
      <w:contextualSpacing/>
    </w:pPr>
  </w:style>
  <w:style w:type="character" w:styleId="LineNumber">
    <w:name w:val="line number"/>
    <w:basedOn w:val="DefaultParagraphFont"/>
    <w:uiPriority w:val="99"/>
    <w:semiHidden/>
    <w:unhideWhenUsed/>
    <w:rsid w:val="004C02A9"/>
  </w:style>
  <w:style w:type="paragraph" w:styleId="NoSpacing">
    <w:name w:val="No Spacing"/>
    <w:uiPriority w:val="2"/>
    <w:qFormat/>
    <w:rsid w:val="00882F9C"/>
    <w:pPr>
      <w:tabs>
        <w:tab w:val="right" w:pos="7200"/>
      </w:tabs>
      <w:spacing w:after="0"/>
      <w:jc w:val="both"/>
    </w:pPr>
    <w:rPr>
      <w:sz w:val="22"/>
      <w14:ligatures w14:val="standardContextual"/>
    </w:rPr>
  </w:style>
  <w:style w:type="table" w:styleId="TableGrid">
    <w:name w:val="Table Grid"/>
    <w:basedOn w:val="TableNormal"/>
    <w:uiPriority w:val="39"/>
    <w:rsid w:val="000748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ineCode">
    <w:name w:val="Inline Code"/>
    <w:basedOn w:val="VerbatimChar"/>
    <w:uiPriority w:val="6"/>
    <w:qFormat/>
    <w:rsid w:val="00E017CE"/>
    <w:rPr>
      <w:rFonts w:ascii="LM Mono 10" w:hAnsi="LM Mono 10"/>
      <w:noProof/>
      <w:sz w:val="22"/>
      <w14:ligatures w14:val="standardContextual"/>
    </w:rPr>
  </w:style>
  <w:style w:type="paragraph" w:customStyle="1" w:styleId="AbstractTitle">
    <w:name w:val="Abstract Title"/>
    <w:basedOn w:val="Normal"/>
    <w:next w:val="Abstract"/>
    <w:link w:val="AbstractTitleChar"/>
    <w:uiPriority w:val="5"/>
    <w:qFormat/>
    <w:rsid w:val="00E675E4"/>
    <w:pPr>
      <w:spacing w:before="120" w:after="120"/>
      <w:jc w:val="center"/>
    </w:pPr>
    <w:rPr>
      <w:b/>
      <w:sz w:val="20"/>
    </w:rPr>
  </w:style>
  <w:style w:type="character" w:customStyle="1" w:styleId="AbstractTitleChar">
    <w:name w:val="Abstract Title Char"/>
    <w:basedOn w:val="DefaultParagraphFont"/>
    <w:link w:val="AbstractTitle"/>
    <w:uiPriority w:val="5"/>
    <w:rsid w:val="00891B45"/>
    <w:rPr>
      <w:b/>
      <w:sz w:val="20"/>
      <w14:ligatures w14:val="standardContextual"/>
    </w:rPr>
  </w:style>
  <w:style w:type="paragraph" w:styleId="EndnoteText">
    <w:name w:val="endnote text"/>
    <w:basedOn w:val="Normal"/>
    <w:link w:val="EndnoteTextChar"/>
    <w:uiPriority w:val="99"/>
    <w:semiHidden/>
    <w:unhideWhenUsed/>
    <w:rsid w:val="000400AC"/>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0400AC"/>
    <w:rPr>
      <w:sz w:val="20"/>
      <w:szCs w:val="20"/>
      <w14:ligatures w14:val="standardContextual"/>
    </w:rPr>
  </w:style>
  <w:style w:type="character" w:styleId="EndnoteReference">
    <w:name w:val="endnote reference"/>
    <w:basedOn w:val="DefaultParagraphFont"/>
    <w:uiPriority w:val="99"/>
    <w:semiHidden/>
    <w:unhideWhenUsed/>
    <w:rsid w:val="000400AC"/>
    <w:rPr>
      <w:vertAlign w:val="superscript"/>
    </w:rPr>
  </w:style>
  <w:style w:type="character" w:customStyle="1" w:styleId="Proof">
    <w:name w:val="Proof"/>
    <w:basedOn w:val="DefaultParagraphFont"/>
    <w:uiPriority w:val="11"/>
    <w:qFormat/>
    <w:rsid w:val="005E3CD7"/>
    <w:rPr>
      <w:i/>
    </w:rPr>
  </w:style>
  <w:style w:type="paragraph" w:styleId="BalloonText">
    <w:name w:val="Balloon Text"/>
    <w:basedOn w:val="Normal"/>
    <w:link w:val="BalloonTextChar"/>
    <w:uiPriority w:val="99"/>
    <w:semiHidden/>
    <w:unhideWhenUsed/>
    <w:rsid w:val="00B21E2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E27"/>
    <w:rPr>
      <w:rFonts w:ascii="Segoe UI" w:hAnsi="Segoe UI" w:cs="Segoe UI"/>
      <w:sz w:val="18"/>
      <w:szCs w:val="18"/>
      <w14:ligatures w14:val="standardContextual"/>
    </w:rPr>
  </w:style>
  <w:style w:type="character" w:styleId="UnresolvedMention">
    <w:name w:val="Unresolved Mention"/>
    <w:basedOn w:val="DefaultParagraphFont"/>
    <w:uiPriority w:val="99"/>
    <w:semiHidden/>
    <w:unhideWhenUsed/>
    <w:rsid w:val="00F44C0B"/>
    <w:rPr>
      <w:color w:val="808080"/>
      <w:shd w:val="clear" w:color="auto" w:fill="E6E6E6"/>
    </w:rPr>
  </w:style>
  <w:style w:type="table" w:styleId="PlainTable1">
    <w:name w:val="Plain Table 1"/>
    <w:basedOn w:val="TableNormal"/>
    <w:uiPriority w:val="41"/>
    <w:rsid w:val="002345B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0D4A65"/>
    <w:rPr>
      <w:sz w:val="16"/>
      <w:szCs w:val="16"/>
    </w:rPr>
  </w:style>
  <w:style w:type="paragraph" w:styleId="CommentText">
    <w:name w:val="annotation text"/>
    <w:basedOn w:val="Normal"/>
    <w:link w:val="CommentTextChar"/>
    <w:uiPriority w:val="99"/>
    <w:semiHidden/>
    <w:unhideWhenUsed/>
    <w:rsid w:val="000D4A65"/>
    <w:pPr>
      <w:spacing w:line="240" w:lineRule="auto"/>
    </w:pPr>
    <w:rPr>
      <w:sz w:val="20"/>
      <w:szCs w:val="20"/>
    </w:rPr>
  </w:style>
  <w:style w:type="character" w:customStyle="1" w:styleId="CommentTextChar">
    <w:name w:val="Comment Text Char"/>
    <w:basedOn w:val="DefaultParagraphFont"/>
    <w:link w:val="CommentText"/>
    <w:uiPriority w:val="99"/>
    <w:semiHidden/>
    <w:rsid w:val="000D4A65"/>
    <w:rPr>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0D4A65"/>
    <w:rPr>
      <w:b/>
      <w:bCs/>
    </w:rPr>
  </w:style>
  <w:style w:type="character" w:customStyle="1" w:styleId="CommentSubjectChar">
    <w:name w:val="Comment Subject Char"/>
    <w:basedOn w:val="CommentTextChar"/>
    <w:link w:val="CommentSubject"/>
    <w:uiPriority w:val="99"/>
    <w:semiHidden/>
    <w:rsid w:val="000D4A65"/>
    <w:rPr>
      <w:b/>
      <w:bCs/>
      <w:sz w:val="20"/>
      <w:szCs w:val="20"/>
      <w14:ligatures w14:val="standardContextual"/>
    </w:rPr>
  </w:style>
  <w:style w:type="numbering" w:customStyle="1" w:styleId="Enumerate">
    <w:name w:val="Enumerate"/>
    <w:uiPriority w:val="19"/>
    <w:rsid w:val="004C7CC0"/>
    <w:pPr>
      <w:numPr>
        <w:numId w:val="22"/>
      </w:numPr>
    </w:pPr>
  </w:style>
  <w:style w:type="numbering" w:customStyle="1" w:styleId="Itemize">
    <w:name w:val="Itemize"/>
    <w:uiPriority w:val="19"/>
    <w:rsid w:val="00923E96"/>
    <w:pPr>
      <w:numPr>
        <w:numId w:val="3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951719">
      <w:bodyDiv w:val="1"/>
      <w:marLeft w:val="0"/>
      <w:marRight w:val="0"/>
      <w:marTop w:val="0"/>
      <w:marBottom w:val="0"/>
      <w:divBdr>
        <w:top w:val="none" w:sz="0" w:space="0" w:color="auto"/>
        <w:left w:val="none" w:sz="0" w:space="0" w:color="auto"/>
        <w:bottom w:val="none" w:sz="0" w:space="0" w:color="auto"/>
        <w:right w:val="none" w:sz="0" w:space="0" w:color="auto"/>
      </w:divBdr>
    </w:div>
    <w:div w:id="1679044476">
      <w:bodyDiv w:val="1"/>
      <w:marLeft w:val="0"/>
      <w:marRight w:val="0"/>
      <w:marTop w:val="0"/>
      <w:marBottom w:val="0"/>
      <w:divBdr>
        <w:top w:val="none" w:sz="0" w:space="0" w:color="auto"/>
        <w:left w:val="none" w:sz="0" w:space="0" w:color="auto"/>
        <w:bottom w:val="none" w:sz="0" w:space="0" w:color="auto"/>
        <w:right w:val="none" w:sz="0" w:space="0" w:color="auto"/>
      </w:divBdr>
    </w:div>
    <w:div w:id="1850172749">
      <w:bodyDiv w:val="1"/>
      <w:marLeft w:val="0"/>
      <w:marRight w:val="0"/>
      <w:marTop w:val="0"/>
      <w:marBottom w:val="0"/>
      <w:divBdr>
        <w:top w:val="none" w:sz="0" w:space="0" w:color="auto"/>
        <w:left w:val="none" w:sz="0" w:space="0" w:color="auto"/>
        <w:bottom w:val="none" w:sz="0" w:space="0" w:color="auto"/>
        <w:right w:val="none" w:sz="0" w:space="0" w:color="auto"/>
      </w:divBdr>
    </w:div>
    <w:div w:id="1992369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4/relationships/chartEx" Target="charts/chartEx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4/relationships/chartEx" Target="charts/chartEx3.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tackoverflow.com/a/55244435/706325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4/relationships/chartEx" Target="charts/chartEx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png"/><Relationship Id="rId14" Type="http://schemas.microsoft.com/office/2014/relationships/chartEx" Target="charts/chartEx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c\Documents\Custom%20Office%20Templates\WordTeX%20Template.dotx" TargetMode="Externa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D:\Dev\uni2020\Iot\SoftwareIoT\fullCircleLatency\finalResults.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D:\Dev\uni2020\Iot\SoftwareIoT\fullCircleLatency\finalResults.xlsx"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D:\Dev\uni2020\Iot\SoftwareIoT\fullCircleLatency\finalResults.xlsx" TargetMode="External"/></Relationships>
</file>

<file path=word/charts/_rels/chartEx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D:\Dev\uni2020\Iot\SoftwareIoT\fullCircleLatency\finalResults.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outTimes!$G$3:$G$4494</cx:f>
        <cx:lvl ptCount="4492" formatCode="Standard">
          <cx:pt idx="0">0</cx:pt>
          <cx:pt idx="1">0.07415008544921875</cx:pt>
          <cx:pt idx="2">0.091749906539916992</cx:pt>
          <cx:pt idx="3">0.05736994743347168</cx:pt>
          <cx:pt idx="4">0.080179929733276367</cx:pt>
          <cx:pt idx="5">0.065320014953613281</cx:pt>
          <cx:pt idx="6">0.08323979377746582</cx:pt>
          <cx:pt idx="7">0.050940036773681641</cx:pt>
          <cx:pt idx="8">0.082059860229492188</cx:pt>
          <cx:pt idx="9">0.051500082015991211</cx:pt>
          <cx:pt idx="10">0.082329988479614258</cx:pt>
          <cx:pt idx="11">0.065510034561157227</cx:pt>
          <cx:pt idx="12">0.081899881362915039</cx:pt>
          <cx:pt idx="13">0.061800003051757813</cx:pt>
          <cx:pt idx="14">0.097140073776245117</cx:pt>
          <cx:pt idx="15">0.066629886627197266</cx:pt>
          <cx:pt idx="16">0.083340167999267578</cx:pt>
          <cx:pt idx="17">0.049050092697143555</cx:pt>
          <cx:pt idx="18">0.072289943695068359</cx:pt>
          <cx:pt idx="19">0.091120004653930664</cx:pt>
          <cx:pt idx="20">0.083430051803588867</cx:pt>
          <cx:pt idx="21">0.055140018463134766</cx:pt>
          <cx:pt idx="22">0.080190181732177734</cx:pt>
          <cx:pt idx="23">0.091200113296508789</cx:pt>
          <cx:pt idx="24">0.068169832229614258</cx:pt>
          <cx:pt idx="25">0.09534001350402832</cx:pt>
          <cx:pt idx="26">0.066370010375976563</cx:pt>
          <cx:pt idx="27">0.080309867858886719</cx:pt>
          <cx:pt idx="28">0.069450139999389648</cx:pt>
          <cx:pt idx="29">0.097219944000244141</cx:pt>
          <cx:pt idx="30">0.064419984817504883</cx:pt>
          <cx:pt idx="31">0.097729921340942383</cx:pt>
          <cx:pt idx="32">0.066079854965209961</cx:pt>
          <cx:pt idx="33">0.079890012741088867</cx:pt>
          <cx:pt idx="34">0.065030097961425781</cx:pt>
          <cx:pt idx="35">0.085850000381469727</cx:pt>
          <cx:pt idx="36">0.066630125045776367</cx:pt>
          <cx:pt idx="37">0.080420017242431641</cx:pt>
          <cx:pt idx="38">0.051909923553466797</cx:pt>
          <cx:pt idx="39">0.06678009033203125</cx:pt>
          <cx:pt idx="40">0.049419879913330078</cx:pt>
          <cx:pt idx="41">0.066529989242553711</cx:pt>
          <cx:pt idx="42">0.10052013397216797</cx:pt>
          <cx:pt idx="43">0.066299915313720703</cx:pt>
          <cx:pt idx="44">0.069920063018798828</cx:pt>
          <cx:pt idx="45">0.061249971389770508</cx:pt>
          <cx:pt idx="46">0.081650018692016602</cx:pt>
          <cx:pt idx="47">0.048510074615478516</cx:pt>
          <cx:pt idx="48">0.069989919662475586</cx:pt>
          <cx:pt idx="49">0.066299915313720703</cx:pt>
          <cx:pt idx="50">0.087840080261230469</cx:pt>
          <cx:pt idx="51">0.062640190124511719</cx:pt>
          <cx:pt idx="52">0.097750186920166016</cx:pt>
          <cx:pt idx="53">0.06707000732421875</cx:pt>
          <cx:pt idx="54">0.049139976501464844</cx:pt>
          <cx:pt idx="55">0.067460060119628906</cx:pt>
          <cx:pt idx="56">0.049949884414672852</cx:pt>
          <cx:pt idx="57">0.08003997802734375</cx:pt>
          <cx:pt idx="58">0.097879886627197266</cx:pt>
          <cx:pt idx="59">0.064939975738525391</cx:pt>
          <cx:pt idx="60">0.095960140228271484</cx:pt>
          <cx:pt idx="61">0.081900119781494141</cx:pt>
          <cx:pt idx="62">0.097719907760620117</cx:pt>
          <cx:pt idx="63">0.066319942474365234</cx:pt>
          <cx:pt idx="64">0.09878993034362793</cx:pt>
          <cx:pt idx="65">0.055459976196289063</cx:pt>
          <cx:pt idx="66">0.092040061950683594</cx:pt>
          <cx:pt idx="67">0.06490015983581543</cx:pt>
          <cx:pt idx="68">0.082149982452392578</cx:pt>
          <cx:pt idx="69">0.062489986419677734</cx:pt>
          <cx:pt idx="70">0.098290205001831055</cx:pt>
          <cx:pt idx="71">0.064829826354980469</cx:pt>
          <cx:pt idx="72">0.092259883880615234</cx:pt>
          <cx:pt idx="73">0.072559833526611328</cx:pt>
          <cx:pt idx="74">0.099879980087280273</cx:pt>
          <cx:pt idx="75">0.071859836578369141</cx:pt>
          <cx:pt idx="76">0.08376002311706543</cx:pt>
          <cx:pt idx="77">0.06940007209777832</cx:pt>
          <cx:pt idx="78">0.076539993286132813</cx:pt>
          <cx:pt idx="79">0.066859960556030273</cx:pt>
          <cx:pt idx="80">0.087130069732666016</cx:pt>
          <cx:pt idx="81">0.090830087661743164</cx:pt>
          <cx:pt idx="82">0.06997990608215332</cx:pt>
          <cx:pt idx="83">0.055099964141845703</cx:pt>
          <cx:pt idx="84">0.084689855575561523</cx:pt>
          <cx:pt idx="85">0.058160066604614258</cx:pt>
          <cx:pt idx="86">0.08964991569519043</cx:pt>
          <cx:pt idx="87">0.066369771957397461</cx:pt>
          <cx:pt idx="88">0.093520164489746094</cx:pt>
          <cx:pt idx="89">0.073720216751098633</cx:pt>
          <cx:pt idx="90">0.081579923629760742</cx:pt>
          <cx:pt idx="91">0.095979928970336914</cx:pt>
          <cx:pt idx="92">0.064740180969238281</cx:pt>
          <cx:pt idx="93">0.080110073089599609</cx:pt>
          <cx:pt idx="94">0.064490079879760742</cx:pt>
          <cx:pt idx="95">0.079799890518188477</cx:pt>
          <cx:pt idx="96">0.04877018928527832</cx:pt>
          <cx:pt idx="97">0.064510107040405273</cx:pt>
          <cx:pt idx="98">0.086019992828369141</cx:pt>
          <cx:pt idx="99">0.062590122222900391</cx:pt>
          <cx:pt idx="100">0.080349922180175781</cx:pt>
          <cx:pt idx="101">0.066309928894042969</cx:pt>
          <cx:pt idx="102">0.093840122222900391</cx:pt>
          <cx:pt idx="103">0.064419984817504883</cx:pt>
          <cx:pt idx="104">0.09375</cx:pt>
          <cx:pt idx="105">0.062510013580322266</cx:pt>
          <cx:pt idx="106">0.078130006790161133</cx:pt>
          <cx:pt idx="107">0.0625</cx:pt>
          <cx:pt idx="108">0.046679973602294922</cx:pt>
          <cx:pt idx="109">0.059689998626708984</cx:pt>
          <cx:pt idx="110">0.078119993209838867</cx:pt>
          <cx:pt idx="111">0.0625</cx:pt>
          <cx:pt idx="112">0.078119993209838867</cx:pt>
          <cx:pt idx="113">0.046930074691772461</cx:pt>
          <cx:pt idx="114">0.0625</cx:pt>
          <cx:pt idx="115">0.046869993209838867</cx:pt>
          <cx:pt idx="116">0.0625</cx:pt>
          <cx:pt idx="117">0.078119993209838867</cx:pt>
          <cx:pt idx="118">0.046869993209838867</cx:pt>
          <cx:pt idx="119">0.078119993209838867</cx:pt>
          <cx:pt idx="120">0.046880006790161133</cx:pt>
          <cx:pt idx="121">0.078119993209838867</cx:pt>
          <cx:pt idx="122">0.062540054321289063</cx:pt>
          <cx:pt idx="123">0.078159809112548828</cx:pt>
          <cx:pt idx="124">0.046880006790161133</cx:pt>
          <cx:pt idx="125">0.078090190887451172</cx:pt>
          <cx:pt idx="126">0.062460184097290039</cx:pt>
          <cx:pt idx="127">0.0625</cx:pt>
          <cx:pt idx="128">0.078130006790161133</cx:pt>
          <cx:pt idx="129">0.0625</cx:pt>
          <cx:pt idx="130">0.046869993209838867</cx:pt>
          <cx:pt idx="131">0.0625</cx:pt>
          <cx:pt idx="132">0.078150033950805664</cx:pt>
          <cx:pt idx="133">0.0625</cx:pt>
          <cx:pt idx="134">0.078119993209838867</cx:pt>
          <cx:pt idx="135">0.0625</cx:pt>
          <cx:pt idx="136">0.078130006790161133</cx:pt>
          <cx:pt idx="137">0.062489986419677734</cx:pt>
          <cx:pt idx="138">0.078130006790161133</cx:pt>
          <cx:pt idx="139">0.09375</cx:pt>
          <cx:pt idx="140">0.078130006790161133</cx:pt>
          <cx:pt idx="141">0.09375</cx:pt>
          <cx:pt idx="142">0.0625</cx:pt>
          <cx:pt idx="143">0.078119993209838867</cx:pt>
          <cx:pt idx="144">0.062469959259033203</cx:pt>
          <cx:pt idx="145">0.093779802322387695</cx:pt>
          <cx:pt idx="146">0.046869993209838867</cx:pt>
          <cx:pt idx="147">0.078179836273193359</cx:pt>
          <cx:pt idx="148">0.093760013580322266</cx:pt>
          <cx:pt idx="149">0.078119993209838867</cx:pt>
          <cx:pt idx="150">0.046790122985839844</cx:pt>
          <cx:pt idx="151">0.062599897384643555</cx:pt>
          <cx:pt idx="152">0.046880006790161133</cx:pt>
          <cx:pt idx="153">0.078119993209838867</cx:pt>
          <cx:pt idx="154">0.046880006790161133</cx:pt>
          <cx:pt idx="155">0.093699932098388672</cx:pt>
          <cx:pt idx="156">0.046880006790161133</cx:pt>
          <cx:pt idx="157">0.07798004150390625</cx:pt>
          <cx:pt idx="158">0.046869993209838867</cx:pt>
          <cx:pt idx="159">0.07844996452331543</cx:pt>
          <cx:pt idx="160">0.062460184097290039</cx:pt>
          <cx:pt idx="161">0.078119993209838867</cx:pt>
          <cx:pt idx="162">0.09375</cx:pt>
          <cx:pt idx="163">0.078030109405517578</cx:pt>
          <cx:pt idx="164">0.093669891357421875</cx:pt>
          <cx:pt idx="165">0.074130058288574219</cx:pt>
          <cx:pt idx="166">0.078119993209838867</cx:pt>
          <cx:pt idx="167">0.046869993209838867</cx:pt>
          <cx:pt idx="168">0.078340053558349609</cx:pt>
          <cx:pt idx="169">0.069380044937133789</cx:pt>
          <cx:pt idx="170">0.078119993209838867</cx:pt>
          <cx:pt idx="171">0.09375</cx:pt>
          <cx:pt idx="172">0.078109979629516602</cx:pt>
          <cx:pt idx="173">0.062570095062255859</cx:pt>
          <cx:pt idx="174">0.078119993209838867</cx:pt>
          <cx:pt idx="175">0.062489986419677734</cx:pt>
          <cx:pt idx="176">0.078119993209838867</cx:pt>
          <cx:pt idx="177">0.09375</cx:pt>
          <cx:pt idx="178">0.078029870986938477</cx:pt>
          <cx:pt idx="179">0.062489986419677734</cx:pt>
          <cx:pt idx="180">0.078130006790161133</cx:pt>
          <cx:pt idx="181">0.062510013580322266</cx:pt>
          <cx:pt idx="182">0.062270164489746094</cx:pt>
          <cx:pt idx="183">0.046880006790161133</cx:pt>
          <cx:pt idx="184">0.078170061111450195</cx:pt>
          <cx:pt idx="185">0.0625</cx:pt>
          <cx:pt idx="186">0.078140020370483398</cx:pt>
          <cx:pt idx="187">0.078119993209838867</cx:pt>
          <cx:pt idx="188">0.062510013580322266</cx:pt>
          <cx:pt idx="189">0.093739986419677734</cx:pt>
          <cx:pt idx="190">0.062479972839355469</cx:pt>
          <cx:pt idx="191">0.046890020370483398</cx:pt>
          <cx:pt idx="192">0.062489986419677734</cx:pt>
          <cx:pt idx="193">0.093739986419677734</cx:pt>
          <cx:pt idx="194">0.078109979629516602</cx:pt>
          <cx:pt idx="195">0.09375</cx:pt>
          <cx:pt idx="196">0.078119993209838867</cx:pt>
          <cx:pt idx="197">0.09375</cx:pt>
          <cx:pt idx="198">0.062489986419677734</cx:pt>
          <cx:pt idx="199">0.093739986419677734</cx:pt>
          <cx:pt idx="200">0.062510013580322266</cx:pt>
          <cx:pt idx="201">0.046869993209838867</cx:pt>
          <cx:pt idx="202">0.078109979629516602</cx:pt>
          <cx:pt idx="203">0.062399864196777344</cx:pt>
          <cx:pt idx="204">0.078119993209838867</cx:pt>
          <cx:pt idx="205">0.046869993209838867</cx:pt>
          <cx:pt idx="206">0.0625</cx:pt>
          <cx:pt idx="207">0.046859979629516602</cx:pt>
          <cx:pt idx="208">0.062479972839355469</cx:pt>
          <cx:pt idx="209">0.078130006790161133</cx:pt>
          <cx:pt idx="210">0.093770027160644531</cx:pt>
          <cx:pt idx="211">0.078140020370483398</cx:pt>
          <cx:pt idx="212">0.093850135803222656</cx:pt>
          <cx:pt idx="213">0.078130006790161133</cx:pt>
          <cx:pt idx="214">0.09375</cx:pt>
          <cx:pt idx="215">0.078130006790161133</cx:pt>
          <cx:pt idx="216">0.09375</cx:pt>
          <cx:pt idx="217">0.062489986419677734</cx:pt>
          <cx:pt idx="218">0.093529939651489258</cx:pt>
          <cx:pt idx="219">0.062479972839355469</cx:pt>
          <cx:pt idx="220">0.078190088272094727</cx:pt>
          <cx:pt idx="221">0.0625</cx:pt>
          <cx:pt idx="222">0.046819925308227539</cx:pt>
          <cx:pt idx="223">0.062510013580322266</cx:pt>
          <cx:pt idx="224">0.046880006790161133</cx:pt>
          <cx:pt idx="225">0.0625</cx:pt>
          <cx:pt idx="226">0.09375</cx:pt>
          <cx:pt idx="227">0.062510013580322266</cx:pt>
          <cx:pt idx="228">0.09375</cx:pt>
          <cx:pt idx="229">0.085469961166381836</cx:pt>
          <cx:pt idx="230">0.046819925308227539</cx:pt>
          <cx:pt idx="231">0.062420129776000977</cx:pt>
          <cx:pt idx="232">0.09375</cx:pt>
          <cx:pt idx="233">0.0625</cx:pt>
          <cx:pt idx="234">0.07808995246887207</cx:pt>
          <cx:pt idx="235">0.046869993209838867</cx:pt>
          <cx:pt idx="236">0.078119993209838867</cx:pt>
          <cx:pt idx="237">0.046869993209838867</cx:pt>
          <cx:pt idx="238">0.078130006790161133</cx:pt>
          <cx:pt idx="239">0.046700000762939453</cx:pt>
          <cx:pt idx="240">0.077970027923583984</cx:pt>
          <cx:pt idx="241">0.0625</cx:pt>
          <cx:pt idx="242">0.078039884567260742</cx:pt>
          <cx:pt idx="243">0.093840122222900391</cx:pt>
          <cx:pt idx="244">0.0625</cx:pt>
          <cx:pt idx="245">0.078119993209838867</cx:pt>
          <cx:pt idx="246">0.060510158538818359</cx:pt>
          <cx:pt idx="247">0.0704498291015625</cx:pt>
          <cx:pt idx="248">0.094040155410766602</cx:pt>
          <cx:pt idx="249">0.078130006790161133</cx:pt>
          <cx:pt idx="250">0.09375</cx:pt>
          <cx:pt idx="251">0.078119993209838867</cx:pt>
          <cx:pt idx="252">0.093760013580322266</cx:pt>
          <cx:pt idx="253">0.062510013580322266</cx:pt>
          <cx:pt idx="254">0.09375</cx:pt>
          <cx:pt idx="255">0.078119993209838867</cx:pt>
          <cx:pt idx="256">0.087009906768798828</cx:pt>
          <cx:pt idx="257">0.0625</cx:pt>
          <cx:pt idx="258">0.093760013580322266</cx:pt>
          <cx:pt idx="259">0.062489986419677734</cx:pt>
          <cx:pt idx="260">0.078099966049194336</cx:pt>
          <cx:pt idx="261">0.062510013580322266</cx:pt>
          <cx:pt idx="262">0.093529939651489258</cx:pt>
          <cx:pt idx="263">0.062489986419677734</cx:pt>
          <cx:pt idx="264">0.078220129013061523</cx:pt>
          <cx:pt idx="265">0.062510013580322266</cx:pt>
          <cx:pt idx="266">0.078119993209838867</cx:pt>
          <cx:pt idx="267">0.0625</cx:pt>
          <cx:pt idx="268">0.078119993209838867</cx:pt>
          <cx:pt idx="269">0.0625</cx:pt>
          <cx:pt idx="270">0.078130006790161133</cx:pt>
          <cx:pt idx="271">0.0625</cx:pt>
          <cx:pt idx="272">0.078140020370483398</cx:pt>
          <cx:pt idx="273">0.078119993209838867</cx:pt>
          <cx:pt idx="274">0.0625</cx:pt>
          <cx:pt idx="275">0.046869993209838867</cx:pt>
          <cx:pt idx="276">0.062639951705932617</cx:pt>
          <cx:pt idx="277">0.09375</cx:pt>
          <cx:pt idx="278">0.078130006790161133</cx:pt>
          <cx:pt idx="279">0.093780040740966797</cx:pt>
          <cx:pt idx="280">0.078130006790161133</cx:pt>
          <cx:pt idx="281">0.0625</cx:pt>
          <cx:pt idx="282">0.093659877777099609</cx:pt>
          <cx:pt idx="283">0.07781982421875</cx:pt>
          <cx:pt idx="284">0.093899965286254883</cx:pt>
          <cx:pt idx="285">0.0625</cx:pt>
          <cx:pt idx="286">0.093669891357421875</cx:pt>
          <cx:pt idx="287">0.062600135803222656</cx:pt>
          <cx:pt idx="288">0.093800067901611328</cx:pt>
          <cx:pt idx="289">0.078100204467773438</cx:pt>
          <cx:pt idx="290">0.09375</cx:pt>
          <cx:pt idx="291">0.0625</cx:pt>
          <cx:pt idx="292">0.062419891357421875</cx:pt>
          <cx:pt idx="293">0.062590122222900391</cx:pt>
          <cx:pt idx="294">0.078149795532226563</cx:pt>
          <cx:pt idx="295">0.062510013580322266</cx:pt>
          <cx:pt idx="296">0.078119993209838867</cx:pt>
          <cx:pt idx="297">0.093739986419677734</cx:pt>
          <cx:pt idx="298">0.078029870986938477</cx:pt>
          <cx:pt idx="299">0.093789815902709961</cx:pt>
          <cx:pt idx="300">0.078100204467773438</cx:pt>
          <cx:pt idx="301">0.062279939651489258</cx:pt>
          <cx:pt idx="302">0.0625</cx:pt>
          <cx:pt idx="303">0.062449932098388672</cx:pt>
          <cx:pt idx="304">0.078079938888549805</cx:pt>
          <cx:pt idx="305">0.09375</cx:pt>
          <cx:pt idx="306">0.0625</cx:pt>
          <cx:pt idx="307">0.093739986419677734</cx:pt>
          <cx:pt idx="308">0.078119993209838867</cx:pt>
          <cx:pt idx="309">0.062489986419677734</cx:pt>
          <cx:pt idx="310">0.0625</cx:pt>
          <cx:pt idx="311">0.093739986419677734</cx:pt>
          <cx:pt idx="312">0.078080177307128906</cx:pt>
          <cx:pt idx="313">0.09375</cx:pt>
          <cx:pt idx="314">0.046880006790161133</cx:pt>
          <cx:pt idx="315">0.078119993209838867</cx:pt>
          <cx:pt idx="316">0.0625</cx:pt>
          <cx:pt idx="317">0.093760013580322266</cx:pt>
          <cx:pt idx="318">0.077790021896362305</cx:pt>
          <cx:pt idx="319">0.09375</cx:pt>
          <cx:pt idx="320">0.062510013580322266</cx:pt>
          <cx:pt idx="321">0.093710184097290039</cx:pt>
          <cx:pt idx="322">0.062400102615356445</cx:pt>
          <cx:pt idx="323">0.046880006790161133</cx:pt>
          <cx:pt idx="324">0.062489986419677734</cx:pt>
          <cx:pt idx="325">0.046779870986938477</cx:pt>
          <cx:pt idx="326">0.062590122222900391</cx:pt>
          <cx:pt idx="327">0.093720197677612305</cx:pt>
          <cx:pt idx="328">0.078130006790161133</cx:pt>
          <cx:pt idx="329">0.062409877777099609</cx:pt>
          <cx:pt idx="330">0.078099966049194336</cx:pt>
          <cx:pt idx="331">0.0625</cx:pt>
          <cx:pt idx="332">0.093729972839355469</cx:pt>
          <cx:pt idx="333">0.062309980392456055</cx:pt>
          <cx:pt idx="334">0.046829938888549805</cx:pt>
          <cx:pt idx="335">0.062479972839355469</cx:pt>
          <cx:pt idx="336">0.078090190887451172</cx:pt>
          <cx:pt idx="337">0.062489986419677734</cx:pt>
          <cx:pt idx="338">0.078109979629516602</cx:pt>
          <cx:pt idx="339">0.0625</cx:pt>
          <cx:pt idx="340">0.078079938888549805</cx:pt>
          <cx:pt idx="341">0.047100067138671875</cx:pt>
          <cx:pt idx="342">0.078140020370483398</cx:pt>
          <cx:pt idx="343">0.062580108642578125</cx:pt>
          <cx:pt idx="344">0.093739986419677734</cx:pt>
          <cx:pt idx="345">0.062469959259033203</cx:pt>
          <cx:pt idx="346">0.093530178070068359</cx:pt>
          <cx:pt idx="347">0.062489986419677734</cx:pt>
          <cx:pt idx="348">0.093590021133422852</cx:pt>
          <cx:pt idx="349">0.062540054321289063</cx:pt>
          <cx:pt idx="350">0.046920061111450195</cx:pt>
          <cx:pt idx="351">0.07816004753112793</cx:pt>
          <cx:pt idx="352">0.062489986419677734</cx:pt>
          <cx:pt idx="353">0.093739986419677734</cx:pt>
          <cx:pt idx="354">0.0625</cx:pt>
          <cx:pt idx="355">0.0625</cx:pt>
          <cx:pt idx="356">0.062489986419677734</cx:pt>
          <cx:pt idx="357">0.0625</cx:pt>
          <cx:pt idx="358">0.078130006790161133</cx:pt>
          <cx:pt idx="359">0.0625</cx:pt>
          <cx:pt idx="360">0.078150033950805664</cx:pt>
          <cx:pt idx="361">0.0625</cx:pt>
          <cx:pt idx="362">0.078119993209838867</cx:pt>
          <cx:pt idx="363">0.062420129776000977</cx:pt>
          <cx:pt idx="364">0.078119993209838867</cx:pt>
          <cx:pt idx="365">0.0625</cx:pt>
          <cx:pt idx="366">0.093829870223999023</cx:pt>
          <cx:pt idx="367">0.0625</cx:pt>
          <cx:pt idx="368">0.093739986419677734</cx:pt>
          <cx:pt idx="369">0.0625</cx:pt>
          <cx:pt idx="370">0.078119993209838867</cx:pt>
          <cx:pt idx="371">0.09375</cx:pt>
          <cx:pt idx="372">0.0625</cx:pt>
          <cx:pt idx="373">0.084209918975830078</cx:pt>
          <cx:pt idx="374">0.046869993209838867</cx:pt>
          <cx:pt idx="375">0.078119993209838867</cx:pt>
          <cx:pt idx="376">0.09375</cx:pt>
          <cx:pt idx="377">0.062510013580322266</cx:pt>
          <cx:pt idx="378">0.09375</cx:pt>
          <cx:pt idx="379">0.0625</cx:pt>
          <cx:pt idx="380">0.09375</cx:pt>
          <cx:pt idx="381">0.0625</cx:pt>
          <cx:pt idx="382">0.078119993209838867</cx:pt>
          <cx:pt idx="383">0.0625</cx:pt>
          <cx:pt idx="384">0.078119993209838867</cx:pt>
          <cx:pt idx="385">0.0625</cx:pt>
          <cx:pt idx="386">0.0625</cx:pt>
          <cx:pt idx="387">0.046869993209838867</cx:pt>
          <cx:pt idx="388">0.0625</cx:pt>
          <cx:pt idx="389">0.078119993209838867</cx:pt>
          <cx:pt idx="390">0.0625</cx:pt>
          <cx:pt idx="391">0.0625</cx:pt>
          <cx:pt idx="392">0.0625</cx:pt>
          <cx:pt idx="393">0.078130006790161133</cx:pt>
          <cx:pt idx="394">0.046869993209838867</cx:pt>
          <cx:pt idx="395">0.0625</cx:pt>
          <cx:pt idx="396">0.0625</cx:pt>
          <cx:pt idx="397">0.078119993209838867</cx:pt>
          <cx:pt idx="398">0.062479972839355469</cx:pt>
          <cx:pt idx="399">0.078130006790161133</cx:pt>
          <cx:pt idx="400">0.062459945678710938</cx:pt>
          <cx:pt idx="401">0.093729972839355469</cx:pt>
          <cx:pt idx="402">0.078029870986938477</cx:pt>
          <cx:pt idx="403">0.093770027160644531</cx:pt>
          <cx:pt idx="404">0.078119993209838867</cx:pt>
          <cx:pt idx="405">0.046790122985839844</cx:pt>
          <cx:pt idx="406">0.062510013580322266</cx:pt>
          <cx:pt idx="407">0.093739986419677734</cx:pt>
          <cx:pt idx="408">0.062279939651489258</cx:pt>
          <cx:pt idx="409">0.09375</cx:pt>
          <cx:pt idx="410">0.062429904937744141</cx:pt>
          <cx:pt idx="411">0.078130006790161133</cx:pt>
          <cx:pt idx="412">0.09375</cx:pt>
          <cx:pt idx="413">0.078159809112548828</cx:pt>
          <cx:pt idx="414">0.093839883804321289</cx:pt>
          <cx:pt idx="415">0.062720060348510742</cx:pt>
          <cx:pt idx="416">0.078130006790161133</cx:pt>
          <cx:pt idx="417">0.046959877014160156</cx:pt>
          <cx:pt idx="418">0.062460184097290039</cx:pt>
          <cx:pt idx="419">0.078119993209838867</cx:pt>
          <cx:pt idx="420">0.046880006790161133</cx:pt>
          <cx:pt idx="421">0.078109979629516602</cx:pt>
          <cx:pt idx="422">0.093729972839355469</cx:pt>
          <cx:pt idx="423">0.070889949798583984</cx:pt>
          <cx:pt idx="424">0.078130006790161133</cx:pt>
          <cx:pt idx="425">0.0625</cx:pt>
          <cx:pt idx="426">0.078130006790161133</cx:pt>
          <cx:pt idx="427">0.0625</cx:pt>
          <cx:pt idx="428">0.078069925308227539</cx:pt>
          <cx:pt idx="429">0.09375</cx:pt>
          <cx:pt idx="430">0.062489986419677734</cx:pt>
          <cx:pt idx="431">0.093530178070068359</cx:pt>
          <cx:pt idx="432">0.062449932098388672</cx:pt>
          <cx:pt idx="433">0.078130006790161133</cx:pt>
          <cx:pt idx="434">0.046880006790161133</cx:pt>
          <cx:pt idx="435">0.078119993209838867</cx:pt>
          <cx:pt idx="436">0.046880006790161133</cx:pt>
          <cx:pt idx="437">0.0625</cx:pt>
          <cx:pt idx="438">0.09375</cx:pt>
          <cx:pt idx="439">0.0625</cx:pt>
          <cx:pt idx="440">0.078130006790161133</cx:pt>
          <cx:pt idx="441">0.046869993209838867</cx:pt>
          <cx:pt idx="442">0.077810049057006836</cx:pt>
          <cx:pt idx="443">0.046880006790161133</cx:pt>
          <cx:pt idx="444">0.0625</cx:pt>
          <cx:pt idx="445">0.078119993209838867</cx:pt>
          <cx:pt idx="446">0.046880006790161133</cx:pt>
          <cx:pt idx="447">0.078210115432739258</cx:pt>
          <cx:pt idx="448">0.062490224838256836</cx:pt>
          <cx:pt idx="449">0.078129768371582031</cx:pt>
          <cx:pt idx="450">0.062509775161743164</cx:pt>
          <cx:pt idx="451">0.062489986419677734</cx:pt>
          <cx:pt idx="452">0.078169822692871094</cx:pt>
          <cx:pt idx="453">0.0625</cx:pt>
          <cx:pt idx="454">0.093770027160644531</cx:pt>
          <cx:pt idx="455">0.078119993209838867</cx:pt>
          <cx:pt idx="456">0.078130006790161133</cx:pt>
          <cx:pt idx="457">0.062279939651489258</cx:pt>
          <cx:pt idx="458">0.078130006790161133</cx:pt>
          <cx:pt idx="459">0.04691004753112793</cx:pt>
          <cx:pt idx="460">0.07816004753112793</cx:pt>
          <cx:pt idx="461">0.062489986419677734</cx:pt>
          <cx:pt idx="462">0.078119993209838867</cx:pt>
          <cx:pt idx="463">0.046869993209838867</cx:pt>
          <cx:pt idx="464">0.078130006790161133</cx:pt>
          <cx:pt idx="465">0.04691004753112793</cx:pt>
          <cx:pt idx="466">0.078119993209838867</cx:pt>
          <cx:pt idx="467">0.071870088577270508</cx:pt>
          <cx:pt idx="468">0.094060182571411133</cx:pt>
          <cx:pt idx="469">0.062479972839355469</cx:pt>
          <cx:pt idx="470">0.046869993209838867</cx:pt>
          <cx:pt idx="471">0.0625</cx:pt>
          <cx:pt idx="472">0.078119993209838867</cx:pt>
          <cx:pt idx="473">0.093739986419677734</cx:pt>
          <cx:pt idx="474">0.078119993209838867</cx:pt>
          <cx:pt idx="475">0.093739986419677734</cx:pt>
          <cx:pt idx="476">0.062520027160644531</cx:pt>
          <cx:pt idx="477">0.093610048294067383</cx:pt>
          <cx:pt idx="478">0.062489986419677734</cx:pt>
          <cx:pt idx="479">0.093760013580322266</cx:pt>
          <cx:pt idx="480">0.046869993209838867</cx:pt>
          <cx:pt idx="481">0.09375</cx:pt>
          <cx:pt idx="482">0.046880006790161133</cx:pt>
          <cx:pt idx="483">0.078109979629516602</cx:pt>
          <cx:pt idx="484">0.062410116195678711</cx:pt>
          <cx:pt idx="485">0.078029870986938477</cx:pt>
          <cx:pt idx="486">0.078130006790161133</cx:pt>
          <cx:pt idx="487">0.056010007858276367</cx:pt>
          <cx:pt idx="488">0.078119993209838867</cx:pt>
          <cx:pt idx="489">0.046650171279907227</cx:pt>
          <cx:pt idx="490">0.0625</cx:pt>
          <cx:pt idx="491">0.093760013580322266</cx:pt>
          <cx:pt idx="492">0.0625</cx:pt>
          <cx:pt idx="493">0.078130006790161133</cx:pt>
          <cx:pt idx="494">0.09375</cx:pt>
          <cx:pt idx="495">0.078199863433837891</cx:pt>
          <cx:pt idx="496">0.062510013580322266</cx:pt>
          <cx:pt idx="497">0.093660116195678711</cx:pt>
          <cx:pt idx="498">0.0625</cx:pt>
          <cx:pt idx="499">0.093649864196777344</cx:pt>
          <cx:pt idx="500">0.062540054321289063</cx:pt>
          <cx:pt idx="501">0.093739986419677734</cx:pt>
          <cx:pt idx="502">0.062579870223999023</cx:pt>
          <cx:pt idx="503">0.062510013580322266</cx:pt>
          <cx:pt idx="504">0.046880006790161133</cx:pt>
          <cx:pt idx="505">0.078130006790161133</cx:pt>
          <cx:pt idx="506">0.062510013580322266</cx:pt>
          <cx:pt idx="507">0.078130006790161133</cx:pt>
          <cx:pt idx="508">0.09375</cx:pt>
          <cx:pt idx="509">0.078130006790161133</cx:pt>
          <cx:pt idx="510">0.0625</cx:pt>
          <cx:pt idx="511">0.062510013580322266</cx:pt>
          <cx:pt idx="512">0.046890020370483398</cx:pt>
          <cx:pt idx="513">0.078130006790161133</cx:pt>
          <cx:pt idx="514">0.0625</cx:pt>
          <cx:pt idx="515">0.093819856643676758</cx:pt>
          <cx:pt idx="516">0.0625</cx:pt>
          <cx:pt idx="517">0.09364008903503418</cx:pt>
          <cx:pt idx="518">0.062489986419677734</cx:pt>
          <cx:pt idx="519">0.093740224838256836</cx:pt>
          <cx:pt idx="520">0.046870231628417969</cx:pt>
          <cx:pt idx="521">0.078120231628417969</cx:pt>
          <cx:pt idx="522">0.062490224838256836</cx:pt>
          <cx:pt idx="523">0.093739986419677734</cx:pt>
          <cx:pt idx="524">0.078030109405517578</cx:pt>
          <cx:pt idx="525">0.078109979629516602</cx:pt>
          <cx:pt idx="526">0.046869993209838867</cx:pt>
          <cx:pt idx="527">0.078219890594482422</cx:pt>
          <cx:pt idx="528">0.078130006790161133</cx:pt>
          <cx:pt idx="529">0.062489986419677734</cx:pt>
          <cx:pt idx="530">0.046869993209838867</cx:pt>
          <cx:pt idx="531">0.078130006790161133</cx:pt>
          <cx:pt idx="532">0.093790054321289063</cx:pt>
          <cx:pt idx="533">0.062479972839355469</cx:pt>
          <cx:pt idx="534">0.078109979629516602</cx:pt>
          <cx:pt idx="535">0.093529939651489258</cx:pt>
          <cx:pt idx="536">0.062520027160644531</cx:pt>
          <cx:pt idx="537">0.078079938888549805</cx:pt>
          <cx:pt idx="538">0.062449932098388672</cx:pt>
          <cx:pt idx="539">0.093849897384643555</cx:pt>
          <cx:pt idx="540">0.078119993209838867</cx:pt>
          <cx:pt idx="541">0.046970129013061523</cx:pt>
          <cx:pt idx="542">0.078130006790161133</cx:pt>
          <cx:pt idx="543">0.062489986419677734</cx:pt>
          <cx:pt idx="544">0.078140020370483398</cx:pt>
          <cx:pt idx="545">0.062510013580322266</cx:pt>
          <cx:pt idx="546">0.12506008148193359</cx:pt>
          <cx:pt idx="547">0.062599897384643555</cx:pt>
          <cx:pt idx="548">0.078119993209838867</cx:pt>
          <cx:pt idx="549">0.062589883804321289</cx:pt>
          <cx:pt idx="550">0.09375</cx:pt>
          <cx:pt idx="551">0.046869993209838867</cx:pt>
          <cx:pt idx="552">0.078119993209838867</cx:pt>
          <cx:pt idx="553">0.078119993209838867</cx:pt>
          <cx:pt idx="554">0.062489986419677734</cx:pt>
          <cx:pt idx="555">0.046880006790161133</cx:pt>
          <cx:pt idx="556">0.078119993209838867</cx:pt>
          <cx:pt idx="557">0.093760013580322266</cx:pt>
          <cx:pt idx="558">0.062510013580322266</cx:pt>
          <cx:pt idx="559">0.09375</cx:pt>
          <cx:pt idx="560">0.062400102615356445</cx:pt>
          <cx:pt idx="561">0.09375</cx:pt>
          <cx:pt idx="562">0.046869993209838867</cx:pt>
          <cx:pt idx="563">0.062479972839355469</cx:pt>
          <cx:pt idx="564">0.046869993209838867</cx:pt>
          <cx:pt idx="565">0.07808995246887207</cx:pt>
          <cx:pt idx="566">0.093849897384643555</cx:pt>
          <cx:pt idx="567">0.062489986419677734</cx:pt>
          <cx:pt idx="568">0.078119993209838867</cx:pt>
          <cx:pt idx="569">0.0625</cx:pt>
          <cx:pt idx="570">0.09375</cx:pt>
          <cx:pt idx="571">0.062479972839355469</cx:pt>
          <cx:pt idx="572">0.046880006790161133</cx:pt>
          <cx:pt idx="573">0.062459945678710938</cx:pt>
          <cx:pt idx="574">0.093659877777099609</cx:pt>
          <cx:pt idx="575">0.062510013580322266</cx:pt>
          <cx:pt idx="576">0.078119993209838867</cx:pt>
          <cx:pt idx="577">0.062399864196777344</cx:pt>
          <cx:pt idx="578">0.078130006790161133</cx:pt>
          <cx:pt idx="579">0.093760013580322266</cx:pt>
          <cx:pt idx="580">0.07816004753112793</cx:pt>
          <cx:pt idx="581">0.078130006790161133</cx:pt>
          <cx:pt idx="582">0.065599918365478516</cx:pt>
          <cx:pt idx="583">0.078130006790161133</cx:pt>
          <cx:pt idx="584">0.062489986419677734</cx:pt>
          <cx:pt idx="585">0.078119993209838867</cx:pt>
          <cx:pt idx="586">0.067879915237426758</cx:pt>
          <cx:pt idx="587">0.078149795532226563</cx:pt>
          <cx:pt idx="588">0.093919992446899414</cx:pt>
          <cx:pt idx="589">0.078210115432739258</cx:pt>
          <cx:pt idx="590">0.046779870986938477</cx:pt>
          <cx:pt idx="591">0.077910184860229492</cx:pt>
          <cx:pt idx="592">0.078080177307128906</cx:pt>
          <cx:pt idx="593">0.046880006790161133</cx:pt>
          <cx:pt idx="594">0.062370061874389648</cx:pt>
          <cx:pt idx="595">0.078119993209838867</cx:pt>
          <cx:pt idx="596">0.0625</cx:pt>
          <cx:pt idx="597">0.078119993209838867</cx:pt>
          <cx:pt idx="598">0.0625</cx:pt>
          <cx:pt idx="599">0.078130006790161133</cx:pt>
          <cx:pt idx="600">0.062240123748779297</cx:pt>
          <cx:pt idx="601">0.078119993209838867</cx:pt>
          <cx:pt idx="602">0.062620162963867188</cx:pt>
          <cx:pt idx="603">0.093739986419677734</cx:pt>
          <cx:pt idx="604">0.062489986419677734</cx:pt>
          <cx:pt idx="605">0.078119993209838867</cx:pt>
          <cx:pt idx="606">0.062439918518066406</cx:pt>
          <cx:pt idx="607">0.078119993209838867</cx:pt>
          <cx:pt idx="608">0.093659877777099609</cx:pt>
          <cx:pt idx="609">0.0625</cx:pt>
          <cx:pt idx="610">0.070300102233886719</cx:pt>
          <cx:pt idx="611">0.093739986419677734</cx:pt>
          <cx:pt idx="612">0.082429885864257813</cx:pt>
          <cx:pt idx="613">0.046869993209838867</cx:pt>
          <cx:pt idx="614">0.0625</cx:pt>
          <cx:pt idx="615">0.046650171279907227</cx:pt>
          <cx:pt idx="616">0.078140020370483398</cx:pt>
          <cx:pt idx="617">0.046890020370483398</cx:pt>
          <cx:pt idx="618">0.078130006790161133</cx:pt>
          <cx:pt idx="619">0.046880006790161133</cx:pt>
          <cx:pt idx="620">0.093739986419677734</cx:pt>
          <cx:pt idx="621">0.061439990997314453</cx:pt>
          <cx:pt idx="622">0.09375</cx:pt>
          <cx:pt idx="623">0.0625</cx:pt>
          <cx:pt idx="624">0.09375</cx:pt>
          <cx:pt idx="625">0.046880006790161133</cx:pt>
          <cx:pt idx="626">0.078120231628417969</cx:pt>
          <cx:pt idx="627">0.062510013580322266</cx:pt>
          <cx:pt idx="628">0.093519926071166992</cx:pt>
          <cx:pt idx="629">0.0625</cx:pt>
          <cx:pt idx="630">0.078119993209838867</cx:pt>
          <cx:pt idx="631">0.062510013580322266</cx:pt>
          <cx:pt idx="632">0.078119993209838867</cx:pt>
          <cx:pt idx="633">0.046869993209838867</cx:pt>
          <cx:pt idx="634">0.078119993209838867</cx:pt>
          <cx:pt idx="635">0.093739986419677734</cx:pt>
          <cx:pt idx="636">0.0625</cx:pt>
          <cx:pt idx="637">0.078609943389892578</cx:pt>
          <cx:pt idx="638">0.0625</cx:pt>
          <cx:pt idx="639">0.078119993209838867</cx:pt>
          <cx:pt idx="640">0.062489986419677734</cx:pt>
          <cx:pt idx="641">0.093970060348510742</cx:pt>
          <cx:pt idx="642">0.062510013580322266</cx:pt>
          <cx:pt idx="643">0.078119993209838867</cx:pt>
          <cx:pt idx="644">0.097120046615600586</cx:pt>
          <cx:pt idx="645">0.073099851608276367</cx:pt>
          <cx:pt idx="646">0.10416007041931152</cx:pt>
          <cx:pt idx="647">0.078130006790161133</cx:pt>
          <cx:pt idx="648">0.046859979629516602</cx:pt>
          <cx:pt idx="649">0.078130006790161133</cx:pt>
          <cx:pt idx="650">0.081780195236206055</cx:pt>
          <cx:pt idx="651">0.0625</cx:pt>
          <cx:pt idx="652">0.091409921646118164</cx:pt>
          <cx:pt idx="653">0.0625</cx:pt>
          <cx:pt idx="654">0.078130006790161133</cx:pt>
          <cx:pt idx="655">0.10449004173278809</cx:pt>
          <cx:pt idx="656">0.083479881286621094</cx:pt>
          <cx:pt idx="657">0.046869993209838867</cx:pt>
          <cx:pt idx="658">0.0625</cx:pt>
          <cx:pt idx="659">0.10124993324279785</cx:pt>
          <cx:pt idx="660">0.078130006790161133</cx:pt>
          <cx:pt idx="661">0.084840059280395508</cx:pt>
          <cx:pt idx="662">0.071540117263793945</cx:pt>
          <cx:pt idx="663">0.078119993209838867</cx:pt>
          <cx:pt idx="664">0.046849966049194336</cx:pt>
          <cx:pt idx="665">0.078130006790161133</cx:pt>
          <cx:pt idx="666">0.046869993209838867</cx:pt>
          <cx:pt idx="667">0.089859962463378906</cx:pt>
          <cx:pt idx="668">0.0625</cx:pt>
          <cx:pt idx="669">0.093739986419677734</cx:pt>
          <cx:pt idx="670">0.0625</cx:pt>
          <cx:pt idx="671">0.078130006790161133</cx:pt>
          <cx:pt idx="672">0.062489986419677734</cx:pt>
          <cx:pt idx="673">0.081550121307373047</cx:pt>
          <cx:pt idx="674">0.09375</cx:pt>
          <cx:pt idx="675">0.0625</cx:pt>
          <cx:pt idx="676">0.078119993209838867</cx:pt>
          <cx:pt idx="677">0.09375</cx:pt>
          <cx:pt idx="678">0.0625</cx:pt>
          <cx:pt idx="679">0.093990087509155273</cx:pt>
          <cx:pt idx="680">0.062510013580322266</cx:pt>
          <cx:pt idx="681">0.09375</cx:pt>
          <cx:pt idx="682">0.0625</cx:pt>
          <cx:pt idx="683">0.078130006790161133</cx:pt>
          <cx:pt idx="684">0.046869993209838867</cx:pt>
          <cx:pt idx="685">0.073479890823364258</cx:pt>
          <cx:pt idx="686">0.049890041351318359</cx:pt>
          <cx:pt idx="687">0.062580108642578125</cx:pt>
          <cx:pt idx="688">0.078130006790161133</cx:pt>
          <cx:pt idx="689">0.066580057144165039</cx:pt>
          <cx:pt idx="690">0.078059911727905273</cx:pt>
          <cx:pt idx="691">0.0625</cx:pt>
          <cx:pt idx="692">0.093420028686523438</cx:pt>
          <cx:pt idx="693">0.046880006790161133</cx:pt>
          <cx:pt idx="694">0.079450130462646484</cx:pt>
          <cx:pt idx="695">0.093770027160644531</cx:pt>
          <cx:pt idx="696">0.062489986419677734</cx:pt>
          <cx:pt idx="697">0.093760013580322266</cx:pt>
          <cx:pt idx="698">0.062489986419677734</cx:pt>
          <cx:pt idx="699">0.085780143737792969</cx:pt>
          <cx:pt idx="700">0.0625</cx:pt>
          <cx:pt idx="701">0.078130006790161133</cx:pt>
          <cx:pt idx="702">0.10601019859313965</cx:pt>
          <cx:pt idx="703">0.078099966049194336</cx:pt>
          <cx:pt idx="704">0.09375</cx:pt>
          <cx:pt idx="705">0.087370157241821289</cx:pt>
          <cx:pt idx="706">0.089839935302734375</cx:pt>
          <cx:pt idx="707">0.067110061645507813</cx:pt>
          <cx:pt idx="708">0.078119993209838867</cx:pt>
          <cx:pt idx="709">0.046880006790161133</cx:pt>
          <cx:pt idx="710">0.0625</cx:pt>
          <cx:pt idx="711">0.093739986419677734</cx:pt>
          <cx:pt idx="712">0.062530040740966797</cx:pt>
          <cx:pt idx="713">0.09375</cx:pt>
          <cx:pt idx="714">0.0625</cx:pt>
          <cx:pt idx="715">0.078130006790161133</cx:pt>
          <cx:pt idx="716">0.0625</cx:pt>
          <cx:pt idx="717">0.078130006790161133</cx:pt>
          <cx:pt idx="718">0.09375</cx:pt>
          <cx:pt idx="719">0.0625</cx:pt>
          <cx:pt idx="720">0.09375</cx:pt>
          <cx:pt idx="721">0.062510013580322266</cx:pt>
          <cx:pt idx="722">0.078130006790161133</cx:pt>
          <cx:pt idx="723">0.049540042877197266</cx:pt>
          <cx:pt idx="724">0.078119993209838867</cx:pt>
          <cx:pt idx="725">0.062479972839355469</cx:pt>
          <cx:pt idx="726">0.089309930801391602</cx:pt>
          <cx:pt idx="727">0.057159900665283203</cx:pt>
          <cx:pt idx="728">0.078390121459960938</cx:pt>
          <cx:pt idx="729">0.048779964447021484</cx:pt>
          <cx:pt idx="730">0.062230110168457031</cx:pt>
          <cx:pt idx="731">0.047099828720092773</cx:pt>
          <cx:pt idx="732">0.073869943618774414</cx:pt>
          <cx:pt idx="733">0.093800067901611328</cx:pt>
          <cx:pt idx="734">0.062700033187866211</cx:pt>
          <cx:pt idx="735">0.094000101089477539</cx:pt>
          <cx:pt idx="736">0.046880006790161133</cx:pt>
          <cx:pt idx="737">0.078119993209838867</cx:pt>
          <cx:pt idx="738">0.093760013580322266</cx:pt>
          <cx:pt idx="739">0.073280096054077148</cx:pt>
          <cx:pt idx="740">0.09375</cx:pt>
          <cx:pt idx="741">0.0625</cx:pt>
          <cx:pt idx="742">0.078130006790161133</cx:pt>
          <cx:pt idx="743">0.046880006790161133</cx:pt>
          <cx:pt idx="744">0.078130006790161133</cx:pt>
          <cx:pt idx="745">0.062510013580322266</cx:pt>
          <cx:pt idx="746">0.078130006790161133</cx:pt>
          <cx:pt idx="747">0.060950040817260742</cx:pt>
          <cx:pt idx="748">0.088910102844238281</cx:pt>
          <cx:pt idx="749">0.04673004150390625</cx:pt>
          <cx:pt idx="750">0.062510013580322266</cx:pt>
          <cx:pt idx="751">0.079600095748901367</cx:pt>
          <cx:pt idx="752">0.046610116958618164</cx:pt>
          <cx:pt idx="753">0.081580162048339844</cx:pt>
          <cx:pt idx="754">0.093720197677612305</cx:pt>
          <cx:pt idx="755">0.078119993209838867</cx:pt>
          <cx:pt idx="756">0.097480058670043945</cx:pt>
          <cx:pt idx="757">0.0625</cx:pt>
          <cx:pt idx="758">0.093529939651489258</cx:pt>
          <cx:pt idx="759">0.0625</cx:pt>
          <cx:pt idx="760">0.065719842910766602</cx:pt>
          <cx:pt idx="761">0.090530157089233398</cx:pt>
          <cx:pt idx="762">0.078119993209838867</cx:pt>
          <cx:pt idx="763">0.078130006790161133</cx:pt>
          <cx:pt idx="764">0.046880006790161133</cx:pt>
          <cx:pt idx="765">0.062510013580322266</cx:pt>
          <cx:pt idx="766">0.09375</cx:pt>
          <cx:pt idx="767">0.07808995246887207</cx:pt>
          <cx:pt idx="768">0.088949918746948242</cx:pt>
          <cx:pt idx="769">0.0625</cx:pt>
          <cx:pt idx="770">0.093739986419677734</cx:pt>
          <cx:pt idx="771">0.0625</cx:pt>
          <cx:pt idx="772">0.078119993209838867</cx:pt>
          <cx:pt idx="773">0.0625</cx:pt>
          <cx:pt idx="774">0.078119993209838867</cx:pt>
          <cx:pt idx="775">0.062490224838256836</cx:pt>
          <cx:pt idx="776">0.089040040969848633</cx:pt>
          <cx:pt idx="777">0.093760013580322266</cx:pt>
          <cx:pt idx="778">0.057960033416748047</cx:pt>
          <cx:pt idx="779">0.07397007942199707</cx:pt>
          <cx:pt idx="780">0.046940088272094727</cx:pt>
          <cx:pt idx="781">0.078229904174804688</cx:pt>
          <cx:pt idx="782">0.093739986419677734</cx:pt>
          <cx:pt idx="783">0.062489986419677734</cx:pt>
          <cx:pt idx="784">0.094249963760375977</cx:pt>
          <cx:pt idx="785">0.0625</cx:pt>
          <cx:pt idx="786">0.085100173950195313</cx:pt>
          <cx:pt idx="787">0.046880006790161133</cx:pt>
          <cx:pt idx="788">0.078119993209838867</cx:pt>
          <cx:pt idx="789">0.062509775161743164</cx:pt>
          <cx:pt idx="790">0.078130006790161133</cx:pt>
          <cx:pt idx="791">0.064209938049316406</cx:pt>
          <cx:pt idx="792">0.093989849090576172</cx:pt>
          <cx:pt idx="793">0.062510013580322266</cx:pt>
          <cx:pt idx="794">0.078119993209838867</cx:pt>
          <cx:pt idx="795">0.046880006790161133</cx:pt>
          <cx:pt idx="796">0.062489986419677734</cx:pt>
          <cx:pt idx="797">0.09375</cx:pt>
          <cx:pt idx="798">0.0625</cx:pt>
          <cx:pt idx="799">0.09375</cx:pt>
          <cx:pt idx="800">0.0625</cx:pt>
          <cx:pt idx="801">0.08340001106262207</cx:pt>
          <cx:pt idx="802">0.0625</cx:pt>
          <cx:pt idx="803">0.078119993209838867</cx:pt>
          <cx:pt idx="804">0.0625</cx:pt>
          <cx:pt idx="805">0.078130006790161133</cx:pt>
          <cx:pt idx="806">0.062479972839355469</cx:pt>
          <cx:pt idx="807">0.078109979629516602</cx:pt>
          <cx:pt idx="808">0.057680130004882813</cx:pt>
          <cx:pt idx="809">0.073090076446533203</cx:pt>
          <cx:pt idx="810">0.097650051116943359</cx:pt>
          <cx:pt idx="811">0.062239885330200195</cx:pt>
          <cx:pt idx="812">0.046869993209838867</cx:pt>
          <cx:pt idx="813">0.062769889831542969</cx:pt>
          <cx:pt idx="814">0.093490123748779297</cx:pt>
          <cx:pt idx="815">0.078969955444335938</cx:pt>
          <cx:pt idx="816">0.095530033111572266</cx:pt>
          <cx:pt idx="817">0.046869993209838867</cx:pt>
          <cx:pt idx="818">0.078140020370483398</cx:pt>
          <cx:pt idx="819">0.046880006790161133</cx:pt>
          <cx:pt idx="820">0.062489986419677734</cx:pt>
          <cx:pt idx="821">0.078140020370483398</cx:pt>
          <cx:pt idx="822">0.0625</cx:pt>
          <cx:pt idx="823">0.093760013580322266</cx:pt>
          <cx:pt idx="824">0.076230049133300781</cx:pt>
          <cx:pt idx="825">0.081929922103881836</cx:pt>
          <cx:pt idx="826">0.046869993209838867</cx:pt>
          <cx:pt idx="827">0.078119993209838867</cx:pt>
          <cx:pt idx="828">0.09375</cx:pt>
          <cx:pt idx="829">0.057689905166625977</cx:pt>
          <cx:pt idx="830">0.088670015335083008</cx:pt>
          <cx:pt idx="831">0.046869993209838867</cx:pt>
          <cx:pt idx="832">0.0625</cx:pt>
          <cx:pt idx="833">0.078119993209838867</cx:pt>
          <cx:pt idx="834">0.056490182876586914</cx:pt>
          <cx:pt idx="835">0.093480110168457031</cx:pt>
          <cx:pt idx="836">0.062239885330200195</cx:pt>
          <cx:pt idx="837">0.093739986419677734</cx:pt>
          <cx:pt idx="838">0.046869993209838867</cx:pt>
          <cx:pt idx="839">0.078140020370483398</cx:pt>
          <cx:pt idx="840">0.046900033950805664</cx:pt>
          <cx:pt idx="841">0.078119993209838867</cx:pt>
          <cx:pt idx="842">0.046880006790161133</cx:pt>
          <cx:pt idx="843">0.078350067138671875</cx:pt>
          <cx:pt idx="844">0.0625</cx:pt>
          <cx:pt idx="845">0.078119993209838867</cx:pt>
          <cx:pt idx="846">0.0625</cx:pt>
          <cx:pt idx="847">0.078119993209838867</cx:pt>
          <cx:pt idx="848">0.046879768371582031</cx:pt>
          <cx:pt idx="849">0.0734100341796875</cx:pt>
          <cx:pt idx="850">0.062070131301879883</cx:pt>
          <cx:pt idx="851">0.062710046768188477</cx:pt>
          <cx:pt idx="852">0.094209909439086914</cx:pt>
          <cx:pt idx="853">0.062269926071166992</cx:pt>
          <cx:pt idx="854">0.060709953308105469</cx:pt>
          <cx:pt idx="855">0.078130006790161133</cx:pt>
          <cx:pt idx="856">0.046880006790161133</cx:pt>
          <cx:pt idx="857">0.062510013580322266</cx:pt>
          <cx:pt idx="858">0.093770027160644531</cx:pt>
          <cx:pt idx="859">0.062510013580322266</cx:pt>
          <cx:pt idx="860">0.09375</cx:pt>
          <cx:pt idx="861">0.062510013580322266</cx:pt>
          <cx:pt idx="862">0.09375</cx:pt>
          <cx:pt idx="863">0.078130006790161133</cx:pt>
          <cx:pt idx="864">0.046880006790161133</cx:pt>
          <cx:pt idx="865">0.078130006790161133</cx:pt>
          <cx:pt idx="866">0.062489986419677734</cx:pt>
          <cx:pt idx="867">0.062489986419677734</cx:pt>
          <cx:pt idx="868">0.041990041732788086</cx:pt>
          <cx:pt idx="869">0.073339939117431641</cx:pt>
          <cx:pt idx="870">0.047100067138671875</cx:pt>
          <cx:pt idx="871">0.077990055084228516</cx:pt>
          <cx:pt idx="872">0.062099933624267578</cx:pt>
          <cx:pt idx="873">0.078109979629516602</cx:pt>
          <cx:pt idx="874">0.046880006790161133</cx:pt>
          <cx:pt idx="875">0.078119993209838867</cx:pt>
          <cx:pt idx="876">0.046869993209838867</cx:pt>
          <cx:pt idx="877">0.0625</cx:pt>
          <cx:pt idx="878">0.088660001754760742</cx:pt>
          <cx:pt idx="879">0.062459945678710938</cx:pt>
          <cx:pt idx="880">0.09375</cx:pt>
          <cx:pt idx="881">0.069460153579711914</cx:pt>
          <cx:pt idx="882">0.078390121459960938</cx:pt>
          <cx:pt idx="883">0.062489986419677734</cx:pt>
          <cx:pt idx="884">0.088789939880371094</cx:pt>
          <cx:pt idx="885">0.062489986419677734</cx:pt>
          <cx:pt idx="886">0.09375</cx:pt>
          <cx:pt idx="887">0.0625</cx:pt>
          <cx:pt idx="888">0.09375</cx:pt>
          <cx:pt idx="889">0.06239008903503418</cx:pt>
          <cx:pt idx="890">0.078119993209838867</cx:pt>
          <cx:pt idx="891">0.09375</cx:pt>
          <cx:pt idx="892">0.069209814071655273</cx:pt>
          <cx:pt idx="893">0.093739986419677734</cx:pt>
          <cx:pt idx="894">0.093719959259033203</cx:pt>
          <cx:pt idx="895">0.078119993209838867</cx:pt>
          <cx:pt idx="896">0.046869993209838867</cx:pt>
          <cx:pt idx="897">0.081509828567504883</cx:pt>
          <cx:pt idx="898">0.046869993209838867</cx:pt>
          <cx:pt idx="899">0.078360080718994141</cx:pt>
          <cx:pt idx="900">0.062510013580322266</cx:pt>
          <cx:pt idx="901">0.093529939651489258</cx:pt>
          <cx:pt idx="902">0.053610086441040039</cx:pt>
          <cx:pt idx="903">0.081749916076660156</cx:pt>
          <cx:pt idx="904">0.046880006790161133</cx:pt>
          <cx:pt idx="905">0.078119993209838867</cx:pt>
          <cx:pt idx="906">0.09375</cx:pt>
          <cx:pt idx="907">0.0625</cx:pt>
          <cx:pt idx="908">0.089010000228881836</cx:pt>
          <cx:pt idx="909">0.06251978874206543</cx:pt>
          <cx:pt idx="910">0.088449954986572266</cx:pt>
          <cx:pt idx="911">0.07397007942199707</cx:pt>
          <cx:pt idx="912">0.097340106964111328</cx:pt>
          <cx:pt idx="913">0.078370094299316406</cx:pt>
          <cx:pt idx="914">0.09814000129699707</cx:pt>
          <cx:pt idx="915">0.062769889831542969</cx:pt>
          <cx:pt idx="916">0.09375</cx:pt>
          <cx:pt idx="917">0.07351994514465332</cx:pt>
          <cx:pt idx="918">0.073710203170776367</cx:pt>
          <cx:pt idx="919">0.062219858169555664</cx:pt>
          <cx:pt idx="920">0.078130006790161133</cx:pt>
          <cx:pt idx="921">0.089459896087646484</cx:pt>
          <cx:pt idx="922">0.062769889831542969</cx:pt>
          <cx:pt idx="923">0.078119993209838867</cx:pt>
          <cx:pt idx="924">0.047420024871826172</cx:pt>
          <cx:pt idx="925">0.07837986946105957</cx:pt>
          <cx:pt idx="926">0.10041999816894531</cx:pt>
          <cx:pt idx="927">0.0625</cx:pt>
          <cx:pt idx="928">0.078130006790161133</cx:pt>
          <cx:pt idx="929">0.047769784927368164</cx:pt>
          <cx:pt idx="930">0.078119993209838867</cx:pt>
          <cx:pt idx="931">0.046880006790161133</cx:pt>
          <cx:pt idx="932">0.078119993209838867</cx:pt>
          <cx:pt idx="933">0.093739986419677734</cx:pt>
          <cx:pt idx="934">0.079780101776123047</cx:pt>
          <cx:pt idx="935">0.09375</cx:pt>
          <cx:pt idx="936">0.0625</cx:pt>
          <cx:pt idx="937">0.09375</cx:pt>
          <cx:pt idx="938">0.058429956436157227</cx:pt>
          <cx:pt idx="939">0.088550090789794922</cx:pt>
          <cx:pt idx="940">0.070060014724731445</cx:pt>
          <cx:pt idx="941">0.078400135040283203</cx:pt>
          <cx:pt idx="942">0.046970129013061523</cx:pt>
          <cx:pt idx="943">0.078109979629516602</cx:pt>
          <cx:pt idx="944">0.062729835510253906</cx:pt>
          <cx:pt idx="945">0.078119993209838867</cx:pt>
          <cx:pt idx="946">0.09375</cx:pt>
          <cx:pt idx="947">0.0625</cx:pt>
          <cx:pt idx="948">0.078130006790161133</cx:pt>
          <cx:pt idx="949">0.062510013580322266</cx:pt>
          <cx:pt idx="950">0.078119993209838867</cx:pt>
          <cx:pt idx="951">0.062489986419677734</cx:pt>
          <cx:pt idx="952">0.062489986419677734</cx:pt>
          <cx:pt idx="953">0.093739986419677734</cx:pt>
          <cx:pt idx="954">0.078119993209838867</cx:pt>
          <cx:pt idx="955">0.093770027160644531</cx:pt>
          <cx:pt idx="956">0.0625</cx:pt>
          <cx:pt idx="957">0.078130006790161133</cx:pt>
          <cx:pt idx="958">0.057970046997070313</cx:pt>
          <cx:pt idx="959">0.073110103607177734</cx:pt>
          <cx:pt idx="960">0.047150135040283203</cx:pt>
          <cx:pt idx="961">0.073859930038452148</cx:pt>
          <cx:pt idx="962">0.098959922790527344</cx:pt>
          <cx:pt idx="963">0.078119993209838867</cx:pt>
          <cx:pt idx="964">0.09375</cx:pt>
          <cx:pt idx="965">0.046880006790161133</cx:pt>
          <cx:pt idx="966">0.078119993209838867</cx:pt>
          <cx:pt idx="967">0.046880006790161133</cx:pt>
          <cx:pt idx="968">0.062299966812133789</cx:pt>
          <cx:pt idx="969">0.093719959259033203</cx:pt>
          <cx:pt idx="970">0.050519943237304688</cx:pt>
          <cx:pt idx="971">0.086670160293579102</cx:pt>
          <cx:pt idx="972">0.046869993209838867</cx:pt>
          <cx:pt idx="973">0.078119993209838867</cx:pt>
          <cx:pt idx="974">0.097079992294311523</cx:pt>
          <cx:pt idx="975">0.062489986419677734</cx:pt>
          <cx:pt idx="976">0.078119993209838867</cx:pt>
          <cx:pt idx="977">0.046880006790161133</cx:pt>
          <cx:pt idx="978">0.078130006790161133</cx:pt>
          <cx:pt idx="979">0.088860034942626953</cx:pt>
          <cx:pt idx="980">0.062510013580322266</cx:pt>
          <cx:pt idx="981">0.081850051879882813</cx:pt>
          <cx:pt idx="982">0.0625</cx:pt>
          <cx:pt idx="983">0.078119993209838867</cx:pt>
          <cx:pt idx="984">0.10704994201660156</cx:pt>
          <cx:pt idx="985">0.078130006790161133</cx:pt>
          <cx:pt idx="986">0.093980073928833008</cx:pt>
          <cx:pt idx="987">0.078130006790161133</cx:pt>
          <cx:pt idx="988">0.0625</cx:pt>
          <cx:pt idx="989">0.073439836502075195</cx:pt>
          <cx:pt idx="990">0.10430002212524414</cx:pt>
          <cx:pt idx="991">0.066200017929077148</cx:pt>
          <cx:pt idx="992">0.078409910202026367</cx:pt>
          <cx:pt idx="993">0.10259008407592773</cx:pt>
          <cx:pt idx="994">0.066100120544433594</cx:pt>
          <cx:pt idx="995">0.059269905090332031</cx:pt>
          <cx:pt idx="996">0.07799983024597168</cx:pt>
          <cx:pt idx="997">0.049599885940551758</cx:pt>
          <cx:pt idx="998">0.078409910202026367</cx:pt>
          <cx:pt idx="999">0.094650030136108398</cx:pt>
          <cx:pt idx="1000">0.069220066070556641</cx:pt>
          <cx:pt idx="1001">0.078130006790161133</cx:pt>
          <cx:pt idx="1002">0.0625</cx:pt>
          <cx:pt idx="1003">0.085999965667724609</cx:pt>
          <cx:pt idx="1004">0.09375</cx:pt>
          <cx:pt idx="1005">0.062489986419677734</cx:pt>
          <cx:pt idx="1006">0.093719959259033203</cx:pt>
          <cx:pt idx="1007">0.062489986419677734</cx:pt>
          <cx:pt idx="1008">0.093719959259033203</cx:pt>
          <cx:pt idx="1009">0.057700157165527344</cx:pt>
          <cx:pt idx="1010">0.073050022125244141</cx:pt>
          <cx:pt idx="1011">0.097090005874633789</cx:pt>
          <cx:pt idx="1012">0.068979978561401367</cx:pt>
          <cx:pt idx="1013">0.09375</cx:pt>
          <cx:pt idx="1014">0.069969892501831055</cx:pt>
          <cx:pt idx="1015">0.078399896621704102</cx:pt>
          <cx:pt idx="1016">0.064480066299438477</cx:pt>
          <cx:pt idx="1017">0.083680152893066406</cx:pt>
          <cx:pt idx="1018">0.093770027160644531</cx:pt>
          <cx:pt idx="1019">0.062489986419677734</cx:pt>
          <cx:pt idx="1020">0.046869993209838867</cx:pt>
          <cx:pt idx="1021">0.08209991455078125</cx:pt>
          <cx:pt idx="1022">0.09375</cx:pt>
          <cx:pt idx="1023">0.062489986419677734</cx:pt>
          <cx:pt idx="1024">0.078130006790161133</cx:pt>
          <cx:pt idx="1025">0.046880006790161133</cx:pt>
          <cx:pt idx="1026">0.078119993209838867</cx:pt>
          <cx:pt idx="1027">0.046880006790161133</cx:pt>
          <cx:pt idx="1028">0.078119993209838867</cx:pt>
          <cx:pt idx="1029">0.089040040969848633</cx:pt>
          <cx:pt idx="1030">0.073620080947875977</cx:pt>
          <cx:pt idx="1031">0.096989870071411133</cx:pt>
          <cx:pt idx="1032">0.062780141830444336</cx:pt>
          <cx:pt idx="1033">0.083179950714111328</cx:pt>
          <cx:pt idx="1034">0.06277012825012207</cx:pt>
          <cx:pt idx="1035">0.090929985046386719</cx:pt>
          <cx:pt idx="1036">0.047729969024658203</cx:pt>
          <cx:pt idx="1037">0.078119993209838867</cx:pt>
          <cx:pt idx="1038">0.094229936599731445</cx:pt>
          <cx:pt idx="1039">0.078399896621704102</cx:pt>
          <cx:pt idx="1040">0.09375</cx:pt>
          <cx:pt idx="1041">0.062739849090576172</cx:pt>
          <cx:pt idx="1042">0.093760013580322266</cx:pt>
          <cx:pt idx="1043">0.062510013580322266</cx:pt>
          <cx:pt idx="1044">0.078119993209838867</cx:pt>
          <cx:pt idx="1045">0.093760013580322266</cx:pt>
          <cx:pt idx="1046">0.078109979629516602</cx:pt>
          <cx:pt idx="1047">0.094470024108886719</cx:pt>
          <cx:pt idx="1048">0.0625</cx:pt>
          <cx:pt idx="1049">0.078130006790161133</cx:pt>
          <cx:pt idx="1050">0.057859897613525391</cx:pt>
          <cx:pt idx="1051">0.078130006790161133</cx:pt>
          <cx:pt idx="1052">0.046880006790161133</cx:pt>
          <cx:pt idx="1053">0.065239906311035156</cx:pt>
          <cx:pt idx="1054">0.093319892883300781</cx:pt>
          <cx:pt idx="1055">0.074619770050048828</cx:pt>
          <cx:pt idx="1056">0.078130006790161133</cx:pt>
          <cx:pt idx="1057">0.062489986419677734</cx:pt>
          <cx:pt idx="1058">0.078119993209838867</cx:pt>
          <cx:pt idx="1059">0.073509931564331055</cx:pt>
          <cx:pt idx="1060">0.089319944381713867</cx:pt>
          <cx:pt idx="1061">0.0625</cx:pt>
          <cx:pt idx="1062">0.078119993209838867</cx:pt>
          <cx:pt idx="1063">0.047930002212524414</cx:pt>
          <cx:pt idx="1064">0.0625</cx:pt>
          <cx:pt idx="1065">0.079820156097412109</cx:pt>
          <cx:pt idx="1066">0.046859979629516602</cx:pt>
          <cx:pt idx="1067">0.078130006790161133</cx:pt>
          <cx:pt idx="1068">0.062510013580322266</cx:pt>
          <cx:pt idx="1069">0.078130006790161133</cx:pt>
          <cx:pt idx="1070">0.06248021125793457</cx:pt>
          <cx:pt idx="1071">0.078119993209838867</cx:pt>
          <cx:pt idx="1072">0.062279939651489258</cx:pt>
          <cx:pt idx="1073">0.078249931335449219</cx:pt>
          <cx:pt idx="1074">0.09375</cx:pt>
          <cx:pt idx="1075">0.062510013580322266</cx:pt>
          <cx:pt idx="1076">0.093989849090576172</cx:pt>
          <cx:pt idx="1077">0.078130006790161133</cx:pt>
          <cx:pt idx="1078">0.09375</cx:pt>
          <cx:pt idx="1079">0.0625</cx:pt>
          <cx:pt idx="1080">0.09375</cx:pt>
          <cx:pt idx="1081">0.0625</cx:pt>
          <cx:pt idx="1082">0.078119993209838867</cx:pt>
          <cx:pt idx="1083">0.0625</cx:pt>
          <cx:pt idx="1084">0.077899932861328125</cx:pt>
          <cx:pt idx="1085">0.046859979629516602</cx:pt>
          <cx:pt idx="1086">0.078109979629516602</cx:pt>
          <cx:pt idx="1087">0.046869993209838867</cx:pt>
          <cx:pt idx="1088">0.078119993209838867</cx:pt>
          <cx:pt idx="1089">0.078119993209838867</cx:pt>
          <cx:pt idx="1090">0.057590007781982422</cx:pt>
          <cx:pt idx="1091">0.078350067138671875</cx:pt>
          <cx:pt idx="1092">0.062700033187866211</cx:pt>
          <cx:pt idx="1093">0.062290191650390625</cx:pt>
          <cx:pt idx="1094">0.093760013580322266</cx:pt>
          <cx:pt idx="1095">0.077839851379394531</cx:pt>
          <cx:pt idx="1096">0.10127997398376465</cx:pt>
          <cx:pt idx="1097">0.066179990768432617</cx:pt>
          <cx:pt idx="1098">0.09393000602722168</cx:pt>
          <cx:pt idx="1099">0.0625</cx:pt>
          <cx:pt idx="1100">0.093760013580322266</cx:pt>
          <cx:pt idx="1101">0.062510013580322266</cx:pt>
          <cx:pt idx="1102">0.078130006790161133</cx:pt>
          <cx:pt idx="1103">0.09375</cx:pt>
          <cx:pt idx="1104">0.078130006790161133</cx:pt>
          <cx:pt idx="1105">0.0625</cx:pt>
          <cx:pt idx="1106">0.062510013580322266</cx:pt>
          <cx:pt idx="1107">0.10398006439208984</cx:pt>
          <cx:pt idx="1108">0.078150033950805664</cx:pt>
          <cx:pt idx="1109">0.09375</cx:pt>
          <cx:pt idx="1110">0.062510013580322266</cx:pt>
          <cx:pt idx="1111">0.078119993209838867</cx:pt>
          <cx:pt idx="1112">0.062510013580322266</cx:pt>
          <cx:pt idx="1113">0.078130006790161133</cx:pt>
          <cx:pt idx="1114">0.09375</cx:pt>
          <cx:pt idx="1115">0.07220005989074707</cx:pt>
          <cx:pt idx="1116">0.078130006790161133</cx:pt>
          <cx:pt idx="1117">0.0625</cx:pt>
          <cx:pt idx="1118">0.078109979629516602</cx:pt>
          <cx:pt idx="1119">0.09375</cx:pt>
          <cx:pt idx="1120">0.05792999267578125</cx:pt>
          <cx:pt idx="1121">0.073339939117431641</cx:pt>
          <cx:pt idx="1122">0.060140132904052734</cx:pt>
          <cx:pt idx="1123">0.078130006790161133</cx:pt>
          <cx:pt idx="1124">0.10938000679016113</cx:pt>
          <cx:pt idx="1125">0.078119993209838867</cx:pt>
          <cx:pt idx="1126">0.093739986419677734</cx:pt>
          <cx:pt idx="1127">0.0625</cx:pt>
          <cx:pt idx="1128">0.093780040740966797</cx:pt>
          <cx:pt idx="1129">0.062530040740966797</cx:pt>
          <cx:pt idx="1130">0.093990087509155273</cx:pt>
          <cx:pt idx="1131">0.0625</cx:pt>
          <cx:pt idx="1132">0.046880006790161133</cx:pt>
          <cx:pt idx="1133">0.062530040740966797</cx:pt>
          <cx:pt idx="1134">0.078130006790161133</cx:pt>
          <cx:pt idx="1135">0.0625</cx:pt>
          <cx:pt idx="1136">0.078130006790161133</cx:pt>
          <cx:pt idx="1137">0.046869993209838867</cx:pt>
          <cx:pt idx="1138">0.062530040740966797</cx:pt>
          <cx:pt idx="1139">0.078109979629516602</cx:pt>
          <cx:pt idx="1140">0.058190107345581055</cx:pt>
          <cx:pt idx="1141">0.094680070877075195</cx:pt>
          <cx:pt idx="1142">0.062879800796508789</cx:pt>
          <cx:pt idx="1143">0.093760013580322266</cx:pt>
          <cx:pt idx="1144">0.06248021125793457</cx:pt>
          <cx:pt idx="1145">0.078119993209838867</cx:pt>
          <cx:pt idx="1146">0.093739986419677734</cx:pt>
          <cx:pt idx="1147">0.062510013580322266</cx:pt>
          <cx:pt idx="1148">0.078130006790161133</cx:pt>
          <cx:pt idx="1149">0.055279970169067383</cx:pt>
          <cx:pt idx="1150">0.078130006790161133</cx:pt>
          <cx:pt idx="1151">0.046880006790161133</cx:pt>
          <cx:pt idx="1152">0.062489986419677734</cx:pt>
          <cx:pt idx="1153">0.078130006790161133</cx:pt>
          <cx:pt idx="1154">0.046880006790161133</cx:pt>
          <cx:pt idx="1155">0.078130006790161133</cx:pt>
          <cx:pt idx="1156">0.078130006790161133</cx:pt>
          <cx:pt idx="1157">0.046890020370483398</cx:pt>
          <cx:pt idx="1158">0.078130006790161133</cx:pt>
          <cx:pt idx="1159">0.09375</cx:pt>
          <cx:pt idx="1160">0.073180198669433594</cx:pt>
          <cx:pt idx="1161">0.073529958724975586</cx:pt>
          <cx:pt idx="1162">0.094909906387329102</cx:pt>
          <cx:pt idx="1163">0.078370094299316406</cx:pt>
          <cx:pt idx="1164">0.1002500057220459</cx:pt>
          <cx:pt idx="1165">0.077909946441650391</cx:pt>
          <cx:pt idx="1166">0.079830169677734375</cx:pt>
          <cx:pt idx="1167">0.062270164489746094</cx:pt>
          <cx:pt idx="1168">0.078119993209838867</cx:pt>
          <cx:pt idx="1169">0.10524988174438477</cx:pt>
          <cx:pt idx="1170">0.062510013580322266</cx:pt>
          <cx:pt idx="1171">0.093739986419677734</cx:pt>
          <cx:pt idx="1172">0.0625</cx:pt>
          <cx:pt idx="1173">0.090780019760131836</cx:pt>
          <cx:pt idx="1174">0.066699981689453125</cx:pt>
          <cx:pt idx="1175">0.078119993209838867</cx:pt>
          <cx:pt idx="1176">0.0625</cx:pt>
          <cx:pt idx="1177">0.062489986419677734</cx:pt>
          <cx:pt idx="1178">0.083460092544555664</cx:pt>
          <cx:pt idx="1179">0.062340021133422852</cx:pt>
          <cx:pt idx="1180">0.078140020370483398</cx:pt>
          <cx:pt idx="1181">0.05774998664855957</cx:pt>
          <cx:pt idx="1182">0.078400135040283203</cx:pt>
          <cx:pt idx="1183">0.094460010528564453</cx:pt>
          <cx:pt idx="1184">0.078119993209838867</cx:pt>
          <cx:pt idx="1185">0.093760013580322266</cx:pt>
          <cx:pt idx="1186">0.078119993209838867</cx:pt>
          <cx:pt idx="1187">0.093760013580322266</cx:pt>
          <cx:pt idx="1188">0.066190004348754883</cx:pt>
          <cx:pt idx="1189">0.092109918594360352</cx:pt>
          <cx:pt idx="1190">0.0625</cx:pt>
          <cx:pt idx="1191">0.078130006790161133</cx:pt>
          <cx:pt idx="1192">0.093709945678710938</cx:pt>
          <cx:pt idx="1193">0.078350067138671875</cx:pt>
          <cx:pt idx="1194">0.09254002571105957</cx:pt>
          <cx:pt idx="1195">0.0625</cx:pt>
          <cx:pt idx="1196">0.09375</cx:pt>
          <cx:pt idx="1197">0.0625</cx:pt>
          <cx:pt idx="1198">0.078129768371582031</cx:pt>
          <cx:pt idx="1199">0.046869993209838867</cx:pt>
          <cx:pt idx="1200">0.0625</cx:pt>
          <cx:pt idx="1201">0.078119993209838867</cx:pt>
          <cx:pt idx="1202">0.069010019302368164</cx:pt>
          <cx:pt idx="1203">0.078130006790161133</cx:pt>
          <cx:pt idx="1204">0.093760013580322266</cx:pt>
          <cx:pt idx="1205">0.0625</cx:pt>
          <cx:pt idx="1206">0.081799983978271484</cx:pt>
          <cx:pt idx="1207">0.0625</cx:pt>
          <cx:pt idx="1208">0.078609943389892578</cx:pt>
          <cx:pt idx="1209">0.093539953231811523</cx:pt>
          <cx:pt idx="1210">0.0625</cx:pt>
          <cx:pt idx="1211">0.089089870452880859</cx:pt>
          <cx:pt idx="1212">0.0627899169921875</cx:pt>
          <cx:pt idx="1213">0.081859827041625977</cx:pt>
          <cx:pt idx="1214">0.046999931335449219</cx:pt>
          <cx:pt idx="1215">0.078130006790161133</cx:pt>
          <cx:pt idx="1216">0.046920061111450195</cx:pt>
          <cx:pt idx="1217">0.078400135040283203</cx:pt>
          <cx:pt idx="1218">0.094500064849853516</cx:pt>
          <cx:pt idx="1219">0.078119993209838867</cx:pt>
          <cx:pt idx="1220">0.10938000679016113</cx:pt>
          <cx:pt idx="1221">0.062489986419677734</cx:pt>
          <cx:pt idx="1222">0.078130006790161133</cx:pt>
          <cx:pt idx="1223">0.0625</cx:pt>
          <cx:pt idx="1224">0.078119993209838867</cx:pt>
          <cx:pt idx="1225">0.046900033950805664</cx:pt>
          <cx:pt idx="1226">0.0625</cx:pt>
          <cx:pt idx="1227">0.078120231628417969</cx:pt>
          <cx:pt idx="1228">0.062279939651489258</cx:pt>
          <cx:pt idx="1229">0.083729982376098633</cx:pt>
          <cx:pt idx="1230">0.046869993209838867</cx:pt>
          <cx:pt idx="1231">0.072989940643310547</cx:pt>
          <cx:pt idx="1232">0.047160148620605469</cx:pt>
          <cx:pt idx="1233">0.062230110168457031</cx:pt>
          <cx:pt idx="1234">0.089979887008666992</cx:pt>
          <cx:pt idx="1235">0.050310134887695313</cx:pt>
          <cx:pt idx="1236">0.078000068664550781</cx:pt>
          <cx:pt idx="1237">0.095649957656860352</cx:pt>
          <cx:pt idx="1238">0.06277012825012207</cx:pt>
          <cx:pt idx="1239">0.09402012825012207</cx:pt>
          <cx:pt idx="1240">0.062489986419677734</cx:pt>
          <cx:pt idx="1241">0.095190048217773438</cx:pt>
          <cx:pt idx="1242">0.062469959259033203</cx:pt>
          <cx:pt idx="1243">0.096539974212646484</cx:pt>
          <cx:pt idx="1244">0.068850040435791016</cx:pt>
          <cx:pt idx="1245">0.078119993209838867</cx:pt>
          <cx:pt idx="1246">0.046880006790161133</cx:pt>
          <cx:pt idx="1247">0.083459854125976563</cx:pt>
          <cx:pt idx="1248">0.047100067138671875</cx:pt>
          <cx:pt idx="1249">0.078120231628417969</cx:pt>
          <cx:pt idx="1250">0.09375</cx:pt>
          <cx:pt idx="1251">0.062510013580322266</cx:pt>
          <cx:pt idx="1252">0.078150033950805664</cx:pt>
          <cx:pt idx="1253">0.046880006790161133</cx:pt>
          <cx:pt idx="1254">0.078119993209838867</cx:pt>
          <cx:pt idx="1255">0.046969890594482422</cx:pt>
          <cx:pt idx="1256">0.077829837799072266</cx:pt>
          <cx:pt idx="1257">0.081719875335693359</cx:pt>
          <cx:pt idx="1258">0.0625</cx:pt>
          <cx:pt idx="1259">0.078119993209838867</cx:pt>
          <cx:pt idx="1260">0.09375</cx:pt>
          <cx:pt idx="1261">0.073709964752197266</cx:pt>
          <cx:pt idx="1262">0.07359004020690918</cx:pt>
          <cx:pt idx="1263">0.06306004524230957</cx:pt>
          <cx:pt idx="1264">0.078389883041381836</cx:pt>
          <cx:pt idx="1265">0.098280191421508789</cx:pt>
          <cx:pt idx="1266">0.0625</cx:pt>
          <cx:pt idx="1267">0.078429937362670898</cx:pt>
          <cx:pt idx="1268">0.062740087509155273</cx:pt>
          <cx:pt idx="1269">0.09375</cx:pt>
          <cx:pt idx="1270">0.062489986419677734</cx:pt>
          <cx:pt idx="1271">0.093530178070068359</cx:pt>
          <cx:pt idx="1272">0.046890020370483398</cx:pt>
          <cx:pt idx="1273">0.062510013580322266</cx:pt>
          <cx:pt idx="1274">0.081690073013305664</cx:pt>
          <cx:pt idx="1275">0.053619861602783203</cx:pt>
          <cx:pt idx="1276">0.078119993209838867</cx:pt>
          <cx:pt idx="1277">0.09375</cx:pt>
          <cx:pt idx="1278">0.0625</cx:pt>
          <cx:pt idx="1279">0.085809946060180664</cx:pt>
          <cx:pt idx="1280">0.062489986419677734</cx:pt>
          <cx:pt idx="1281">0.0625</cx:pt>
          <cx:pt idx="1282">0.078130006790161133</cx:pt>
          <cx:pt idx="1283">0.062489986419677734</cx:pt>
          <cx:pt idx="1284">0.078130006790161133</cx:pt>
          <cx:pt idx="1285">0.0625</cx:pt>
          <cx:pt idx="1286">0.078130006790161133</cx:pt>
          <cx:pt idx="1287">0.046880006790161133</cx:pt>
          <cx:pt idx="1288">0.080929994583129883</cx:pt>
          <cx:pt idx="1289">0.099629878997802734</cx:pt>
          <cx:pt idx="1290">0.062489986419677734</cx:pt>
          <cx:pt idx="1291">0.078119993209838867</cx:pt>
          <cx:pt idx="1292">0.058180093765258789</cx:pt>
          <cx:pt idx="1293">0.078490018844604492</cx:pt>
          <cx:pt idx="1294">0.093869924545288086</cx:pt>
          <cx:pt idx="1295">0.065940141677856445</cx:pt>
          <cx:pt idx="1296">0.046609878540039063</cx:pt>
          <cx:pt idx="1297">0.077859878540039063</cx:pt>
          <cx:pt idx="1298">0.099429845809936523</cx:pt>
          <cx:pt idx="1299">0.062759876251220703</cx:pt>
          <cx:pt idx="1300">0.078789949417114258</cx:pt>
          <cx:pt idx="1301">0.065150022506713867</cx:pt>
          <cx:pt idx="1302">0.073330163955688477</cx:pt>
          <cx:pt idx="1303">0.088929891586303711</cx:pt>
          <cx:pt idx="1304">0.070489883422851563</cx:pt>
          <cx:pt idx="1305">0.093520164489746094</cx:pt>
          <cx:pt idx="1306">0.062489986419677734</cx:pt>
          <cx:pt idx="1307">0.062510013580322266</cx:pt>
          <cx:pt idx="1308">0.078119993209838867</cx:pt>
          <cx:pt idx="1309">0.062279939651489258</cx:pt>
          <cx:pt idx="1310">0.078119993209838867</cx:pt>
          <cx:pt idx="1311">0.093760013580322266</cx:pt>
          <cx:pt idx="1312">0.078119993209838867</cx:pt>
          <cx:pt idx="1313">0.046880006790161133</cx:pt>
          <cx:pt idx="1314">0.067409992218017578</cx:pt>
          <cx:pt idx="1315">0.093739986419677734</cx:pt>
          <cx:pt idx="1316">0.074630022048950195</cx:pt>
          <cx:pt idx="1317">0.078119993209838867</cx:pt>
          <cx:pt idx="1318">0.048480033874511719</cx:pt>
          <cx:pt idx="1319">0.0625</cx:pt>
          <cx:pt idx="1320">0.097149848937988281</cx:pt>
          <cx:pt idx="1321">0.062510013580322266</cx:pt>
          <cx:pt idx="1322">0.088979959487915039</cx:pt>
          <cx:pt idx="1323">0.057689905166625977</cx:pt>
          <cx:pt idx="1324">0.078989982604980469</cx:pt>
          <cx:pt idx="1325">0.062279939651489258</cx:pt>
          <cx:pt idx="1326">0.062540054321289063</cx:pt>
          <cx:pt idx="1327">0.09375</cx:pt>
          <cx:pt idx="1328">0.0625</cx:pt>
          <cx:pt idx="1329">0.071630001068115234</cx:pt>
          <cx:pt idx="1330">0.062489986419677734</cx:pt>
          <cx:pt idx="1331">0.078119993209838867</cx:pt>
          <cx:pt idx="1332">0.093780040740966797</cx:pt>
          <cx:pt idx="1333">0.0625</cx:pt>
          <cx:pt idx="1334">0.09375</cx:pt>
          <cx:pt idx="1335">0.062489986419677734</cx:pt>
          <cx:pt idx="1336">0.078119993209838867</cx:pt>
          <cx:pt idx="1337">0.046880006790161133</cx:pt>
          <cx:pt idx="1338">0.0625</cx:pt>
          <cx:pt idx="1339">0.09375</cx:pt>
          <cx:pt idx="1340">0.0625</cx:pt>
          <cx:pt idx="1341">0.093760013580322266</cx:pt>
          <cx:pt idx="1342">0.0625</cx:pt>
          <cx:pt idx="1343">0.073529958724975586</cx:pt>
          <cx:pt idx="1344">0.062760114669799805</cx:pt>
          <cx:pt idx="1345">0.07890009880065918</cx:pt>
          <cx:pt idx="1346">0.046880006790161133</cx:pt>
          <cx:pt idx="1347">0.081390142440795898</cx:pt>
          <cx:pt idx="1348">0.078130006790161133</cx:pt>
          <cx:pt idx="1349">0.0686798095703125</cx:pt>
          <cx:pt idx="1350">0.078130006790161133</cx:pt>
          <cx:pt idx="1351">0.0625</cx:pt>
          <cx:pt idx="1352">0.093760013580322266</cx:pt>
          <cx:pt idx="1353">0.065789937973022461</cx:pt>
          <cx:pt idx="1354">0.078130006790161133</cx:pt>
          <cx:pt idx="1355">0.10022997856140137</cx:pt>
          <cx:pt idx="1356">0.07182002067565918</cx:pt>
          <cx:pt idx="1357">0.10239005088806152</cx:pt>
          <cx:pt idx="1358">0.077909946441650391</cx:pt>
          <cx:pt idx="1359">0.096210002899169922</cx:pt>
          <cx:pt idx="1360">0.062520027160644531</cx:pt>
          <cx:pt idx="1361">0.078670024871826172</cx:pt>
          <cx:pt idx="1362">0.078140020370483398</cx:pt>
          <cx:pt idx="1363">0.093739986419677734</cx:pt>
          <cx:pt idx="1364">0.062510013580322266</cx:pt>
          <cx:pt idx="1365">0.046880006790161133</cx:pt>
          <cx:pt idx="1366">0.062469959259033203</cx:pt>
          <cx:pt idx="1367">0.078130006790161133</cx:pt>
          <cx:pt idx="1368">0.046880006790161133</cx:pt>
          <cx:pt idx="1369">0.062489986419677734</cx:pt>
          <cx:pt idx="1370">0.078119993209838867</cx:pt>
          <cx:pt idx="1371">0.046849966049194336</cx:pt>
          <cx:pt idx="1372">0.0625</cx:pt>
          <cx:pt idx="1373">0.099119901657104492</cx:pt>
          <cx:pt idx="1374">0.0625</cx:pt>
          <cx:pt idx="1375">0.078130006790161133</cx:pt>
          <cx:pt idx="1376">0.064470052719116211</cx:pt>
          <cx:pt idx="1377">0.078119993209838867</cx:pt>
          <cx:pt idx="1378">0.0625</cx:pt>
          <cx:pt idx="1379">0.094379901885986328</cx:pt>
          <cx:pt idx="1380">0.046869993209838867</cx:pt>
          <cx:pt idx="1381">0.062509775161743164</cx:pt>
          <cx:pt idx="1382">0.078530073165893555</cx:pt>
          <cx:pt idx="1383">0.09375</cx:pt>
          <cx:pt idx="1384">0.073800086975097656</cx:pt>
          <cx:pt idx="1385">0.10109996795654297</cx:pt>
          <cx:pt idx="1386">0.07500004768371582</cx:pt>
          <cx:pt idx="1387">0.081779956817626953</cx:pt>
          <cx:pt idx="1388">0.072020053863525391</cx:pt>
          <cx:pt idx="1389">0.069990158081054688</cx:pt>
          <cx:pt idx="1390">0.062379837036132813</cx:pt>
          <cx:pt idx="1391">0.078170061111450195</cx:pt>
          <cx:pt idx="1392">0.09375</cx:pt>
          <cx:pt idx="1393">0.046880006790161133</cx:pt>
          <cx:pt idx="1394">0.074949979782104492</cx:pt>
          <cx:pt idx="1395">0.089499950408935547</cx:pt>
          <cx:pt idx="1396">0.062750101089477539</cx:pt>
          <cx:pt idx="1397">0.094300031661987305</cx:pt>
          <cx:pt idx="1398">0.06222987174987793</cx:pt>
          <cx:pt idx="1399">0.079180002212524414</cx:pt>
          <cx:pt idx="1400">0.046990156173706055</cx:pt>
          <cx:pt idx="1401">0.082350015640258789</cx:pt>
          <cx:pt idx="1402">0.092110157012939453</cx:pt>
          <cx:pt idx="1403">0.063070058822631836</cx:pt>
          <cx:pt idx="1404">0.09375</cx:pt>
          <cx:pt idx="1405">0.062769889831542969</cx:pt>
          <cx:pt idx="1406">0.078130006790161133</cx:pt>
          <cx:pt idx="1407">0.046880006790161133</cx:pt>
          <cx:pt idx="1408">0.065850019454956055</cx:pt>
          <cx:pt idx="1409">0.081729888916015625</cx:pt>
          <cx:pt idx="1410">0.050500154495239258</cx:pt>
          <cx:pt idx="1411">0.066110134124755859</cx:pt>
          <cx:pt idx="1412">0.046880006790161133</cx:pt>
          <cx:pt idx="1413">0.078119993209838867</cx:pt>
          <cx:pt idx="1414">0.089119911193847656</cx:pt>
          <cx:pt idx="1415">0.062520027160644531</cx:pt>
          <cx:pt idx="1416">0.07787013053894043</cx:pt>
          <cx:pt idx="1417">0.084349870681762695</cx:pt>
          <cx:pt idx="1418">0.065639972686767578</cx:pt>
          <cx:pt idx="1419">0.094929933547973633</cx:pt>
          <cx:pt idx="1420">0.078899860382080078</cx:pt>
          <cx:pt idx="1421">0.046869993209838867</cx:pt>
          <cx:pt idx="1422">0.078119993209838867</cx:pt>
          <cx:pt idx="1423">0.093739986419677734</cx:pt>
          <cx:pt idx="1424">0.046890020370483398</cx:pt>
          <cx:pt idx="1425">0.078130006790161133</cx:pt>
          <cx:pt idx="1426">0.046880006790161133</cx:pt>
          <cx:pt idx="1427">0.062489986419677734</cx:pt>
          <cx:pt idx="1428">0.094000101089477539</cx:pt>
          <cx:pt idx="1429">0.0625</cx:pt>
          <cx:pt idx="1430">0.064889907836914063</cx:pt>
          <cx:pt idx="1431">0.046880006790161133</cx:pt>
          <cx:pt idx="1432">0.078140020370483398</cx:pt>
          <cx:pt idx="1433">0.084619998931884766</cx:pt>
          <cx:pt idx="1434">0.046869993209838867</cx:pt>
          <cx:pt idx="1435">0.077610015869140625</cx:pt>
          <cx:pt idx="1436">0.063019990921020508</cx:pt>
          <cx:pt idx="1437">0.078130006790161133</cx:pt>
          <cx:pt idx="1438">0.063390016555786133</cx:pt>
          <cx:pt idx="1439">0.078049898147583008</cx:pt>
          <cx:pt idx="1440">0.094319820404052734</cx:pt>
          <cx:pt idx="1441">0.062510013580322266</cx:pt>
          <cx:pt idx="1442">0.088020086288452148</cx:pt>
          <cx:pt idx="1443">0.0625</cx:pt>
          <cx:pt idx="1444">0.078140020370483398</cx:pt>
          <cx:pt idx="1445">0.063080072402954102</cx:pt>
          <cx:pt idx="1446">0.082859992980957031</cx:pt>
          <cx:pt idx="1447">0.093830108642578125</cx:pt>
          <cx:pt idx="1448">0.079289913177490234</cx:pt>
          <cx:pt idx="1449">0.093739986419677734</cx:pt>
          <cx:pt idx="1450">0.0625</cx:pt>
          <cx:pt idx="1451">0.078119993209838867</cx:pt>
          <cx:pt idx="1452">0.10047006607055664</cx:pt>
          <cx:pt idx="1453">0.082540035247802734</cx:pt>
          <cx:pt idx="1454">0.096410036087036133</cx:pt>
          <cx:pt idx="1455">0.062870025634765625</cx:pt>
          <cx:pt idx="1456">0.092950105667114258</cx:pt>
          <cx:pt idx="1457">0.062510013580322266</cx:pt>
          <cx:pt idx="1458">0.081740140914916992</cx:pt>
          <cx:pt idx="1459">0.094199895858764648</cx:pt>
          <cx:pt idx="1460">0.0625</cx:pt>
          <cx:pt idx="1461">0.093760013580322266</cx:pt>
          <cx:pt idx="1462">0.066140174865722656</cx:pt>
          <cx:pt idx="1463">0.08179020881652832</cx:pt>
          <cx:pt idx="1464">0.062489986419677734</cx:pt>
          <cx:pt idx="1465">0.062489986419677734</cx:pt>
          <cx:pt idx="1466">0.046869993209838867</cx:pt>
          <cx:pt idx="1467">0.062489986419677734</cx:pt>
          <cx:pt idx="1468">0.093739986419677734</cx:pt>
          <cx:pt idx="1469">0.046880006790161133</cx:pt>
          <cx:pt idx="1470">0.0625</cx:pt>
          <cx:pt idx="1471">0.093760013580322266</cx:pt>
          <cx:pt idx="1472">0.062510013580322266</cx:pt>
          <cx:pt idx="1473">0.078129768371582031</cx:pt>
          <cx:pt idx="1474">0.062489986419677734</cx:pt>
          <cx:pt idx="1475">0.072790145874023438</cx:pt>
          <cx:pt idx="1476">0.081879854202270508</cx:pt>
          <cx:pt idx="1477">0.078119993209838867</cx:pt>
          <cx:pt idx="1478">0.078390121459960938</cx:pt>
          <cx:pt idx="1479">0.046790122985839844</cx:pt>
          <cx:pt idx="1480">0.087779998779296875</cx:pt>
          <cx:pt idx="1481">0.046869993209838867</cx:pt>
          <cx:pt idx="1482">0.078109979629516602</cx:pt>
          <cx:pt idx="1483">0.0863800048828125</cx:pt>
          <cx:pt idx="1484">0.062489986419677734</cx:pt>
          <cx:pt idx="1485">0.078130006790161133</cx:pt>
          <cx:pt idx="1486">0.056659936904907227</cx:pt>
          <cx:pt idx="1487">0.082289934158325195</cx:pt>
          <cx:pt idx="1488">0.084259986877441406</cx:pt>
          <cx:pt idx="1489">0.06791996955871582</cx:pt>
          <cx:pt idx="1490">0.078130006790161133</cx:pt>
          <cx:pt idx="1491">0.047629833221435547</cx:pt>
          <cx:pt idx="1492">0.070199966430664063</cx:pt>
          <cx:pt idx="1493">0.078140020370483398</cx:pt>
          <cx:pt idx="1494">0.046869993209838867</cx:pt>
          <cx:pt idx="1495">0.073520183563232422</cx:pt>
          <cx:pt idx="1496">0.089339971542358398</cx:pt>
          <cx:pt idx="1497">0.065989971160888672</cx:pt>
          <cx:pt idx="1498">0.093980073928833008</cx:pt>
          <cx:pt idx="1499">0.062690019607543945</cx:pt>
          <cx:pt idx="1500">0.078409910202026367</cx:pt>
          <cx:pt idx="1501">0.046859979629516602</cx:pt>
          <cx:pt idx="1502">0.08134007453918457</cx:pt>
          <cx:pt idx="1503">0.097140073776245117</cx:pt>
          <cx:pt idx="1504">0.0625</cx:pt>
          <cx:pt idx="1505">0.088989973068237305</cx:pt>
          <cx:pt idx="1506">0.052269935607910156</cx:pt>
          <cx:pt idx="1507">0.078010082244873047</cx:pt>
          <cx:pt idx="1508">0.062760114669799805</cx:pt>
          <cx:pt idx="1509">0.078389883041381836</cx:pt>
          <cx:pt idx="1510">0.078310012817382813</cx:pt>
          <cx:pt idx="1511">0.0625</cx:pt>
          <cx:pt idx="1512">0.078219890594482422</cx:pt>
          <cx:pt idx="1513">0.05466008186340332</cx:pt>
          <cx:pt idx="1514">0.069130182266235352</cx:pt>
          <cx:pt idx="1515">0.09375</cx:pt>
          <cx:pt idx="1516">0.0625</cx:pt>
          <cx:pt idx="1517">0.085399866104125977</cx:pt>
          <cx:pt idx="1518">0.0625</cx:pt>
          <cx:pt idx="1519">0.08935999870300293</cx:pt>
          <cx:pt idx="1520">0.06387019157409668</cx:pt>
          <cx:pt idx="1521">0.078119993209838867</cx:pt>
          <cx:pt idx="1522">0.093969821929931641</cx:pt>
          <cx:pt idx="1523">0.064159870147705078</cx:pt>
          <cx:pt idx="1524">0.078130006790161133</cx:pt>
          <cx:pt idx="1525">0.062510013580322266</cx:pt>
          <cx:pt idx="1526">0.078140020370483398</cx:pt>
          <cx:pt idx="1527">0.093780040740966797</cx:pt>
          <cx:pt idx="1528">0.078119993209838867</cx:pt>
          <cx:pt idx="1529">0.09375</cx:pt>
          <cx:pt idx="1530">0.062510013580322266</cx:pt>
          <cx:pt idx="1531">0.078119993209838867</cx:pt>
          <cx:pt idx="1532">0.046880006790161133</cx:pt>
          <cx:pt idx="1533">0.078119993209838867</cx:pt>
          <cx:pt idx="1534">0.094460010528564453</cx:pt>
          <cx:pt idx="1535">0.093959808349609375</cx:pt>
          <cx:pt idx="1536">0.057780027389526367</cx:pt>
          <cx:pt idx="1537">0.089319944381713867</cx:pt>
          <cx:pt idx="1538">0.046689987182617188</cx:pt>
          <cx:pt idx="1539">0.089299917221069336</cx:pt>
          <cx:pt idx="1540">0.046880006790161133</cx:pt>
          <cx:pt idx="1541">0.078130006790161133</cx:pt>
          <cx:pt idx="1542">0.093760013580322266</cx:pt>
          <cx:pt idx="1543">0.062479972839355469</cx:pt>
          <cx:pt idx="1544">0.078130006790161133</cx:pt>
          <cx:pt idx="1545">0.046869993209838867</cx:pt>
          <cx:pt idx="1546">0.078120231628417969</cx:pt>
          <cx:pt idx="1547">0.093739986419677734</cx:pt>
          <cx:pt idx="1548">0.062530040740966797</cx:pt>
          <cx:pt idx="1549">0.078119993209838867</cx:pt>
          <cx:pt idx="1550">0.062510013580322266</cx:pt>
          <cx:pt idx="1551">0.06306004524230957</cx:pt>
          <cx:pt idx="1552">0.078130006790161133</cx:pt>
          <cx:pt idx="1553">0.062729835510253906</cx:pt>
          <cx:pt idx="1554">0.078119993209838867</cx:pt>
          <cx:pt idx="1555">0.046880006790161133</cx:pt>
          <cx:pt idx="1556">0.0625</cx:pt>
          <cx:pt idx="1557">0.076530218124389648</cx:pt>
          <cx:pt idx="1558">0.06277012825012207</cx:pt>
          <cx:pt idx="1559">0.069089889526367188</cx:pt>
          <cx:pt idx="1560">0.094840049743652344</cx:pt>
          <cx:pt idx="1561">0.0625</cx:pt>
          <cx:pt idx="1562">0.077859878540039063</cx:pt>
          <cx:pt idx="1563">0.0625</cx:pt>
          <cx:pt idx="1564">0.081730127334594727</cx:pt>
          <cx:pt idx="1565">0.093739986419677734</cx:pt>
          <cx:pt idx="1566">0.078140020370483398</cx:pt>
          <cx:pt idx="1567">0.089460134506225586</cx:pt>
          <cx:pt idx="1568">0.046869993209838867</cx:pt>
          <cx:pt idx="1569">0.078410148620605469</cx:pt>
          <cx:pt idx="1570">0.047029972076416016</cx:pt>
          <cx:pt idx="1571">0.078629970550537109</cx:pt>
          <cx:pt idx="1572">0.046509981155395508</cx:pt>
          <cx:pt idx="1573">0.067859888076782227</cx:pt>
          <cx:pt idx="1574">0.093739986419677734</cx:pt>
          <cx:pt idx="1575">0.068769931793212891</cx:pt>
          <cx:pt idx="1576">0.078119993209838867</cx:pt>
          <cx:pt idx="1577">0.046880006790161133</cx:pt>
          <cx:pt idx="1578">0.078360080718994141</cx:pt>
          <cx:pt idx="1579">0.0625</cx:pt>
          <cx:pt idx="1580">0.078660011291503906</cx:pt>
          <cx:pt idx="1581">0.081770181655883789</cx:pt>
          <cx:pt idx="1582">0.072049856185913086</cx:pt>
          <cx:pt idx="1583">0.084939956665039063</cx:pt>
          <cx:pt idx="1584">0.053580045700073242</cx:pt>
          <cx:pt idx="1585">0.081500053405761719</cx:pt>
          <cx:pt idx="1586">0.062530040740966797</cx:pt>
          <cx:pt idx="1587">0.078119993209838867</cx:pt>
          <cx:pt idx="1588">0.09375</cx:pt>
          <cx:pt idx="1589">0.0625</cx:pt>
          <cx:pt idx="1590">0.093760013580322266</cx:pt>
          <cx:pt idx="1591">0.062510013580322266</cx:pt>
          <cx:pt idx="1592">0.078119993209838867</cx:pt>
          <cx:pt idx="1593">0.09375</cx:pt>
          <cx:pt idx="1594">0.066259860992431641</cx:pt>
          <cx:pt idx="1595">0.079950094223022461</cx:pt>
          <cx:pt idx="1596">0.062510013580322266</cx:pt>
          <cx:pt idx="1597">0.089400053024291992</cx:pt>
          <cx:pt idx="1598">0.062769889831542969</cx:pt>
          <cx:pt idx="1599">0.078680038452148438</cx:pt>
          <cx:pt idx="1600">0.046890020370483398</cx:pt>
          <cx:pt idx="1601">0.078130006790161133</cx:pt>
          <cx:pt idx="1602">0.09375</cx:pt>
          <cx:pt idx="1603">0.046880006790161133</cx:pt>
          <cx:pt idx="1604">0.081759929656982422</cx:pt>
          <cx:pt idx="1605">0.093889951705932617</cx:pt>
          <cx:pt idx="1606">0.062490224838256836</cx:pt>
          <cx:pt idx="1607">0.088720083236694336</cx:pt>
          <cx:pt idx="1608">0.046880006790161133</cx:pt>
          <cx:pt idx="1609">0.078119993209838867</cx:pt>
          <cx:pt idx="1610">0.093810081481933594</cx:pt>
          <cx:pt idx="1611">0.07808995246887207</cx:pt>
          <cx:pt idx="1612">0.078390121459960938</cx:pt>
          <cx:pt idx="1613">0.066580057144165039</cx:pt>
          <cx:pt idx="1614">0.083160161972045898</cx:pt>
          <cx:pt idx="1615">0.047080039978027344</cx:pt>
          <cx:pt idx="1616">0.062759876251220703</cx:pt>
          <cx:pt idx="1617">0.093739986419677734</cx:pt>
          <cx:pt idx="1618">0.0625</cx:pt>
          <cx:pt idx="1619">0.078119993209838867</cx:pt>
          <cx:pt idx="1620">0.10180997848510742</cx:pt>
          <cx:pt idx="1621">0.062510013580322266</cx:pt>
          <cx:pt idx="1622">0.078119993209838867</cx:pt>
          <cx:pt idx="1623">0.062489986419677734</cx:pt>
          <cx:pt idx="1624">0.062510013580322266</cx:pt>
          <cx:pt idx="1625">0.097320079803466797</cx:pt>
          <cx:pt idx="1626">0.0625</cx:pt>
          <cx:pt idx="1627">0.079100131988525391</cx:pt>
          <cx:pt idx="1628">0.089299917221069336</cx:pt>
          <cx:pt idx="1629">0.07883000373840332</cx:pt>
          <cx:pt idx="1630">0.093480110168457031</cx:pt>
          <cx:pt idx="1631">0.072969913482666016</cx:pt>
          <cx:pt idx="1632">0.10082006454467773</cx:pt>
          <cx:pt idx="1633">0.062459945678710938</cx:pt>
          <cx:pt idx="1634">0.09031987190246582</cx:pt>
          <cx:pt idx="1635">0.047140121459960938</cx:pt>
          <cx:pt idx="1636">0.066689968109130859</cx:pt>
          <cx:pt idx="1637">0.093739986419677734</cx:pt>
          <cx:pt idx="1638">0.078180074691772461</cx:pt>
          <cx:pt idx="1639">0.10026001930236816</cx:pt>
          <cx:pt idx="1640">0.078969955444335938</cx:pt>
          <cx:pt idx="1641">0.078129768371582031</cx:pt>
          <cx:pt idx="1642">0.068140029907226563</cx:pt>
          <cx:pt idx="1643">0.078119993209838867</cx:pt>
          <cx:pt idx="1644">0.046880006790161133</cx:pt>
          <cx:pt idx="1645">0.0625</cx:pt>
          <cx:pt idx="1646">0.096179962158203125</cx:pt>
          <cx:pt idx="1647">0.062479972839355469</cx:pt>
          <cx:pt idx="1648">0.0625</cx:pt>
          <cx:pt idx="1649">0.093760013580322266</cx:pt>
          <cx:pt idx="1650">0.06289982795715332</cx:pt>
          <cx:pt idx="1651">0.081749916076660156</cx:pt>
          <cx:pt idx="1652">0.046869993209838867</cx:pt>
          <cx:pt idx="1653">0.078130006790161133</cx:pt>
          <cx:pt idx="1654">0.046869993209838867</cx:pt>
          <cx:pt idx="1655">0.078399896621704102</cx:pt>
          <cx:pt idx="1656">0.09375</cx:pt>
          <cx:pt idx="1657">0.057509899139404297</cx:pt>
          <cx:pt idx="1658">0.091920137405395508</cx:pt>
          <cx:pt idx="1659">0.0625</cx:pt>
          <cx:pt idx="1660">0.078119993209838867</cx:pt>
          <cx:pt idx="1661">0.088099956512451172</cx:pt>
          <cx:pt idx="1662">0.062510013580322266</cx:pt>
          <cx:pt idx="1663">0.081550121307373047</cx:pt>
          <cx:pt idx="1664">0.093669891357421875</cx:pt>
          <cx:pt idx="1665">0.062489986419677734</cx:pt>
          <cx:pt idx="1666">0.078100204467773438</cx:pt>
          <cx:pt idx="1667">0.089900016784667969</cx:pt>
          <cx:pt idx="1668">0.062510013580322266</cx:pt>
          <cx:pt idx="1669">0.093990087509155273</cx:pt>
          <cx:pt idx="1670">0.073340177536010742</cx:pt>
          <cx:pt idx="1671">0.093980073928833008</cx:pt>
          <cx:pt idx="1672">0.077899932861328125</cx:pt>
          <cx:pt idx="1673">0.095459938049316406</cx:pt>
          <cx:pt idx="1674">0.062489986419677734</cx:pt>
          <cx:pt idx="1675">0.0846099853515625</cx:pt>
          <cx:pt idx="1676">0.070950031280517578</cx:pt>
          <cx:pt idx="1677">0.078119993209838867</cx:pt>
          <cx:pt idx="1678">0.057790040969848633</cx:pt>
          <cx:pt idx="1679">0.078130006790161133</cx:pt>
          <cx:pt idx="1680">0.046880006790161133</cx:pt>
          <cx:pt idx="1681">0.062489986419677734</cx:pt>
          <cx:pt idx="1682">0.086139917373657227</cx:pt>
          <cx:pt idx="1683">0.049880027770996094</cx:pt>
          <cx:pt idx="1684">0.078130006790161133</cx:pt>
          <cx:pt idx="1685">0.10097002983093262</cx:pt>
          <cx:pt idx="1686">0.077909946441650391</cx:pt>
          <cx:pt idx="1687">0.093739986419677734</cx:pt>
          <cx:pt idx="1688">0.062510013580322266</cx:pt>
          <cx:pt idx="1689">0.078130006790161133</cx:pt>
          <cx:pt idx="1690">0.09375</cx:pt>
          <cx:pt idx="1691">0.064059972763061523</cx:pt>
          <cx:pt idx="1692">0.064650058746337891</cx:pt>
          <cx:pt idx="1693">0.097359895706176758</cx:pt>
          <cx:pt idx="1694">0.0625</cx:pt>
          <cx:pt idx="1695">0.093739986419677734</cx:pt>
          <cx:pt idx="1696">0.093739986419677734</cx:pt>
          <cx:pt idx="1697">0.074970006942749023</cx:pt>
          <cx:pt idx="1698">0.093760013580322266</cx:pt>
          <cx:pt idx="1699">0.078119993209838867</cx:pt>
          <cx:pt idx="1700">0.088760137557983398</cx:pt>
          <cx:pt idx="1701">0.046870231628417969</cx:pt>
          <cx:pt idx="1702">0.078690052032470703</cx:pt>
          <cx:pt idx="1703">0.089439868927001953</cx:pt>
          <cx:pt idx="1704">0.062510013580322266</cx:pt>
          <cx:pt idx="1705">0.078119993209838867</cx:pt>
          <cx:pt idx="1706">0.060389995574951172</cx:pt>
          <cx:pt idx="1707">0.078119993209838867</cx:pt>
          <cx:pt idx="1708">0.078130006790161133</cx:pt>
          <cx:pt idx="1709">0.062740087509155273</cx:pt>
          <cx:pt idx="1710">0.078119993209838867</cx:pt>
          <cx:pt idx="1711">0.094399929046630859</cx:pt>
          <cx:pt idx="1712">0.064260005950927734</cx:pt>
          <cx:pt idx="1713">0.081609964370727539</cx:pt>
          <cx:pt idx="1714">0.093780040740966797</cx:pt>
          <cx:pt idx="1715">0.050719976425170898</cx:pt>
          <cx:pt idx="1716">0.068709850311279297</cx:pt>
          <cx:pt idx="1717">0.093739986419677734</cx:pt>
          <cx:pt idx="1718">0.078130006790161133</cx:pt>
          <cx:pt idx="1719">0.09375</cx:pt>
          <cx:pt idx="1720">0.062510013580322266</cx:pt>
          <cx:pt idx="1721">0.081549882888793945</cx:pt>
          <cx:pt idx="1722">0.046880006790161133</cx:pt>
          <cx:pt idx="1723">0.062489986419677734</cx:pt>
          <cx:pt idx="1724">0.078119993209838867</cx:pt>
          <cx:pt idx="1725">0.046880006790161133</cx:pt>
          <cx:pt idx="1726">0.062510013580322266</cx:pt>
          <cx:pt idx="1727">0.09375</cx:pt>
          <cx:pt idx="1728">0.06454014778137207</cx:pt>
          <cx:pt idx="1729">0.078119993209838867</cx:pt>
          <cx:pt idx="1730">0.041970014572143555</cx:pt>
          <cx:pt idx="1731">0.078880071640014648</cx:pt>
          <cx:pt idx="1732">0.093149900436401367</cx:pt>
          <cx:pt idx="1733">0.03954005241394043</cx:pt>
          <cx:pt idx="1734">0.062489986419677734</cx:pt>
          <cx:pt idx="1735">0.078130006790161133</cx:pt>
          <cx:pt idx="1736">0.10383009910583496</cx:pt>
          <cx:pt idx="1737">0.068659782409667969</cx:pt>
          <cx:pt idx="1738">0.078119993209838867</cx:pt>
          <cx:pt idx="1739">0.046880006790161133</cx:pt>
          <cx:pt idx="1740">0.062489986419677734</cx:pt>
          <cx:pt idx="1741">0.09375</cx:pt>
          <cx:pt idx="1742">0.062489986419677734</cx:pt>
          <cx:pt idx="1743">0.07808995246887207</cx:pt>
          <cx:pt idx="1744">0.046869993209838867</cx:pt>
          <cx:pt idx="1745">0.078130006790161133</cx:pt>
          <cx:pt idx="1746">0.046880006790161133</cx:pt>
          <cx:pt idx="1747">0.063180208206176758</cx:pt>
          <cx:pt idx="1748">0.078570127487182617</cx:pt>
          <cx:pt idx="1749">0.09375</cx:pt>
          <cx:pt idx="1750">0.0625</cx:pt>
          <cx:pt idx="1751">0.089620113372802734</cx:pt>
          <cx:pt idx="1752">0.062900066375732422</cx:pt>
          <cx:pt idx="1753">0.078000068664550781</cx:pt>
          <cx:pt idx="1754">0.062289953231811523</cx:pt>
          <cx:pt idx="1755">0.078389883041381836</cx:pt>
          <cx:pt idx="1756">0.062239885330200195</cx:pt>
          <cx:pt idx="1757">0.078119993209838867</cx:pt>
          <cx:pt idx="1758">0.04691004753112793</cx:pt>
          <cx:pt idx="1759">0.078929901123046875</cx:pt>
          <cx:pt idx="1760">0.0625</cx:pt>
          <cx:pt idx="1761">0.078130006790161133</cx:pt>
          <cx:pt idx="1762">0.09375</cx:pt>
          <cx:pt idx="1763">0.063220024108886719</cx:pt>
          <cx:pt idx="1764">0.078119993209838867</cx:pt>
          <cx:pt idx="1765">0.050459861755371094</cx:pt>
          <cx:pt idx="1766">0.0625</cx:pt>
          <cx:pt idx="1767">0.093739986419677734</cx:pt>
          <cx:pt idx="1768">0.062489986419677734</cx:pt>
          <cx:pt idx="1769">0.093760013580322266</cx:pt>
          <cx:pt idx="1770">0.0625</cx:pt>
          <cx:pt idx="1771">0.073480129241943359</cx:pt>
          <cx:pt idx="1772">0.08899998664855957</cx:pt>
          <cx:pt idx="1773">0.062849998474121094</cx:pt>
          <cx:pt idx="1774">0.080229997634887695</cx:pt>
          <cx:pt idx="1775">0.05868983268737793</cx:pt>
          <cx:pt idx="1776">0.082900047302246094</cx:pt>
          <cx:pt idx="1777">0.061710119247436523</cx:pt>
          <cx:pt idx="1778">0.066849946975708008</cx:pt>
          <cx:pt idx="1779">0.078119993209838867</cx:pt>
          <cx:pt idx="1780">0.093760013580322266</cx:pt>
          <cx:pt idx="1781">0.057839870452880859</cx:pt>
          <cx:pt idx="1782">0.085989952087402344</cx:pt>
          <cx:pt idx="1783">0.093760013580322266</cx:pt>
          <cx:pt idx="1784">0.0625</cx:pt>
          <cx:pt idx="1785">0.078130006790161133</cx:pt>
          <cx:pt idx="1786">0.094929933547973633</cx:pt>
          <cx:pt idx="1787">0.062410116195678711</cx:pt>
          <cx:pt idx="1788">0.093740224838256836</cx:pt>
          <cx:pt idx="1789">0.078109979629516602</cx:pt>
          <cx:pt idx="1790">0.09375</cx:pt>
          <cx:pt idx="1791">0.062510013580322266</cx:pt>
          <cx:pt idx="1792">0.078119993209838867</cx:pt>
          <cx:pt idx="1793">0.0625</cx:pt>
          <cx:pt idx="1794">0.0625</cx:pt>
          <cx:pt idx="1795">0.097409963607788086</cx:pt>
          <cx:pt idx="1796">0.062489986419677734</cx:pt>
          <cx:pt idx="1797">0.0625</cx:pt>
          <cx:pt idx="1798">0.046880006790161133</cx:pt>
          <cx:pt idx="1799">0.06586003303527832</cx:pt>
          <cx:pt idx="1800">0.09375</cx:pt>
          <cx:pt idx="1801">0.09375</cx:pt>
          <cx:pt idx="1802">0.073379993438720703</cx:pt>
          <cx:pt idx="1803">0.046869993209838867</cx:pt>
          <cx:pt idx="1804">0.078130006790161133</cx:pt>
          <cx:pt idx="1805">0.094019889831542969</cx:pt>
          <cx:pt idx="1806">0.062289953231811523</cx:pt>
          <cx:pt idx="1807">0.078380107879638672</cx:pt>
          <cx:pt idx="1808">0.059829950332641602</cx:pt>
          <cx:pt idx="1809">0.0625</cx:pt>
          <cx:pt idx="1810">0.094009876251220703</cx:pt>
          <cx:pt idx="1811">0.046880006790161133</cx:pt>
          <cx:pt idx="1812">0.078130006790161133</cx:pt>
          <cx:pt idx="1813">0.09375</cx:pt>
          <cx:pt idx="1814">0.062489986419677734</cx:pt>
          <cx:pt idx="1815">0.078130006790161133</cx:pt>
          <cx:pt idx="1816">0.065810203552246094</cx:pt>
          <cx:pt idx="1817">0.07798004150390625</cx:pt>
          <cx:pt idx="1818">0.062489986419677734</cx:pt>
          <cx:pt idx="1819">0.093760013580322266</cx:pt>
          <cx:pt idx="1820">0.050310134887695313</cx:pt>
          <cx:pt idx="1821">0.078119993209838867</cx:pt>
          <cx:pt idx="1822">0.046869993209838867</cx:pt>
          <cx:pt idx="1823">0.079790115356445313</cx:pt>
          <cx:pt idx="1824">0.09375</cx:pt>
          <cx:pt idx="1825">0.0625</cx:pt>
          <cx:pt idx="1826">0.081549882888793945</cx:pt>
          <cx:pt idx="1827">0.11609005928039551</cx:pt>
          <cx:pt idx="1828">0.062489986419677734</cx:pt>
          <cx:pt idx="1829">0.078119993209838867</cx:pt>
          <cx:pt idx="1830">0.046880006790161133</cx:pt>
          <cx:pt idx="1831">0.0625</cx:pt>
          <cx:pt idx="1832">0.081330060958862305</cx:pt>
          <cx:pt idx="1833">0.046870231628417969</cx:pt>
          <cx:pt idx="1834">0.062490224838256836</cx:pt>
          <cx:pt idx="1835">0.078110218048095703</cx:pt>
          <cx:pt idx="1836">0.0625</cx:pt>
          <cx:pt idx="1837">0.078130006790161133</cx:pt>
          <cx:pt idx="1838">0.046859979629516602</cx:pt>
          <cx:pt idx="1839">0.080450057983398438</cx:pt>
          <cx:pt idx="1840">0.093530178070068359</cx:pt>
          <cx:pt idx="1841">0.046880006790161133</cx:pt>
          <cx:pt idx="1842">0.062490224838256836</cx:pt>
          <cx:pt idx="1843">0.078130006790161133</cx:pt>
          <cx:pt idx="1844">0.046859979629516602</cx:pt>
          <cx:pt idx="1845">0.062489986419677734</cx:pt>
          <cx:pt idx="1846">0.078150033950805664</cx:pt>
          <cx:pt idx="1847">0.046869993209838867</cx:pt>
          <cx:pt idx="1848">0.082859992980957031</cx:pt>
          <cx:pt idx="1849">0.093739986419677734</cx:pt>
          <cx:pt idx="1850">0.062489986419677734</cx:pt>
          <cx:pt idx="1851">0.078119993209838867</cx:pt>
          <cx:pt idx="1852">0.0625</cx:pt>
          <cx:pt idx="1853">0.088769912719726563</cx:pt>
          <cx:pt idx="1854">0.046880006790161133</cx:pt>
          <cx:pt idx="1855">0.070289850234985352</cx:pt>
          <cx:pt idx="1856">0.046859979629516602</cx:pt>
          <cx:pt idx="1857">0.077899932861328125</cx:pt>
          <cx:pt idx="1858">0.10016012191772461</cx:pt>
          <cx:pt idx="1859">0.073729991912841797</cx:pt>
          <cx:pt idx="1860">0.078130006790161133</cx:pt>
          <cx:pt idx="1861">0.054529905319213867</cx:pt>
          <cx:pt idx="1862">0.078130006790161133</cx:pt>
          <cx:pt idx="1863">0.046869993209838867</cx:pt>
          <cx:pt idx="1864">0.07313990592956543</cx:pt>
          <cx:pt idx="1865">0.09375</cx:pt>
          <cx:pt idx="1866">0.062489986419677734</cx:pt>
          <cx:pt idx="1867">0.078130006790161133</cx:pt>
          <cx:pt idx="1868">0.046890020370483398</cx:pt>
          <cx:pt idx="1869">0.0625</cx:pt>
          <cx:pt idx="1870">0.078130006790161133</cx:pt>
          <cx:pt idx="1871">0.09375</cx:pt>
          <cx:pt idx="1872">0.0625</cx:pt>
          <cx:pt idx="1873">0.089540004730224609</cx:pt>
          <cx:pt idx="1874">0.078750133514404297</cx:pt>
          <cx:pt idx="1875">0.097370147705078125</cx:pt>
          <cx:pt idx="1876">0.07837986946105957</cx:pt>
          <cx:pt idx="1877">0.09739995002746582</cx:pt>
          <cx:pt idx="1878">0.066170215606689453</cx:pt>
          <cx:pt idx="1879">0.046869993209838867</cx:pt>
          <cx:pt idx="1880">0.077320098876953125</cx:pt>
          <cx:pt idx="1881">0.093760013580322266</cx:pt>
          <cx:pt idx="1882">0.062529802322387695</cx:pt>
          <cx:pt idx="1883">0.078130006790161133</cx:pt>
          <cx:pt idx="1884">0.093760013580322266</cx:pt>
          <cx:pt idx="1885">0.0625</cx:pt>
          <cx:pt idx="1886">0.078130006790161133</cx:pt>
          <cx:pt idx="1887">0.093759775161743164</cx:pt>
          <cx:pt idx="1888">0.04691004753112793</cx:pt>
          <cx:pt idx="1889">0.078119993209838867</cx:pt>
          <cx:pt idx="1890">0.09375</cx:pt>
          <cx:pt idx="1891">0.0625</cx:pt>
          <cx:pt idx="1892">0.078130006790161133</cx:pt>
          <cx:pt idx="1893">0.046880006790161133</cx:pt>
          <cx:pt idx="1894">0.0625</cx:pt>
          <cx:pt idx="1895">0.047039985656738281</cx:pt>
          <cx:pt idx="1896">0.0831298828125</cx:pt>
          <cx:pt idx="1897">0.046840190887451172</cx:pt>
          <cx:pt idx="1898">0.062489986419677734</cx:pt>
          <cx:pt idx="1899">0.093760013580322266</cx:pt>
          <cx:pt idx="1900">0.0625</cx:pt>
          <cx:pt idx="1901">0.083150148391723633</cx:pt>
          <cx:pt idx="1902">0.062489986419677734</cx:pt>
          <cx:pt idx="1903">0.078119993209838867</cx:pt>
          <cx:pt idx="1904">0.078130006790161133</cx:pt>
          <cx:pt idx="1905">0.046880006790161133</cx:pt>
          <cx:pt idx="1906">0.078130006790161133</cx:pt>
          <cx:pt idx="1907">0.09375</cx:pt>
          <cx:pt idx="1908">0.062510013580322266</cx:pt>
          <cx:pt idx="1909">0.078119993209838867</cx:pt>
          <cx:pt idx="1910">0.046880006790161133</cx:pt>
          <cx:pt idx="1911">0.062510013580322266</cx:pt>
          <cx:pt idx="1912">0.09375</cx:pt>
          <cx:pt idx="1913">0.046880006790161133</cx:pt>
          <cx:pt idx="1914">0.078130006790161133</cx:pt>
          <cx:pt idx="1915">0.10432982444763184</cx:pt>
          <cx:pt idx="1916">0.0625</cx:pt>
          <cx:pt idx="1917">0.078119993209838867</cx:pt>
          <cx:pt idx="1918">0.0625</cx:pt>
          <cx:pt idx="1919">0.078130006790161133</cx:pt>
          <cx:pt idx="1920">0.09375</cx:pt>
          <cx:pt idx="1921">0.066200017929077148</cx:pt>
          <cx:pt idx="1922">0.078119993209838867</cx:pt>
          <cx:pt idx="1923">0.09375</cx:pt>
          <cx:pt idx="1924">0.0625</cx:pt>
          <cx:pt idx="1925">0.08067011833190918</cx:pt>
          <cx:pt idx="1926">0.046869993209838867</cx:pt>
          <cx:pt idx="1927">0.078119993209838867</cx:pt>
          <cx:pt idx="1928">0.093739986419677734</cx:pt>
          <cx:pt idx="1929">0.078130006790161133</cx:pt>
          <cx:pt idx="1930">0.089529991149902344</cx:pt>
          <cx:pt idx="1931">0.0625</cx:pt>
          <cx:pt idx="1932">0.0625</cx:pt>
          <cx:pt idx="1933">0.093789815902709961</cx:pt>
          <cx:pt idx="1934">0.057830095291137695</cx:pt>
          <cx:pt idx="1935">0.073349952697753906</cx:pt>
          <cx:pt idx="1936">0.062849998474121094</cx:pt>
          <cx:pt idx="1937">0.062420129776000977</cx:pt>
          <cx:pt idx="1938">0.093739986419677734</cx:pt>
          <cx:pt idx="1939">0.063520193099975586</cx:pt>
          <cx:pt idx="1940">0.094019889831542969</cx:pt>
          <cx:pt idx="1941">0.0625</cx:pt>
          <cx:pt idx="1942">0.097429990768432617</cx:pt>
          <cx:pt idx="1943">0.046880006790161133</cx:pt>
          <cx:pt idx="1944">0.062510013580322266</cx:pt>
          <cx:pt idx="1945">0.094190120697021484</cx:pt>
          <cx:pt idx="1946">0.04971003532409668</cx:pt>
          <cx:pt idx="1947">0.078119993209838867</cx:pt>
          <cx:pt idx="1948">0.0846099853515625</cx:pt>
          <cx:pt idx="1949">0.0625</cx:pt>
          <cx:pt idx="1950">0.09375</cx:pt>
          <cx:pt idx="1951">0.062510013580322266</cx:pt>
          <cx:pt idx="1952">0.09375</cx:pt>
          <cx:pt idx="1953">0.046880006790161133</cx:pt>
          <cx:pt idx="1954">0.073770046234130859</cx:pt>
          <cx:pt idx="1955">0.062749862670898438</cx:pt>
          <cx:pt idx="1956">0.078130006790161133</cx:pt>
          <cx:pt idx="1957">0.10049009323120117</cx:pt>
          <cx:pt idx="1958">0.062489986419677734</cx:pt>
          <cx:pt idx="1959">0.078119993209838867</cx:pt>
          <cx:pt idx="1960">0.046840190887451172</cx:pt>
          <cx:pt idx="1961">0.062489986419677734</cx:pt>
          <cx:pt idx="1962">0.046869993209838867</cx:pt>
          <cx:pt idx="1963">0.0625</cx:pt>
          <cx:pt idx="1964">0.078119993209838867</cx:pt>
          <cx:pt idx="1965">0.047120094299316406</cx:pt>
          <cx:pt idx="1966">0.0625</cx:pt>
          <cx:pt idx="1967">0.078130006790161133</cx:pt>
          <cx:pt idx="1968">0.046869993209838867</cx:pt>
          <cx:pt idx="1969">0.079710006713867188</cx:pt>
          <cx:pt idx="1970">0.097419977188110352</cx:pt>
          <cx:pt idx="1971">0.0625</cx:pt>
          <cx:pt idx="1972">0.09375</cx:pt>
          <cx:pt idx="1973">0.0625</cx:pt>
          <cx:pt idx="1974">0.083899974822998047</cx:pt>
          <cx:pt idx="1975">0.09375</cx:pt>
          <cx:pt idx="1976">0.062509775161743164</cx:pt>
          <cx:pt idx="1977">0.047110080718994141</cx:pt>
          <cx:pt idx="1978">0.078130006790161133</cx:pt>
          <cx:pt idx="1979">0.099040031433105469</cx:pt>
          <cx:pt idx="1980">0.062510013580322266</cx:pt>
          <cx:pt idx="1981">0.078130006790161133</cx:pt>
          <cx:pt idx="1982">0.062530040740966797</cx:pt>
          <cx:pt idx="1983">0.078840017318725586</cx:pt>
          <cx:pt idx="1984">0.078130006790161133</cx:pt>
          <cx:pt idx="1985">0.057810068130493164</cx:pt>
          <cx:pt idx="1986">0.081789970397949219</cx:pt>
          <cx:pt idx="1987">0.09924006462097168</cx:pt>
          <cx:pt idx="1988">0.062489986419677734</cx:pt>
          <cx:pt idx="1989">0.081759929656982422</cx:pt>
          <cx:pt idx="1990">0.094140052795410156</cx:pt>
          <cx:pt idx="1991">0.068329811096191406</cx:pt>
          <cx:pt idx="1992">0.093909978866577148</cx:pt>
          <cx:pt idx="1993">0.046869993209838867</cx:pt>
          <cx:pt idx="1994">0.078130006790161133</cx:pt>
          <cx:pt idx="1995">0.0625</cx:pt>
          <cx:pt idx="1996">0.078099966049194336</cx:pt>
          <cx:pt idx="1997">0.047339916229248047</cx:pt>
          <cx:pt idx="1998">0.081789970397949219</cx:pt>
          <cx:pt idx="1999">0.09375</cx:pt>
          <cx:pt idx="2000">0.078119993209838867</cx:pt>
          <cx:pt idx="2001">0.081789970397949219</cx:pt>
          <cx:pt idx="2002">0.0625</cx:pt>
          <cx:pt idx="2003">0.078130006790161133</cx:pt>
          <cx:pt idx="2004">0.093739986419677734</cx:pt>
          <cx:pt idx="2005">0.057889938354492188</cx:pt>
          <cx:pt idx="2006">0.078130006790161133</cx:pt>
          <cx:pt idx="2007">0.09375</cx:pt>
          <cx:pt idx="2008">0.062489986419677734</cx:pt>
          <cx:pt idx="2009">0.078119993209838867</cx:pt>
          <cx:pt idx="2010">0.09375</cx:pt>
          <cx:pt idx="2011">0.0625</cx:pt>
          <cx:pt idx="2012">0.093760013580322266</cx:pt>
          <cx:pt idx="2013">0.0625</cx:pt>
          <cx:pt idx="2014">0.096790075302124023</cx:pt>
          <cx:pt idx="2015">0.077340126037597656</cx:pt>
          <cx:pt idx="2016">0.078119993209838867</cx:pt>
          <cx:pt idx="2017">0.046869993209838867</cx:pt>
          <cx:pt idx="2018">0.066900014877319336</cx:pt>
          <cx:pt idx="2019">0.078130006790161133</cx:pt>
          <cx:pt idx="2020">0.046880006790161133</cx:pt>
          <cx:pt idx="2021">0.078119993209838867</cx:pt>
          <cx:pt idx="2022">0.09375</cx:pt>
          <cx:pt idx="2023">0.0625</cx:pt>
          <cx:pt idx="2024">0.078130006790161133</cx:pt>
          <cx:pt idx="2025">0.046869993209838867</cx:pt>
          <cx:pt idx="2026">0.078119993209838867</cx:pt>
          <cx:pt idx="2027">0.046869993209838867</cx:pt>
          <cx:pt idx="2028">0.078119993209838867</cx:pt>
          <cx:pt idx="2029">0.046890020370483398</cx:pt>
          <cx:pt idx="2030">0.062489986419677734</cx:pt>
          <cx:pt idx="2031">0.09375</cx:pt>
          <cx:pt idx="2032">0.078109979629516602</cx:pt>
          <cx:pt idx="2033">0.046869993209838867</cx:pt>
          <cx:pt idx="2034">0.078119993209838867</cx:pt>
          <cx:pt idx="2035">0.058120012283325195</cx:pt>
          <cx:pt idx="2036">0.078119993209838867</cx:pt>
          <cx:pt idx="2037">0.093760013580322266</cx:pt>
          <cx:pt idx="2038">0.062769889831542969</cx:pt>
          <cx:pt idx="2039">0.093800067901611328</cx:pt>
          <cx:pt idx="2040">0.063400030136108398</cx:pt>
          <cx:pt idx="2041">0.09393000602722168</cx:pt>
          <cx:pt idx="2042">0.0625</cx:pt>
          <cx:pt idx="2043">0.078119993209838867</cx:pt>
          <cx:pt idx="2044">0.0625</cx:pt>
          <cx:pt idx="2045">0.078119993209838867</cx:pt>
          <cx:pt idx="2046">0.09375</cx:pt>
          <cx:pt idx="2047">0.062489986419677734</cx:pt>
          <cx:pt idx="2048">0.077950000762939453</cx:pt>
          <cx:pt idx="2049">0.091549873352050781</cx:pt>
          <cx:pt idx="2050">0.078109979629516602</cx:pt>
          <cx:pt idx="2051">0.09459996223449707</cx:pt>
          <cx:pt idx="2052">0.062510013580322266</cx:pt>
          <cx:pt idx="2053">0.09375</cx:pt>
          <cx:pt idx="2054">0.062510013580322266</cx:pt>
          <cx:pt idx="2055">0.062510013580322266</cx:pt>
          <cx:pt idx="2056">0.093739986419677734</cx:pt>
          <cx:pt idx="2057">0.0625</cx:pt>
          <cx:pt idx="2058">0.078119993209838867</cx:pt>
          <cx:pt idx="2059">0.062489986419677734</cx:pt>
          <cx:pt idx="2060">0.11222982406616211</cx:pt>
          <cx:pt idx="2061">0.081749916076660156</cx:pt>
          <cx:pt idx="2062">0.0625</cx:pt>
          <cx:pt idx="2063">0.078119993209838867</cx:pt>
          <cx:pt idx="2064">0.09654998779296875</cx:pt>
          <cx:pt idx="2065">0.04226994514465332</cx:pt>
          <cx:pt idx="2066">0.06902003288269043</cx:pt>
          <cx:pt idx="2067">0.09375</cx:pt>
          <cx:pt idx="2068">0.062510013580322266</cx:pt>
          <cx:pt idx="2069">0.093760013580322266</cx:pt>
          <cx:pt idx="2070">0.062450170516967773</cx:pt>
          <cx:pt idx="2071">0.084810018539428711</cx:pt>
          <cx:pt idx="2072">0.047110080718994141</cx:pt>
          <cx:pt idx="2073">0.062490224838256836</cx:pt>
          <cx:pt idx="2074">0.078119993209838867</cx:pt>
          <cx:pt idx="2075">0.054250001907348633</cx:pt>
          <cx:pt idx="2076">0.088929891586303711</cx:pt>
          <cx:pt idx="2077">0.062510013580322266</cx:pt>
          <cx:pt idx="2078">0.062489986419677734</cx:pt>
          <cx:pt idx="2079">0.093760013580322266</cx:pt>
          <cx:pt idx="2080">0.0625</cx:pt>
          <cx:pt idx="2081">0.078150033950805664</cx:pt>
          <cx:pt idx="2082">0.046880006790161133</cx:pt>
          <cx:pt idx="2083">0.0625</cx:pt>
          <cx:pt idx="2084">0.078130006790161133</cx:pt>
          <cx:pt idx="2085">0.046720027923583984</cx:pt>
          <cx:pt idx="2086">0.078130006790161133</cx:pt>
          <cx:pt idx="2087">0.087029933929443359</cx:pt>
          <cx:pt idx="2088">0.0625</cx:pt>
          <cx:pt idx="2089">0.097379922866821289</cx:pt>
          <cx:pt idx="2090">0.078130006790161133</cx:pt>
          <cx:pt idx="2091">0.078119993209838867</cx:pt>
          <cx:pt idx="2092">0.062489986419677734</cx:pt>
          <cx:pt idx="2093">0.078130006790161133</cx:pt>
          <cx:pt idx="2094">0.09375</cx:pt>
          <cx:pt idx="2095">0.046869993209838867</cx:pt>
          <cx:pt idx="2096">0.073799848556518555</cx:pt>
          <cx:pt idx="2097">0.053879976272583008</cx:pt>
          <cx:pt idx="2098">0.087109804153442383</cx:pt>
          <cx:pt idx="2099">0.046949863433837891</cx:pt>
          <cx:pt idx="2100">0.082540035247802734</cx:pt>
          <cx:pt idx="2101">0.046880006790161133</cx:pt>
          <cx:pt idx="2102">0.078399896621704102</cx:pt>
          <cx:pt idx="2103">0.093729972839355469</cx:pt>
          <cx:pt idx="2104">0.064800024032592773</cx:pt>
          <cx:pt idx="2105">0.078469991683959961</cx:pt>
          <cx:pt idx="2106">0.09375</cx:pt>
          <cx:pt idx="2107">0.065910100936889648</cx:pt>
          <cx:pt idx="2108">0.093719959259033203</cx:pt>
          <cx:pt idx="2109">0.062510013580322266</cx:pt>
          <cx:pt idx="2110">0.088380098342895508</cx:pt>
          <cx:pt idx="2111">0.0533599853515625</cx:pt>
          <cx:pt idx="2112">0.068639993667602539</cx:pt>
          <cx:pt idx="2113">0.078119993209838867</cx:pt>
          <cx:pt idx="2114">0.066080093383789063</cx:pt>
          <cx:pt idx="2115">0.078130006790161133</cx:pt>
          <cx:pt idx="2116">0.0625</cx:pt>
          <cx:pt idx="2117">0.078119993209838867</cx:pt>
          <cx:pt idx="2118">0.059730052947998047</cx:pt>
          <cx:pt idx="2119">0.083499908447265625</cx:pt>
          <cx:pt idx="2120">0.09375</cx:pt>
          <cx:pt idx="2121">0.078459978103637695</cx:pt>
          <cx:pt idx="2122">0.09375</cx:pt>
          <cx:pt idx="2123">0.0625</cx:pt>
          <cx:pt idx="2124">0.078119993209838867</cx:pt>
          <cx:pt idx="2125">0.093739986419677734</cx:pt>
          <cx:pt idx="2126">0.07313990592956543</cx:pt>
          <cx:pt idx="2127">0.094119787216186523</cx:pt>
          <cx:pt idx="2128">0.0625</cx:pt>
          <cx:pt idx="2129">0.078130006790161133</cx:pt>
          <cx:pt idx="2130">0.0625</cx:pt>
          <cx:pt idx="2131">0.088140010833740234</cx:pt>
          <cx:pt idx="2132">0.0625</cx:pt>
          <cx:pt idx="2133">0.078130006790161133</cx:pt>
          <cx:pt idx="2134">0.10097002983093262</cx:pt>
          <cx:pt idx="2135">0.046809911727905273</cx:pt>
          <cx:pt idx="2136">0.073150157928466797</cx:pt>
          <cx:pt idx="2137">0.08861994743347168</cx:pt>
          <cx:pt idx="2138">0.063149929046630859</cx:pt>
          <cx:pt idx="2139">0.078130006790161133</cx:pt>
          <cx:pt idx="2140">0.06289982795715332</cx:pt>
          <cx:pt idx="2141">0.08318018913269043</cx:pt>
          <cx:pt idx="2142">0.093780040740966797</cx:pt>
          <cx:pt idx="2143">0.067440032958984375</cx:pt>
          <cx:pt idx="2144">0.07873988151550293</cx:pt>
          <cx:pt idx="2145">0.046880006790161133</cx:pt>
          <cx:pt idx="2146">0.078069925308227539</cx:pt>
          <cx:pt idx="2147">0.09375</cx:pt>
          <cx:pt idx="2148">0.0625</cx:pt>
          <cx:pt idx="2149">0.078130006790161133</cx:pt>
          <cx:pt idx="2150">0.046849966049194336</cx:pt>
          <cx:pt idx="2151">0.062510013580322266</cx:pt>
          <cx:pt idx="2152">0.09570002555847168</cx:pt>
          <cx:pt idx="2153">0.046880006790161133</cx:pt>
          <cx:pt idx="2154">0.079040050506591797</cx:pt>
          <cx:pt idx="2155">0.078119993209838867</cx:pt>
          <cx:pt idx="2156">0.093739986419677734</cx:pt>
          <cx:pt idx="2157">0.062980175018310547</cx:pt>
          <cx:pt idx="2158">0.094350099563598633</cx:pt>
          <cx:pt idx="2159">0.062780141830444336</cx:pt>
          <cx:pt idx="2160">0.074759960174560547</cx:pt>
          <cx:pt idx="2161">0.09375</cx:pt>
          <cx:pt idx="2162">0.062510013580322266</cx:pt>
          <cx:pt idx="2163">0.046319961547851563</cx:pt>
          <cx:pt idx="2164">0.078130006790161133</cx:pt>
          <cx:pt idx="2165">0.10081005096435547</cx:pt>
          <cx:pt idx="2166">0.078119993209838867</cx:pt>
          <cx:pt idx="2167">0.078119993209838867</cx:pt>
          <cx:pt idx="2168">0.0625</cx:pt>
          <cx:pt idx="2169">0.084840059280395508</cx:pt>
          <cx:pt idx="2170">0.0625</cx:pt>
          <cx:pt idx="2171">0.085589885711669922</cx:pt>
          <cx:pt idx="2172">0.046880006790161133</cx:pt>
          <cx:pt idx="2173">0.078130006790161133</cx:pt>
          <cx:pt idx="2174">0.09375</cx:pt>
          <cx:pt idx="2175">0.0625</cx:pt>
          <cx:pt idx="2176">0.093739986419677734</cx:pt>
          <cx:pt idx="2177">0.046880006790161133</cx:pt>
          <cx:pt idx="2178">0.062510013580322266</cx:pt>
          <cx:pt idx="2179">0.078140020370483398</cx:pt>
          <cx:pt idx="2180">0.046900033950805664</cx:pt>
          <cx:pt idx="2181">0.062979936599731445</cx:pt>
          <cx:pt idx="2182">0.095459938049316406</cx:pt>
          <cx:pt idx="2183">0.0625</cx:pt>
          <cx:pt idx="2184">0.078119993209838867</cx:pt>
          <cx:pt idx="2185">0.0625</cx:pt>
          <cx:pt idx="2186">0.0625</cx:pt>
          <cx:pt idx="2187">0.089130163192749023</cx:pt>
          <cx:pt idx="2188">0.062380075454711914</cx:pt>
          <cx:pt idx="2189">0.078330039978027344</cx:pt>
          <cx:pt idx="2190">0.046880006790161133</cx:pt>
          <cx:pt idx="2191">0.062489986419677734</cx:pt>
          <cx:pt idx="2192">0.093780040740966797</cx:pt>
          <cx:pt idx="2193">0.062489986419677734</cx:pt>
          <cx:pt idx="2194">0.093840122222900391</cx:pt>
          <cx:pt idx="2195">0.062720060348510742</cx:pt>
          <cx:pt idx="2196">0.0625</cx:pt>
          <cx:pt idx="2197">0.088959932327270508</cx:pt>
          <cx:pt idx="2198">0.0625</cx:pt>
          <cx:pt idx="2199">0.078119993209838867</cx:pt>
          <cx:pt idx="2200">0.046869993209838867</cx:pt>
          <cx:pt idx="2201">0.078130006790161133</cx:pt>
          <cx:pt idx="2202">0.09375</cx:pt>
          <cx:pt idx="2203">0.062489986419677734</cx:pt>
          <cx:pt idx="2204">0.078130006790161133</cx:pt>
          <cx:pt idx="2205">0.046890020370483398</cx:pt>
          <cx:pt idx="2206">0.078119993209838867</cx:pt>
          <cx:pt idx="2207">0.093760013580322266</cx:pt>
          <cx:pt idx="2208">0.078480005264282227</cx:pt>
          <cx:pt idx="2209">0.094030141830444336</cx:pt>
          <cx:pt idx="2210">0.077739953994750977</cx:pt>
          <cx:pt idx="2211">0.078130006790161133</cx:pt>
          <cx:pt idx="2212">0.046869993209838867</cx:pt>
          <cx:pt idx="2213">0.078119993209838867</cx:pt>
          <cx:pt idx="2214">0.093600034713745117</cx:pt>
          <cx:pt idx="2215">0.050460100173950195</cx:pt>
          <cx:pt idx="2216">0.078119993209838867</cx:pt>
          <cx:pt idx="2217">0.042510032653808594</cx:pt>
          <cx:pt idx="2218">0.073440074920654297</cx:pt>
          <cx:pt idx="2219">0.097299814224243164</cx:pt>
          <cx:pt idx="2220">0.062730073928833008</cx:pt>
          <cx:pt idx="2221">0.081769943237304688</cx:pt>
          <cx:pt idx="2222">0.093760013580322266</cx:pt>
          <cx:pt idx="2223">0.062489986419677734</cx:pt>
          <cx:pt idx="2224">0.09375</cx:pt>
          <cx:pt idx="2225">0.053599834442138672</cx:pt>
          <cx:pt idx="2226">0.078130006790161133</cx:pt>
          <cx:pt idx="2227">0.093709945678710938</cx:pt>
          <cx:pt idx="2228">0.0625</cx:pt>
          <cx:pt idx="2229">0.078130006790161133</cx:pt>
          <cx:pt idx="2230">0.046880006790161133</cx:pt>
          <cx:pt idx="2231">0.078119993209838867</cx:pt>
          <cx:pt idx="2232">0.093739986419677734</cx:pt>
          <cx:pt idx="2233">0.062990188598632813</cx:pt>
          <cx:pt idx="2234">0.078360080718994141</cx:pt>
          <cx:pt idx="2235">0.046869993209838867</cx:pt>
          <cx:pt idx="2236">0.0625</cx:pt>
          <cx:pt idx="2237">0.087050199508666992</cx:pt>
          <cx:pt idx="2238">0.057850122451782227</cx:pt>
          <cx:pt idx="2239">0.083819866180419922</cx:pt>
          <cx:pt idx="2240">0.060980081558227539</cx:pt>
          <cx:pt idx="2241">0.081750154495239258</cx:pt>
          <cx:pt idx="2242">0.10044980049133301</cx:pt>
          <cx:pt idx="2243">0.0625</cx:pt>
          <cx:pt idx="2244">0.088969945907592773</cx:pt>
          <cx:pt idx="2245">0.09375</cx:pt>
          <cx:pt idx="2246">0.0625</cx:pt>
          <cx:pt idx="2247">0.078130006790161133</cx:pt>
          <cx:pt idx="2248">0.089430093765258789</cx:pt>
          <cx:pt idx="2249">0.072970151901245117</cx:pt>
          <cx:pt idx="2250">0.096950054168701172</cx:pt>
          <cx:pt idx="2251">0.062269926071166992</cx:pt>
          <cx:pt idx="2252">0.08722996711730957</cx:pt>
          <cx:pt idx="2253">0.046960115432739258</cx:pt>
          <cx:pt idx="2254">0.078000068664550781</cx:pt>
          <cx:pt idx="2255">0.09375</cx:pt>
          <cx:pt idx="2256">0.046869993209838867</cx:pt>
          <cx:pt idx="2257">0.062520027160644531</cx:pt>
          <cx:pt idx="2258">0.047109842300415039</cx:pt>
          <cx:pt idx="2259">0.078100204467773438</cx:pt>
          <cx:pt idx="2260">0.10151004791259766</cx:pt>
          <cx:pt idx="2261">0.0625</cx:pt>
          <cx:pt idx="2262">0.078130006790161133</cx:pt>
          <cx:pt idx="2263">0.09375</cx:pt>
          <cx:pt idx="2264">0.062539815902709961</cx:pt>
          <cx:pt idx="2265">0.097660064697265625</cx:pt>
          <cx:pt idx="2266">0.065910100936889648</cx:pt>
          <cx:pt idx="2267">0.09375</cx:pt>
          <cx:pt idx="2268">0.046869993209838867</cx:pt>
          <cx:pt idx="2269">0.078159809112548828</cx:pt>
          <cx:pt idx="2270">0.046880006790161133</cx:pt>
          <cx:pt idx="2271">0.078130006790161133</cx:pt>
          <cx:pt idx="2272">0.09375</cx:pt>
          <cx:pt idx="2273">0.0625</cx:pt>
          <cx:pt idx="2274">0.081500053405761719</cx:pt>
          <cx:pt idx="2275">0.093739986419677734</cx:pt>
          <cx:pt idx="2276">0.062489986419677734</cx:pt>
          <cx:pt idx="2277">0.097830057144165039</cx:pt>
          <cx:pt idx="2278">0.073260068893432617</cx:pt>
          <cx:pt idx="2279">0.062750101089477539</cx:pt>
          <cx:pt idx="2280">0.062219858169555664</cx:pt>
          <cx:pt idx="2281">0.10068011283874512</cx:pt>
          <cx:pt idx="2282">0.078119993209838867</cx:pt>
          <cx:pt idx="2283">0.093940019607543945</cx:pt>
          <cx:pt idx="2284">0.066570043563842773</cx:pt>
          <cx:pt idx="2285">0.084100008010864258</cx:pt>
          <cx:pt idx="2286">0.062479972839355469</cx:pt>
          <cx:pt idx="2287">0.078109979629516602</cx:pt>
          <cx:pt idx="2288">0.046900033950805664</cx:pt>
          <cx:pt idx="2289">0.078109979629516602</cx:pt>
          <cx:pt idx="2290">0.078130006790161133</cx:pt>
          <cx:pt idx="2291">0.093760013580322266</cx:pt>
          <cx:pt idx="2292">0.078119993209838867</cx:pt>
          <cx:pt idx="2293">0.17259001731872559</cx:pt>
          <cx:pt idx="2294">0.0625</cx:pt>
          <cx:pt idx="2295">0.078119993209838867</cx:pt>
          <cx:pt idx="2296">0.097170114517211914</cx:pt>
          <cx:pt idx="2297">0.064449787139892578</cx:pt>
          <cx:pt idx="2298">0.089089870452880859</cx:pt>
          <cx:pt idx="2299">0.057579994201660156</cx:pt>
          <cx:pt idx="2300">0.078000068664550781</cx:pt>
          <cx:pt idx="2301">0.047009944915771484</cx:pt>
          <cx:pt idx="2302">0.062719821929931641</cx:pt>
          <cx:pt idx="2303">0.046979904174804688</cx:pt>
          <cx:pt idx="2304">0.063159942626953125</cx:pt>
          <cx:pt idx="2305">0.078109979629516602</cx:pt>
          <cx:pt idx="2306">0.06222987174987793</cx:pt>
          <cx:pt idx="2307">0.078380107879638672</cx:pt>
          <cx:pt idx="2308">0.093729972839355469</cx:pt>
          <cx:pt idx="2309">0.0625</cx:pt>
          <cx:pt idx="2310">0.093760013580322266</cx:pt>
          <cx:pt idx="2311">0.061100006103515625</cx:pt>
          <cx:pt idx="2312">0.079599857330322266</cx:pt>
          <cx:pt idx="2313">0.05792999267578125</cx:pt>
          <cx:pt idx="2314">0.078119993209838867</cx:pt>
          <cx:pt idx="2315">0.10027003288269043</cx:pt>
          <cx:pt idx="2316">0.0625</cx:pt>
          <cx:pt idx="2317">0.087620019912719727</cx:pt>
          <cx:pt idx="2318">0.046880006790161133</cx:pt>
          <cx:pt idx="2319">0.078090190887451172</cx:pt>
          <cx:pt idx="2320">0.081789970397949219</cx:pt>
          <cx:pt idx="2321">0.046880006790161133</cx:pt>
          <cx:pt idx="2322">0.062510013580322266</cx:pt>
          <cx:pt idx="2323">0.095550060272216797</cx:pt>
          <cx:pt idx="2324">0.047600030899047852</cx:pt>
          <cx:pt idx="2325">0.080780029296875</cx:pt>
          <cx:pt idx="2326">0.093739986419677734</cx:pt>
          <cx:pt idx="2327">0.0625</cx:pt>
          <cx:pt idx="2328">0.078150033950805664</cx:pt>
          <cx:pt idx="2329">0.057989835739135742</cx:pt>
          <cx:pt idx="2330">0.078480005264282227</cx:pt>
          <cx:pt idx="2331">0.094919919967651367</cx:pt>
          <cx:pt idx="2332">0.073040008544921875</cx:pt>
          <cx:pt idx="2333">0.096650123596191406</cx:pt>
          <cx:pt idx="2334">0.063009977340698242</cx:pt>
          <cx:pt idx="2335">0.078119993209838867</cx:pt>
          <cx:pt idx="2336">0.046869993209838867</cx:pt>
          <cx:pt idx="2337">0.0625</cx:pt>
          <cx:pt idx="2338">0.078130006790161133</cx:pt>
          <cx:pt idx="2339">0.057719945907592773</cx:pt>
          <cx:pt idx="2340">0.089109897613525391</cx:pt>
          <cx:pt idx="2341">0.0625</cx:pt>
          <cx:pt idx="2342">0.078119993209838867</cx:pt>
          <cx:pt idx="2343">0.097720146179199219</cx:pt>
          <cx:pt idx="2344">0.062400102615356445</cx:pt>
          <cx:pt idx="2345">0.084730148315429688</cx:pt>
          <cx:pt idx="2346">0.10604000091552734</cx:pt>
          <cx:pt idx="2347">0.062489986419677734</cx:pt>
          <cx:pt idx="2348">0.081509828567504883</cx:pt>
          <cx:pt idx="2349">0.0625</cx:pt>
          <cx:pt idx="2350">0.078400135040283203</cx:pt>
          <cx:pt idx="2351">0.05028986930847168</cx:pt>
          <cx:pt idx="2352">0.078500032424926758</cx:pt>
          <cx:pt idx="2353">0.078119993209838867</cx:pt>
          <cx:pt idx="2354">0.046889781951904297</cx:pt>
          <cx:pt idx="2355">0.078119993209838867</cx:pt>
          <cx:pt idx="2356">0.093739986419677734</cx:pt>
          <cx:pt idx="2357">0.0625</cx:pt>
          <cx:pt idx="2358">0.081909894943237305</cx:pt>
          <cx:pt idx="2359">0.088940143585205078</cx:pt>
          <cx:pt idx="2360">0.062880039215087891</cx:pt>
          <cx:pt idx="2361">0.10020995140075684</cx:pt>
          <cx:pt idx="2362">0.068979978561401367</cx:pt>
          <cx:pt idx="2363">0.078400135040283203</cx:pt>
          <cx:pt idx="2364">0.10009002685546875</cx:pt>
          <cx:pt idx="2365">0.062489986419677734</cx:pt>
          <cx:pt idx="2366">0.078130006790161133</cx:pt>
          <cx:pt idx="2367">0.046880006790161133</cx:pt>
          <cx:pt idx="2368">0.060250043869018555</cx:pt>
          <cx:pt idx="2369">0.078129768371582031</cx:pt>
          <cx:pt idx="2370">0.0625</cx:pt>
          <cx:pt idx="2371">0.078119993209838867</cx:pt>
          <cx:pt idx="2372">0.09375</cx:pt>
          <cx:pt idx="2373">0.062510013580322266</cx:pt>
          <cx:pt idx="2374">0.078130006790161133</cx:pt>
          <cx:pt idx="2375">0.0625</cx:pt>
          <cx:pt idx="2376">0.078130006790161133</cx:pt>
          <cx:pt idx="2377">0.046869993209838867</cx:pt>
          <cx:pt idx="2378">0.078130006790161133</cx:pt>
          <cx:pt idx="2379">0.088910102844238281</cx:pt>
          <cx:pt idx="2380">0.054840087890625</cx:pt>
          <cx:pt idx="2381">0.078119993209838867</cx:pt>
          <cx:pt idx="2382">0.05708003044128418</cx:pt>
          <cx:pt idx="2383">0.077640056610107422</cx:pt>
          <cx:pt idx="2384">0.08598017692565918</cx:pt>
          <cx:pt idx="2385">0.09375</cx:pt>
          <cx:pt idx="2386">0.0625</cx:pt>
          <cx:pt idx="2387">0.091699838638305664</cx:pt>
          <cx:pt idx="2388">0.062690019607543945</cx:pt>
          <cx:pt idx="2389">0.078130006790161133</cx:pt>
          <cx:pt idx="2390">0.09375</cx:pt>
          <cx:pt idx="2391">0.062510013580322266</cx:pt>
          <cx:pt idx="2392">0.078130006790161133</cx:pt>
          <cx:pt idx="2393">0.046849966049194336</cx:pt>
          <cx:pt idx="2394">0.078109979629516602</cx:pt>
          <cx:pt idx="2395">0.062510013580322266</cx:pt>
          <cx:pt idx="2396">0.09311985969543457</cx:pt>
          <cx:pt idx="2397">0.097339868545532227</cx:pt>
          <cx:pt idx="2398">0.078140020370483398</cx:pt>
          <cx:pt idx="2399">0.093739986419677734</cx:pt>
          <cx:pt idx="2400">0.10433006286621094</cx:pt>
          <cx:pt idx="2401">0.078750133514404297</cx:pt>
          <cx:pt idx="2402">0.10084009170532227</cx:pt>
          <cx:pt idx="2403">0.062610149383544922</cx:pt>
          <cx:pt idx="2404">0.093480110168457031</cx:pt>
          <cx:pt idx="2405">0.069530010223388672</cx:pt>
          <cx:pt idx="2406">0.078119993209838867</cx:pt>
          <cx:pt idx="2407">0.0625</cx:pt>
          <cx:pt idx="2408">0.07873988151550293</cx:pt>
          <cx:pt idx="2409">0.09375</cx:pt>
          <cx:pt idx="2410">0.0625</cx:pt>
          <cx:pt idx="2411">0.078119993209838867</cx:pt>
          <cx:pt idx="2412">0.099539995193481445</cx:pt>
          <cx:pt idx="2413">0.066879987716674805</cx:pt>
          <cx:pt idx="2414">0.078130006790161133</cx:pt>
          <cx:pt idx="2415">0.09375</cx:pt>
          <cx:pt idx="2416">0.068979978561401367</cx:pt>
          <cx:pt idx="2417">0.09375</cx:pt>
          <cx:pt idx="2418">0.0625</cx:pt>
          <cx:pt idx="2419">0.078139781951904297</cx:pt>
          <cx:pt idx="2420">0.057739973068237305</cx:pt>
          <cx:pt idx="2421">0.062790155410766602</cx:pt>
          <cx:pt idx="2422">0.078119993209838867</cx:pt>
          <cx:pt idx="2423">0.062280178070068359</cx:pt>
          <cx:pt idx="2424">0.062439918518066406</cx:pt>
          <cx:pt idx="2425">0.093739986419677734</cx:pt>
          <cx:pt idx="2426">0.078349828720092773</cx:pt>
          <cx:pt idx="2427">0.093559980392456055</cx:pt>
          <cx:pt idx="2428">0.062710046768188477</cx:pt>
          <cx:pt idx="2429">0.078289985656738281</cx:pt>
          <cx:pt idx="2430">0.057699918746948242</cx:pt>
          <cx:pt idx="2431">0.073009967803955078</cx:pt>
          <cx:pt idx="2432">0.057529926300048828</cx:pt>
          <cx:pt idx="2433">0.078130006790161133</cx:pt>
          <cx:pt idx="2434">0.093739986419677734</cx:pt>
          <cx:pt idx="2435">0.0625</cx:pt>
          <cx:pt idx="2436">0.078130006790161133</cx:pt>
          <cx:pt idx="2437">0.0680999755859375</cx:pt>
          <cx:pt idx="2438">0.078130006790161133</cx:pt>
          <cx:pt idx="2439">0.097360134124755859</cx:pt>
          <cx:pt idx="2440">0.078359842300415039</cx:pt>
          <cx:pt idx="2441">0.093760013580322266</cx:pt>
          <cx:pt idx="2442">0.073159933090209961</cx:pt>
          <cx:pt idx="2443">0.09375</cx:pt>
          <cx:pt idx="2444">0.062489986419677734</cx:pt>
          <cx:pt idx="2445">0.078130006790161133</cx:pt>
          <cx:pt idx="2446">0.10332012176513672</cx:pt>
          <cx:pt idx="2447">0.068380117416381836</cx:pt>
          <cx:pt idx="2448">0.097629785537719727</cx:pt>
          <cx:pt idx="2449">0.0625</cx:pt>
          <cx:pt idx="2450">0.078119993209838867</cx:pt>
          <cx:pt idx="2451">0.057729959487915039</cx:pt>
          <cx:pt idx="2452">0.0625</cx:pt>
          <cx:pt idx="2453">0.078130006790161133</cx:pt>
          <cx:pt idx="2454">0.046880006790161133</cx:pt>
          <cx:pt idx="2455">0.062489986419677734</cx:pt>
          <cx:pt idx="2456">0.078130006790161133</cx:pt>
          <cx:pt idx="2457">0.062489986419677734</cx:pt>
          <cx:pt idx="2458">0.078119993209838867</cx:pt>
          <cx:pt idx="2459">0.0625</cx:pt>
          <cx:pt idx="2460">0.057190179824829102</cx:pt>
          <cx:pt idx="2461">0.093349933624267578</cx:pt>
          <cx:pt idx="2462">0.063859939575195313</cx:pt>
          <cx:pt idx="2463">0.078130006790161133</cx:pt>
          <cx:pt idx="2464">0.097389936447143555</cx:pt>
          <cx:pt idx="2465">0.06593012809753418</cx:pt>
          <cx:pt idx="2466">0.078130006790161133</cx:pt>
          <cx:pt idx="2467">0.093719959259033203</cx:pt>
          <cx:pt idx="2468">0.062489986419677734</cx:pt>
          <cx:pt idx="2469">0.078130006790161133</cx:pt>
          <cx:pt idx="2470">0.057710170745849609</cx:pt>
          <cx:pt idx="2471">0.073199987411499023</cx:pt>
          <cx:pt idx="2472">0.055800199508666992</cx:pt>
          <cx:pt idx="2473">0.066699981689453125</cx:pt>
          <cx:pt idx="2474">0.095779895782470703</cx:pt>
          <cx:pt idx="2475">0.079049825668334961</cx:pt>
          <cx:pt idx="2476">0.097429990768432617</cx:pt>
          <cx:pt idx="2477">0.046859979629516602</cx:pt>
          <cx:pt idx="2478">0.062489986419677734</cx:pt>
          <cx:pt idx="2479">0.093860149383544922</cx:pt>
          <cx:pt idx="2480">0.062510013580322266</cx:pt>
          <cx:pt idx="2481">0.078119993209838867</cx:pt>
          <cx:pt idx="2482">0.09375</cx:pt>
          <cx:pt idx="2483">0.046880006790161133</cx:pt>
          <cx:pt idx="2484">0.077930212020874023</cx:pt>
          <cx:pt idx="2485">0.09375</cx:pt>
          <cx:pt idx="2486">0.062510013580322266</cx:pt>
          <cx:pt idx="2487">0.079450130462646484</cx:pt>
          <cx:pt idx="2488">0.1041100025177002</cx:pt>
          <cx:pt idx="2489">0.068650007247924805</cx:pt>
          <cx:pt idx="2490">0.078119993209838867</cx:pt>
          <cx:pt idx="2491">0.058020114898681641</cx:pt>
          <cx:pt idx="2492">0.078410148620605469</cx:pt>
          <cx:pt idx="2493">0.093760013580322266</cx:pt>
          <cx:pt idx="2494">0.062489986419677734</cx:pt>
          <cx:pt idx="2495">0.078119993209838867</cx:pt>
          <cx:pt idx="2496">0.046880006790161133</cx:pt>
          <cx:pt idx="2497">0.094170093536376953</cx:pt>
          <cx:pt idx="2498">0.0625</cx:pt>
          <cx:pt idx="2499">0.062489986419677734</cx:pt>
          <cx:pt idx="2500">0.09375</cx:pt>
          <cx:pt idx="2501">0.062510013580322266</cx:pt>
          <cx:pt idx="2502">0.078130006790161133</cx:pt>
          <cx:pt idx="2503">0.046859979629516602</cx:pt>
          <cx:pt idx="2504">0.062469959259033203</cx:pt>
          <cx:pt idx="2505">0.09375</cx:pt>
          <cx:pt idx="2506">0.062510013580322266</cx:pt>
          <cx:pt idx="2507">0.078130006790161133</cx:pt>
          <cx:pt idx="2508">0.093739986419677734</cx:pt>
          <cx:pt idx="2509">0.0625</cx:pt>
          <cx:pt idx="2510">0.09375</cx:pt>
          <cx:pt idx="2511">0.057729959487915039</cx:pt>
          <cx:pt idx="2512">0.078220129013061523</cx:pt>
          <cx:pt idx="2513">0.09375</cx:pt>
          <cx:pt idx="2514">0.078360080718994141</cx:pt>
          <cx:pt idx="2515">0.099009990692138672</cx:pt>
          <cx:pt idx="2516">0.075860023498535156</cx:pt>
          <cx:pt idx="2517">0.093760013580322266</cx:pt>
          <cx:pt idx="2518">0.046880006790161133</cx:pt>
          <cx:pt idx="2519">0.079429864883422852</cx:pt>
          <cx:pt idx="2520">0.09375</cx:pt>
          <cx:pt idx="2521">0.057990074157714844</cx:pt>
          <cx:pt idx="2522">0.078690052032470703</cx:pt>
          <cx:pt idx="2523">0.10260987281799316</cx:pt>
          <cx:pt idx="2524">0.062769889831542969</cx:pt>
          <cx:pt idx="2525">0.078119993209838867</cx:pt>
          <cx:pt idx="2526">0.15635991096496582</cx:pt>
          <cx:pt idx="2527">0.0625</cx:pt>
          <cx:pt idx="2528">0.0787200927734375</cx:pt>
          <cx:pt idx="2529">0.046880006790161133</cx:pt>
          <cx:pt idx="2530">0.062489986419677734</cx:pt>
          <cx:pt idx="2531">0.078850030899047852</cx:pt>
          <cx:pt idx="2532">0.046869993209838867</cx:pt>
          <cx:pt idx="2533">0.07313990592956543</cx:pt>
          <cx:pt idx="2534">0.087800025939941406</cx:pt>
          <cx:pt idx="2535">0.046869993209838867</cx:pt>
          <cx:pt idx="2536">0.078130006790161133</cx:pt>
          <cx:pt idx="2537">0.077630043029785156</cx:pt>
          <cx:pt idx="2538">0.063319921493530273</cx:pt>
          <cx:pt idx="2539">0.078119993209838867</cx:pt>
          <cx:pt idx="2540">0.099209785461425781</cx:pt>
          <cx:pt idx="2541">0.0625</cx:pt>
          <cx:pt idx="2542">0.093739986419677734</cx:pt>
          <cx:pt idx="2543">0.062510013580322266</cx:pt>
          <cx:pt idx="2544">0.078119993209838867</cx:pt>
          <cx:pt idx="2545">0.046869993209838867</cx:pt>
          <cx:pt idx="2546">0.0625</cx:pt>
          <cx:pt idx="2547">0.093969821929931641</cx:pt>
          <cx:pt idx="2548">0.050729990005493164</cx:pt>
          <cx:pt idx="2549">0.078130006790161133</cx:pt>
          <cx:pt idx="2550">0.046870231628417969</cx:pt>
          <cx:pt idx="2551">0.084739923477172852</cx:pt>
          <cx:pt idx="2552">0.057430028915405273</cx:pt>
          <cx:pt idx="2553">0.062510013580322266</cx:pt>
          <cx:pt idx="2554">0.10271978378295898</cx:pt>
          <cx:pt idx="2555">0.062479972839355469</cx:pt>
          <cx:pt idx="2556">0.078130006790161133</cx:pt>
          <cx:pt idx="2557">0.046869993209838867</cx:pt>
          <cx:pt idx="2558">0.084860086441040039</cx:pt>
          <cx:pt idx="2559">0.0625</cx:pt>
          <cx:pt idx="2560">0.08450007438659668</cx:pt>
          <cx:pt idx="2561">0.046880006790161133</cx:pt>
          <cx:pt idx="2562">0.078119993209838867</cx:pt>
          <cx:pt idx="2563">0.046880006790161133</cx:pt>
          <cx:pt idx="2564">0.0625</cx:pt>
          <cx:pt idx="2565">0.092750072479248047</cx:pt>
          <cx:pt idx="2566">0.070300102233886719</cx:pt>
          <cx:pt idx="2567">0.065899848937988281</cx:pt>
          <cx:pt idx="2568">0.046880006790161133</cx:pt>
          <cx:pt idx="2569">0.06399989128112793</cx:pt>
          <cx:pt idx="2570">0.078119993209838867</cx:pt>
          <cx:pt idx="2571">0.0625</cx:pt>
          <cx:pt idx="2572">0.073279857635498047</cx:pt>
          <cx:pt idx="2573">0.046890020370483398</cx:pt>
          <cx:pt idx="2574">0.062730073928833008</cx:pt>
          <cx:pt idx="2575">0.078649997711181641</cx:pt>
          <cx:pt idx="2576">0.062530040740966797</cx:pt>
          <cx:pt idx="2577">0.078130006790161133</cx:pt>
          <cx:pt idx="2578">0.065859794616699219</cx:pt>
          <cx:pt idx="2579">0.084829807281494141</cx:pt>
          <cx:pt idx="2580">0.070460081100463867</cx:pt>
          <cx:pt idx="2581">0.078119993209838867</cx:pt>
          <cx:pt idx="2582">0.046869993209838867</cx:pt>
          <cx:pt idx="2583">0.076089859008789063</cx:pt>
          <cx:pt idx="2584">0.09375</cx:pt>
          <cx:pt idx="2585">0.062269926071166992</cx:pt>
          <cx:pt idx="2586">0.078109979629516602</cx:pt>
          <cx:pt idx="2587">0.046869993209838867</cx:pt>
          <cx:pt idx="2588">0.0625</cx:pt>
          <cx:pt idx="2589">0.087100028991699219</cx:pt>
          <cx:pt idx="2590">0.093760013580322266</cx:pt>
          <cx:pt idx="2591">0.0625</cx:pt>
          <cx:pt idx="2592">0.078130006790161133</cx:pt>
          <cx:pt idx="2593">0.0625</cx:pt>
          <cx:pt idx="2594">0.09375</cx:pt>
          <cx:pt idx="2595">0.062510013580322266</cx:pt>
          <cx:pt idx="2596">0.078459978103637695</cx:pt>
          <cx:pt idx="2597">0.062510013580322266</cx:pt>
          <cx:pt idx="2598">0.077330112457275391</cx:pt>
          <cx:pt idx="2599">0.091729879379272461</cx:pt>
          <cx:pt idx="2600">0.046869993209838867</cx:pt>
          <cx:pt idx="2601">0.072910070419311523</cx:pt>
          <cx:pt idx="2602">0.073369979858398438</cx:pt>
          <cx:pt idx="2603">0.062769889831542969</cx:pt>
          <cx:pt idx="2604">0.082579851150512695</cx:pt>
          <cx:pt idx="2605">0.046880006790161133</cx:pt>
          <cx:pt idx="2606">0.07780003547668457</cx:pt>
          <cx:pt idx="2607">0.10704994201660156</cx:pt>
          <cx:pt idx="2608">0.078619956970214844</cx:pt>
          <cx:pt idx="2609">0.09683990478515625</cx:pt>
          <cx:pt idx="2610">0.0625</cx:pt>
          <cx:pt idx="2611">0.083909988403320313</cx:pt>
          <cx:pt idx="2612">0.0625</cx:pt>
          <cx:pt idx="2613">0.078119993209838867</cx:pt>
          <cx:pt idx="2614">0.09375</cx:pt>
          <cx:pt idx="2615">0.0625</cx:pt>
          <cx:pt idx="2616">0.078119993209838867</cx:pt>
          <cx:pt idx="2617">0.093780040740966797</cx:pt>
          <cx:pt idx="2618">0.0625</cx:pt>
          <cx:pt idx="2619">0.078130006790161133</cx:pt>
          <cx:pt idx="2620">0.062510013580322266</cx:pt>
          <cx:pt idx="2621">0.072799921035766602</cx:pt>
          <cx:pt idx="2622">0.062389850616455078</cx:pt>
          <cx:pt idx="2623">0.078119993209838867</cx:pt>
          <cx:pt idx="2624">0.095860004425048828</cx:pt>
          <cx:pt idx="2625">0.062610149383544922</cx:pt>
          <cx:pt idx="2626">0.078090190887451172</cx:pt>
          <cx:pt idx="2627">0.064029932022094727</cx:pt>
          <cx:pt idx="2628">0.0625</cx:pt>
          <cx:pt idx="2629">0.09375</cx:pt>
          <cx:pt idx="2630">0.068390130996704102</cx:pt>
          <cx:pt idx="2631">0.078130006790161133</cx:pt>
          <cx:pt idx="2632">0.0625</cx:pt>
          <cx:pt idx="2633">0.077950000762939453</cx:pt>
          <cx:pt idx="2634">0.078130006790161133</cx:pt>
          <cx:pt idx="2635">0.0625</cx:pt>
          <cx:pt idx="2636">0.0625</cx:pt>
          <cx:pt idx="2637">0.08843994140625</cx:pt>
          <cx:pt idx="2638">0.0592498779296875</cx:pt>
          <cx:pt idx="2639">0.0625</cx:pt>
          <cx:pt idx="2640">0.09375</cx:pt>
          <cx:pt idx="2641">0.057720184326171875</cx:pt>
          <cx:pt idx="2642">0.073119878768920898</cx:pt>
          <cx:pt idx="2643">0.096849918365478516</cx:pt>
          <cx:pt idx="2644">0.062240123748779297</cx:pt>
          <cx:pt idx="2645">0.093630075454711914</cx:pt>
          <cx:pt idx="2646">0.062330007553100586</cx:pt>
          <cx:pt idx="2647">0.09375</cx:pt>
          <cx:pt idx="2648">0.046829938888549805</cx:pt>
          <cx:pt idx="2649">0.068720102310180664</cx:pt>
          <cx:pt idx="2650">0.093739986419677734</cx:pt>
          <cx:pt idx="2651">0.046869993209838867</cx:pt>
          <cx:pt idx="2652">0.078130006790161133</cx:pt>
          <cx:pt idx="2653">0.047379970550537109</cx:pt>
          <cx:pt idx="2654">0.078119993209838867</cx:pt>
          <cx:pt idx="2655">0.093739986419677734</cx:pt>
          <cx:pt idx="2656">0.0625</cx:pt>
          <cx:pt idx="2657">0.078130006790161133</cx:pt>
          <cx:pt idx="2658">0.0625</cx:pt>
          <cx:pt idx="2659">0.078130006790161133</cx:pt>
          <cx:pt idx="2660">0.062489986419677734</cx:pt>
          <cx:pt idx="2661">0.073939800262451172</cx:pt>
          <cx:pt idx="2662">0.088979959487915039</cx:pt>
          <cx:pt idx="2663">0.065870046615600586</cx:pt>
          <cx:pt idx="2664">0.093849897384643555</cx:pt>
          <cx:pt idx="2665">0.063110113143920898</cx:pt>
          <cx:pt idx="2666">0.062510013580322266</cx:pt>
          <cx:pt idx="2667">0.094550132751464844</cx:pt>
          <cx:pt idx="2668">0.062520027160644531</cx:pt>
          <cx:pt idx="2669">0.09375</cx:pt>
          <cx:pt idx="2670">0.062489986419677734</cx:pt>
          <cx:pt idx="2671">0.077929973602294922</cx:pt>
          <cx:pt idx="2672">0.049249887466430664</cx:pt>
          <cx:pt idx="2673">0.0625</cx:pt>
          <cx:pt idx="2674">0.093250036239624023</cx:pt>
          <cx:pt idx="2675">0.0625</cx:pt>
          <cx:pt idx="2676">0.078149795532226563</cx:pt>
          <cx:pt idx="2677">0.046880006790161133</cx:pt>
          <cx:pt idx="2678">0.07816004753112793</cx:pt>
          <cx:pt idx="2679">0.10016989707946777</cx:pt>
          <cx:pt idx="2680">0.062489986419677734</cx:pt>
          <cx:pt idx="2681">0.088929891586303711</cx:pt>
          <cx:pt idx="2682">0.0625</cx:pt>
          <cx:pt idx="2683">0.081750154495239258</cx:pt>
          <cx:pt idx="2684">0.046880006790161133</cx:pt>
          <cx:pt idx="2685">0.062489986419677734</cx:pt>
          <cx:pt idx="2686">0.093760013580322266</cx:pt>
          <cx:pt idx="2687">0.062489986419677734</cx:pt>
          <cx:pt idx="2688">0.078119993209838867</cx:pt>
          <cx:pt idx="2689">0.093739986419677734</cx:pt>
          <cx:pt idx="2690">0.0625</cx:pt>
          <cx:pt idx="2691">0.093980073928833008</cx:pt>
          <cx:pt idx="2692">0.062729835510253906</cx:pt>
          <cx:pt idx="2693">0.093670129776000977</cx:pt>
          <cx:pt idx="2694">0.047289848327636719</cx:pt>
          <cx:pt idx="2695">0.088129997253417969</cx:pt>
          <cx:pt idx="2696">0.052229881286621094</cx:pt>
          <cx:pt idx="2697">0.0625</cx:pt>
          <cx:pt idx="2698">0.078119993209838867</cx:pt>
          <cx:pt idx="2699">0.09375</cx:pt>
          <cx:pt idx="2700">0.058889865875244141</cx:pt>
          <cx:pt idx="2701">0.073119878768920898</cx:pt>
          <cx:pt idx="2702">0.062740087509155273</cx:pt>
          <cx:pt idx="2703">0.078130006790161133</cx:pt>
          <cx:pt idx="2704">0.085000038146972656</cx:pt>
          <cx:pt idx="2705">0.0625</cx:pt>
          <cx:pt idx="2706">0.093719959259033203</cx:pt>
          <cx:pt idx="2707">0.062489986419677734</cx:pt>
          <cx:pt idx="2708">0.092050075531005859</cx:pt>
          <cx:pt idx="2709">0.067680120468139648</cx:pt>
          <cx:pt idx="2710">0.078130006790161133</cx:pt>
          <cx:pt idx="2711">0.09375</cx:pt>
          <cx:pt idx="2712">0.062510013580322266</cx:pt>
          <cx:pt idx="2713">0.08478999137878418</cx:pt>
          <cx:pt idx="2714">0.062510013580322266</cx:pt>
          <cx:pt idx="2715">0.078119993209838867</cx:pt>
          <cx:pt idx="2716">0.046880006790161133</cx:pt>
          <cx:pt idx="2717">0.062510013580322266</cx:pt>
          <cx:pt idx="2718">0.078119993209838867</cx:pt>
          <cx:pt idx="2719">0.0625</cx:pt>
          <cx:pt idx="2720">0.088910102844238281</cx:pt>
          <cx:pt idx="2721">0.057719945907592773</cx:pt>
          <cx:pt idx="2722">0.078130006790161133</cx:pt>
          <cx:pt idx="2723">0.062769889831542969</cx:pt>
          <cx:pt idx="2724">0.067709922790527344</cx:pt>
          <cx:pt idx="2725">0.093839883804321289</cx:pt>
          <cx:pt idx="2726">0.073789834976196289</cx:pt>
          <cx:pt idx="2727">0.097340106964111328</cx:pt>
          <cx:pt idx="2728">0.062479972839355469</cx:pt>
          <cx:pt idx="2729">0.093760013580322266</cx:pt>
          <cx:pt idx="2730">0.072030067443847656</cx:pt>
          <cx:pt idx="2731">0.092200040817260742</cx:pt>
          <cx:pt idx="2732">0.064939975738525391</cx:pt>
          <cx:pt idx="2733">0.069219827651977539</cx:pt>
          <cx:pt idx="2734">0.093760013580322266</cx:pt>
          <cx:pt idx="2735">0.0625</cx:pt>
          <cx:pt idx="2736">0.078429937362670898</cx:pt>
          <cx:pt idx="2737">0.059550046920776367</cx:pt>
          <cx:pt idx="2738">0.072529792785644531</cx:pt>
          <cx:pt idx="2739">0.093739986419677734</cx:pt>
          <cx:pt idx="2740">0.062479972839355469</cx:pt>
          <cx:pt idx="2741">0.078130006790161133</cx:pt>
          <cx:pt idx="2742">0.097420215606689453</cx:pt>
          <cx:pt idx="2743">0.079609870910644531</cx:pt>
          <cx:pt idx="2744">0.09375</cx:pt>
          <cx:pt idx="2745">0.061609983444213867</cx:pt>
          <cx:pt idx="2746">0.093739986419677734</cx:pt>
          <cx:pt idx="2747">0.057680130004882813</cx:pt>
          <cx:pt idx="2748">0.078069925308227539</cx:pt>
          <cx:pt idx="2749">0.078119993209838867</cx:pt>
          <cx:pt idx="2750">0.057729959487915039</cx:pt>
          <cx:pt idx="2751">0.07359004020690918</cx:pt>
          <cx:pt idx="2752">0.08739018440246582</cx:pt>
          <cx:pt idx="2753">0.062489986419677734</cx:pt>
          <cx:pt idx="2754">0.078119993209838867</cx:pt>
          <cx:pt idx="2755">0.062489986419677734</cx:pt>
          <cx:pt idx="2756">0.078119993209838867</cx:pt>
          <cx:pt idx="2757">0.09375</cx:pt>
          <cx:pt idx="2758">0.063950061798095703</cx:pt>
          <cx:pt idx="2759">0.078109979629516602</cx:pt>
          <cx:pt idx="2760">0.057660102844238281</cx:pt>
          <cx:pt idx="2761">0.072700023651123047</cx:pt>
          <cx:pt idx="2762">0.093739986419677734</cx:pt>
          <cx:pt idx="2763">0.075950145721435547</cx:pt>
          <cx:pt idx="2764">0.084619998931884766</cx:pt>
          <cx:pt idx="2765">0.062489986419677734</cx:pt>
          <cx:pt idx="2766">0.077860116958618164</cx:pt>
          <cx:pt idx="2767">0.046859979629516602</cx:pt>
          <cx:pt idx="2768">0.062540054321289063</cx:pt>
          <cx:pt idx="2769">0.093530178070068359</cx:pt>
          <cx:pt idx="2770">0.046869993209838867</cx:pt>
          <cx:pt idx="2771">0.065939903259277344</cx:pt>
          <cx:pt idx="2772">0.093760013580322266</cx:pt>
          <cx:pt idx="2773">0.066089868545532227</cx:pt>
          <cx:pt idx="2774">0.078119993209838867</cx:pt>
          <cx:pt idx="2775">0.0625</cx:pt>
          <cx:pt idx="2776">0.0625</cx:pt>
          <cx:pt idx="2777">0.081490039825439453</cx:pt>
          <cx:pt idx="2778">0.046859979629516602</cx:pt>
          <cx:pt idx="2779">0.0625</cx:pt>
          <cx:pt idx="2780">0.089060068130493164</cx:pt>
          <cx:pt idx="2781">0.073060035705566406</cx:pt>
          <cx:pt idx="2782">0.085599899291992188</cx:pt>
          <cx:pt idx="2783">0.046880006790161133</cx:pt>
          <cx:pt idx="2784">0.07837986946105957</cx:pt>
          <cx:pt idx="2785">0.045910120010375977</cx:pt>
          <cx:pt idx="2786">0.062769889831542969</cx:pt>
          <cx:pt idx="2787">0.094120025634765625</cx:pt>
          <cx:pt idx="2788">0.062629938125610352</cx:pt>
          <cx:pt idx="2789">0.094299793243408203</cx:pt>
          <cx:pt idx="2790">0.062510013580322266</cx:pt>
          <cx:pt idx="2791">0.093760013580322266</cx:pt>
          <cx:pt idx="2792">0.0625</cx:pt>
          <cx:pt idx="2793">0.078119993209838867</cx:pt>
          <cx:pt idx="2794">0.064189910888671875</cx:pt>
          <cx:pt idx="2795">0.078130006790161133</cx:pt>
          <cx:pt idx="2796">0.0625</cx:pt>
          <cx:pt idx="2797">0.078130006790161133</cx:pt>
          <cx:pt idx="2798">0.046880006790161133</cx:pt>
          <cx:pt idx="2799">0.073189973831176758</cx:pt>
          <cx:pt idx="2800">0.089020013809204102</cx:pt>
          <cx:pt idx="2801">0.0625</cx:pt>
          <cx:pt idx="2802">0.096529960632324219</cx:pt>
          <cx:pt idx="2803">0.071979999542236328</cx:pt>
          <cx:pt idx="2804">0.078140020370483398</cx:pt>
          <cx:pt idx="2805">0.062739849090576172</cx:pt>
          <cx:pt idx="2806">0.078130006790161133</cx:pt>
          <cx:pt idx="2807">0.09739995002746582</cx:pt>
          <cx:pt idx="2808">0.062510013580322266</cx:pt>
          <cx:pt idx="2809">0.089250087738037109</cx:pt>
          <cx:pt idx="2810">0.062929868698120117</cx:pt>
          <cx:pt idx="2811">0.084450006484985352</cx:pt>
          <cx:pt idx="2812">0.04794001579284668</cx:pt>
          <cx:pt idx="2813">0.090269804000854492</cx:pt>
          <cx:pt idx="2814">0.05289006233215332</cx:pt>
          <cx:pt idx="2815">0.080090045928955078</cx:pt>
          <cx:pt idx="2816">0.093739986419677734</cx:pt>
          <cx:pt idx="2817">0.062490224838256836</cx:pt>
          <cx:pt idx="2818">0.078130006790161133</cx:pt>
          <cx:pt idx="2819">0.0625</cx:pt>
          <cx:pt idx="2820">0.069960117340087891</cx:pt>
          <cx:pt idx="2821">0.09375</cx:pt>
          <cx:pt idx="2822">0.062740087509155273</cx:pt>
          <cx:pt idx="2823">0.078469991683959961</cx:pt>
          <cx:pt idx="2824">0.097030162811279297</cx:pt>
          <cx:pt idx="2825">0.064719915390014648</cx:pt>
          <cx:pt idx="2826">0.088449954986572266</cx:pt>
          <cx:pt idx="2827">0.065049886703491211</cx:pt>
          <cx:pt idx="2828">0.078119993209838867</cx:pt>
          <cx:pt idx="2829">0.093739986419677734</cx:pt>
          <cx:pt idx="2830">0.062489986419677734</cx:pt>
          <cx:pt idx="2831">0.079109907150268555</cx:pt>
          <cx:pt idx="2832">0.093760013580322266</cx:pt>
          <cx:pt idx="2833">0.0625</cx:pt>
          <cx:pt idx="2834">0.09842991828918457</cx:pt>
          <cx:pt idx="2835">0.046880006790161133</cx:pt>
          <cx:pt idx="2836">0.078130006790161133</cx:pt>
          <cx:pt idx="2837">0.093760013580322266</cx:pt>
          <cx:pt idx="2838">0.062510013580322266</cx:pt>
          <cx:pt idx="2839">0.073170185089111328</cx:pt>
          <cx:pt idx="2840">0.087759971618652344</cx:pt>
          <cx:pt idx="2841">0.066069841384887695</cx:pt>
          <cx:pt idx="2842">0.09385991096496582</cx:pt>
          <cx:pt idx="2843">0.06466984748840332</cx:pt>
          <cx:pt idx="2844">0.078340053558349609</cx:pt>
          <cx:pt idx="2845">0.047010183334350586</cx:pt>
          <cx:pt idx="2846">0.078130006790161133</cx:pt>
          <cx:pt idx="2847">0.09375</cx:pt>
          <cx:pt idx="2848">0.078130006790161133</cx:pt>
          <cx:pt idx="2849">0.10083985328674316</cx:pt>
          <cx:pt idx="2850">0.0625</cx:pt>
          <cx:pt idx="2851">0.078130006790161133</cx:pt>
          <cx:pt idx="2852">0.093720197677612305</cx:pt>
          <cx:pt idx="2853">0.0625</cx:pt>
          <cx:pt idx="2854">0.077899932861328125</cx:pt>
          <cx:pt idx="2855">0.093959808349609375</cx:pt>
          <cx:pt idx="2856">0.06679987907409668</cx:pt>
          <cx:pt idx="2857">0.077910184860229492</cx:pt>
          <cx:pt idx="2858">0.093739986419677734</cx:pt>
          <cx:pt idx="2859">0.0625</cx:pt>
          <cx:pt idx="2860">0.090299844741821289</cx:pt>
          <cx:pt idx="2861">0.046580076217651367</cx:pt>
          <cx:pt idx="2862">0.065909862518310547</cx:pt>
          <cx:pt idx="2863">0.078119993209838867</cx:pt>
          <cx:pt idx="2864">0.046880006790161133</cx:pt>
          <cx:pt idx="2865">0.078000068664550781</cx:pt>
          <cx:pt idx="2866">0.093739986419677734</cx:pt>
          <cx:pt idx="2867">0.062510013580322266</cx:pt>
          <cx:pt idx="2868">0.093530178070068359</cx:pt>
          <cx:pt idx="2869">0.062510013580322266</cx:pt>
          <cx:pt idx="2870">0.078280210494995117</cx:pt>
          <cx:pt idx="2871">0.046869993209838867</cx:pt>
          <cx:pt idx="2872">0.062530040740966797</cx:pt>
          <cx:pt idx="2873">0.09375</cx:pt>
          <cx:pt idx="2874">0.0625</cx:pt>
          <cx:pt idx="2875">0.093739986419677734</cx:pt>
          <cx:pt idx="2876">0.093760013580322266</cx:pt>
          <cx:pt idx="2877">0.0625</cx:pt>
          <cx:pt idx="2878">0.078130006790161133</cx:pt>
          <cx:pt idx="2879">0.042459964752197266</cx:pt>
          <cx:pt idx="2880">0.056730031967163086</cx:pt>
          <cx:pt idx="2881">0.078130006790161133</cx:pt>
          <cx:pt idx="2882">0.093760013580322266</cx:pt>
          <cx:pt idx="2883">0.062510013580322266</cx:pt>
          <cx:pt idx="2884">0.094630002975463867</cx:pt>
          <cx:pt idx="2885">0.063380002975463867</cx:pt>
          <cx:pt idx="2886">0.056519985198974609</cx:pt>
          <cx:pt idx="2887">0.0625</cx:pt>
          <cx:pt idx="2888">0.09375</cx:pt>
          <cx:pt idx="2889">0.062510013580322266</cx:pt>
          <cx:pt idx="2890">0.078130006790161133</cx:pt>
          <cx:pt idx="2891">0.050499916076660156</cx:pt>
          <cx:pt idx="2892">0.0625</cx:pt>
          <cx:pt idx="2893">0.083519935607910156</cx:pt>
          <cx:pt idx="2894">0.065880060195922852</cx:pt>
          <cx:pt idx="2895">0.078130006790161133</cx:pt>
          <cx:pt idx="2896">0.062489986419677734</cx:pt>
          <cx:pt idx="2897">0.078130006790161133</cx:pt>
          <cx:pt idx="2898">0.078130006790161133</cx:pt>
          <cx:pt idx="2899">0.058230161666870117</cx:pt>
          <cx:pt idx="2900">0.084939956665039063</cx:pt>
          <cx:pt idx="2901">0.047139883041381836</cx:pt>
          <cx:pt idx="2902">0.083679914474487305</cx:pt>
          <cx:pt idx="2903">0.094209909439086914</cx:pt>
          <cx:pt idx="2904">0.061490058898925781</cx:pt>
          <cx:pt idx="2905">0.0627899169921875</cx:pt>
          <cx:pt idx="2906">0.097630023956298828</cx:pt>
          <cx:pt idx="2907">0.062510013580322266</cx:pt>
          <cx:pt idx="2908">0.078130006790161133</cx:pt>
          <cx:pt idx="2909">0.055770158767700195</cx:pt>
          <cx:pt idx="2910">0.062510013580322266</cx:pt>
          <cx:pt idx="2911">0.09375</cx:pt>
          <cx:pt idx="2912">0.062510013580322266</cx:pt>
          <cx:pt idx="2913">0.10045003890991211</cx:pt>
          <cx:pt idx="2914">0.066159963607788086</cx:pt>
          <cx:pt idx="2915">0.078109979629516602</cx:pt>
          <cx:pt idx="2916">0.062990188598632813</cx:pt>
          <cx:pt idx="2917">0.078119993209838867</cx:pt>
          <cx:pt idx="2918">0.077969789505004883</cx:pt>
          <cx:pt idx="2919">0.04758000373840332</cx:pt>
          <cx:pt idx="2920">0.0675201416015625</cx:pt>
          <cx:pt idx="2921">0.090039968490600586</cx:pt>
          <cx:pt idx="2922">0.059379816055297852</cx:pt>
          <cx:pt idx="2923">0.078119993209838867</cx:pt>
          <cx:pt idx="2924">0.047110080718994141</cx:pt>
          <cx:pt idx="2925">0.075739860534667969</cx:pt>
          <cx:pt idx="2926">0.081549882888793945</cx:pt>
          <cx:pt idx="2927">0.046880006790161133</cx:pt>
          <cx:pt idx="2928">0.078130006790161133</cx:pt>
          <cx:pt idx="2929">0.078130006790161133</cx:pt>
          <cx:pt idx="2930">0.046869993209838867</cx:pt>
          <cx:pt idx="2931">0.072190046310424805</cx:pt>
          <cx:pt idx="2932">0.078119993209838867</cx:pt>
          <cx:pt idx="2933">0.09375</cx:pt>
          <cx:pt idx="2934">0.062489986419677734</cx:pt>
          <cx:pt idx="2935">0.09375</cx:pt>
          <cx:pt idx="2936">0.0625</cx:pt>
          <cx:pt idx="2937">0.09375</cx:pt>
          <cx:pt idx="2938">0.09375</cx:pt>
          <cx:pt idx="2939">0.073350191116333008</cx:pt>
          <cx:pt idx="2940">0.046939849853515625</cx:pt>
          <cx:pt idx="2941">0.062249898910522461</cx:pt>
          <cx:pt idx="2942">0.090620040893554688</cx:pt>
          <cx:pt idx="2943">0.067989826202392578</cx:pt>
          <cx:pt idx="2944">0.093790054321289063</cx:pt>
          <cx:pt idx="2945">0.098270177841186523</cx:pt>
          <cx:pt idx="2946">0.059779882431030273</cx:pt>
          <cx:pt idx="2947">0.092099905014038086</cx:pt>
          <cx:pt idx="2948">0.062510013580322266</cx:pt>
          <cx:pt idx="2949">0.078130006790161133</cx:pt>
          <cx:pt idx="2950">0.046880006790161133</cx:pt>
          <cx:pt idx="2951">0.062510013580322266</cx:pt>
          <cx:pt idx="2952">0.078119993209838867</cx:pt>
          <cx:pt idx="2953">0.093739986419677734</cx:pt>
          <cx:pt idx="2954">0.0625</cx:pt>
          <cx:pt idx="2955">0.081720113754272461</cx:pt>
          <cx:pt idx="2956">0.096760034561157227</cx:pt>
          <cx:pt idx="2957">0.0625</cx:pt>
          <cx:pt idx="2958">0.078119993209838867</cx:pt>
          <cx:pt idx="2959">0.058470010757446289</cx:pt>
          <cx:pt idx="2960">0.078459978103637695</cx:pt>
          <cx:pt idx="2961">0.10374999046325684</cx:pt>
          <cx:pt idx="2962">0.062249898910522461</cx:pt>
          <cx:pt idx="2963">0.077990055084228516</cx:pt>
          <cx:pt idx="2964">0.04662013053894043</cx:pt>
          <cx:pt idx="2965">0.078310012817382813</cx:pt>
          <cx:pt idx="2966">0.09318995475769043</cx:pt>
          <cx:pt idx="2967">0.0625</cx:pt>
          <cx:pt idx="2968">0.07808995246887207</cx:pt>
          <cx:pt idx="2969">0.088929891586303711</cx:pt>
          <cx:pt idx="2970">0.062799930572509766</cx:pt>
          <cx:pt idx="2971">0.062330007553100586</cx:pt>
          <cx:pt idx="2972">0.093729972839355469</cx:pt>
          <cx:pt idx="2973">0.062510013580322266</cx:pt>
          <cx:pt idx="2974">0.078150033950805664</cx:pt>
          <cx:pt idx="2975">0.062730073928833008</cx:pt>
          <cx:pt idx="2976">0.081750154495239258</cx:pt>
          <cx:pt idx="2977">0.093519926071166992</cx:pt>
          <cx:pt idx="2978">0.0625</cx:pt>
          <cx:pt idx="2979">0.092809915542602539</cx:pt>
          <cx:pt idx="2980">0.06295013427734375</cx:pt>
          <cx:pt idx="2981">0.086069822311401367</cx:pt>
          <cx:pt idx="2982">0.062730073928833008</cx:pt>
          <cx:pt idx="2983">0.078119993209838867</cx:pt>
          <cx:pt idx="2984">0.098959922790527344</cx:pt>
          <cx:pt idx="2985">0.053369998931884766</cx:pt>
          <cx:pt idx="2986">0.081770181655883789</cx:pt>
          <cx:pt idx="2987">0.060699939727783203</cx:pt>
          <cx:pt idx="2988">0.0625</cx:pt>
          <cx:pt idx="2989">0.088660001754760742</cx:pt>
          <cx:pt idx="2990">0.04700016975402832</cx:pt>
          <cx:pt idx="2991">0.093260049819946289</cx:pt>
          <cx:pt idx="2992">0.046869993209838867</cx:pt>
          <cx:pt idx="2993">0.07146000862121582</cx:pt>
          <cx:pt idx="2994">0.093529939651489258</cx:pt>
          <cx:pt idx="2995">0.071579933166503906</cx:pt>
          <cx:pt idx="2996">0.078130006790161133</cx:pt>
          <cx:pt idx="2997">0.062279939651489258</cx:pt>
          <cx:pt idx="2998">0.0625</cx:pt>
          <cx:pt idx="2999">0.078129768371582031</cx:pt>
          <cx:pt idx="3000">0.050499916076660156</cx:pt>
          <cx:pt idx="3001">0.06026005744934082</cx:pt>
          <cx:pt idx="3002">0.080070018768310547</cx:pt>
          <cx:pt idx="3003">0.046880006790161133</cx:pt>
          <cx:pt idx="3004">0.0625</cx:pt>
          <cx:pt idx="3005">0.088539838790893555</cx:pt>
          <cx:pt idx="3006">0.047670125961303711</cx:pt>
          <cx:pt idx="3007">0.072339773178100586</cx:pt>
          <cx:pt idx="3008">0.093739986419677734</cx:pt>
          <cx:pt idx="3009">0.0625</cx:pt>
          <cx:pt idx="3010">0.078130006790161133</cx:pt>
          <cx:pt idx="3011">0.046880006790161133</cx:pt>
          <cx:pt idx="3012">0.0625</cx:pt>
          <cx:pt idx="3013">0.078130006790161133</cx:pt>
          <cx:pt idx="3014">0.053610086441040039</cx:pt>
          <cx:pt idx="3015">0.0625</cx:pt>
          <cx:pt idx="3016">0.078330039978027344</cx:pt>
          <cx:pt idx="3017">0.062510013580322266</cx:pt>
          <cx:pt idx="3018">0.078119993209838867</cx:pt>
          <cx:pt idx="3019">0.05792999267578125</cx:pt>
          <cx:pt idx="3020">0.07342982292175293</cx:pt>
          <cx:pt idx="3021">0.090990066528320313</cx:pt>
          <cx:pt idx="3022">0.046999931335449219</cx:pt>
          <cx:pt idx="3023">0.079149961471557617</cx:pt>
          <cx:pt idx="3024">0.08179020881652832</cx:pt>
          <cx:pt idx="3025">0.062630176544189453</cx:pt>
          <cx:pt idx="3026">0.07816004753112793</cx:pt>
          <cx:pt idx="3027">0.046869993209838867</cx:pt>
          <cx:pt idx="3028">0.08067011833190918</cx:pt>
          <cx:pt idx="3029">0.097199916839599609</cx:pt>
          <cx:pt idx="3030">0.057480096817016602</cx:pt>
          <cx:pt idx="3031">0.062510013580322266</cx:pt>
          <cx:pt idx="3032">0.093739986419677734</cx:pt>
          <cx:pt idx="3033">0.09375</cx:pt>
          <cx:pt idx="3034">0.062489986419677734</cx:pt>
          <cx:pt idx="3035">0.078130006790161133</cx:pt>
          <cx:pt idx="3036">0.046869993209838867</cx:pt>
          <cx:pt idx="3037">0.078119993209838867</cx:pt>
          <cx:pt idx="3038">0.078130006790161133</cx:pt>
          <cx:pt idx="3039">0.046869993209838867</cx:pt>
          <cx:pt idx="3040">0.0625</cx:pt>
          <cx:pt idx="3041">0.078119993209838867</cx:pt>
          <cx:pt idx="3042">0.094679832458496094</cx:pt>
          <cx:pt idx="3043">0.067489862442016602</cx:pt>
          <cx:pt idx="3044">0.094299793243408203</cx:pt>
          <cx:pt idx="3045">0.046869993209838867</cx:pt>
          <cx:pt idx="3046">0.078140020370483398</cx:pt>
          <cx:pt idx="3047">0.09375</cx:pt>
          <cx:pt idx="3048">0.046869993209838867</cx:pt>
          <cx:pt idx="3049">0.06586003303527832</cx:pt>
          <cx:pt idx="3050">0.078119993209838867</cx:pt>
          <cx:pt idx="3051">0.089109897613525391</cx:pt>
          <cx:pt idx="3052">0.07397007942199707</cx:pt>
          <cx:pt idx="3053">0.077869892120361328</cx:pt>
          <cx:pt idx="3054">0.085269927978515625</cx:pt>
          <cx:pt idx="3055">0.062490224838256836</cx:pt>
          <cx:pt idx="3056">0.08180999755859375</cx:pt>
          <cx:pt idx="3057">0.061150074005126953</cx:pt>
          <cx:pt idx="3058">0.078119993209838867</cx:pt>
          <cx:pt idx="3059">0.055860042572021484</cx:pt>
          <cx:pt idx="3060">0.078119993209838867</cx:pt>
          <cx:pt idx="3061">0.09375</cx:pt>
          <cx:pt idx="3062">0.073740005493164063</cx:pt>
          <cx:pt idx="3063">0.096509933471679688</cx:pt>
          <cx:pt idx="3064">0.062489986419677734</cx:pt>
          <cx:pt idx="3065">0.093739986419677734</cx:pt>
          <cx:pt idx="3066">0.062730073928833008</cx:pt>
          <cx:pt idx="3067">0.099329948425292969</cx:pt>
          <cx:pt idx="3068">0.062459945678710938</cx:pt>
          <cx:pt idx="3069">0.078119993209838867</cx:pt>
          <cx:pt idx="3070">0.058009862899780273</cx:pt>
          <cx:pt idx="3071">0.062759876251220703</cx:pt>
          <cx:pt idx="3072">0.078380107879638672</cx:pt>
          <cx:pt idx="3073">0.099370002746582031</cx:pt>
          <cx:pt idx="3074">0.0625</cx:pt>
          <cx:pt idx="3075">0.078420162200927734</cx:pt>
          <cx:pt idx="3076">0.062730073928833008</cx:pt>
          <cx:pt idx="3077">0.088750123977661133</cx:pt>
          <cx:pt idx="3078">0.050290107727050781</cx:pt>
          <cx:pt idx="3079">0.0625</cx:pt>
          <cx:pt idx="3080">0.095200061798095703</cx:pt>
          <cx:pt idx="3081">0.046880006790161133</cx:pt>
          <cx:pt idx="3082">0.074490070343017578</cx:pt>
          <cx:pt idx="3083">0.10511994361877441</cx:pt>
          <cx:pt idx="3084">0.082930088043212891</cx:pt>
          <cx:pt idx="3085">0.099229812622070313</cx:pt>
          <cx:pt idx="3086">0.068979978561401367</cx:pt>
          <cx:pt idx="3087">0.078119993209838867</cx:pt>
          <cx:pt idx="3088">0.046880006790161133</cx:pt>
          <cx:pt idx="3089">0.078130006790161133</cx:pt>
          <cx:pt idx="3090">0.10438013076782227</cx:pt>
          <cx:pt idx="3091">0.070250034332275391</cx:pt>
          <cx:pt idx="3092">0.078119993209838867</cx:pt>
          <cx:pt idx="3093">0.093709945678710938</cx:pt>
          <cx:pt idx="3094">0.062510013580322266</cx:pt>
          <cx:pt idx="3095">0.078130006790161133</cx:pt>
          <cx:pt idx="3096">0.047340154647827148</cx:pt>
          <cx:pt idx="3097">0.078119993209838867</cx:pt>
          <cx:pt idx="3098">0.09375</cx:pt>
          <cx:pt idx="3099">0.062489986419677734</cx:pt>
          <cx:pt idx="3100">0.089100122451782227</cx:pt>
          <cx:pt idx="3101">0.062580108642578125</cx:pt>
          <cx:pt idx="3102">0.080970048904418945</cx:pt>
          <cx:pt idx="3103">0.085979938507080078</cx:pt>
          <cx:pt idx="3104">0.083480119705200195</cx:pt>
          <cx:pt idx="3105">0.10253000259399414</cx:pt>
          <cx:pt idx="3106">0.062240123748779297</cx:pt>
          <cx:pt idx="3107">0.084820032119750977</cx:pt>
          <cx:pt idx="3108">0.062470197677612305</cx:pt>
          <cx:pt idx="3109">0.0972900390625</cx:pt>
          <cx:pt idx="3110">0.093969821929931641</cx:pt>
          <cx:pt idx="3111">0.0625</cx:pt>
          <cx:pt idx="3112">0.078130006790161133</cx:pt>
          <cx:pt idx="3113">0.062530040740966797</cx:pt>
          <cx:pt idx="3114">0.06622004508972168</cx:pt>
          <cx:pt idx="3115">0.081540107727050781</cx:pt>
          <cx:pt idx="3116">0.046859979629516602</cx:pt>
          <cx:pt idx="3117">0.062510013580322266</cx:pt>
          <cx:pt idx="3118">0.094059944152832031</cx:pt>
          <cx:pt idx="3119">0.064260005950927734</cx:pt>
          <cx:pt idx="3120">0.078130006790161133</cx:pt>
          <cx:pt idx="3121">0.046869993209838867</cx:pt>
          <cx:pt idx="3122">0.062489986419677734</cx:pt>
          <cx:pt idx="3123">0.096519947052001953</cx:pt>
          <cx:pt idx="3124">0.0625</cx:pt>
          <cx:pt idx="3125">0.078119993209838867</cx:pt>
          <cx:pt idx="3126">0.093760013580322266</cx:pt>
          <cx:pt idx="3127">0.0625</cx:pt>
          <cx:pt idx="3128">0.084619998931884766</cx:pt>
          <cx:pt idx="3129">0.062279939651489258</cx:pt>
          <cx:pt idx="3130">0.078130006790161133</cx:pt>
          <cx:pt idx="3131">0.078129768371582031</cx:pt>
          <cx:pt idx="3132">0.046859979629516602</cx:pt>
          <cx:pt idx="3133">0.062510013580322266</cx:pt>
          <cx:pt idx="3134">0.078119993209838867</cx:pt>
          <cx:pt idx="3135">0.062510013580322266</cx:pt>
          <cx:pt idx="3136">0.080019950866699219</cx:pt>
          <cx:pt idx="3137">0.09375</cx:pt>
          <cx:pt idx="3138">0.062919855117797852</cx:pt>
          <cx:pt idx="3139">0.078119993209838867</cx:pt>
          <cx:pt idx="3140">0.046880006790161133</cx:pt>
          <cx:pt idx="3141">0.078119993209838867</cx:pt>
          <cx:pt idx="3142">0.050299882888793945</cx:pt>
          <cx:pt idx="3143">0.062510013580322266</cx:pt>
          <cx:pt idx="3144">0.096339941024780273</cx:pt>
          <cx:pt idx="3145">0.074929952621459961</cx:pt>
          <cx:pt idx="3146">0.081530094146728516</cx:pt>
          <cx:pt idx="3147">0.061860084533691406</cx:pt>
          <cx:pt idx="3148">0.0625</cx:pt>
          <cx:pt idx="3149">0.078130006790161133</cx:pt>
          <cx:pt idx="3150">0.046880006790161133</cx:pt>
          <cx:pt idx="3151">0.078119993209838867</cx:pt>
          <cx:pt idx="3152">0.09375</cx:pt>
          <cx:pt idx="3153">0.062489986419677734</cx:pt>
          <cx:pt idx="3154">0.078130006790161133</cx:pt>
          <cx:pt idx="3155">0.046880006790161133</cx:pt>
          <cx:pt idx="3156">0.078119993209838867</cx:pt>
          <cx:pt idx="3157">0.078109979629516602</cx:pt>
          <cx:pt idx="3158">0.09375</cx:pt>
          <cx:pt idx="3159">0.062489986419677734</cx:pt>
          <cx:pt idx="3160">0.078119993209838867</cx:pt>
          <cx:pt idx="3161">0.046880006790161133</cx:pt>
          <cx:pt idx="3162">0.062520027160644531</cx:pt>
          <cx:pt idx="3163">0.081789970397949219</cx:pt>
          <cx:pt idx="3164">0.046869993209838867</cx:pt>
          <cx:pt idx="3165">0.071360111236572266</cx:pt>
          <cx:pt idx="3166">0.0846099853515625</cx:pt>
          <cx:pt idx="3167">0.093760013580322266</cx:pt>
          <cx:pt idx="3168">0.078119993209838867</cx:pt>
          <cx:pt idx="3169">0.09375</cx:pt>
          <cx:pt idx="3170">0.046870231628417969</cx:pt>
          <cx:pt idx="3171">0.057980060577392578</cx:pt>
          <cx:pt idx="3172">0.088899850845336914</cx:pt>
          <cx:pt idx="3173">0.062379837036132813</cx:pt>
          <cx:pt idx="3174">0.078860044479370117</cx:pt>
          <cx:pt idx="3175">0.092129945755004883</cx:pt>
          <cx:pt idx="3176">0.064130067825317383</cx:pt>
          <cx:pt idx="3177">0.0625</cx:pt>
          <cx:pt idx="3178">0.09375</cx:pt>
          <cx:pt idx="3179">0.062939882278442383</cx:pt>
          <cx:pt idx="3180">0.0625</cx:pt>
          <cx:pt idx="3181">0.093760013580322266</cx:pt>
          <cx:pt idx="3182">0.066129922866821289</cx:pt>
          <cx:pt idx="3183">0.081549882888793945</cx:pt>
          <cx:pt idx="3184">0.0625</cx:pt>
          <cx:pt idx="3185">0.078130006790161133</cx:pt>
          <cx:pt idx="3186">0.043679952621459961</cx:pt>
          <cx:pt idx="3187">0.062579870223999023</cx:pt>
          <cx:pt idx="3188">0.078100204467773438</cx:pt>
          <cx:pt idx="3189">0.046880006790161133</cx:pt>
          <cx:pt idx="3190">0.078109979629516602</cx:pt>
          <cx:pt idx="3191">0.088910102844238281</cx:pt>
          <cx:pt idx="3192">0.046999931335449219</cx:pt>
          <cx:pt idx="3193">0.062510013580322266</cx:pt>
          <cx:pt idx="3194">0.078119993209838867</cx:pt>
          <cx:pt idx="3195">0.04729008674621582</cx:pt>
          <cx:pt idx="3196">0.07454991340637207</cx:pt>
          <cx:pt idx="3197">0.095309972763061523</cx:pt>
          <cx:pt idx="3198">0.078119993209838867</cx:pt>
          <cx:pt idx="3199">0.093760013580322266</cx:pt>
          <cx:pt idx="3200">0.078130006790161133</cx:pt>
          <cx:pt idx="3201">0.089169979095458984</cx:pt>
          <cx:pt idx="3202">0.062629938125610352</cx:pt>
          <cx:pt idx="3203">0.080369949340820313</cx:pt>
          <cx:pt idx="3204">0.068289995193481445</cx:pt>
          <cx:pt idx="3205">0.091179847717285156</cx:pt>
          <cx:pt idx="3206">0.093529939651489258</cx:pt>
          <cx:pt idx="3207">0.062489986419677734</cx:pt>
          <cx:pt idx="3208">0.078130006790161133</cx:pt>
          <cx:pt idx="3209">0.078130006790161133</cx:pt>
          <cx:pt idx="3210">0.046869993209838867</cx:pt>
          <cx:pt idx="3211">0.0625</cx:pt>
          <cx:pt idx="3212">0.09375</cx:pt>
          <cx:pt idx="3213">0.094870090484619141</cx:pt>
          <cx:pt idx="3214">0.062510013580322266</cx:pt>
          <cx:pt idx="3215">0.093760013580322266</cx:pt>
          <cx:pt idx="3216">0.062510013580322266</cx:pt>
          <cx:pt idx="3217">0.078220129013061523</cx:pt>
          <cx:pt idx="3218">0.09375</cx:pt>
          <cx:pt idx="3219">0.066179990768432617</cx:pt>
          <cx:pt idx="3220">0.093760013580322266</cx:pt>
          <cx:pt idx="3221">0.07359004020690918</cx:pt>
          <cx:pt idx="3222">0.072550058364868164</cx:pt>
          <cx:pt idx="3223">0.092050075531005859</cx:pt>
          <cx:pt idx="3224">0.062849998474121094</cx:pt>
          <cx:pt idx="3225">0.081500053405761719</cx:pt>
          <cx:pt idx="3226">0.055970191955566406</cx:pt>
          <cx:pt idx="3227">0.062760114669799805</cx:pt>
          <cx:pt idx="3228">0.078119993209838867</cx:pt>
          <cx:pt idx="3229">0.046869993209838867</cx:pt>
          <cx:pt idx="3230">0.081059932708740234</cx:pt>
          <cx:pt idx="3231">0.089149951934814453</cx:pt>
          <cx:pt idx="3232">0.057770013809204102</cx:pt>
          <cx:pt idx="3233">0.078130006790161133</cx:pt>
          <cx:pt idx="3234">0.09375</cx:pt>
          <cx:pt idx="3235">0.058539867401123047</cx:pt>
          <cx:pt idx="3236">0.08414006233215332</cx:pt>
          <cx:pt idx="3237">0.046890020370483398</cx:pt>
          <cx:pt idx="3238">0.065890073776245117</cx:pt>
          <cx:pt idx="3239">0.078119993209838867</cx:pt>
          <cx:pt idx="3240">0.062590122222900391</cx:pt>
          <cx:pt idx="3241">0.078119993209838867</cx:pt>
          <cx:pt idx="3242">0.093770027160644531</cx:pt>
          <cx:pt idx="3243">0.078030109405517578</cx:pt>
          <cx:pt idx="3244">0.078130006790161133</cx:pt>
          <cx:pt idx="3245">0.062510013580322266</cx:pt>
          <cx:pt idx="3246">0.08191990852355957</cx:pt>
          <cx:pt idx="3247">0.046869993209838867</cx:pt>
          <cx:pt idx="3248">0.066090106964111328</cx:pt>
          <cx:pt idx="3249">0.093739986419677734</cx:pt>
          <cx:pt idx="3250">0.046869993209838867</cx:pt>
          <cx:pt idx="3251">0.073780059814453125</cx:pt>
          <cx:pt idx="3252">0.046950101852416992</cx:pt>
          <cx:pt idx="3253">0.06902003288269043</cx:pt>
          <cx:pt idx="3254">0.087160110473632813</cx:pt>
          <cx:pt idx="3255">0.060580015182495117</cx:pt>
          <cx:pt idx="3256">0.078149795532226563</cx:pt>
          <cx:pt idx="3257">0.085059881210327148</cx:pt>
          <cx:pt idx="3258">0.062489986419677734</cx:pt>
          <cx:pt idx="3259">0.078119993209838867</cx:pt>
          <cx:pt idx="3260">0.078130006790161133</cx:pt>
          <cx:pt idx="3261">0.062510013580322266</cx:pt>
          <cx:pt idx="3262">0.075309991836547852</cx:pt>
          <cx:pt idx="3263">0.093529939651489258</cx:pt>
          <cx:pt idx="3264">0.046850204467773438</cx:pt>
          <cx:pt idx="3265">0.062489986419677734</cx:pt>
          <cx:pt idx="3266">0.096309900283813477</cx:pt>
          <cx:pt idx="3267">0.046969890594482422</cx:pt>
          <cx:pt idx="3268">0.062510013580322266</cx:pt>
          <cx:pt idx="3269">0.078130006790161133</cx:pt>
          <cx:pt idx="3270">0.048749923706054688</cx:pt>
          <cx:pt idx="3271">0.078119993209838867</cx:pt>
          <cx:pt idx="3272">0.088929891586303711</cx:pt>
          <cx:pt idx="3273">0.074800014495849609</cx:pt>
          <cx:pt idx="3274">0.093739986419677734</cx:pt>
          <cx:pt idx="3275">0.070129871368408203</cx:pt>
          <cx:pt idx="3276">0.078119993209838867</cx:pt>
          <cx:pt idx="3277">0.046869993209838867</cx:pt>
          <cx:pt idx="3278">0.0625</cx:pt>
          <cx:pt idx="3279">0.096160173416137695</cx:pt>
          <cx:pt idx="3280">0.048959970474243164</cx:pt>
          <cx:pt idx="3281">0.062730073928833008</cx:pt>
          <cx:pt idx="3282">0.078130006790161133</cx:pt>
          <cx:pt idx="3283">0.062510013580322266</cx:pt>
          <cx:pt idx="3284">0.078130006790161133</cx:pt>
          <cx:pt idx="3285">0.0625</cx:pt>
          <cx:pt idx="3286">0.078130006790161133</cx:pt>
          <cx:pt idx="3287">0.093770027160644531</cx:pt>
          <cx:pt idx="3288">0.062510013580322266</cx:pt>
          <cx:pt idx="3289">0.078119993209838867</cx:pt>
          <cx:pt idx="3290">0.046869993209838867</cx:pt>
          <cx:pt idx="3291">0.046880006790161133</cx:pt>
          <cx:pt idx="3292">0.073509931564331055</cx:pt>
          <cx:pt idx="3293">0.096420049667358398</cx:pt>
          <cx:pt idx="3294">0.081769943237304688</cx:pt>
          <cx:pt idx="3295">0.085099935531616211</cx:pt>
          <cx:pt idx="3296">0.048860073089599609</cx:pt>
          <cx:pt idx="3297">0.077860116958618164</cx:pt>
          <cx:pt idx="3298">0.097139835357666016</cx:pt>
          <cx:pt idx="3299">0.0625</cx:pt>
          <cx:pt idx="3300">0.081860065460205078</cx:pt>
          <cx:pt idx="3301">0.09375</cx:pt>
          <cx:pt idx="3302">0.057680130004882813</cx:pt>
          <cx:pt idx="3303">0.079669952392578125</cx:pt>
          <cx:pt idx="3304">0.079920053482055664</cx:pt>
          <cx:pt idx="3305">0.053350210189819336</cx:pt>
          <cx:pt idx="3306">0.082070112228393555</cx:pt>
          <cx:pt idx="3307">0.091480016708374023</cx:pt>
          <cx:pt idx="3308">0.06428980827331543</cx:pt>
          <cx:pt idx="3309">0.078119993209838867</cx:pt>
          <cx:pt idx="3310">0.08975982666015625</cx:pt>
          <cx:pt idx="3311">0.0625</cx:pt>
          <cx:pt idx="3312">0.078119993209838867</cx:pt>
          <cx:pt idx="3313">0.049730062484741211</cx:pt>
          <cx:pt idx="3314">0.08517003059387207</cx:pt>
          <cx:pt idx="3315">0.049329996109008789</cx:pt>
          <cx:pt idx="3316">0.078119993209838867</cx:pt>
          <cx:pt idx="3317">0.061969995498657227</cx:pt>
          <cx:pt idx="3318">0.087369918823242188</cx:pt>
          <cx:pt idx="3319">0.084850072860717773</cx:pt>
          <cx:pt idx="3320">0.06248021125793457</cx:pt>
          <cx:pt idx="3321">0.062849998474121094</cx:pt>
          <cx:pt idx="3322">0.088809967041015625</cx:pt>
          <cx:pt idx="3323">0.1046600341796875</cx:pt>
          <cx:pt idx="3324">0.062299966812133789</cx:pt>
          <cx:pt idx="3325">0.078130006790161133</cx:pt>
          <cx:pt idx="3326">0.066859960556030273</cx:pt>
          <cx:pt idx="3327">0.063070058822631836</cx:pt>
          <cx:pt idx="3328">0.078130006790161133</cx:pt>
          <cx:pt idx="3329">0.091089963912963867</cx:pt>
          <cx:pt idx="3330">0.062469959259033203</cx:pt>
          <cx:pt idx="3331">0.078119993209838867</cx:pt>
          <cx:pt idx="3332">0.10936999320983887</cx:pt>
          <cx:pt idx="3333">0.062479972839355469</cx:pt>
          <cx:pt idx="3334">0.078119993209838867</cx:pt>
          <cx:pt idx="3335">0.062469959259033203</cx:pt>
          <cx:pt idx="3336">0.077900171279907227</cx:pt>
          <cx:pt idx="3337">0.054729938507080078</cx:pt>
          <cx:pt idx="3338">0.078119993209838867</cx:pt>
          <cx:pt idx="3339">0.10048007965087891</cx:pt>
          <cx:pt idx="3340">0.062469959259033203</cx:pt>
          <cx:pt idx="3341">0.07798004150390625</cx:pt>
          <cx:pt idx="3342">0.078130006790161133</cx:pt>
          <cx:pt idx="3343">0.093620061874389648</cx:pt>
          <cx:pt idx="3344">0.062490224838256836</cx:pt>
          <cx:pt idx="3345">0.078150033950805664</cx:pt>
          <cx:pt idx="3346">0.098109960556030273</cx:pt>
          <cx:pt idx="3347">0.0625</cx:pt>
          <cx:pt idx="3348">0.090379953384399414</cx:pt>
          <cx:pt idx="3349">0.097500085830688477</cx:pt>
          <cx:pt idx="3350">0.0625</cx:pt>
          <cx:pt idx="3351">0.078119993209838867</cx:pt>
          <cx:pt idx="3352">0.0625</cx:pt>
          <cx:pt idx="3353">0.078119993209838867</cx:pt>
          <cx:pt idx="3354">0.094919919967651367</cx:pt>
          <cx:pt idx="3355">0.062510013580322266</cx:pt>
          <cx:pt idx="3356">0.084860086441040039</cx:pt>
          <cx:pt idx="3357">0.078699827194213867</cx:pt>
          <cx:pt idx="3358">0.062720060348510742</cx:pt>
          <cx:pt idx="3359">0.090270042419433594</cx:pt>
          <cx:pt idx="3360">0.046869993209838867</cx:pt>
          <cx:pt idx="3361">0.062889814376831055</cx:pt>
          <cx:pt idx="3362">0.078230142593383789</cx:pt>
          <cx:pt idx="3363">0.058130025863647461</cx:pt>
          <cx:pt idx="3364">0.0769500732421875</cx:pt>
          <cx:pt idx="3365">0.057879924774169922</cx:pt>
          <cx:pt idx="3366">0.068989992141723633</cx:pt>
          <cx:pt idx="3367">0.078130006790161133</cx:pt>
          <cx:pt idx="3368">0.064389944076538086</cx:pt>
          <cx:pt idx="3369">0.079200029373168945</cx:pt>
          <cx:pt idx="3370">0.09375</cx:pt>
          <cx:pt idx="3371">0.060110092163085938</cx:pt>
          <cx:pt idx="3372">0.082070112228393555</cx:pt>
          <cx:pt idx="3373">0.09414982795715332</cx:pt>
          <cx:pt idx="3374">0.066140174865722656</cx:pt>
          <cx:pt idx="3375">0.085410118103027344</cx:pt>
          <cx:pt idx="3376">0.053369998931884766</cx:pt>
          <cx:pt idx="3377">0.084640026092529297</cx:pt>
          <cx:pt idx="3378">0.053119897842407227</cx:pt>
          <cx:pt idx="3379">0.062510013580322266</cx:pt>
          <cx:pt idx="3380">0.084599971771240234</cx:pt>
          <cx:pt idx="3381">0.062489986419677734</cx:pt>
          <cx:pt idx="3382">0.078119993209838867</cx:pt>
          <cx:pt idx="3383">0.093739986419677734</cx:pt>
          <cx:pt idx="3384">0.066240072250366211</cx:pt>
          <cx:pt idx="3385">0.078119993209838867</cx:pt>
          <cx:pt idx="3386">0.04691004753112793</cx:pt>
          <cx:pt idx="3387">0.078130006790161133</cx:pt>
          <cx:pt idx="3388">0.09375</cx:pt>
          <cx:pt idx="3389">0.0625</cx:pt>
          <cx:pt idx="3390">0.078119993209838867</cx:pt>
          <cx:pt idx="3391">0.062509775161743164</cx:pt>
          <cx:pt idx="3392">0.0625</cx:pt>
          <cx:pt idx="3393">0.088920116424560547</cx:pt>
          <cx:pt idx="3394">0.062849998474121094</cx:pt>
          <cx:pt idx="3395">0.062510013580322266</cx:pt>
          <cx:pt idx="3396">0.09505009651184082</cx:pt>
          <cx:pt idx="3397">0.062659978866577148</cx:pt>
          <cx:pt idx="3398">0.086789846420288086</cx:pt>
          <cx:pt idx="3399">0.046610116958618164</cx:pt>
          <cx:pt idx="3400">0.084830045700073242</cx:pt>
          <cx:pt idx="3401">0.086299896240234375</cx:pt>
          <cx:pt idx="3402">0.0625</cx:pt>
          <cx:pt idx="3403">0.078119993209838867</cx:pt>
          <cx:pt idx="3404">0.08957982063293457</cx:pt>
          <cx:pt idx="3405">0.046880006790161133</cx:pt>
          <cx:pt idx="3406">0.077329874038696289</cx:pt>
          <cx:pt idx="3407">0.10366010665893555</cx:pt>
          <cx:pt idx="3408">0.073580026626586914</cx:pt>
          <cx:pt idx="3409">0.078619956970214844</cx:pt>
          <cx:pt idx="3410">0.093760013580322266</cx:pt>
          <cx:pt idx="3411">0.062510013580322266</cx:pt>
          <cx:pt idx="3412">0.093739986419677734</cx:pt>
          <cx:pt idx="3413">0.057940006256103516</cx:pt>
          <cx:pt idx="3414">0.057710170745849609</cx:pt>
          <cx:pt idx="3415">0.078009843826293945</cx:pt>
          <cx:pt idx="3416">0.046890020370483398</cx:pt>
          <cx:pt idx="3417">0.078119993209838867</cx:pt>
          <cx:pt idx="3418">0.084850072860717773</cx:pt>
          <cx:pt idx="3419">0.062650203704833984</cx:pt>
          <cx:pt idx="3420">0.062239885330200195</cx:pt>
          <cx:pt idx="3421">0.088240146636962891</cx:pt>
          <cx:pt idx="3422">0.0625</cx:pt>
          <cx:pt idx="3423">0.078119993209838867</cx:pt>
          <cx:pt idx="3424">0.093760013580322266</cx:pt>
          <cx:pt idx="3425">0.0625</cx:pt>
          <cx:pt idx="3426">0.09375</cx:pt>
          <cx:pt idx="3427">0.062489986419677734</cx:pt>
          <cx:pt idx="3428">0.078119993209838867</cx:pt>
          <cx:pt idx="3429">0.09375</cx:pt>
          <cx:pt idx="3430">0.062510013580322266</cx:pt>
          <cx:pt idx="3431">0.078119993209838867</cx:pt>
          <cx:pt idx="3432">0.0625</cx:pt>
          <cx:pt idx="3433">0.089290142059326172</cx:pt>
          <cx:pt idx="3434">0.089449882507324219</cx:pt>
          <cx:pt idx="3435">0.078119993209838867</cx:pt>
          <cx:pt idx="3436">0.099720001220703125</cx:pt>
          <cx:pt idx="3437">0.065940141677856445</cx:pt>
          <cx:pt idx="3438">0.078060150146484375</cx:pt>
          <cx:pt idx="3439">0.088119983673095703</cx:pt>
          <cx:pt idx="3440">0.074469804763793945</cx:pt>
          <cx:pt idx="3441">0.094969987869262695</cx:pt>
          <cx:pt idx="3442">0.0625</cx:pt>
          <cx:pt idx="3443">0.078119993209838867</cx:pt>
          <cx:pt idx="3444">0.09375</cx:pt>
          <cx:pt idx="3445">0.06808018684387207</cx:pt>
          <cx:pt idx="3446">0.085400104522705078</cx:pt>
          <cx:pt idx="3447">0.10555005073547363</cx:pt>
          <cx:pt idx="3448">0.062510013580322266</cx:pt>
          <cx:pt idx="3449">0.062700033187866211</cx:pt>
          <cx:pt idx="3450">0.09375</cx:pt>
          <cx:pt idx="3451">0.062619924545288086</cx:pt>
          <cx:pt idx="3452">0.062510013580322266</cx:pt>
          <cx:pt idx="3453">0.09375</cx:pt>
          <cx:pt idx="3454">0.073369979858398438</cx:pt>
          <cx:pt idx="3455">0.10430002212524414</cx:pt>
          <cx:pt idx="3456">0.07472991943359375</cx:pt>
          <cx:pt idx="3457">0.078119993209838867</cx:pt>
          <cx:pt idx="3458">0.047020196914672852</cx:pt>
          <cx:pt idx="3459">0.082969903945922852</cx:pt>
          <cx:pt idx="3460">0.09375</cx:pt>
          <cx:pt idx="3461">0.062489986419677734</cx:pt>
          <cx:pt idx="3462">0.093760013580322266</cx:pt>
          <cx:pt idx="3463">0.057650089263916016</cx:pt>
          <cx:pt idx="3464">0.073660135269165039</cx:pt>
          <cx:pt idx="3465">0.089699983596801758</cx:pt>
          <cx:pt idx="3466">0.047070026397705078</cx:pt>
          <cx:pt idx="3467">0.079279899597167969</cx:pt>
          <cx:pt idx="3468">0.043859958648681641</cx:pt>
          <cx:pt idx="3469">0.062510013580322266</cx:pt>
          <cx:pt idx="3470">0.072370052337646484</cx:pt>
          <cx:pt idx="3471">0.09375</cx:pt>
          <cx:pt idx="3472">0.046880006790161133</cx:pt>
          <cx:pt idx="3473">0.081339836120605469</cx:pt>
          <cx:pt idx="3474">0.047100067138671875</cx:pt>
          <cx:pt idx="3475">0.0625</cx:pt>
          <cx:pt idx="3476">0.094949960708618164</cx:pt>
          <cx:pt idx="3477">0.055320024490356445</cx:pt>
          <cx:pt idx="3478">0.076580047607421875</cx:pt>
          <cx:pt idx="3479">0.094029903411865234</cx:pt>
          <cx:pt idx="3480">0.062510013580322266</cx:pt>
          <cx:pt idx="3481">0.077970027923583984</cx:pt>
          <cx:pt idx="3482">0.078140020370483398</cx:pt>
          <cx:pt idx="3483">0.046880006790161133</cx:pt>
          <cx:pt idx="3484">0.0625</cx:pt>
          <cx:pt idx="3485">0.078119993209838867</cx:pt>
          <cx:pt idx="3486">0.050279855728149414</cx:pt>
          <cx:pt idx="3487">0.078109979629516602</cx:pt>
          <cx:pt idx="3488">0.078139781951904297</cx:pt>
          <cx:pt idx="3489">0.062510013580322266</cx:pt>
          <cx:pt idx="3490">0.078599929809570313</cx:pt>
          <cx:pt idx="3491">0.093780040740966797</cx:pt>
          <cx:pt idx="3492">0.070699930191040039</cx:pt>
          <cx:pt idx="3493">0.080969810485839844</cx:pt>
          <cx:pt idx="3494">0.042459964752197266</cx:pt>
          <cx:pt idx="3495">0.057489871978759766</cx:pt>
          <cx:pt idx="3496">0.078619956970214844</cx:pt>
          <cx:pt idx="3497">0.046869993209838867</cx:pt>
          <cx:pt idx="3498">0.078979969024658203</cx:pt>
          <cx:pt idx="3499">0.092969894409179688</cx:pt>
          <cx:pt idx="3500">0.074820041656494141</cx:pt>
          <cx:pt idx="3501">0.088609933853149414</cx:pt>
          <cx:pt idx="3502">0.046869993209838867</cx:pt>
          <cx:pt idx="3503">0.078130006790161133</cx:pt>
          <cx:pt idx="3504">0.093760013580322266</cx:pt>
          <cx:pt idx="3505">0.051359891891479492</cx:pt>
          <cx:pt idx="3506">0.078119993209838867</cx:pt>
          <cx:pt idx="3507">0.093739986419677734</cx:pt>
          <cx:pt idx="3508">0.062510013580322266</cx:pt>
          <cx:pt idx="3509">0.084539890289306641</cx:pt>
          <cx:pt idx="3510">0.046880006790161133</cx:pt>
          <cx:pt idx="3511">0.078119993209838867</cx:pt>
          <cx:pt idx="3512">0.093739986419677734</cx:pt>
          <cx:pt idx="3513">0.046869993209838867</cx:pt>
          <cx:pt idx="3514">0.073250055313110352</cx:pt>
          <cx:pt idx="3515">0.050840139389038086</cx:pt>
          <cx:pt idx="3516">0.077860116958618164</cx:pt>
          <cx:pt idx="3517">0.092170000076293945</cx:pt>
          <cx:pt idx="3518">0.046880006790161133</cx:pt>
          <cx:pt idx="3519">0.076430082321166992</cx:pt>
          <cx:pt idx="3520">0.0625</cx:pt>
          <cx:pt idx="3521">0.077040195465087891</cx:pt>
          <cx:pt idx="3522">0.078130006790161133</cx:pt>
          <cx:pt idx="3523">0.0625</cx:pt>
          <cx:pt idx="3524">0.078100204467773438</cx:pt>
          <cx:pt idx="3525">0.062510013580322266</cx:pt>
          <cx:pt idx="3526">0.081150054931640625</cx:pt>
          <cx:pt idx="3527">0.046880006790161133</cx:pt>
          <cx:pt idx="3528">0.063129901885986328</cx:pt>
          <cx:pt idx="3529">0.093760013580322266</cx:pt>
          <cx:pt idx="3530">0.0625</cx:pt>
          <cx:pt idx="3531">0.09375</cx:pt>
          <cx:pt idx="3532">0.046869993209838867</cx:pt>
          <cx:pt idx="3533">0.0625</cx:pt>
          <cx:pt idx="3534">0.088869810104370117</cx:pt>
          <cx:pt idx="3535">0.062749862670898438</cx:pt>
          <cx:pt idx="3536">0.07798004150390625</cx:pt>
          <cx:pt idx="3537">0.078130006790161133</cx:pt>
          <cx:pt idx="3538">0.0625</cx:pt>
          <cx:pt idx="3539">0.078119993209838867</cx:pt>
          <cx:pt idx="3540">0.093869924545288086</cx:pt>
          <cx:pt idx="3541">0.062489986419677734</cx:pt>
          <cx:pt idx="3542">0.095459938049316406</cx:pt>
          <cx:pt idx="3543">0.046890020370483398</cx:pt>
          <cx:pt idx="3544">0.073589801788330078</cx:pt>
          <cx:pt idx="3545">0.078480005264282227</cx:pt>
          <cx:pt idx="3546">0.069920063018798828</cx:pt>
          <cx:pt idx="3547">0.068259954452514648</cx:pt>
          <cx:pt idx="3548">0.093760013580322266</cx:pt>
          <cx:pt idx="3549">0.046880006790161133</cx:pt>
          <cx:pt idx="3550">0.066169977188110352</cx:pt>
          <cx:pt idx="3551">0.093529939651489258</cx:pt>
          <cx:pt idx="3552">0.046869993209838867</cx:pt>
          <cx:pt idx="3553">0.078310012817382813</cx:pt>
          <cx:pt idx="3554">0.093839883804321289</cx:pt>
          <cx:pt idx="3555">0.062490224838256836</cx:pt>
          <cx:pt idx="3556">0.093760013580322266</cx:pt>
          <cx:pt idx="3557">0.062510013580322266</cx:pt>
          <cx:pt idx="3558">0.078130006790161133</cx:pt>
          <cx:pt idx="3559">0.093940019607543945</cx:pt>
          <cx:pt idx="3560">0.061800003051757813</cx:pt>
          <cx:pt idx="3561">0.078119993209838867</cx:pt>
          <cx:pt idx="3562">0.093780040740966797</cx:pt>
          <cx:pt idx="3563">0.062489986419677734</cx:pt>
          <cx:pt idx="3564">0.090829849243164063</cx:pt>
          <cx:pt idx="3565">0.046880006790161133</cx:pt>
          <cx:pt idx="3566">0.078119993209838867</cx:pt>
          <cx:pt idx="3567">0.093690156936645508</cx:pt>
          <cx:pt idx="3568">0.0625</cx:pt>
          <cx:pt idx="3569">0.078130006790161133</cx:pt>
          <cx:pt idx="3570">0.09375</cx:pt>
          <cx:pt idx="3571">0.0625</cx:pt>
          <cx:pt idx="3572">0.094269990921020508</cx:pt>
          <cx:pt idx="3573">0.046880006790161133</cx:pt>
          <cx:pt idx="3574">0.078119993209838867</cx:pt>
          <cx:pt idx="3575">0.14063000679016113</cx:pt>
          <cx:pt idx="3576">0.060230016708374023</cx:pt>
          <cx:pt idx="3577">0.062510013580322266</cx:pt>
          <cx:pt idx="3578">0.078130006790161133</cx:pt>
          <cx:pt idx="3579">0.10013985633850098</cx:pt>
          <cx:pt idx="3580">0.075899839401245117</cx:pt>
          <cx:pt idx="3581">0.091590166091918945</cx:pt>
          <cx:pt idx="3582">0.062489986419677734</cx:pt>
          <cx:pt idx="3583">0.08238983154296875</cx:pt>
          <cx:pt idx="3584">0.078130006790161133</cx:pt>
          <cx:pt idx="3585">0.046869993209838867</cx:pt>
          <cx:pt idx="3586">0.078119993209838867</cx:pt>
          <cx:pt idx="3587">0.081720113754272461</cx:pt>
          <cx:pt idx="3588">0.065919876098632813</cx:pt>
          <cx:pt idx="3589">0.078119993209838867</cx:pt>
          <cx:pt idx="3590">0.046880006790161133</cx:pt>
          <cx:pt idx="3591">0.0625</cx:pt>
          <cx:pt idx="3592">0.099940061569213867</cx:pt>
          <cx:pt idx="3593">0.0625</cx:pt>
          <cx:pt idx="3594">0.078119993209838867</cx:pt>
          <cx:pt idx="3595">0.05792999267578125</cx:pt>
          <cx:pt idx="3596">0.07854008674621582</cx:pt>
          <cx:pt idx="3597">0.062999963760375977</cx:pt>
          <cx:pt idx="3598">0.084569931030273438</cx:pt>
          <cx:pt idx="3599">0.048069953918457031</cx:pt>
          <cx:pt idx="3600">0.062690019607543945</cx:pt>
          <cx:pt idx="3601">0.081880092620849609</cx:pt>
          <cx:pt idx="3602">0.0625</cx:pt>
          <cx:pt idx="3603">0.078130006790161133</cx:pt>
          <cx:pt idx="3604">0.093760013580322266</cx:pt>
          <cx:pt idx="3605">0.062510013580322266</cx:pt>
          <cx:pt idx="3606">0.09375</cx:pt>
          <cx:pt idx="3607">0.0625</cx:pt>
          <cx:pt idx="3608">0.078119993209838867</cx:pt>
          <cx:pt idx="3609">0.09375</cx:pt>
          <cx:pt idx="3610">0.062489986419677734</cx:pt>
          <cx:pt idx="3611">0.078119993209838867</cx:pt>
          <cx:pt idx="3612">0.093760013580322266</cx:pt>
          <cx:pt idx="3613">0.0625</cx:pt>
          <cx:pt idx="3614">0.073279857635498047</cx:pt>
          <cx:pt idx="3615">0.089230060577392578</cx:pt>
          <cx:pt idx="3616">0.060999870300292969</cx:pt>
          <cx:pt idx="3617">0.078390121459960938</cx:pt>
          <cx:pt idx="3618">0.056849956512451172</cx:pt>
          <cx:pt idx="3619">0.070640087127685547</cx:pt>
          <cx:pt idx="3620">0.093919992446899414</cx:pt>
          <cx:pt idx="3621">0.046869993209838867</cx:pt>
          <cx:pt idx="3622">0.062489986419677734</cx:pt>
          <cx:pt idx="3623">0.078130006790161133</cx:pt>
          <cx:pt idx="3624">0.0625</cx:pt>
          <cx:pt idx="3625">0.078130006790161133</cx:pt>
          <cx:pt idx="3626">0.054300069808959961</cx:pt>
          <cx:pt idx="3627">0.062510013580322266</cx:pt>
          <cx:pt idx="3628">0.078119993209838867</cx:pt>
          <cx:pt idx="3629">0.094480037689208984</cx:pt>
          <cx:pt idx="3630">0.0625</cx:pt>
          <cx:pt idx="3631">0.09375</cx:pt>
          <cx:pt idx="3632">0.046880006790161133</cx:pt>
          <cx:pt idx="3633">0.066080093383789063</cx:pt>
          <cx:pt idx="3634">0.07808995246887207</cx:pt>
          <cx:pt idx="3635">0.088639974594116211</cx:pt>
          <cx:pt idx="3636">0.062859773635864258</cx:pt>
          <cx:pt idx="3637">0.062379837036132813</cx:pt>
          <cx:pt idx="3638">0.097700119018554688</cx:pt>
          <cx:pt idx="3639">0.067960023880004883</cx:pt>
          <cx:pt idx="3640">0.09375</cx:pt>
          <cx:pt idx="3641">0.046869993209838867</cx:pt>
          <cx:pt idx="3642">0.077909946441650391</cx:pt>
          <cx:pt idx="3643">0.094710111618041992</cx:pt>
          <cx:pt idx="3644">0.062469959259033203</cx:pt>
          <cx:pt idx="3645">0.093529939651489258</cx:pt>
          <cx:pt idx="3646">0.066160202026367188</cx:pt>
          <cx:pt idx="3647">0.066570043563842773</cx:pt>
          <cx:pt idx="3648">0.094939947128295898</cx:pt>
          <cx:pt idx="3649">0.0625</cx:pt>
          <cx:pt idx="3650">0.081510066986083984</cx:pt>
          <cx:pt idx="3651">0.081750154495239258</cx:pt>
          <cx:pt idx="3652">0.0625</cx:pt>
          <cx:pt idx="3653">0.066110134124755859</cx:pt>
          <cx:pt idx="3654">0.093739986419677734</cx:pt>
          <cx:pt idx="3655">0.089689970016479492</cx:pt>
          <cx:pt idx="3656">0.057389974594116211</cx:pt>
          <cx:pt idx="3657">0.081799983978271484</cx:pt>
          <cx:pt idx="3658">0.093760013580322266</cx:pt>
          <cx:pt idx="3659">0.0625</cx:pt>
          <cx:pt idx="3660">0.078119993209838867</cx:pt>
          <cx:pt idx="3661">0.09375</cx:pt>
          <cx:pt idx="3662">0.062489986419677734</cx:pt>
          <cx:pt idx="3663">0.078130006790161133</cx:pt>
          <cx:pt idx="3664">0.062489986419677734</cx:pt>
          <cx:pt idx="3665">0.073479890823364258</cx:pt>
          <cx:pt idx="3666">0.058429956436157227</cx:pt>
          <cx:pt idx="3667">0.078390121459960938</cx:pt>
          <cx:pt idx="3668">0.094099998474121094</cx:pt>
          <cx:pt idx="3669">0.062290191650390625</cx:pt>
          <cx:pt idx="3670">0.062510013580322266</cx:pt>
          <cx:pt idx="3671">0.082060098648071289</cx:pt>
          <cx:pt idx="3672">0.062760114669799805</cx:pt>
          <cx:pt idx="3673">0.078130006790161133</cx:pt>
          <cx:pt idx="3674">0.09375</cx:pt>
          <cx:pt idx="3675">0.062760114669799805</cx:pt>
          <cx:pt idx="3676">0.078130006790161133</cx:pt>
          <cx:pt idx="3677">0.0625</cx:pt>
          <cx:pt idx="3678">0.062489986419677734</cx:pt>
          <cx:pt idx="3679">0.078130006790161133</cx:pt>
          <cx:pt idx="3680">0.062510013580322266</cx:pt>
          <cx:pt idx="3681">0.0625</cx:pt>
          <cx:pt idx="3682">0.094609975814819336</cx:pt>
          <cx:pt idx="3683">0.075270175933837891</cx:pt>
          <cx:pt idx="3684">0.078119993209838867</cx:pt>
          <cx:pt idx="3685">0.093760013580322266</cx:pt>
          <cx:pt idx="3686">0.057869911193847656</cx:pt>
          <cx:pt idx="3687">0.078419923782348633</cx:pt>
          <cx:pt idx="3688">0.093739986419677734</cx:pt>
          <cx:pt idx="3689">0.078119993209838867</cx:pt>
          <cx:pt idx="3690">0.093719959259033203</cx:pt>
          <cx:pt idx="3691">0.062489986419677734</cx:pt>
          <cx:pt idx="3692">0.078130006790161133</cx:pt>
          <cx:pt idx="3693">0.093760013580322266</cx:pt>
          <cx:pt idx="3694">0.062549829483032227</cx:pt>
          <cx:pt idx="3695">0.078119993209838867</cx:pt>
          <cx:pt idx="3696">0.046859979629516602</cx:pt>
          <cx:pt idx="3697">0.063019990921020508</cx:pt>
          <cx:pt idx="3698">0.062510013580322266</cx:pt>
          <cx:pt idx="3699">0.093739986419677734</cx:pt>
          <cx:pt idx="3700">0.062510013580322266</cx:pt>
          <cx:pt idx="3701">0.078130006790161133</cx:pt>
          <cx:pt idx="3702">0.079600095748901367</cx:pt>
          <cx:pt idx="3703">0.062489986419677734</cx:pt>
          <cx:pt idx="3704">0.080520153045654297</cx:pt>
          <cx:pt idx="3705">0.046879768371582031</cx:pt>
          <cx:pt idx="3706">0.07883000373840332</cx:pt>
          <cx:pt idx="3707">0.093739986419677734</cx:pt>
          <cx:pt idx="3708">0.0625</cx:pt>
          <cx:pt idx="3709">0.085799932479858398</cx:pt>
          <cx:pt idx="3710">0.1043398380279541</cx:pt>
          <cx:pt idx="3711">0.077620029449462891</cx:pt>
          <cx:pt idx="3712">0.093620061874389648</cx:pt>
          <cx:pt idx="3713">0.0625</cx:pt>
          <cx:pt idx="3714">0.078119993209838867</cx:pt>
          <cx:pt idx="3715">0.046880006790161133</cx:pt>
          <cx:pt idx="3716">0.07330012321472168</cx:pt>
          <cx:pt idx="3717">0.08945012092590332</cx:pt>
          <cx:pt idx="3718">0.062739849090576172</cx:pt>
          <cx:pt idx="3719">0.08797001838684082</cx:pt>
          <cx:pt idx="3720">0.048120021820068359</cx:pt>
          <cx:pt idx="3721">0.0625</cx:pt>
          <cx:pt idx="3722">0.088569879531860352</cx:pt>
          <cx:pt idx="3723">0.046880006790161133</cx:pt>
          <cx:pt idx="3724">0.0625</cx:pt>
          <cx:pt idx="3725">0.078119993209838867</cx:pt>
          <cx:pt idx="3726">0.046869993209838867</cx:pt>
          <cx:pt idx="3727">0.062729835510253906</cx:pt>
          <cx:pt idx="3728">0.047430038452148438</cx:pt>
          <cx:pt idx="3729">0.062489986419677734</cx:pt>
          <cx:pt idx="3730">0.078119993209838867</cx:pt>
          <cx:pt idx="3731">0.093739986419677734</cx:pt>
          <cx:pt idx="3732">0.071510076522827148</cx:pt>
          <cx:pt idx="3733">0.078119993209838867</cx:pt>
          <cx:pt idx="3734">0.0625</cx:pt>
          <cx:pt idx="3735">0.081490039825439453</cx:pt>
          <cx:pt idx="3736">0.057590007781982422</cx:pt>
          <cx:pt idx="3737">0.073349952697753906</cx:pt>
          <cx:pt idx="3738">0.045500040054321289</cx:pt>
          <cx:pt idx="3739">0.069890022277832031</cx:pt>
          <cx:pt idx="3740">0.078130006790161133</cx:pt>
          <cx:pt idx="3741">0.046869993209838867</cx:pt>
          <cx:pt idx="3742">0.078130006790161133</cx:pt>
          <cx:pt idx="3743">0.089750051498413086</cx:pt>
          <cx:pt idx="3744">0.0625</cx:pt>
          <cx:pt idx="3745">0.078119993209838867</cx:pt>
          <cx:pt idx="3746">0.09375</cx:pt>
          <cx:pt idx="3747">0.0645599365234375</cx:pt>
          <cx:pt idx="3748">0.092370033264160156</cx:pt>
          <cx:pt idx="3749">0.062489986419677734</cx:pt>
          <cx:pt idx="3750">0.078119993209838867</cx:pt>
          <cx:pt idx="3751">0.079070091247558594</cx:pt>
          <cx:pt idx="3752">0.046880006790161133</cx:pt>
          <cx:pt idx="3753">0.077939987182617188</cx:pt>
          <cx:pt idx="3754">0.09375</cx:pt>
          <cx:pt idx="3755">0.062510013580322266</cx:pt>
          <cx:pt idx="3756">0.073810100555419922</cx:pt>
          <cx:pt idx="3757">0.046869993209838867</cx:pt>
          <cx:pt idx="3758">0.079669952392578125</cx:pt>
          <cx:pt idx="3759">0.078130006790161133</cx:pt>
          <cx:pt idx="3760">0.064579963684082031</cx:pt>
          <cx:pt idx="3761">0.078840017318725586</cx:pt>
          <cx:pt idx="3762">0.09375</cx:pt>
          <cx:pt idx="3763">0.074749946594238281</cx:pt>
          <cx:pt idx="3764">0.078130006790161133</cx:pt>
          <cx:pt idx="3765">0.062529802322387695</cx:pt>
          <cx:pt idx="3766">0.0625</cx:pt>
          <cx:pt idx="3767">0.069210052490234375</cx:pt>
          <cx:pt idx="3768">0.093760013580322266</cx:pt>
          <cx:pt idx="3769">0.0625</cx:pt>
          <cx:pt idx="3770">0.067679882049560547</cx:pt>
          <cx:pt idx="3771">0.093760013580322266</cx:pt>
          <cx:pt idx="3772">0.0625</cx:pt>
          <cx:pt idx="3773">0.066129922866821289</cx:pt>
          <cx:pt idx="3774">0.09375</cx:pt>
          <cx:pt idx="3775">0.0625</cx:pt>
          <cx:pt idx="3776">0.078139781951904297</cx:pt>
          <cx:pt idx="3777">0.047110080718994141</cx:pt>
          <cx:pt idx="3778">0.078350067138671875</cx:pt>
          <cx:pt idx="3779">0.046880006790161133</cx:pt>
          <cx:pt idx="3780">0.0625</cx:pt>
          <cx:pt idx="3781">0.081789970397949219</cx:pt>
          <cx:pt idx="3782">0.0625</cx:pt>
          <cx:pt idx="3783">0.093760013580322266</cx:pt>
          <cx:pt idx="3784">0.0625</cx:pt>
          <cx:pt idx="3785">0.077979803085327148</cx:pt>
          <cx:pt idx="3786">0.078130006790161133</cx:pt>
          <cx:pt idx="3787">0.0625</cx:pt>
          <cx:pt idx="3788">0.078469991683959961</cx:pt>
          <cx:pt idx="3789">0.068170070648193359</cx:pt>
          <cx:pt idx="3790">0.083119869232177734</cx:pt>
          <cx:pt idx="3791">0.09375</cx:pt>
          <cx:pt idx="3792">0.078130006790161133</cx:pt>
          <cx:pt idx="3793">0.093979835510253906</cx:pt>
          <cx:pt idx="3794">0.0625</cx:pt>
          <cx:pt idx="3795">0.078130006790161133</cx:pt>
          <cx:pt idx="3796">0.088930130004882813</cx:pt>
          <cx:pt idx="3797">0.0625</cx:pt>
          <cx:pt idx="3798">0.093530178070068359</cx:pt>
          <cx:pt idx="3799">0.061310052871704102</cx:pt>
          <cx:pt idx="3800">0.078360080718994141</cx:pt>
          <cx:pt idx="3801">0.0625</cx:pt>
          <cx:pt idx="3802">0.063619852066040039</cx:pt>
          <cx:pt idx="3803">0.046880006790161133</cx:pt>
          <cx:pt idx="3804">0.078020095825195313</cx:pt>
          <cx:pt idx="3805">0.093760013580322266</cx:pt>
          <cx:pt idx="3806">0.078130006790161133</cx:pt>
          <cx:pt idx="3807">0.09375</cx:pt>
          <cx:pt idx="3808">0.064869880676269531</cx:pt>
          <cx:pt idx="3809">0.078130006790161133</cx:pt>
          <cx:pt idx="3810">0.046880006790161133</cx:pt>
          <cx:pt idx="3811">0.058319807052612305</cx:pt>
          <cx:pt idx="3812">0.08123016357421875</cx:pt>
          <cx:pt idx="3813">0.064249992370605469</cx:pt>
          <cx:pt idx="3814">0.078130006790161133</cx:pt>
          <cx:pt idx="3815">0.093739986419677734</cx:pt>
          <cx:pt idx="3816">0.0625</cx:pt>
          <cx:pt idx="3817">0.0625</cx:pt>
          <cx:pt idx="3818">0.078840017318725586</cx:pt>
          <cx:pt idx="3819">0.062490224838256836</cx:pt>
          <cx:pt idx="3820">0.062510013580322266</cx:pt>
          <cx:pt idx="3821">0.078109979629516602</cx:pt>
          <cx:pt idx="3822">0.047289848327636719</cx:pt>
          <cx:pt idx="3823">0.0625</cx:pt>
          <cx:pt idx="3824">0.093849897384643555</cx:pt>
          <cx:pt idx="3825">0.046880006790161133</cx:pt>
          <cx:pt idx="3826">0.057739973068237305</cx:pt>
          <cx:pt idx="3827">0.072890043258666992</cx:pt>
          <cx:pt idx="3828">0.098690032958984375</cx:pt>
          <cx:pt idx="3829">0.063979864120483398</cx:pt>
          <cx:pt idx="3830">0.078140020370483398</cx:pt>
          <cx:pt idx="3831">0.056129932403564453</cx:pt>
          <cx:pt idx="3832">0.0625</cx:pt>
          <cx:pt idx="3833">0.078129768371582031</cx:pt>
          <cx:pt idx="3834">0.046880006790161133</cx:pt>
          <cx:pt idx="3835">0.0625</cx:pt>
          <cx:pt idx="3836">0.0625</cx:pt>
          <cx:pt idx="3837">0.089349985122680664</cx:pt>
          <cx:pt idx="3838">0.073760032653808594</cx:pt>
          <cx:pt idx="3839">0.094019889831542969</cx:pt>
          <cx:pt idx="3840">0.067270040512084961</cx:pt>
          <cx:pt idx="3841">0.094510078430175781</cx:pt>
          <cx:pt idx="3842">0.093909978866577148</cx:pt>
          <cx:pt idx="3843">0.0625</cx:pt>
          <cx:pt idx="3844">0.078099966049194336</cx:pt>
          <cx:pt idx="3845">0.085949897766113281</cx:pt>
          <cx:pt idx="3846">0.046880006790161133</cx:pt>
          <cx:pt idx="3847">0.078119993209838867</cx:pt>
          <cx:pt idx="3848">0.09375</cx:pt>
          <cx:pt idx="3849">0.046960115432739258</cx:pt>
          <cx:pt idx="3850">0.078150033950805664</cx:pt>
          <cx:pt idx="3851">0.093840122222900391</cx:pt>
          <cx:pt idx="3852">0.049530029296875</cx:pt>
          <cx:pt idx="3853">0.078210115432739258</cx:pt>
          <cx:pt idx="3854">0.046890020370483398</cx:pt>
          <cx:pt idx="3855">0.078119993209838867</cx:pt>
          <cx:pt idx="3856">0.057470083236694336</cx:pt>
          <cx:pt idx="3857">0.072910070419311523</cx:pt>
          <cx:pt idx="3858">0.094040155410766602</cx:pt>
          <cx:pt idx="3859">0.062669992446899414</cx:pt>
          <cx:pt idx="3860">0.062309980392456055</cx:pt>
          <cx:pt idx="3861">0.078119993209838867</cx:pt>
          <cx:pt idx="3862">0.070139884948730469</cx:pt>
          <cx:pt idx="3863">0.078119993209838867</cx:pt>
          <cx:pt idx="3864">0.062460184097290039</cx:pt>
          <cx:pt idx="3865">0.078119993209838867</cx:pt>
          <cx:pt idx="3866">0.078109979629516602</cx:pt>
          <cx:pt idx="3867">0.046869993209838867</cx:pt>
          <cx:pt idx="3868">0.0625</cx:pt>
          <cx:pt idx="3869">0.078109979629516602</cx:pt>
          <cx:pt idx="3870">0.09375</cx:pt>
          <cx:pt idx="3871">0.066140174865722656</cx:pt>
          <cx:pt idx="3872">0.09375</cx:pt>
          <cx:pt idx="3873">0.0625</cx:pt>
          <cx:pt idx="3874">0.082349777221679688</cx:pt>
          <cx:pt idx="3875">0.10515999794006348</cx:pt>
          <cx:pt idx="3876">0.062510013580322266</cx:pt>
          <cx:pt idx="3877">0.088980197906494141</cx:pt>
          <cx:pt idx="3878">0.0625</cx:pt>
          <cx:pt idx="3879">0.093689918518066406</cx:pt>
          <cx:pt idx="3880">0.063469886779785156</cx:pt>
          <cx:pt idx="3881">0.078399896621704102</cx:pt>
          <cx:pt idx="3882">0.0625</cx:pt>
          <cx:pt idx="3883">0.0625</cx:pt>
          <cx:pt idx="3884">0.094160079956054688</cx:pt>
          <cx:pt idx="3885">0.062489986419677734</cx:pt>
          <cx:pt idx="3886">0.093759775161743164</cx:pt>
          <cx:pt idx="3887">0.0625</cx:pt>
          <cx:pt idx="3888">0.079230070114135742</cx:pt>
          <cx:pt idx="3889">0.083339929580688477</cx:pt>
          <cx:pt idx="3890">0.0625</cx:pt>
          <cx:pt idx="3891">0.078390121459960938</cx:pt>
          <cx:pt idx="3892">0.098059892654418945</cx:pt>
          <cx:pt idx="3893">0.064679861068725586</cx:pt>
          <cx:pt idx="3894">0.062510013580322266</cx:pt>
          <cx:pt idx="3895">0.078119993209838867</cx:pt>
          <cx:pt idx="3896">0.062550067901611328</cx:pt>
          <cx:pt idx="3897">0.073520183563232422</cx:pt>
          <cx:pt idx="3898">0.088469982147216797</cx:pt>
          <cx:pt idx="3899">0.065649986267089844</cx:pt>
          <cx:pt idx="3900">0.077990055084228516</cx:pt>
          <cx:pt idx="3901">0.081909894943237305</cx:pt>
          <cx:pt idx="3902">0.062420129776000977</cx:pt>
          <cx:pt idx="3903">0.078350067138671875</cx:pt>
          <cx:pt idx="3904">0.093739986419677734</cx:pt>
          <cx:pt idx="3905">0.062990188598632813</cx:pt>
          <cx:pt idx="3906">0.094230175018310547</cx:pt>
          <cx:pt idx="3907">0.078119993209838867</cx:pt>
          <cx:pt idx="3908">0.089660167694091797</cx:pt>
          <cx:pt idx="3909">0.060420036315917969</cx:pt>
          <cx:pt idx="3910">0.078130006790161133</cx:pt>
          <cx:pt idx="3911">0.078119993209838867</cx:pt>
          <cx:pt idx="3912">0.066159963607788086</cx:pt>
          <cx:pt idx="3913">0.062489986419677734</cx:pt>
          <cx:pt idx="3914">0.09375</cx:pt>
          <cx:pt idx="3915">0.072930097579956055</cx:pt>
          <cx:pt idx="3916">0.078139781951904297</cx:pt>
          <cx:pt idx="3917">0.089309930801391602</cx:pt>
          <cx:pt idx="3918">0.055929899215698242</cx:pt>
          <cx:pt idx="3919">0.087520122528076172</cx:pt>
          <cx:pt idx="3920">0.093489885330200195</cx:pt>
          <cx:pt idx="3921">0.062759876251220703</cx:pt>
          <cx:pt idx="3922">0.078109979629516602</cx:pt>
          <cx:pt idx="3923">0.09375</cx:pt>
          <cx:pt idx="3924">0.061830043792724609</cx:pt>
          <cx:pt idx="3925">0.0625</cx:pt>
          <cx:pt idx="3926">0.07985997200012207</cx:pt>
          <cx:pt idx="3927">0.09375</cx:pt>
          <cx:pt idx="3928">0.063300132751464844</cx:pt>
          <cx:pt idx="3929">0.094239950180053711</cx:pt>
          <cx:pt idx="3930">0.0625</cx:pt>
          <cx:pt idx="3931">0.062489986419677734</cx:pt>
          <cx:pt idx="3932">0.093879938125610352</cx:pt>
          <cx:pt idx="3933">0.0625</cx:pt>
          <cx:pt idx="3934">0.078119993209838867</cx:pt>
          <cx:pt idx="3935">0.09375</cx:pt>
          <cx:pt idx="3936">0.046890020370483398</cx:pt>
          <cx:pt idx="3937">0.062510013580322266</cx:pt>
          <cx:pt idx="3938">0.088989973068237305</cx:pt>
          <cx:pt idx="3939">0.062520027160644531</cx:pt>
          <cx:pt idx="3940">0.078039884567260742</cx:pt>
          <cx:pt idx="3941">0.078340053558349609</cx:pt>
          <cx:pt idx="3942">0.062489986419677734</cx:pt>
          <cx:pt idx="3943">0.068989992141723633</cx:pt>
          <cx:pt idx="3944">0.097860097885131836</cx:pt>
          <cx:pt idx="3945">0.0625</cx:pt>
          <cx:pt idx="3946">0.078130006790161133</cx:pt>
          <cx:pt idx="3947">0.09375</cx:pt>
          <cx:pt idx="3948">0.062489986419677734</cx:pt>
          <cx:pt idx="3949">0.078130006790161133</cx:pt>
          <cx:pt idx="3950">0.093529939651489258</cx:pt>
          <cx:pt idx="3951">0.062750101089477539</cx:pt>
          <cx:pt idx="3952">0.094239950180053711</cx:pt>
          <cx:pt idx="3953">0.046869993209838867</cx:pt>
          <cx:pt idx="3954">0.078359842300415039</cx:pt>
          <cx:pt idx="3955">0.046869993209838867</cx:pt>
          <cx:pt idx="3956">0.077139854431152344</cx:pt>
          <cx:pt idx="3957">0.09375</cx:pt>
          <cx:pt idx="3958">0.062489986419677734</cx:pt>
          <cx:pt idx="3959">0.083039999008178711</cx:pt>
          <cx:pt idx="3960">0.051239967346191406</cx:pt>
          <cx:pt idx="3961">0.076600074768066406</cx:pt>
          <cx:pt idx="3962">0.09375</cx:pt>
          <cx:pt idx="3963">0.062539815902709961</cx:pt>
          <cx:pt idx="3964">0.090070009231567383</cx:pt>
          <cx:pt idx="3965">0.050479888916015625</cx:pt>
          <cx:pt idx="3966">0.0625</cx:pt>
          <cx:pt idx="3967">0.091370105743408203</cx:pt>
          <cx:pt idx="3968">0.046880006790161133</cx:pt>
          <cx:pt idx="3969">0.065850019454956055</cx:pt>
          <cx:pt idx="3970">0.090610027313232422</cx:pt>
          <cx:pt idx="3971">0.062730073928833008</cx:pt>
          <cx:pt idx="3972">0.078359842300415039</cx:pt>
          <cx:pt idx="3973">0.062890052795410156</cx:pt>
          <cx:pt idx="3974">0.062490224838256836</cx:pt>
          <cx:pt idx="3975">0.08179020881652832</cx:pt>
          <cx:pt idx="3976">0.0625</cx:pt>
          <cx:pt idx="3977">0.09375</cx:pt>
          <cx:pt idx="3978">0.062510013580322266</cx:pt>
          <cx:pt idx="3979">0.078130006790161133</cx:pt>
          <cx:pt idx="3980">0.093519926071166992</cx:pt>
          <cx:pt idx="3981">0.066409826278686523</cx:pt>
          <cx:pt idx="3982">0.078119993209838867</cx:pt>
          <cx:pt idx="3983">0.093760013580322266</cx:pt>
          <cx:pt idx="3984">0.0625</cx:pt>
          <cx:pt idx="3985">0.059609889984130859</cx:pt>
          <cx:pt idx="3986">0.090470075607299805</cx:pt>
          <cx:pt idx="3987">0.046880006790161133</cx:pt>
          <cx:pt idx="3988">0.0625</cx:pt>
          <cx:pt idx="3989">0.084859848022460938</cx:pt>
          <cx:pt idx="3990">0.046869993209838867</cx:pt>
          <cx:pt idx="3991">0.0625</cx:pt>
          <cx:pt idx="3992">0.093980073928833008</cx:pt>
          <cx:pt idx="3993">0.065819978713989258</cx:pt>
          <cx:pt idx="3994">0.067610025405883789</cx:pt>
          <cx:pt idx="3995">0.093729972839355469</cx:pt>
          <cx:pt idx="3996">0.046880006790161133</cx:pt>
          <cx:pt idx="3997">0.078119993209838867</cx:pt>
          <cx:pt idx="3998">0.088910102844238281</cx:pt>
          <cx:pt idx="3999">0.0625</cx:pt>
          <cx:pt idx="4000">0.078360080718994141</cx:pt>
          <cx:pt idx="4001">0.046869993209838867</cx:pt>
          <cx:pt idx="4002">0.080590009689331055</cx:pt>
          <cx:pt idx="4003">0.09375</cx:pt>
          <cx:pt idx="4004">0.062709808349609375</cx:pt>
          <cx:pt idx="4005">0.08199000358581543</cx:pt>
          <cx:pt idx="4006">0.046869993209838867</cx:pt>
          <cx:pt idx="4007">0.078130006790161133</cx:pt>
          <cx:pt idx="4008">0.093759775161743164</cx:pt>
          <cx:pt idx="4009">0.054459810256958008</cx:pt>
          <cx:pt idx="4010">0.07808995246887207</cx:pt>
          <cx:pt idx="4011">0.091890096664428711</cx:pt>
          <cx:pt idx="4012">0.046880006790161133</cx:pt>
          <cx:pt idx="4013">0.069209814071655273</cx:pt>
          <cx:pt idx="4014">0.081789970397949219</cx:pt>
          <cx:pt idx="4015">0.09375</cx:pt>
          <cx:pt idx="4016">0.0625</cx:pt>
          <cx:pt idx="4017">0.08162999153137207</cx:pt>
          <cx:pt idx="4018">0.093760013580322266</cx:pt>
          <cx:pt idx="4019">0.063220024108886719</cx:pt>
          <cx:pt idx="4020">0.093739986419677734</cx:pt>
          <cx:pt idx="4021">0.062279939651489258</cx:pt>
          <cx:pt idx="4022">0.066479921340942383</cx:pt>
          <cx:pt idx="4023">0.09375</cx:pt>
          <cx:pt idx="4024">0.063120126724243164</cx:pt>
          <cx:pt idx="4025">0.093739986419677734</cx:pt>
          <cx:pt idx="4026">0.0625</cx:pt>
          <cx:pt idx="4027">0.078120231628417969</cx:pt>
          <cx:pt idx="4028">0.09375</cx:pt>
          <cx:pt idx="4029">0.05820012092590332</cx:pt>
          <cx:pt idx="4030">0.085000038146972656</cx:pt>
          <cx:pt idx="4031">0.046869993209838867</cx:pt>
          <cx:pt idx="4032">0.078010082244873047</cx:pt>
          <cx:pt idx="4033">0.078989982604980469</cx:pt>
          <cx:pt idx="4034">0.061909914016723633</cx:pt>
          <cx:pt idx="4035">0.081709861755371094</cx:pt>
          <cx:pt idx="4036">0.046659946441650391</cx:pt>
          <cx:pt idx="4037">0.078119993209838867</cx:pt>
          <cx:pt idx="4038">0.078150033950805664</cx:pt>
          <cx:pt idx="4039">0.05782008171081543</cx:pt>
          <cx:pt idx="4040">0.066200017929077148</cx:pt>
          <cx:pt idx="4041">0.093770027160644531</cx:pt>
          <cx:pt idx="4042">0.062729835510253906</cx:pt>
          <cx:pt idx="4043">0.078119993209838867</cx:pt>
          <cx:pt idx="4044">0.042220115661621094</cx:pt>
          <cx:pt idx="4045">0.062489986419677734</cx:pt>
          <cx:pt idx="4046">0.07816004753112793</cx:pt>
          <cx:pt idx="4047">0.046869993209838867</cx:pt>
          <cx:pt idx="4048">0.078130006790161133</cx:pt>
          <cx:pt idx="4049">0.046869993209838867</cx:pt>
          <cx:pt idx="4050">0.0625</cx:pt>
          <cx:pt idx="4051">0.09376978874206543</cx:pt>
          <cx:pt idx="4052">0.0625</cx:pt>
          <cx:pt idx="4053">0.078119993209838867</cx:pt>
          <cx:pt idx="4054">0.066100120544433594</cx:pt>
          <cx:pt idx="4055">0.078130006790161133</cx:pt>
          <cx:pt idx="4056">0.046880006790161133</cx:pt>
          <cx:pt idx="4057">0.078420162200927734</cx:pt>
          <cx:pt idx="4058">0.05791020393371582</cx:pt>
          <cx:pt idx="4059">0.076990127563476563</cx:pt>
          <cx:pt idx="4060">0.097460031509399414</cx:pt>
          <cx:pt idx="4061">0.062769889831542969</cx:pt>
          <cx:pt idx="4062">0.077910184860229492</cx:pt>
          <cx:pt idx="4063">0.078310012817382813</cx:pt>
          <cx:pt idx="4064">0.046859979629516602</cx:pt>
          <cx:pt idx="4065">0.069230079650878906</cx:pt>
          <cx:pt idx="4066">0.087039947509765625</cx:pt>
          <cx:pt idx="4067">0.062489986419677734</cx:pt>
          <cx:pt idx="4068">0.078119993209838867</cx:pt>
          <cx:pt idx="4069">0.046869993209838867</cx:pt>
          <cx:pt idx="4070">0.078370094299316406</cx:pt>
          <cx:pt idx="4071">0.09375</cx:pt>
          <cx:pt idx="4072">0.047270059585571289</cx:pt>
          <cx:pt idx="4073">0.081740140914916992</cx:pt>
          <cx:pt idx="4074">0.09375</cx:pt>
          <cx:pt idx="4075">0.078130006790161133</cx:pt>
          <cx:pt idx="4076">0.093760013580322266</cx:pt>
          <cx:pt idx="4077">0.066900014877319336</cx:pt>
          <cx:pt idx="4078">0.078119993209838867</cx:pt>
          <cx:pt idx="4079">0.046869993209838867</cx:pt>
          <cx:pt idx="4080">0.0625</cx:pt>
          <cx:pt idx="4081">0.088229894638061523</cx:pt>
          <cx:pt idx="4082">0.062330007553100586</cx:pt>
          <cx:pt idx="4083">0.066119909286499023</cx:pt>
          <cx:pt idx="4084">0.078130006790161133</cx:pt>
          <cx:pt idx="4085">0.099469900131225586</cx:pt>
          <cx:pt idx="4086">0.078119993209838867</cx:pt>
          <cx:pt idx="4087">0.09375</cx:pt>
          <cx:pt idx="4088">0.073260068893432617</cx:pt>
          <cx:pt idx="4089">0.089200019836425781</cx:pt>
          <cx:pt idx="4090">0.064769983291625977</cx:pt>
          <cx:pt idx="4091">0.082050085067749023</cx:pt>
          <cx:pt idx="4092">0.097389936447143555</cx:pt>
          <cx:pt idx="4093">0.078130006790161133</cx:pt>
          <cx:pt idx="4094">0.092170000076293945</cx:pt>
          <cx:pt idx="4095">0.0625</cx:pt>
          <cx:pt idx="4096">0.078130006790161133</cx:pt>
          <cx:pt idx="4097">0.09375</cx:pt>
          <cx:pt idx="4098">0.062510013580322266</cx:pt>
          <cx:pt idx="4099">0.093739986419677734</cx:pt>
          <cx:pt idx="4100">0.071300029754638672</cx:pt>
          <cx:pt idx="4101">0.078080177307128906</cx:pt>
          <cx:pt idx="4102">0.097349882125854492</cx:pt>
          <cx:pt idx="4103">0.0625</cx:pt>
          <cx:pt idx="4104">0.078130006790161133</cx:pt>
          <cx:pt idx="4105">0.066139936447143555</cx:pt>
          <cx:pt idx="4106">0.078130006790161133</cx:pt>
          <cx:pt idx="4107">0.09375</cx:pt>
          <cx:pt idx="4108">0.057670116424560547</cx:pt>
          <cx:pt idx="4109">0.078490018844604492</cx:pt>
          <cx:pt idx="4110">0.046869993209838867</cx:pt>
          <cx:pt idx="4111">0.078010082244873047</cx:pt>
          <cx:pt idx="4112">0.046890020370483398</cx:pt>
          <cx:pt idx="4113">0.062729835510253906</cx:pt>
          <cx:pt idx="4114">0.078130006790161133</cx:pt>
          <cx:pt idx="4115">0.094019889831542969</cx:pt>
          <cx:pt idx="4116">0.062760114669799805</cx:pt>
          <cx:pt idx="4117">0.078320026397705078</cx:pt>
          <cx:pt idx="4118">0.046869993209838867</cx:pt>
          <cx:pt idx="4119">0.075389862060546875</cx:pt>
          <cx:pt idx="4120">0.093739986419677734</cx:pt>
          <cx:pt idx="4121">0.062489986419677734</cx:pt>
          <cx:pt idx="4122">0.078130006790161133</cx:pt>
          <cx:pt idx="4123">0.062510013580322266</cx:pt>
          <cx:pt idx="4124">0.078130006790161133</cx:pt>
          <cx:pt idx="4125">0.046879768371582031</cx:pt>
          <cx:pt idx="4126">0.062489986419677734</cx:pt>
          <cx:pt idx="4127">0.078119993209838867</cx:pt>
          <cx:pt idx="4128">0.088959932327270508</cx:pt>
          <cx:pt idx="4129">0.062220096588134766</cx:pt>
          <cx:pt idx="4130">0.062419891357421875</cx:pt>
          <cx:pt idx="4131">0.078940153121948242</cx:pt>
          <cx:pt idx="4132">0.10136008262634277</cx:pt>
          <cx:pt idx="4133">0.065969944000244141</cx:pt>
          <cx:pt idx="4134">0.077859878540039063</cx:pt>
          <cx:pt idx="4135">0.046590089797973633</cx:pt>
          <cx:pt idx="4136">0.081310033798217773</cx:pt>
          <cx:pt idx="4137">0.04777979850769043</cx:pt>
          <cx:pt idx="4138">0.078119993209838867</cx:pt>
          <cx:pt idx="4139">0.09375</cx:pt>
          <cx:pt idx="4140">0.077759981155395508</cx:pt>
          <cx:pt idx="4141">0.081480026245117188</cx:pt>
          <cx:pt idx="4142">0.0675201416015625</cx:pt>
          <cx:pt idx="4143">0.078130006790161133</cx:pt>
          <cx:pt idx="4144">0.050330162048339844</cx:pt>
          <cx:pt idx="4145">0.062489986419677734</cx:pt>
          <cx:pt idx="4146">0.09375</cx:pt>
          <cx:pt idx="4147">0.093739986419677734</cx:pt>
          <cx:pt idx="4148">0.073369979858398438</cx:pt>
          <cx:pt idx="4149">0.08917999267578125</cx:pt>
          <cx:pt idx="4150">0.073060035705566406</cx:pt>
          <cx:pt idx="4151">0.085979938507080078</cx:pt>
          <cx:pt idx="4152">0.09375</cx:pt>
          <cx:pt idx="4153">0.0625</cx:pt>
          <cx:pt idx="4154">0.078099966049194336</cx:pt>
          <cx:pt idx="4155">0.056659936904907227</cx:pt>
          <cx:pt idx="4156">0.078130006790161133</cx:pt>
          <cx:pt idx="4157">0.078369855880737305</cx:pt>
          <cx:pt idx="4158">0.046859979629516602</cx:pt>
          <cx:pt idx="4159">0.062469959259033203</cx:pt>
          <cx:pt idx="4160">0.10008001327514648</cx:pt>
          <cx:pt idx="4161">0.0625</cx:pt>
          <cx:pt idx="4162">0.081319808959960938</cx:pt>
          <cx:pt idx="4163">0.093739986419677734</cx:pt>
          <cx:pt idx="4164">0.078199863433837891</cx:pt>
          <cx:pt idx="4165">0.093760013580322266</cx:pt>
          <cx:pt idx="4166">0.0625</cx:pt>
          <cx:pt idx="4167">0.078130006790161133</cx:pt>
          <cx:pt idx="4168">0.046890020370483398</cx:pt>
          <cx:pt idx="4169">0.078119993209838867</cx:pt>
          <cx:pt idx="4170">0.078059911727905273</cx:pt>
          <cx:pt idx="4171">0.06763005256652832</cx:pt>
          <cx:pt idx="4172">0.078139781951904297</cx:pt>
          <cx:pt idx="4173">0.0625</cx:pt>
          <cx:pt idx="4174">0.078120231628417969</cx:pt>
          <cx:pt idx="4175">0.093760013580322266</cx:pt>
          <cx:pt idx="4176">0.071609973907470703</cx:pt>
          <cx:pt idx="4177">0.09356999397277832</cx:pt>
          <cx:pt idx="4178">0.057780027389526367</cx:pt>
          <cx:pt idx="4179">0.078399896621704102</cx:pt>
          <cx:pt idx="4180">0.046859979629516602</cx:pt>
          <cx:pt idx="4181">0.076519966125488281</cx:pt>
          <cx:pt idx="4182">0.054270029067993164</cx:pt>
          <cx:pt idx="4183">0.0625</cx:pt>
          <cx:pt idx="4184">0.078130006790161133</cx:pt>
          <cx:pt idx="4185">0.099519968032836914</cx:pt>
          <cx:pt idx="4186">0.078360080718994141</cx:pt>
          <cx:pt idx="4187">0.078119993209838867</cx:pt>
          <cx:pt idx="4188">0.062530040740966797</cx:pt>
          <cx:pt idx="4189">0.085299968719482422</cx:pt>
          <cx:pt idx="4190">0.060490131378173828</cx:pt>
          <cx:pt idx="4191">0.071199893951416016</cx:pt>
          <cx:pt idx="4192">0.078130006790161133</cx:pt>
          <cx:pt idx="4193">0.046890020370483398</cx:pt>
          <cx:pt idx="4194">0.0625</cx:pt>
          <cx:pt idx="4195">0.093739986419677734</cx:pt>
          <cx:pt idx="4196">0.046869993209838867</cx:pt>
          <cx:pt idx="4197">0.0625</cx:pt>
          <cx:pt idx="4198">0.089149951934814453</cx:pt>
          <cx:pt idx="4199">0.062510013580322266</cx:pt>
          <cx:pt idx="4200">0.065310001373291016</cx:pt>
          <cx:pt idx="4201">0.095690011978149414</cx:pt>
          <cx:pt idx="4202">0.065889835357666016</cx:pt>
          <cx:pt idx="4203">0.078130006790161133</cx:pt>
          <cx:pt idx="4204">0.046880006790161133</cx:pt>
          <cx:pt idx="4205">0.0625</cx:pt>
          <cx:pt idx="4206">0.080609798431396484</cx:pt>
          <cx:pt idx="4207">0.046880006790161133</cx:pt>
          <cx:pt idx="4208">0.0625</cx:pt>
          <cx:pt idx="4209">0.078119993209838867</cx:pt>
          <cx:pt idx="4210">0.093739986419677734</cx:pt>
          <cx:pt idx="4211">0.062750101089477539</cx:pt>
          <cx:pt idx="4212">0.078119993209838867</cx:pt>
          <cx:pt idx="4213">0.097389936447143555</cx:pt>
          <cx:pt idx="4214">0.0625</cx:pt>
          <cx:pt idx="4215">0.078119993209838867</cx:pt>
          <cx:pt idx="4216">0.093760013580322266</cx:pt>
          <cx:pt idx="4217">0.078930139541625977</cx:pt>
          <cx:pt idx="4218">0.078119993209838867</cx:pt>
          <cx:pt idx="4219">0.1034698486328125</cx:pt>
          <cx:pt idx="4220">0.062740087509155273</cx:pt>
          <cx:pt idx="4221">0.093980073928833008</cx:pt>
          <cx:pt idx="4222">0.062509775161743164</cx:pt>
          <cx:pt idx="4223">0.078130006790161133</cx:pt>
          <cx:pt idx="4224">0.046880006790161133</cx:pt>
          <cx:pt idx="4225">0.078130006790161133</cx:pt>
          <cx:pt idx="4226">0.0846099853515625</cx:pt>
          <cx:pt idx="4227">0.062510013580322266</cx:pt>
          <cx:pt idx="4228">0.078130006790161133</cx:pt>
          <cx:pt idx="4229">0.046880006790161133</cx:pt>
          <cx:pt idx="4230">0.062510013580322266</cx:pt>
          <cx:pt idx="4231">0.078130006790161133</cx:pt>
          <cx:pt idx="4232">0.046880006790161133</cx:pt>
          <cx:pt idx="4233">0.077089786529541016</cx:pt>
          <cx:pt idx="4234">0.093760013580322266</cx:pt>
          <cx:pt idx="4235">0.0625</cx:pt>
          <cx:pt idx="4236">0.088129997253417969</cx:pt>
          <cx:pt idx="4237">0.09375</cx:pt>
          <cx:pt idx="4238">0.073349952697753906</cx:pt>
          <cx:pt idx="4239">0.073420047760009766</cx:pt>
          <cx:pt idx="4240">0.094160079956054688</cx:pt>
          <cx:pt idx="4241">0.0625</cx:pt>
          <cx:pt idx="4242">0.078130006790161133</cx:pt>
          <cx:pt idx="4243">0.093819856643676758</cx:pt>
          <cx:pt idx="4244">0.062510013580322266</cx:pt>
          <cx:pt idx="4245">0.078389883041381836</cx:pt>
          <cx:pt idx="4246">0.094529867172241211</cx:pt>
          <cx:pt idx="4247">0.0625</cx:pt>
          <cx:pt idx="4248">0.093760013580322266</cx:pt>
          <cx:pt idx="4249">0.066139936447143555</cx:pt>
          <cx:pt idx="4250">0.093739986419677734</cx:pt>
          <cx:pt idx="4251">0.0625</cx:pt>
          <cx:pt idx="4252">0.078119993209838867</cx:pt>
          <cx:pt idx="4253">0.047100067138671875</cx:pt>
          <cx:pt idx="4254">0.0625</cx:pt>
          <cx:pt idx="4255">0.10229015350341797</cx:pt>
          <cx:pt idx="4256">0.0625</cx:pt>
          <cx:pt idx="4257">0.078130006790161133</cx:pt>
          <cx:pt idx="4258">0.09375</cx:pt>
          <cx:pt idx="4259">0.0625</cx:pt>
          <cx:pt idx="4260">0.078120231628417969</cx:pt>
          <cx:pt idx="4261">0.09375</cx:pt>
          <cx:pt idx="4262">0.078130006790161133</cx:pt>
          <cx:pt idx="4263">0.10264992713928223</cx:pt>
          <cx:pt idx="4264">0.046890020370483398</cx:pt>
          <cx:pt idx="4265">0.068979978561401367</cx:pt>
          <cx:pt idx="4266">0.094369888305664063</cx:pt>
          <cx:pt idx="4267">0.0625</cx:pt>
          <cx:pt idx="4268">0.073509931564331055</cx:pt>
          <cx:pt idx="4269">0.088969945907592773</cx:pt>
          <cx:pt idx="4270">0.06277012825012207</cx:pt>
          <cx:pt idx="4271">0.078619956970214844</cx:pt>
          <cx:pt idx="4272">0.093760013580322266</cx:pt>
          <cx:pt idx="4273">0.064700126647949219</cx:pt>
          <cx:pt idx="4274">0.093770027160644531</cx:pt>
          <cx:pt idx="4275">0.096320152282714844</cx:pt>
          <cx:pt idx="4276">0.0625</cx:pt>
          <cx:pt idx="4277">0.078130006790161133</cx:pt>
          <cx:pt idx="4278">0.047090053558349609</cx:pt>
          <cx:pt idx="4279">0.078279972076416016</cx:pt>
          <cx:pt idx="4280">0.051569938659667969</cx:pt>
          <cx:pt idx="4281">0.0625</cx:pt>
          <cx:pt idx="4282">0.093919992446899414</cx:pt>
          <cx:pt idx="4283">0.046880006790161133</cx:pt>
          <cx:pt idx="4284">0.0625</cx:pt>
          <cx:pt idx="4285">0.078130006790161133</cx:pt>
          <cx:pt idx="4286">0.046890020370483398</cx:pt>
          <cx:pt idx="4287">0.062510013580322266</cx:pt>
          <cx:pt idx="4288">0.09375</cx:pt>
          <cx:pt idx="4289">0.05753016471862793</cx:pt>
          <cx:pt idx="4290">0.078140020370483398</cx:pt>
          <cx:pt idx="4291">0.1016700267791748</cx:pt>
          <cx:pt idx="4292">0.062269926071166992</cx:pt>
          <cx:pt idx="4293">0.079669952392578125</cx:pt>
          <cx:pt idx="4294">0.09375</cx:pt>
          <cx:pt idx="4295">0.062489986419677734</cx:pt>
          <cx:pt idx="4296">0.0625</cx:pt>
          <cx:pt idx="4297">0.09636998176574707</cx:pt>
          <cx:pt idx="4298">0.062489986419677734</cx:pt>
          <cx:pt idx="4299">0.078130006790161133</cx:pt>
          <cx:pt idx="4300">0.09375</cx:pt>
          <cx:pt idx="4301">0.0625</cx:pt>
          <cx:pt idx="4302">0.078130006790161133</cx:pt>
          <cx:pt idx="4303">0.10391998291015625</cx:pt>
          <cx:pt idx="4304">0.078130006790161133</cx:pt>
          <cx:pt idx="4305">0.093760013580322266</cx:pt>
          <cx:pt idx="4306">0.062510013580322266</cx:pt>
          <cx:pt idx="4307">0.078119993209838867</cx:pt>
          <cx:pt idx="4308">0.09375</cx:pt>
          <cx:pt idx="4309">0.073159933090209961</cx:pt>
          <cx:pt idx="4310">0.088850021362304688</cx:pt>
          <cx:pt idx="4311">0.09347987174987793</cx:pt>
          <cx:pt idx="4312">0.062620162963867188</cx:pt>
          <cx:pt idx="4313">0.078119993209838867</cx:pt>
          <cx:pt idx="4314">0.10286998748779297</cx:pt>
          <cx:pt idx="4315">0.067329883575439453</cx:pt>
          <cx:pt idx="4316">0.093760013580322266</cx:pt>
          <cx:pt idx="4317">0.0625</cx:pt>
          <cx:pt idx="4318">0.078119993209838867</cx:pt>
          <cx:pt idx="4319">0.09375</cx:pt>
          <cx:pt idx="4320">0.062540054321289063</cx:pt>
          <cx:pt idx="4321">0.078119993209838867</cx:pt>
          <cx:pt idx="4322">0.046880006790161133</cx:pt>
          <cx:pt idx="4323">0.062489986419677734</cx:pt>
          <cx:pt idx="4324">0.078119993209838867</cx:pt>
          <cx:pt idx="4325">0.094239950180053711</cx:pt>
          <cx:pt idx="4326">0.0625</cx:pt>
          <cx:pt idx="4327">0.078099966049194336</cx:pt>
          <cx:pt idx="4328">0.046869993209838867</cx:pt>
          <cx:pt idx="4329">0.046880006790161133</cx:pt>
          <cx:pt idx="4330">0.073379993438720703</cx:pt>
          <cx:pt idx="4331">0.089030027389526367</cx:pt>
          <cx:pt idx="4332">0.064909934997558594</cx:pt>
          <cx:pt idx="4333">0.077850103378295898</cx:pt>
          <cx:pt idx="4334">0.046610116958618164</cx:pt>
          <cx:pt idx="4335">0.064489841461181641</cx:pt>
          <cx:pt idx="4336">0.078400135040283203</cx:pt>
          <cx:pt idx="4337">0.093800067901611328</cx:pt>
          <cx:pt idx="4338">0.065749883651733398</cx:pt>
          <cx:pt idx="4339">0.078130006790161133</cx:pt>
          <cx:pt idx="4340">0.096019983291625977</cx:pt>
          <cx:pt idx="4341">0.0625</cx:pt>
          <cx:pt idx="4342">0.066690206527709961</cx:pt>
          <cx:pt idx="4343">0.093760013580322266</cx:pt>
          <cx:pt idx="4344">0.046880006790161133</cx:pt>
          <cx:pt idx="4345">0.078130006790161133</cx:pt>
          <cx:pt idx="4346">0.078130006790161133</cx:pt>
          <cx:pt idx="4347">0.0625</cx:pt>
          <cx:pt idx="4348">0.081799983978271484</cx:pt>
          <cx:pt idx="4349">0.0625</cx:pt>
          <cx:pt idx="4350">0.078130006790161133</cx:pt>
          <cx:pt idx="4351">0.046880006790161133</cx:pt>
          <cx:pt idx="4352">0.062530040740966797</cx:pt>
          <cx:pt idx="4353">0.093549966812133789</cx:pt>
          <cx:pt idx="4354">0.0625</cx:pt>
          <cx:pt idx="4355">0.078130006790161133</cx:pt>
          <cx:pt idx="4356">0.09375</cx:pt>
          <cx:pt idx="4357">0.0625</cx:pt>
          <cx:pt idx="4358">0.062510013580322266</cx:pt>
          <cx:pt idx="4359">0.078040122985839844</cx:pt>
          <cx:pt idx="4360">0.062410116195678711</cx:pt>
          <cx:pt idx="4361">0.077919960021972656</cx:pt>
          <cx:pt idx="4362">0.046959877014160156</cx:pt>
          <cx:pt idx="4363">0.0625</cx:pt>
          <cx:pt idx="4364">0.093660116195678711</cx:pt>
          <cx:pt idx="4365">0.0625</cx:pt>
          <cx:pt idx="4366">0.078119993209838867</cx:pt>
          <cx:pt idx="4367">0.0625</cx:pt>
          <cx:pt idx="4368">0.078119993209838867</cx:pt>
          <cx:pt idx="4369">0.078119993209838867</cx:pt>
          <cx:pt idx="4370">0.046869993209838867</cx:pt>
          <cx:pt idx="4371">0.0625</cx:pt>
          <cx:pt idx="4372">0.09375</cx:pt>
          <cx:pt idx="4373">0.046880006790161133</cx:pt>
          <cx:pt idx="4374">0.078119993209838867</cx:pt>
          <cx:pt idx="4375">0.062489986419677734</cx:pt>
          <cx:pt idx="4376">0.077950000762939453</cx:pt>
          <cx:pt idx="4377">0.093760013580322266</cx:pt>
          <cx:pt idx="4378">0.046869993209838867</cx:pt>
          <cx:pt idx="4379">0.078119993209838867</cx:pt>
          <cx:pt idx="4380">0.062409877777099609</cx:pt>
          <cx:pt idx="4381">0.078119993209838867</cx:pt>
          <cx:pt idx="4382">0.046869993209838867</cx:pt>
          <cx:pt idx="4383">0.074349880218505859</cx:pt>
          <cx:pt idx="4384">0.077899932861328125</cx:pt>
          <cx:pt idx="4385">0.093739986419677734</cx:pt>
          <cx:pt idx="4386">0.062420129776000977</cx:pt>
          <cx:pt idx="4387">0.078119993209838867</cx:pt>
          <cx:pt idx="4388">0.0625</cx:pt>
          <cx:pt idx="4389">0.062489986419677734</cx:pt>
          <cx:pt idx="4390">0.062510013580322266</cx:pt>
          <cx:pt idx="4391">0.093699932098388672</cx:pt>
          <cx:pt idx="4392">0.062510013580322266</cx:pt>
          <cx:pt idx="4393">0.077970027923583984</cx:pt>
          <cx:pt idx="4394">0.09375</cx:pt>
          <cx:pt idx="4395">0.077899932861328125</cx:pt>
          <cx:pt idx="4396">0.078119993209838867</cx:pt>
          <cx:pt idx="4397">0.09375</cx:pt>
          <cx:pt idx="4398">0.076439857482910156</cx:pt>
          <cx:pt idx="4399">0.093660116195678711</cx:pt>
          <cx:pt idx="4400">0.049239873886108398</cx:pt>
          <cx:pt idx="4401">0.062459945678710938</cx:pt>
          <cx:pt idx="4402">0.093659877777099609</cx:pt>
          <cx:pt idx="4403">0.062440156936645508</cx:pt>
          <cx:pt idx="4404">0.078119993209838867</cx:pt>
          <cx:pt idx="4405">0.062469959259033203</cx:pt>
          <cx:pt idx="4406">0.062489986419677734</cx:pt>
          <cx:pt idx="4407">0.078130006790161133</cx:pt>
          <cx:pt idx="4408">0.0625</cx:pt>
          <cx:pt idx="4409">0.078130006790161133</cx:pt>
          <cx:pt idx="4410">0.046869993209838867</cx:pt>
          <cx:pt idx="4411">0.078119993209838867</cx:pt>
          <cx:pt idx="4412">0.093729972839355469</cx:pt>
          <cx:pt idx="4413">0.062510013580322266</cx:pt>
          <cx:pt idx="4414">0.078130006790161133</cx:pt>
          <cx:pt idx="4415">0.062510013580322266</cx:pt>
          <cx:pt idx="4416">0.0625</cx:pt>
          <cx:pt idx="4417">0.093839883804321289</cx:pt>
          <cx:pt idx="4418">0.078109979629516602</cx:pt>
          <cx:pt idx="4419">0.078119993209838867</cx:pt>
          <cx:pt idx="4420">0.062479972839355469</cx:pt>
          <cx:pt idx="4421">0.0625</cx:pt>
          <cx:pt idx="4422">0.09375</cx:pt>
          <cx:pt idx="4423">0.046869993209838867</cx:pt>
          <cx:pt idx="4424">0.078119993209838867</cx:pt>
          <cx:pt idx="4425">0.062479972839355469</cx:pt>
          <cx:pt idx="4426">0.0625</cx:pt>
          <cx:pt idx="4427">0.09375</cx:pt>
          <cx:pt idx="4428">0.046880006790161133</cx:pt>
          <cx:pt idx="4429">0.078130006790161133</cx:pt>
          <cx:pt idx="4430">0.09375</cx:pt>
          <cx:pt idx="4431">0.062410116195678711</cx:pt>
          <cx:pt idx="4432">0.078170061111450195</cx:pt>
          <cx:pt idx="4433">0.046959877014160156</cx:pt>
          <cx:pt idx="4434">0.078130006790161133</cx:pt>
          <cx:pt idx="4435">0.078130006790161133</cx:pt>
          <cx:pt idx="4436">0.062510013580322266</cx:pt>
          <cx:pt idx="4437">0.078209877014160156</cx:pt>
          <cx:pt idx="4438">0.0625</cx:pt>
          <cx:pt idx="4439">0.078130006790161133</cx:pt>
          <cx:pt idx="4440">0.078119993209838867</cx:pt>
          <cx:pt idx="4441">0.0625</cx:pt>
          <cx:pt idx="4442">0.078119993209838867</cx:pt>
          <cx:pt idx="4443">0.093800067901611328</cx:pt>
          <cx:pt idx="4444">0.078119993209838867</cx:pt>
          <cx:pt idx="4445">0.078130006790161133</cx:pt>
          <cx:pt idx="4446">0.0625</cx:pt>
          <cx:pt idx="4447">0.078130006790161133</cx:pt>
          <cx:pt idx="4448">0.046880006790161133</cx:pt>
          <cx:pt idx="4449">0.093690156936645508</cx:pt>
          <cx:pt idx="4450">0.09375</cx:pt>
          <cx:pt idx="4451">0.062230110168457031</cx:pt>
          <cx:pt idx="4452">0.078220129013061523</cx:pt>
          <cx:pt idx="4453">0.093779802322387695</cx:pt>
          <cx:pt idx="4454">0.078130006790161133</cx:pt>
          <cx:pt idx="4455">0.078109979629516602</cx:pt>
          <cx:pt idx="4456">0.09375</cx:pt>
          <cx:pt idx="4457">0.062549829483032227</cx:pt>
          <cx:pt idx="4458">0.078039884567260742</cx:pt>
          <cx:pt idx="4459">0.093679904937744141</cx:pt>
          <cx:pt idx="4460">0.093550205230712891</cx:pt>
          <cx:pt idx="4461">0.0625</cx:pt>
          <cx:pt idx="4462">0.09376978874206543</cx:pt>
          <cx:pt idx="4463">0.062479972839355469</cx:pt>
          <cx:pt idx="4464">0.078130006790161133</cx:pt>
          <cx:pt idx="4465">0.09375</cx:pt>
          <cx:pt idx="4466">0.046649932861328125</cx:pt>
          <cx:pt idx="4467">0.078039884567260742</cx:pt>
          <cx:pt idx="4468">0.093610048294067383</cx:pt>
          <cx:pt idx="4469">0.09356999397277832</cx:pt>
          <cx:pt idx="4470">0.062560081481933594</cx:pt>
          <cx:pt idx="4471">0.078119993209838867</cx:pt>
          <cx:pt idx="4472">0.046880006790161133</cx:pt>
          <cx:pt idx="4473">0.062510013580322266</cx:pt>
          <cx:pt idx="4474">0.078130006790161133</cx:pt>
          <cx:pt idx="4475">0.093839883804321289</cx:pt>
          <cx:pt idx="4476">0.046880006790161133</cx:pt>
          <cx:pt idx="4477">0.078099966049194336</cx:pt>
          <cx:pt idx="4478">0.09375</cx:pt>
          <cx:pt idx="4479">0.0625</cx:pt>
          <cx:pt idx="4480">0.078119993209838867</cx:pt>
          <cx:pt idx="4481">0.046890020370483398</cx:pt>
          <cx:pt idx="4482">0.071019887924194336</cx:pt>
          <cx:pt idx="4483">0.078140020370483398</cx:pt>
          <cx:pt idx="4484">0.07816004753112793</cx:pt>
          <cx:pt idx="4485">0.062469959259033203</cx:pt>
          <cx:pt idx="4486">0.078109979629516602</cx:pt>
          <cx:pt idx="4487">0.078109979629516602</cx:pt>
          <cx:pt idx="4488">0.093790054321289063</cx:pt>
          <cx:pt idx="4489">0.078170061111450195</cx:pt>
          <cx:pt idx="4490">0.093739986419677734</cx:pt>
          <cx:pt idx="4491">0.062459945678710938</cx:pt>
        </cx:lvl>
      </cx:numDim>
    </cx:data>
  </cx:chartData>
  <cx:chart>
    <cx:title pos="t" align="ctr" overlay="0">
      <cx:tx>
        <cx:txData>
          <cx:v>Histogram over latency with 100ms bins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Histogram over latency with 100ms bins</a:t>
          </a:r>
        </a:p>
      </cx:txPr>
    </cx:title>
    <cx:plotArea>
      <cx:plotAreaRegion>
        <cx:series layoutId="clusteredColumn" uniqueId="{4BCA30BE-BE02-4507-A154-255F52D324A9}" formatIdx="0">
          <cx:dataId val="0"/>
          <cx:layoutPr>
            <cx:binning intervalClosed="r">
              <cx:binSize val="0.10000000000000001"/>
            </cx:binning>
          </cx:layoutPr>
        </cx:series>
      </cx:plotAreaRegion>
      <cx:axis id="0">
        <cx:catScaling gapWidth="0"/>
        <cx:title>
          <cx:tx>
            <cx:txData>
              <cx:v>Latency [s]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Latency [s]</a:t>
              </a:r>
            </a:p>
          </cx:txPr>
        </cx:title>
        <cx:tickLabels/>
      </cx:axis>
      <cx:axis id="1">
        <cx:valScaling/>
        <cx:title>
          <cx:tx>
            <cx:txData>
              <cx:v>Number of measurements in each bin</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measurements in each bin</a:t>
              </a:r>
            </a:p>
          </cx:txPr>
        </cx:title>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outTimes!$G$3:$G$4494</cx:f>
        <cx:lvl ptCount="4492" formatCode="Standard">
          <cx:pt idx="0">0</cx:pt>
          <cx:pt idx="1">0.07415008544921875</cx:pt>
          <cx:pt idx="2">0.091749906539916992</cx:pt>
          <cx:pt idx="3">0.05736994743347168</cx:pt>
          <cx:pt idx="4">0.080179929733276367</cx:pt>
          <cx:pt idx="5">0.065320014953613281</cx:pt>
          <cx:pt idx="6">0.08323979377746582</cx:pt>
          <cx:pt idx="7">0.050940036773681641</cx:pt>
          <cx:pt idx="8">0.082059860229492188</cx:pt>
          <cx:pt idx="9">0.051500082015991211</cx:pt>
          <cx:pt idx="10">0.082329988479614258</cx:pt>
          <cx:pt idx="11">0.065510034561157227</cx:pt>
          <cx:pt idx="12">0.081899881362915039</cx:pt>
          <cx:pt idx="13">0.061800003051757813</cx:pt>
          <cx:pt idx="14">0.097140073776245117</cx:pt>
          <cx:pt idx="15">0.066629886627197266</cx:pt>
          <cx:pt idx="16">0.083340167999267578</cx:pt>
          <cx:pt idx="17">0.049050092697143555</cx:pt>
          <cx:pt idx="18">0.072289943695068359</cx:pt>
          <cx:pt idx="19">0.091120004653930664</cx:pt>
          <cx:pt idx="20">0.083430051803588867</cx:pt>
          <cx:pt idx="21">0.055140018463134766</cx:pt>
          <cx:pt idx="22">0.080190181732177734</cx:pt>
          <cx:pt idx="23">0.091200113296508789</cx:pt>
          <cx:pt idx="24">0.068169832229614258</cx:pt>
          <cx:pt idx="25">0.09534001350402832</cx:pt>
          <cx:pt idx="26">0.066370010375976563</cx:pt>
          <cx:pt idx="27">0.080309867858886719</cx:pt>
          <cx:pt idx="28">0.069450139999389648</cx:pt>
          <cx:pt idx="29">0.097219944000244141</cx:pt>
          <cx:pt idx="30">0.064419984817504883</cx:pt>
          <cx:pt idx="31">0.097729921340942383</cx:pt>
          <cx:pt idx="32">0.066079854965209961</cx:pt>
          <cx:pt idx="33">0.079890012741088867</cx:pt>
          <cx:pt idx="34">0.065030097961425781</cx:pt>
          <cx:pt idx="35">0.085850000381469727</cx:pt>
          <cx:pt idx="36">0.066630125045776367</cx:pt>
          <cx:pt idx="37">0.080420017242431641</cx:pt>
          <cx:pt idx="38">0.051909923553466797</cx:pt>
          <cx:pt idx="39">0.06678009033203125</cx:pt>
          <cx:pt idx="40">0.049419879913330078</cx:pt>
          <cx:pt idx="41">0.066529989242553711</cx:pt>
          <cx:pt idx="42">0.10052013397216797</cx:pt>
          <cx:pt idx="43">0.066299915313720703</cx:pt>
          <cx:pt idx="44">0.069920063018798828</cx:pt>
          <cx:pt idx="45">0.061249971389770508</cx:pt>
          <cx:pt idx="46">0.081650018692016602</cx:pt>
          <cx:pt idx="47">0.048510074615478516</cx:pt>
          <cx:pt idx="48">0.069989919662475586</cx:pt>
          <cx:pt idx="49">0.066299915313720703</cx:pt>
          <cx:pt idx="50">0.087840080261230469</cx:pt>
          <cx:pt idx="51">0.062640190124511719</cx:pt>
          <cx:pt idx="52">0.097750186920166016</cx:pt>
          <cx:pt idx="53">0.06707000732421875</cx:pt>
          <cx:pt idx="54">0.049139976501464844</cx:pt>
          <cx:pt idx="55">0.067460060119628906</cx:pt>
          <cx:pt idx="56">0.049949884414672852</cx:pt>
          <cx:pt idx="57">0.08003997802734375</cx:pt>
          <cx:pt idx="58">0.097879886627197266</cx:pt>
          <cx:pt idx="59">0.064939975738525391</cx:pt>
          <cx:pt idx="60">0.095960140228271484</cx:pt>
          <cx:pt idx="61">0.081900119781494141</cx:pt>
          <cx:pt idx="62">0.097719907760620117</cx:pt>
          <cx:pt idx="63">0.066319942474365234</cx:pt>
          <cx:pt idx="64">0.09878993034362793</cx:pt>
          <cx:pt idx="65">0.055459976196289063</cx:pt>
          <cx:pt idx="66">0.092040061950683594</cx:pt>
          <cx:pt idx="67">0.06490015983581543</cx:pt>
          <cx:pt idx="68">0.082149982452392578</cx:pt>
          <cx:pt idx="69">0.062489986419677734</cx:pt>
          <cx:pt idx="70">0.098290205001831055</cx:pt>
          <cx:pt idx="71">0.064829826354980469</cx:pt>
          <cx:pt idx="72">0.092259883880615234</cx:pt>
          <cx:pt idx="73">0.072559833526611328</cx:pt>
          <cx:pt idx="74">0.099879980087280273</cx:pt>
          <cx:pt idx="75">0.071859836578369141</cx:pt>
          <cx:pt idx="76">0.08376002311706543</cx:pt>
          <cx:pt idx="77">0.06940007209777832</cx:pt>
          <cx:pt idx="78">0.076539993286132813</cx:pt>
          <cx:pt idx="79">0.066859960556030273</cx:pt>
          <cx:pt idx="80">0.087130069732666016</cx:pt>
          <cx:pt idx="81">0.090830087661743164</cx:pt>
          <cx:pt idx="82">0.06997990608215332</cx:pt>
          <cx:pt idx="83">0.055099964141845703</cx:pt>
          <cx:pt idx="84">0.084689855575561523</cx:pt>
          <cx:pt idx="85">0.058160066604614258</cx:pt>
          <cx:pt idx="86">0.08964991569519043</cx:pt>
          <cx:pt idx="87">0.066369771957397461</cx:pt>
          <cx:pt idx="88">0.093520164489746094</cx:pt>
          <cx:pt idx="89">0.073720216751098633</cx:pt>
          <cx:pt idx="90">0.081579923629760742</cx:pt>
          <cx:pt idx="91">0.095979928970336914</cx:pt>
          <cx:pt idx="92">0.064740180969238281</cx:pt>
          <cx:pt idx="93">0.080110073089599609</cx:pt>
          <cx:pt idx="94">0.064490079879760742</cx:pt>
          <cx:pt idx="95">0.079799890518188477</cx:pt>
          <cx:pt idx="96">0.04877018928527832</cx:pt>
          <cx:pt idx="97">0.064510107040405273</cx:pt>
          <cx:pt idx="98">0.086019992828369141</cx:pt>
          <cx:pt idx="99">0.062590122222900391</cx:pt>
          <cx:pt idx="100">0.080349922180175781</cx:pt>
          <cx:pt idx="101">0.066309928894042969</cx:pt>
          <cx:pt idx="102">0.093840122222900391</cx:pt>
          <cx:pt idx="103">0.064419984817504883</cx:pt>
          <cx:pt idx="104">0.09375</cx:pt>
          <cx:pt idx="105">0.062510013580322266</cx:pt>
          <cx:pt idx="106">0.078130006790161133</cx:pt>
          <cx:pt idx="107">0.0625</cx:pt>
          <cx:pt idx="108">0.046679973602294922</cx:pt>
          <cx:pt idx="109">0.059689998626708984</cx:pt>
          <cx:pt idx="110">0.078119993209838867</cx:pt>
          <cx:pt idx="111">0.0625</cx:pt>
          <cx:pt idx="112">0.078119993209838867</cx:pt>
          <cx:pt idx="113">0.046930074691772461</cx:pt>
          <cx:pt idx="114">0.0625</cx:pt>
          <cx:pt idx="115">0.046869993209838867</cx:pt>
          <cx:pt idx="116">0.0625</cx:pt>
          <cx:pt idx="117">0.078119993209838867</cx:pt>
          <cx:pt idx="118">0.046869993209838867</cx:pt>
          <cx:pt idx="119">0.078119993209838867</cx:pt>
          <cx:pt idx="120">0.046880006790161133</cx:pt>
          <cx:pt idx="121">0.078119993209838867</cx:pt>
          <cx:pt idx="122">0.062540054321289063</cx:pt>
          <cx:pt idx="123">0.078159809112548828</cx:pt>
          <cx:pt idx="124">0.046880006790161133</cx:pt>
          <cx:pt idx="125">0.078090190887451172</cx:pt>
          <cx:pt idx="126">0.062460184097290039</cx:pt>
          <cx:pt idx="127">0.0625</cx:pt>
          <cx:pt idx="128">0.078130006790161133</cx:pt>
          <cx:pt idx="129">0.0625</cx:pt>
          <cx:pt idx="130">0.046869993209838867</cx:pt>
          <cx:pt idx="131">0.0625</cx:pt>
          <cx:pt idx="132">0.078150033950805664</cx:pt>
          <cx:pt idx="133">0.0625</cx:pt>
          <cx:pt idx="134">0.078119993209838867</cx:pt>
          <cx:pt idx="135">0.0625</cx:pt>
          <cx:pt idx="136">0.078130006790161133</cx:pt>
          <cx:pt idx="137">0.062489986419677734</cx:pt>
          <cx:pt idx="138">0.078130006790161133</cx:pt>
          <cx:pt idx="139">0.09375</cx:pt>
          <cx:pt idx="140">0.078130006790161133</cx:pt>
          <cx:pt idx="141">0.09375</cx:pt>
          <cx:pt idx="142">0.0625</cx:pt>
          <cx:pt idx="143">0.078119993209838867</cx:pt>
          <cx:pt idx="144">0.062469959259033203</cx:pt>
          <cx:pt idx="145">0.093779802322387695</cx:pt>
          <cx:pt idx="146">0.046869993209838867</cx:pt>
          <cx:pt idx="147">0.078179836273193359</cx:pt>
          <cx:pt idx="148">0.093760013580322266</cx:pt>
          <cx:pt idx="149">0.078119993209838867</cx:pt>
          <cx:pt idx="150">0.046790122985839844</cx:pt>
          <cx:pt idx="151">0.062599897384643555</cx:pt>
          <cx:pt idx="152">0.046880006790161133</cx:pt>
          <cx:pt idx="153">0.078119993209838867</cx:pt>
          <cx:pt idx="154">0.046880006790161133</cx:pt>
          <cx:pt idx="155">0.093699932098388672</cx:pt>
          <cx:pt idx="156">0.046880006790161133</cx:pt>
          <cx:pt idx="157">0.07798004150390625</cx:pt>
          <cx:pt idx="158">0.046869993209838867</cx:pt>
          <cx:pt idx="159">0.07844996452331543</cx:pt>
          <cx:pt idx="160">0.062460184097290039</cx:pt>
          <cx:pt idx="161">0.078119993209838867</cx:pt>
          <cx:pt idx="162">0.09375</cx:pt>
          <cx:pt idx="163">0.078030109405517578</cx:pt>
          <cx:pt idx="164">0.093669891357421875</cx:pt>
          <cx:pt idx="165">0.074130058288574219</cx:pt>
          <cx:pt idx="166">0.078119993209838867</cx:pt>
          <cx:pt idx="167">0.046869993209838867</cx:pt>
          <cx:pt idx="168">0.078340053558349609</cx:pt>
          <cx:pt idx="169">0.069380044937133789</cx:pt>
          <cx:pt idx="170">0.078119993209838867</cx:pt>
          <cx:pt idx="171">0.09375</cx:pt>
          <cx:pt idx="172">0.078109979629516602</cx:pt>
          <cx:pt idx="173">0.062570095062255859</cx:pt>
          <cx:pt idx="174">0.078119993209838867</cx:pt>
          <cx:pt idx="175">0.062489986419677734</cx:pt>
          <cx:pt idx="176">0.078119993209838867</cx:pt>
          <cx:pt idx="177">0.09375</cx:pt>
          <cx:pt idx="178">0.078029870986938477</cx:pt>
          <cx:pt idx="179">0.062489986419677734</cx:pt>
          <cx:pt idx="180">0.078130006790161133</cx:pt>
          <cx:pt idx="181">0.062510013580322266</cx:pt>
          <cx:pt idx="182">0.062270164489746094</cx:pt>
          <cx:pt idx="183">0.046880006790161133</cx:pt>
          <cx:pt idx="184">0.078170061111450195</cx:pt>
          <cx:pt idx="185">0.0625</cx:pt>
          <cx:pt idx="186">0.078140020370483398</cx:pt>
          <cx:pt idx="187">0.078119993209838867</cx:pt>
          <cx:pt idx="188">0.062510013580322266</cx:pt>
          <cx:pt idx="189">0.093739986419677734</cx:pt>
          <cx:pt idx="190">0.062479972839355469</cx:pt>
          <cx:pt idx="191">0.046890020370483398</cx:pt>
          <cx:pt idx="192">0.062489986419677734</cx:pt>
          <cx:pt idx="193">0.093739986419677734</cx:pt>
          <cx:pt idx="194">0.078109979629516602</cx:pt>
          <cx:pt idx="195">0.09375</cx:pt>
          <cx:pt idx="196">0.078119993209838867</cx:pt>
          <cx:pt idx="197">0.09375</cx:pt>
          <cx:pt idx="198">0.062489986419677734</cx:pt>
          <cx:pt idx="199">0.093739986419677734</cx:pt>
          <cx:pt idx="200">0.062510013580322266</cx:pt>
          <cx:pt idx="201">0.046869993209838867</cx:pt>
          <cx:pt idx="202">0.078109979629516602</cx:pt>
          <cx:pt idx="203">0.062399864196777344</cx:pt>
          <cx:pt idx="204">0.078119993209838867</cx:pt>
          <cx:pt idx="205">0.046869993209838867</cx:pt>
          <cx:pt idx="206">0.0625</cx:pt>
          <cx:pt idx="207">0.046859979629516602</cx:pt>
          <cx:pt idx="208">0.062479972839355469</cx:pt>
          <cx:pt idx="209">0.078130006790161133</cx:pt>
          <cx:pt idx="210">0.093770027160644531</cx:pt>
          <cx:pt idx="211">0.078140020370483398</cx:pt>
          <cx:pt idx="212">0.093850135803222656</cx:pt>
          <cx:pt idx="213">0.078130006790161133</cx:pt>
          <cx:pt idx="214">0.09375</cx:pt>
          <cx:pt idx="215">0.078130006790161133</cx:pt>
          <cx:pt idx="216">0.09375</cx:pt>
          <cx:pt idx="217">0.062489986419677734</cx:pt>
          <cx:pt idx="218">0.093529939651489258</cx:pt>
          <cx:pt idx="219">0.062479972839355469</cx:pt>
          <cx:pt idx="220">0.078190088272094727</cx:pt>
          <cx:pt idx="221">0.0625</cx:pt>
          <cx:pt idx="222">0.046819925308227539</cx:pt>
          <cx:pt idx="223">0.062510013580322266</cx:pt>
          <cx:pt idx="224">0.046880006790161133</cx:pt>
          <cx:pt idx="225">0.0625</cx:pt>
          <cx:pt idx="226">0.09375</cx:pt>
          <cx:pt idx="227">0.062510013580322266</cx:pt>
          <cx:pt idx="228">0.09375</cx:pt>
          <cx:pt idx="229">0.085469961166381836</cx:pt>
          <cx:pt idx="230">0.046819925308227539</cx:pt>
          <cx:pt idx="231">0.062420129776000977</cx:pt>
          <cx:pt idx="232">0.09375</cx:pt>
          <cx:pt idx="233">0.0625</cx:pt>
          <cx:pt idx="234">0.07808995246887207</cx:pt>
          <cx:pt idx="235">0.046869993209838867</cx:pt>
          <cx:pt idx="236">0.078119993209838867</cx:pt>
          <cx:pt idx="237">0.046869993209838867</cx:pt>
          <cx:pt idx="238">0.078130006790161133</cx:pt>
          <cx:pt idx="239">0.046700000762939453</cx:pt>
          <cx:pt idx="240">0.077970027923583984</cx:pt>
          <cx:pt idx="241">0.0625</cx:pt>
          <cx:pt idx="242">0.078039884567260742</cx:pt>
          <cx:pt idx="243">0.093840122222900391</cx:pt>
          <cx:pt idx="244">0.0625</cx:pt>
          <cx:pt idx="245">0.078119993209838867</cx:pt>
          <cx:pt idx="246">0.060510158538818359</cx:pt>
          <cx:pt idx="247">0.0704498291015625</cx:pt>
          <cx:pt idx="248">0.094040155410766602</cx:pt>
          <cx:pt idx="249">0.078130006790161133</cx:pt>
          <cx:pt idx="250">0.09375</cx:pt>
          <cx:pt idx="251">0.078119993209838867</cx:pt>
          <cx:pt idx="252">0.093760013580322266</cx:pt>
          <cx:pt idx="253">0.062510013580322266</cx:pt>
          <cx:pt idx="254">0.09375</cx:pt>
          <cx:pt idx="255">0.078119993209838867</cx:pt>
          <cx:pt idx="256">0.087009906768798828</cx:pt>
          <cx:pt idx="257">0.0625</cx:pt>
          <cx:pt idx="258">0.093760013580322266</cx:pt>
          <cx:pt idx="259">0.062489986419677734</cx:pt>
          <cx:pt idx="260">0.078099966049194336</cx:pt>
          <cx:pt idx="261">0.062510013580322266</cx:pt>
          <cx:pt idx="262">0.093529939651489258</cx:pt>
          <cx:pt idx="263">0.062489986419677734</cx:pt>
          <cx:pt idx="264">0.078220129013061523</cx:pt>
          <cx:pt idx="265">0.062510013580322266</cx:pt>
          <cx:pt idx="266">0.078119993209838867</cx:pt>
          <cx:pt idx="267">0.0625</cx:pt>
          <cx:pt idx="268">0.078119993209838867</cx:pt>
          <cx:pt idx="269">0.0625</cx:pt>
          <cx:pt idx="270">0.078130006790161133</cx:pt>
          <cx:pt idx="271">0.0625</cx:pt>
          <cx:pt idx="272">0.078140020370483398</cx:pt>
          <cx:pt idx="273">0.078119993209838867</cx:pt>
          <cx:pt idx="274">0.0625</cx:pt>
          <cx:pt idx="275">0.046869993209838867</cx:pt>
          <cx:pt idx="276">0.062639951705932617</cx:pt>
          <cx:pt idx="277">0.09375</cx:pt>
          <cx:pt idx="278">0.078130006790161133</cx:pt>
          <cx:pt idx="279">0.093780040740966797</cx:pt>
          <cx:pt idx="280">0.078130006790161133</cx:pt>
          <cx:pt idx="281">0.0625</cx:pt>
          <cx:pt idx="282">0.093659877777099609</cx:pt>
          <cx:pt idx="283">0.07781982421875</cx:pt>
          <cx:pt idx="284">0.093899965286254883</cx:pt>
          <cx:pt idx="285">0.0625</cx:pt>
          <cx:pt idx="286">0.093669891357421875</cx:pt>
          <cx:pt idx="287">0.062600135803222656</cx:pt>
          <cx:pt idx="288">0.093800067901611328</cx:pt>
          <cx:pt idx="289">0.078100204467773438</cx:pt>
          <cx:pt idx="290">0.09375</cx:pt>
          <cx:pt idx="291">0.0625</cx:pt>
          <cx:pt idx="292">0.062419891357421875</cx:pt>
          <cx:pt idx="293">0.062590122222900391</cx:pt>
          <cx:pt idx="294">0.078149795532226563</cx:pt>
          <cx:pt idx="295">0.062510013580322266</cx:pt>
          <cx:pt idx="296">0.078119993209838867</cx:pt>
          <cx:pt idx="297">0.093739986419677734</cx:pt>
          <cx:pt idx="298">0.078029870986938477</cx:pt>
          <cx:pt idx="299">0.093789815902709961</cx:pt>
          <cx:pt idx="300">0.078100204467773438</cx:pt>
          <cx:pt idx="301">0.062279939651489258</cx:pt>
          <cx:pt idx="302">0.0625</cx:pt>
          <cx:pt idx="303">0.062449932098388672</cx:pt>
          <cx:pt idx="304">0.078079938888549805</cx:pt>
          <cx:pt idx="305">0.09375</cx:pt>
          <cx:pt idx="306">0.0625</cx:pt>
          <cx:pt idx="307">0.093739986419677734</cx:pt>
          <cx:pt idx="308">0.078119993209838867</cx:pt>
          <cx:pt idx="309">0.062489986419677734</cx:pt>
          <cx:pt idx="310">0.0625</cx:pt>
          <cx:pt idx="311">0.093739986419677734</cx:pt>
          <cx:pt idx="312">0.078080177307128906</cx:pt>
          <cx:pt idx="313">0.09375</cx:pt>
          <cx:pt idx="314">0.046880006790161133</cx:pt>
          <cx:pt idx="315">0.078119993209838867</cx:pt>
          <cx:pt idx="316">0.0625</cx:pt>
          <cx:pt idx="317">0.093760013580322266</cx:pt>
          <cx:pt idx="318">0.077790021896362305</cx:pt>
          <cx:pt idx="319">0.09375</cx:pt>
          <cx:pt idx="320">0.062510013580322266</cx:pt>
          <cx:pt idx="321">0.093710184097290039</cx:pt>
          <cx:pt idx="322">0.062400102615356445</cx:pt>
          <cx:pt idx="323">0.046880006790161133</cx:pt>
          <cx:pt idx="324">0.062489986419677734</cx:pt>
          <cx:pt idx="325">0.046779870986938477</cx:pt>
          <cx:pt idx="326">0.062590122222900391</cx:pt>
          <cx:pt idx="327">0.093720197677612305</cx:pt>
          <cx:pt idx="328">0.078130006790161133</cx:pt>
          <cx:pt idx="329">0.062409877777099609</cx:pt>
          <cx:pt idx="330">0.078099966049194336</cx:pt>
          <cx:pt idx="331">0.0625</cx:pt>
          <cx:pt idx="332">0.093729972839355469</cx:pt>
          <cx:pt idx="333">0.062309980392456055</cx:pt>
          <cx:pt idx="334">0.046829938888549805</cx:pt>
          <cx:pt idx="335">0.062479972839355469</cx:pt>
          <cx:pt idx="336">0.078090190887451172</cx:pt>
          <cx:pt idx="337">0.062489986419677734</cx:pt>
          <cx:pt idx="338">0.078109979629516602</cx:pt>
          <cx:pt idx="339">0.0625</cx:pt>
          <cx:pt idx="340">0.078079938888549805</cx:pt>
          <cx:pt idx="341">0.047100067138671875</cx:pt>
          <cx:pt idx="342">0.078140020370483398</cx:pt>
          <cx:pt idx="343">0.062580108642578125</cx:pt>
          <cx:pt idx="344">0.093739986419677734</cx:pt>
          <cx:pt idx="345">0.062469959259033203</cx:pt>
          <cx:pt idx="346">0.093530178070068359</cx:pt>
          <cx:pt idx="347">0.062489986419677734</cx:pt>
          <cx:pt idx="348">0.093590021133422852</cx:pt>
          <cx:pt idx="349">0.062540054321289063</cx:pt>
          <cx:pt idx="350">0.046920061111450195</cx:pt>
          <cx:pt idx="351">0.07816004753112793</cx:pt>
          <cx:pt idx="352">0.062489986419677734</cx:pt>
          <cx:pt idx="353">0.093739986419677734</cx:pt>
          <cx:pt idx="354">0.0625</cx:pt>
          <cx:pt idx="355">0.0625</cx:pt>
          <cx:pt idx="356">0.062489986419677734</cx:pt>
          <cx:pt idx="357">0.0625</cx:pt>
          <cx:pt idx="358">0.078130006790161133</cx:pt>
          <cx:pt idx="359">0.0625</cx:pt>
          <cx:pt idx="360">0.078150033950805664</cx:pt>
          <cx:pt idx="361">0.0625</cx:pt>
          <cx:pt idx="362">0.078119993209838867</cx:pt>
          <cx:pt idx="363">0.062420129776000977</cx:pt>
          <cx:pt idx="364">0.078119993209838867</cx:pt>
          <cx:pt idx="365">0.0625</cx:pt>
          <cx:pt idx="366">0.093829870223999023</cx:pt>
          <cx:pt idx="367">0.0625</cx:pt>
          <cx:pt idx="368">0.093739986419677734</cx:pt>
          <cx:pt idx="369">0.0625</cx:pt>
          <cx:pt idx="370">0.078119993209838867</cx:pt>
          <cx:pt idx="371">0.09375</cx:pt>
          <cx:pt idx="372">0.0625</cx:pt>
          <cx:pt idx="373">0.084209918975830078</cx:pt>
          <cx:pt idx="374">0.046869993209838867</cx:pt>
          <cx:pt idx="375">0.078119993209838867</cx:pt>
          <cx:pt idx="376">0.09375</cx:pt>
          <cx:pt idx="377">0.062510013580322266</cx:pt>
          <cx:pt idx="378">0.09375</cx:pt>
          <cx:pt idx="379">0.0625</cx:pt>
          <cx:pt idx="380">0.09375</cx:pt>
          <cx:pt idx="381">0.0625</cx:pt>
          <cx:pt idx="382">0.078119993209838867</cx:pt>
          <cx:pt idx="383">0.0625</cx:pt>
          <cx:pt idx="384">0.078119993209838867</cx:pt>
          <cx:pt idx="385">0.0625</cx:pt>
          <cx:pt idx="386">0.0625</cx:pt>
          <cx:pt idx="387">0.046869993209838867</cx:pt>
          <cx:pt idx="388">0.0625</cx:pt>
          <cx:pt idx="389">0.078119993209838867</cx:pt>
          <cx:pt idx="390">0.0625</cx:pt>
          <cx:pt idx="391">0.0625</cx:pt>
          <cx:pt idx="392">0.0625</cx:pt>
          <cx:pt idx="393">0.078130006790161133</cx:pt>
          <cx:pt idx="394">0.046869993209838867</cx:pt>
          <cx:pt idx="395">0.0625</cx:pt>
          <cx:pt idx="396">0.0625</cx:pt>
          <cx:pt idx="397">0.078119993209838867</cx:pt>
          <cx:pt idx="398">0.062479972839355469</cx:pt>
          <cx:pt idx="399">0.078130006790161133</cx:pt>
          <cx:pt idx="400">0.062459945678710938</cx:pt>
          <cx:pt idx="401">0.093729972839355469</cx:pt>
          <cx:pt idx="402">0.078029870986938477</cx:pt>
          <cx:pt idx="403">0.093770027160644531</cx:pt>
          <cx:pt idx="404">0.078119993209838867</cx:pt>
          <cx:pt idx="405">0.046790122985839844</cx:pt>
          <cx:pt idx="406">0.062510013580322266</cx:pt>
          <cx:pt idx="407">0.093739986419677734</cx:pt>
          <cx:pt idx="408">0.062279939651489258</cx:pt>
          <cx:pt idx="409">0.09375</cx:pt>
          <cx:pt idx="410">0.062429904937744141</cx:pt>
          <cx:pt idx="411">0.078130006790161133</cx:pt>
          <cx:pt idx="412">0.09375</cx:pt>
          <cx:pt idx="413">0.078159809112548828</cx:pt>
          <cx:pt idx="414">0.093839883804321289</cx:pt>
          <cx:pt idx="415">0.062720060348510742</cx:pt>
          <cx:pt idx="416">0.078130006790161133</cx:pt>
          <cx:pt idx="417">0.046959877014160156</cx:pt>
          <cx:pt idx="418">0.062460184097290039</cx:pt>
          <cx:pt idx="419">0.078119993209838867</cx:pt>
          <cx:pt idx="420">0.046880006790161133</cx:pt>
          <cx:pt idx="421">0.078109979629516602</cx:pt>
          <cx:pt idx="422">0.093729972839355469</cx:pt>
          <cx:pt idx="423">0.070889949798583984</cx:pt>
          <cx:pt idx="424">0.078130006790161133</cx:pt>
          <cx:pt idx="425">0.0625</cx:pt>
          <cx:pt idx="426">0.078130006790161133</cx:pt>
          <cx:pt idx="427">0.0625</cx:pt>
          <cx:pt idx="428">0.078069925308227539</cx:pt>
          <cx:pt idx="429">0.09375</cx:pt>
          <cx:pt idx="430">0.062489986419677734</cx:pt>
          <cx:pt idx="431">0.093530178070068359</cx:pt>
          <cx:pt idx="432">0.062449932098388672</cx:pt>
          <cx:pt idx="433">0.078130006790161133</cx:pt>
          <cx:pt idx="434">0.046880006790161133</cx:pt>
          <cx:pt idx="435">0.078119993209838867</cx:pt>
          <cx:pt idx="436">0.046880006790161133</cx:pt>
          <cx:pt idx="437">0.0625</cx:pt>
          <cx:pt idx="438">0.09375</cx:pt>
          <cx:pt idx="439">0.0625</cx:pt>
          <cx:pt idx="440">0.078130006790161133</cx:pt>
          <cx:pt idx="441">0.046869993209838867</cx:pt>
          <cx:pt idx="442">0.077810049057006836</cx:pt>
          <cx:pt idx="443">0.046880006790161133</cx:pt>
          <cx:pt idx="444">0.0625</cx:pt>
          <cx:pt idx="445">0.078119993209838867</cx:pt>
          <cx:pt idx="446">0.046880006790161133</cx:pt>
          <cx:pt idx="447">0.078210115432739258</cx:pt>
          <cx:pt idx="448">0.062490224838256836</cx:pt>
          <cx:pt idx="449">0.078129768371582031</cx:pt>
          <cx:pt idx="450">0.062509775161743164</cx:pt>
          <cx:pt idx="451">0.062489986419677734</cx:pt>
          <cx:pt idx="452">0.078169822692871094</cx:pt>
          <cx:pt idx="453">0.0625</cx:pt>
          <cx:pt idx="454">0.093770027160644531</cx:pt>
          <cx:pt idx="455">0.078119993209838867</cx:pt>
          <cx:pt idx="456">0.078130006790161133</cx:pt>
          <cx:pt idx="457">0.062279939651489258</cx:pt>
          <cx:pt idx="458">0.078130006790161133</cx:pt>
          <cx:pt idx="459">0.04691004753112793</cx:pt>
          <cx:pt idx="460">0.07816004753112793</cx:pt>
          <cx:pt idx="461">0.062489986419677734</cx:pt>
          <cx:pt idx="462">0.078119993209838867</cx:pt>
          <cx:pt idx="463">0.046869993209838867</cx:pt>
          <cx:pt idx="464">0.078130006790161133</cx:pt>
          <cx:pt idx="465">0.04691004753112793</cx:pt>
          <cx:pt idx="466">0.078119993209838867</cx:pt>
          <cx:pt idx="467">0.071870088577270508</cx:pt>
          <cx:pt idx="468">0.094060182571411133</cx:pt>
          <cx:pt idx="469">0.062479972839355469</cx:pt>
          <cx:pt idx="470">0.046869993209838867</cx:pt>
          <cx:pt idx="471">0.0625</cx:pt>
          <cx:pt idx="472">0.078119993209838867</cx:pt>
          <cx:pt idx="473">0.093739986419677734</cx:pt>
          <cx:pt idx="474">0.078119993209838867</cx:pt>
          <cx:pt idx="475">0.093739986419677734</cx:pt>
          <cx:pt idx="476">0.062520027160644531</cx:pt>
          <cx:pt idx="477">0.093610048294067383</cx:pt>
          <cx:pt idx="478">0.062489986419677734</cx:pt>
          <cx:pt idx="479">0.093760013580322266</cx:pt>
          <cx:pt idx="480">0.046869993209838867</cx:pt>
          <cx:pt idx="481">0.09375</cx:pt>
          <cx:pt idx="482">0.046880006790161133</cx:pt>
          <cx:pt idx="483">0.078109979629516602</cx:pt>
          <cx:pt idx="484">0.062410116195678711</cx:pt>
          <cx:pt idx="485">0.078029870986938477</cx:pt>
          <cx:pt idx="486">0.078130006790161133</cx:pt>
          <cx:pt idx="487">0.056010007858276367</cx:pt>
          <cx:pt idx="488">0.078119993209838867</cx:pt>
          <cx:pt idx="489">0.046650171279907227</cx:pt>
          <cx:pt idx="490">0.0625</cx:pt>
          <cx:pt idx="491">0.093760013580322266</cx:pt>
          <cx:pt idx="492">0.0625</cx:pt>
          <cx:pt idx="493">0.078130006790161133</cx:pt>
          <cx:pt idx="494">0.09375</cx:pt>
          <cx:pt idx="495">0.078199863433837891</cx:pt>
          <cx:pt idx="496">0.062510013580322266</cx:pt>
          <cx:pt idx="497">0.093660116195678711</cx:pt>
          <cx:pt idx="498">0.0625</cx:pt>
          <cx:pt idx="499">0.093649864196777344</cx:pt>
          <cx:pt idx="500">0.062540054321289063</cx:pt>
          <cx:pt idx="501">0.093739986419677734</cx:pt>
          <cx:pt idx="502">0.062579870223999023</cx:pt>
          <cx:pt idx="503">0.062510013580322266</cx:pt>
          <cx:pt idx="504">0.046880006790161133</cx:pt>
          <cx:pt idx="505">0.078130006790161133</cx:pt>
          <cx:pt idx="506">0.062510013580322266</cx:pt>
          <cx:pt idx="507">0.078130006790161133</cx:pt>
          <cx:pt idx="508">0.09375</cx:pt>
          <cx:pt idx="509">0.078130006790161133</cx:pt>
          <cx:pt idx="510">0.0625</cx:pt>
          <cx:pt idx="511">0.062510013580322266</cx:pt>
          <cx:pt idx="512">0.046890020370483398</cx:pt>
          <cx:pt idx="513">0.078130006790161133</cx:pt>
          <cx:pt idx="514">0.0625</cx:pt>
          <cx:pt idx="515">0.093819856643676758</cx:pt>
          <cx:pt idx="516">0.0625</cx:pt>
          <cx:pt idx="517">0.09364008903503418</cx:pt>
          <cx:pt idx="518">0.062489986419677734</cx:pt>
          <cx:pt idx="519">0.093740224838256836</cx:pt>
          <cx:pt idx="520">0.046870231628417969</cx:pt>
          <cx:pt idx="521">0.078120231628417969</cx:pt>
          <cx:pt idx="522">0.062490224838256836</cx:pt>
          <cx:pt idx="523">0.093739986419677734</cx:pt>
          <cx:pt idx="524">0.078030109405517578</cx:pt>
          <cx:pt idx="525">0.078109979629516602</cx:pt>
          <cx:pt idx="526">0.046869993209838867</cx:pt>
          <cx:pt idx="527">0.078219890594482422</cx:pt>
          <cx:pt idx="528">0.078130006790161133</cx:pt>
          <cx:pt idx="529">0.062489986419677734</cx:pt>
          <cx:pt idx="530">0.046869993209838867</cx:pt>
          <cx:pt idx="531">0.078130006790161133</cx:pt>
          <cx:pt idx="532">0.093790054321289063</cx:pt>
          <cx:pt idx="533">0.062479972839355469</cx:pt>
          <cx:pt idx="534">0.078109979629516602</cx:pt>
          <cx:pt idx="535">0.093529939651489258</cx:pt>
          <cx:pt idx="536">0.062520027160644531</cx:pt>
          <cx:pt idx="537">0.078079938888549805</cx:pt>
          <cx:pt idx="538">0.062449932098388672</cx:pt>
          <cx:pt idx="539">0.093849897384643555</cx:pt>
          <cx:pt idx="540">0.078119993209838867</cx:pt>
          <cx:pt idx="541">0.046970129013061523</cx:pt>
          <cx:pt idx="542">0.078130006790161133</cx:pt>
          <cx:pt idx="543">0.062489986419677734</cx:pt>
          <cx:pt idx="544">0.078140020370483398</cx:pt>
          <cx:pt idx="545">0.062510013580322266</cx:pt>
          <cx:pt idx="546">0.12506008148193359</cx:pt>
          <cx:pt idx="547">0.062599897384643555</cx:pt>
          <cx:pt idx="548">0.078119993209838867</cx:pt>
          <cx:pt idx="549">0.062589883804321289</cx:pt>
          <cx:pt idx="550">0.09375</cx:pt>
          <cx:pt idx="551">0.046869993209838867</cx:pt>
          <cx:pt idx="552">0.078119993209838867</cx:pt>
          <cx:pt idx="553">0.078119993209838867</cx:pt>
          <cx:pt idx="554">0.062489986419677734</cx:pt>
          <cx:pt idx="555">0.046880006790161133</cx:pt>
          <cx:pt idx="556">0.078119993209838867</cx:pt>
          <cx:pt idx="557">0.093760013580322266</cx:pt>
          <cx:pt idx="558">0.062510013580322266</cx:pt>
          <cx:pt idx="559">0.09375</cx:pt>
          <cx:pt idx="560">0.062400102615356445</cx:pt>
          <cx:pt idx="561">0.09375</cx:pt>
          <cx:pt idx="562">0.046869993209838867</cx:pt>
          <cx:pt idx="563">0.062479972839355469</cx:pt>
          <cx:pt idx="564">0.046869993209838867</cx:pt>
          <cx:pt idx="565">0.07808995246887207</cx:pt>
          <cx:pt idx="566">0.093849897384643555</cx:pt>
          <cx:pt idx="567">0.062489986419677734</cx:pt>
          <cx:pt idx="568">0.078119993209838867</cx:pt>
          <cx:pt idx="569">0.0625</cx:pt>
          <cx:pt idx="570">0.09375</cx:pt>
          <cx:pt idx="571">0.062479972839355469</cx:pt>
          <cx:pt idx="572">0.046880006790161133</cx:pt>
          <cx:pt idx="573">0.062459945678710938</cx:pt>
          <cx:pt idx="574">0.093659877777099609</cx:pt>
          <cx:pt idx="575">0.062510013580322266</cx:pt>
          <cx:pt idx="576">0.078119993209838867</cx:pt>
          <cx:pt idx="577">0.062399864196777344</cx:pt>
          <cx:pt idx="578">0.078130006790161133</cx:pt>
          <cx:pt idx="579">0.093760013580322266</cx:pt>
          <cx:pt idx="580">0.07816004753112793</cx:pt>
          <cx:pt idx="581">0.078130006790161133</cx:pt>
          <cx:pt idx="582">0.065599918365478516</cx:pt>
          <cx:pt idx="583">0.078130006790161133</cx:pt>
          <cx:pt idx="584">0.062489986419677734</cx:pt>
          <cx:pt idx="585">0.078119993209838867</cx:pt>
          <cx:pt idx="586">0.067879915237426758</cx:pt>
          <cx:pt idx="587">0.078149795532226563</cx:pt>
          <cx:pt idx="588">0.093919992446899414</cx:pt>
          <cx:pt idx="589">0.078210115432739258</cx:pt>
          <cx:pt idx="590">0.046779870986938477</cx:pt>
          <cx:pt idx="591">0.077910184860229492</cx:pt>
          <cx:pt idx="592">0.078080177307128906</cx:pt>
          <cx:pt idx="593">0.046880006790161133</cx:pt>
          <cx:pt idx="594">0.062370061874389648</cx:pt>
          <cx:pt idx="595">0.078119993209838867</cx:pt>
          <cx:pt idx="596">0.0625</cx:pt>
          <cx:pt idx="597">0.078119993209838867</cx:pt>
          <cx:pt idx="598">0.0625</cx:pt>
          <cx:pt idx="599">0.078130006790161133</cx:pt>
          <cx:pt idx="600">0.062240123748779297</cx:pt>
          <cx:pt idx="601">0.078119993209838867</cx:pt>
          <cx:pt idx="602">0.062620162963867188</cx:pt>
          <cx:pt idx="603">0.093739986419677734</cx:pt>
          <cx:pt idx="604">0.062489986419677734</cx:pt>
          <cx:pt idx="605">0.078119993209838867</cx:pt>
          <cx:pt idx="606">0.062439918518066406</cx:pt>
          <cx:pt idx="607">0.078119993209838867</cx:pt>
          <cx:pt idx="608">0.093659877777099609</cx:pt>
          <cx:pt idx="609">0.0625</cx:pt>
          <cx:pt idx="610">0.070300102233886719</cx:pt>
          <cx:pt idx="611">0.093739986419677734</cx:pt>
          <cx:pt idx="612">0.082429885864257813</cx:pt>
          <cx:pt idx="613">0.046869993209838867</cx:pt>
          <cx:pt idx="614">0.0625</cx:pt>
          <cx:pt idx="615">0.046650171279907227</cx:pt>
          <cx:pt idx="616">0.078140020370483398</cx:pt>
          <cx:pt idx="617">0.046890020370483398</cx:pt>
          <cx:pt idx="618">0.078130006790161133</cx:pt>
          <cx:pt idx="619">0.046880006790161133</cx:pt>
          <cx:pt idx="620">0.093739986419677734</cx:pt>
          <cx:pt idx="621">0.061439990997314453</cx:pt>
          <cx:pt idx="622">0.09375</cx:pt>
          <cx:pt idx="623">0.0625</cx:pt>
          <cx:pt idx="624">0.09375</cx:pt>
          <cx:pt idx="625">0.046880006790161133</cx:pt>
          <cx:pt idx="626">0.078120231628417969</cx:pt>
          <cx:pt idx="627">0.062510013580322266</cx:pt>
          <cx:pt idx="628">0.093519926071166992</cx:pt>
          <cx:pt idx="629">0.0625</cx:pt>
          <cx:pt idx="630">0.078119993209838867</cx:pt>
          <cx:pt idx="631">0.062510013580322266</cx:pt>
          <cx:pt idx="632">0.078119993209838867</cx:pt>
          <cx:pt idx="633">0.046869993209838867</cx:pt>
          <cx:pt idx="634">0.078119993209838867</cx:pt>
          <cx:pt idx="635">0.093739986419677734</cx:pt>
          <cx:pt idx="636">0.0625</cx:pt>
          <cx:pt idx="637">0.078609943389892578</cx:pt>
          <cx:pt idx="638">0.0625</cx:pt>
          <cx:pt idx="639">0.078119993209838867</cx:pt>
          <cx:pt idx="640">0.062489986419677734</cx:pt>
          <cx:pt idx="641">0.093970060348510742</cx:pt>
          <cx:pt idx="642">0.062510013580322266</cx:pt>
          <cx:pt idx="643">0.078119993209838867</cx:pt>
          <cx:pt idx="644">0.097120046615600586</cx:pt>
          <cx:pt idx="645">0.073099851608276367</cx:pt>
          <cx:pt idx="646">0.10416007041931152</cx:pt>
          <cx:pt idx="647">0.078130006790161133</cx:pt>
          <cx:pt idx="648">0.046859979629516602</cx:pt>
          <cx:pt idx="649">0.078130006790161133</cx:pt>
          <cx:pt idx="650">0.081780195236206055</cx:pt>
          <cx:pt idx="651">0.0625</cx:pt>
          <cx:pt idx="652">0.091409921646118164</cx:pt>
          <cx:pt idx="653">0.0625</cx:pt>
          <cx:pt idx="654">0.078130006790161133</cx:pt>
          <cx:pt idx="655">0.10449004173278809</cx:pt>
          <cx:pt idx="656">0.083479881286621094</cx:pt>
          <cx:pt idx="657">0.046869993209838867</cx:pt>
          <cx:pt idx="658">0.0625</cx:pt>
          <cx:pt idx="659">0.10124993324279785</cx:pt>
          <cx:pt idx="660">0.078130006790161133</cx:pt>
          <cx:pt idx="661">0.084840059280395508</cx:pt>
          <cx:pt idx="662">0.071540117263793945</cx:pt>
          <cx:pt idx="663">0.078119993209838867</cx:pt>
          <cx:pt idx="664">0.046849966049194336</cx:pt>
          <cx:pt idx="665">0.078130006790161133</cx:pt>
          <cx:pt idx="666">0.046869993209838867</cx:pt>
          <cx:pt idx="667">0.089859962463378906</cx:pt>
          <cx:pt idx="668">0.0625</cx:pt>
          <cx:pt idx="669">0.093739986419677734</cx:pt>
          <cx:pt idx="670">0.0625</cx:pt>
          <cx:pt idx="671">0.078130006790161133</cx:pt>
          <cx:pt idx="672">0.062489986419677734</cx:pt>
          <cx:pt idx="673">0.081550121307373047</cx:pt>
          <cx:pt idx="674">0.09375</cx:pt>
          <cx:pt idx="675">0.0625</cx:pt>
          <cx:pt idx="676">0.078119993209838867</cx:pt>
          <cx:pt idx="677">0.09375</cx:pt>
          <cx:pt idx="678">0.0625</cx:pt>
          <cx:pt idx="679">0.093990087509155273</cx:pt>
          <cx:pt idx="680">0.062510013580322266</cx:pt>
          <cx:pt idx="681">0.09375</cx:pt>
          <cx:pt idx="682">0.0625</cx:pt>
          <cx:pt idx="683">0.078130006790161133</cx:pt>
          <cx:pt idx="684">0.046869993209838867</cx:pt>
          <cx:pt idx="685">0.073479890823364258</cx:pt>
          <cx:pt idx="686">0.049890041351318359</cx:pt>
          <cx:pt idx="687">0.062580108642578125</cx:pt>
          <cx:pt idx="688">0.078130006790161133</cx:pt>
          <cx:pt idx="689">0.066580057144165039</cx:pt>
          <cx:pt idx="690">0.078059911727905273</cx:pt>
          <cx:pt idx="691">0.0625</cx:pt>
          <cx:pt idx="692">0.093420028686523438</cx:pt>
          <cx:pt idx="693">0.046880006790161133</cx:pt>
          <cx:pt idx="694">0.079450130462646484</cx:pt>
          <cx:pt idx="695">0.093770027160644531</cx:pt>
          <cx:pt idx="696">0.062489986419677734</cx:pt>
          <cx:pt idx="697">0.093760013580322266</cx:pt>
          <cx:pt idx="698">0.062489986419677734</cx:pt>
          <cx:pt idx="699">0.085780143737792969</cx:pt>
          <cx:pt idx="700">0.0625</cx:pt>
          <cx:pt idx="701">0.078130006790161133</cx:pt>
          <cx:pt idx="702">0.10601019859313965</cx:pt>
          <cx:pt idx="703">0.078099966049194336</cx:pt>
          <cx:pt idx="704">0.09375</cx:pt>
          <cx:pt idx="705">0.087370157241821289</cx:pt>
          <cx:pt idx="706">0.089839935302734375</cx:pt>
          <cx:pt idx="707">0.067110061645507813</cx:pt>
          <cx:pt idx="708">0.078119993209838867</cx:pt>
          <cx:pt idx="709">0.046880006790161133</cx:pt>
          <cx:pt idx="710">0.0625</cx:pt>
          <cx:pt idx="711">0.093739986419677734</cx:pt>
          <cx:pt idx="712">0.062530040740966797</cx:pt>
          <cx:pt idx="713">0.09375</cx:pt>
          <cx:pt idx="714">0.0625</cx:pt>
          <cx:pt idx="715">0.078130006790161133</cx:pt>
          <cx:pt idx="716">0.0625</cx:pt>
          <cx:pt idx="717">0.078130006790161133</cx:pt>
          <cx:pt idx="718">0.09375</cx:pt>
          <cx:pt idx="719">0.0625</cx:pt>
          <cx:pt idx="720">0.09375</cx:pt>
          <cx:pt idx="721">0.062510013580322266</cx:pt>
          <cx:pt idx="722">0.078130006790161133</cx:pt>
          <cx:pt idx="723">0.049540042877197266</cx:pt>
          <cx:pt idx="724">0.078119993209838867</cx:pt>
          <cx:pt idx="725">0.062479972839355469</cx:pt>
          <cx:pt idx="726">0.089309930801391602</cx:pt>
          <cx:pt idx="727">0.057159900665283203</cx:pt>
          <cx:pt idx="728">0.078390121459960938</cx:pt>
          <cx:pt idx="729">0.048779964447021484</cx:pt>
          <cx:pt idx="730">0.062230110168457031</cx:pt>
          <cx:pt idx="731">0.047099828720092773</cx:pt>
          <cx:pt idx="732">0.073869943618774414</cx:pt>
          <cx:pt idx="733">0.093800067901611328</cx:pt>
          <cx:pt idx="734">0.062700033187866211</cx:pt>
          <cx:pt idx="735">0.094000101089477539</cx:pt>
          <cx:pt idx="736">0.046880006790161133</cx:pt>
          <cx:pt idx="737">0.078119993209838867</cx:pt>
          <cx:pt idx="738">0.093760013580322266</cx:pt>
          <cx:pt idx="739">0.073280096054077148</cx:pt>
          <cx:pt idx="740">0.09375</cx:pt>
          <cx:pt idx="741">0.0625</cx:pt>
          <cx:pt idx="742">0.078130006790161133</cx:pt>
          <cx:pt idx="743">0.046880006790161133</cx:pt>
          <cx:pt idx="744">0.078130006790161133</cx:pt>
          <cx:pt idx="745">0.062510013580322266</cx:pt>
          <cx:pt idx="746">0.078130006790161133</cx:pt>
          <cx:pt idx="747">0.060950040817260742</cx:pt>
          <cx:pt idx="748">0.088910102844238281</cx:pt>
          <cx:pt idx="749">0.04673004150390625</cx:pt>
          <cx:pt idx="750">0.062510013580322266</cx:pt>
          <cx:pt idx="751">0.079600095748901367</cx:pt>
          <cx:pt idx="752">0.046610116958618164</cx:pt>
          <cx:pt idx="753">0.081580162048339844</cx:pt>
          <cx:pt idx="754">0.093720197677612305</cx:pt>
          <cx:pt idx="755">0.078119993209838867</cx:pt>
          <cx:pt idx="756">0.097480058670043945</cx:pt>
          <cx:pt idx="757">0.0625</cx:pt>
          <cx:pt idx="758">0.093529939651489258</cx:pt>
          <cx:pt idx="759">0.0625</cx:pt>
          <cx:pt idx="760">0.065719842910766602</cx:pt>
          <cx:pt idx="761">0.090530157089233398</cx:pt>
          <cx:pt idx="762">0.078119993209838867</cx:pt>
          <cx:pt idx="763">0.078130006790161133</cx:pt>
          <cx:pt idx="764">0.046880006790161133</cx:pt>
          <cx:pt idx="765">0.062510013580322266</cx:pt>
          <cx:pt idx="766">0.09375</cx:pt>
          <cx:pt idx="767">0.07808995246887207</cx:pt>
          <cx:pt idx="768">0.088949918746948242</cx:pt>
          <cx:pt idx="769">0.0625</cx:pt>
          <cx:pt idx="770">0.093739986419677734</cx:pt>
          <cx:pt idx="771">0.0625</cx:pt>
          <cx:pt idx="772">0.078119993209838867</cx:pt>
          <cx:pt idx="773">0.0625</cx:pt>
          <cx:pt idx="774">0.078119993209838867</cx:pt>
          <cx:pt idx="775">0.062490224838256836</cx:pt>
          <cx:pt idx="776">0.089040040969848633</cx:pt>
          <cx:pt idx="777">0.093760013580322266</cx:pt>
          <cx:pt idx="778">0.057960033416748047</cx:pt>
          <cx:pt idx="779">0.07397007942199707</cx:pt>
          <cx:pt idx="780">0.046940088272094727</cx:pt>
          <cx:pt idx="781">0.078229904174804688</cx:pt>
          <cx:pt idx="782">0.093739986419677734</cx:pt>
          <cx:pt idx="783">0.062489986419677734</cx:pt>
          <cx:pt idx="784">0.094249963760375977</cx:pt>
          <cx:pt idx="785">0.0625</cx:pt>
          <cx:pt idx="786">0.085100173950195313</cx:pt>
          <cx:pt idx="787">0.046880006790161133</cx:pt>
          <cx:pt idx="788">0.078119993209838867</cx:pt>
          <cx:pt idx="789">0.062509775161743164</cx:pt>
          <cx:pt idx="790">0.078130006790161133</cx:pt>
          <cx:pt idx="791">0.064209938049316406</cx:pt>
          <cx:pt idx="792">0.093989849090576172</cx:pt>
          <cx:pt idx="793">0.062510013580322266</cx:pt>
          <cx:pt idx="794">0.078119993209838867</cx:pt>
          <cx:pt idx="795">0.046880006790161133</cx:pt>
          <cx:pt idx="796">0.062489986419677734</cx:pt>
          <cx:pt idx="797">0.09375</cx:pt>
          <cx:pt idx="798">0.0625</cx:pt>
          <cx:pt idx="799">0.09375</cx:pt>
          <cx:pt idx="800">0.0625</cx:pt>
          <cx:pt idx="801">0.08340001106262207</cx:pt>
          <cx:pt idx="802">0.0625</cx:pt>
          <cx:pt idx="803">0.078119993209838867</cx:pt>
          <cx:pt idx="804">0.0625</cx:pt>
          <cx:pt idx="805">0.078130006790161133</cx:pt>
          <cx:pt idx="806">0.062479972839355469</cx:pt>
          <cx:pt idx="807">0.078109979629516602</cx:pt>
          <cx:pt idx="808">0.057680130004882813</cx:pt>
          <cx:pt idx="809">0.073090076446533203</cx:pt>
          <cx:pt idx="810">0.097650051116943359</cx:pt>
          <cx:pt idx="811">0.062239885330200195</cx:pt>
          <cx:pt idx="812">0.046869993209838867</cx:pt>
          <cx:pt idx="813">0.062769889831542969</cx:pt>
          <cx:pt idx="814">0.093490123748779297</cx:pt>
          <cx:pt idx="815">0.078969955444335938</cx:pt>
          <cx:pt idx="816">0.095530033111572266</cx:pt>
          <cx:pt idx="817">0.046869993209838867</cx:pt>
          <cx:pt idx="818">0.078140020370483398</cx:pt>
          <cx:pt idx="819">0.046880006790161133</cx:pt>
          <cx:pt idx="820">0.062489986419677734</cx:pt>
          <cx:pt idx="821">0.078140020370483398</cx:pt>
          <cx:pt idx="822">0.0625</cx:pt>
          <cx:pt idx="823">0.093760013580322266</cx:pt>
          <cx:pt idx="824">0.076230049133300781</cx:pt>
          <cx:pt idx="825">0.081929922103881836</cx:pt>
          <cx:pt idx="826">0.046869993209838867</cx:pt>
          <cx:pt idx="827">0.078119993209838867</cx:pt>
          <cx:pt idx="828">0.09375</cx:pt>
          <cx:pt idx="829">0.057689905166625977</cx:pt>
          <cx:pt idx="830">0.088670015335083008</cx:pt>
          <cx:pt idx="831">0.046869993209838867</cx:pt>
          <cx:pt idx="832">0.0625</cx:pt>
          <cx:pt idx="833">0.078119993209838867</cx:pt>
          <cx:pt idx="834">0.056490182876586914</cx:pt>
          <cx:pt idx="835">0.093480110168457031</cx:pt>
          <cx:pt idx="836">0.062239885330200195</cx:pt>
          <cx:pt idx="837">0.093739986419677734</cx:pt>
          <cx:pt idx="838">0.046869993209838867</cx:pt>
          <cx:pt idx="839">0.078140020370483398</cx:pt>
          <cx:pt idx="840">0.046900033950805664</cx:pt>
          <cx:pt idx="841">0.078119993209838867</cx:pt>
          <cx:pt idx="842">0.046880006790161133</cx:pt>
          <cx:pt idx="843">0.078350067138671875</cx:pt>
          <cx:pt idx="844">0.0625</cx:pt>
          <cx:pt idx="845">0.078119993209838867</cx:pt>
          <cx:pt idx="846">0.0625</cx:pt>
          <cx:pt idx="847">0.078119993209838867</cx:pt>
          <cx:pt idx="848">0.046879768371582031</cx:pt>
          <cx:pt idx="849">0.0734100341796875</cx:pt>
          <cx:pt idx="850">0.062070131301879883</cx:pt>
          <cx:pt idx="851">0.062710046768188477</cx:pt>
          <cx:pt idx="852">0.094209909439086914</cx:pt>
          <cx:pt idx="853">0.062269926071166992</cx:pt>
          <cx:pt idx="854">0.060709953308105469</cx:pt>
          <cx:pt idx="855">0.078130006790161133</cx:pt>
          <cx:pt idx="856">0.046880006790161133</cx:pt>
          <cx:pt idx="857">0.062510013580322266</cx:pt>
          <cx:pt idx="858">0.093770027160644531</cx:pt>
          <cx:pt idx="859">0.062510013580322266</cx:pt>
          <cx:pt idx="860">0.09375</cx:pt>
          <cx:pt idx="861">0.062510013580322266</cx:pt>
          <cx:pt idx="862">0.09375</cx:pt>
          <cx:pt idx="863">0.078130006790161133</cx:pt>
          <cx:pt idx="864">0.046880006790161133</cx:pt>
          <cx:pt idx="865">0.078130006790161133</cx:pt>
          <cx:pt idx="866">0.062489986419677734</cx:pt>
          <cx:pt idx="867">0.062489986419677734</cx:pt>
          <cx:pt idx="868">0.041990041732788086</cx:pt>
          <cx:pt idx="869">0.073339939117431641</cx:pt>
          <cx:pt idx="870">0.047100067138671875</cx:pt>
          <cx:pt idx="871">0.077990055084228516</cx:pt>
          <cx:pt idx="872">0.062099933624267578</cx:pt>
          <cx:pt idx="873">0.078109979629516602</cx:pt>
          <cx:pt idx="874">0.046880006790161133</cx:pt>
          <cx:pt idx="875">0.078119993209838867</cx:pt>
          <cx:pt idx="876">0.046869993209838867</cx:pt>
          <cx:pt idx="877">0.0625</cx:pt>
          <cx:pt idx="878">0.088660001754760742</cx:pt>
          <cx:pt idx="879">0.062459945678710938</cx:pt>
          <cx:pt idx="880">0.09375</cx:pt>
          <cx:pt idx="881">0.069460153579711914</cx:pt>
          <cx:pt idx="882">0.078390121459960938</cx:pt>
          <cx:pt idx="883">0.062489986419677734</cx:pt>
          <cx:pt idx="884">0.088789939880371094</cx:pt>
          <cx:pt idx="885">0.062489986419677734</cx:pt>
          <cx:pt idx="886">0.09375</cx:pt>
          <cx:pt idx="887">0.0625</cx:pt>
          <cx:pt idx="888">0.09375</cx:pt>
          <cx:pt idx="889">0.06239008903503418</cx:pt>
          <cx:pt idx="890">0.078119993209838867</cx:pt>
          <cx:pt idx="891">0.09375</cx:pt>
          <cx:pt idx="892">0.069209814071655273</cx:pt>
          <cx:pt idx="893">0.093739986419677734</cx:pt>
          <cx:pt idx="894">0.093719959259033203</cx:pt>
          <cx:pt idx="895">0.078119993209838867</cx:pt>
          <cx:pt idx="896">0.046869993209838867</cx:pt>
          <cx:pt idx="897">0.081509828567504883</cx:pt>
          <cx:pt idx="898">0.046869993209838867</cx:pt>
          <cx:pt idx="899">0.078360080718994141</cx:pt>
          <cx:pt idx="900">0.062510013580322266</cx:pt>
          <cx:pt idx="901">0.093529939651489258</cx:pt>
          <cx:pt idx="902">0.053610086441040039</cx:pt>
          <cx:pt idx="903">0.081749916076660156</cx:pt>
          <cx:pt idx="904">0.046880006790161133</cx:pt>
          <cx:pt idx="905">0.078119993209838867</cx:pt>
          <cx:pt idx="906">0.09375</cx:pt>
          <cx:pt idx="907">0.0625</cx:pt>
          <cx:pt idx="908">0.089010000228881836</cx:pt>
          <cx:pt idx="909">0.06251978874206543</cx:pt>
          <cx:pt idx="910">0.088449954986572266</cx:pt>
          <cx:pt idx="911">0.07397007942199707</cx:pt>
          <cx:pt idx="912">0.097340106964111328</cx:pt>
          <cx:pt idx="913">0.078370094299316406</cx:pt>
          <cx:pt idx="914">0.09814000129699707</cx:pt>
          <cx:pt idx="915">0.062769889831542969</cx:pt>
          <cx:pt idx="916">0.09375</cx:pt>
          <cx:pt idx="917">0.07351994514465332</cx:pt>
          <cx:pt idx="918">0.073710203170776367</cx:pt>
          <cx:pt idx="919">0.062219858169555664</cx:pt>
          <cx:pt idx="920">0.078130006790161133</cx:pt>
          <cx:pt idx="921">0.089459896087646484</cx:pt>
          <cx:pt idx="922">0.062769889831542969</cx:pt>
          <cx:pt idx="923">0.078119993209838867</cx:pt>
          <cx:pt idx="924">0.047420024871826172</cx:pt>
          <cx:pt idx="925">0.07837986946105957</cx:pt>
          <cx:pt idx="926">0.10041999816894531</cx:pt>
          <cx:pt idx="927">0.0625</cx:pt>
          <cx:pt idx="928">0.078130006790161133</cx:pt>
          <cx:pt idx="929">0.047769784927368164</cx:pt>
          <cx:pt idx="930">0.078119993209838867</cx:pt>
          <cx:pt idx="931">0.046880006790161133</cx:pt>
          <cx:pt idx="932">0.078119993209838867</cx:pt>
          <cx:pt idx="933">0.093739986419677734</cx:pt>
          <cx:pt idx="934">0.079780101776123047</cx:pt>
          <cx:pt idx="935">0.09375</cx:pt>
          <cx:pt idx="936">0.0625</cx:pt>
          <cx:pt idx="937">0.09375</cx:pt>
          <cx:pt idx="938">0.058429956436157227</cx:pt>
          <cx:pt idx="939">0.088550090789794922</cx:pt>
          <cx:pt idx="940">0.070060014724731445</cx:pt>
          <cx:pt idx="941">0.078400135040283203</cx:pt>
          <cx:pt idx="942">0.046970129013061523</cx:pt>
          <cx:pt idx="943">0.078109979629516602</cx:pt>
          <cx:pt idx="944">0.062729835510253906</cx:pt>
          <cx:pt idx="945">0.078119993209838867</cx:pt>
          <cx:pt idx="946">0.09375</cx:pt>
          <cx:pt idx="947">0.0625</cx:pt>
          <cx:pt idx="948">0.078130006790161133</cx:pt>
          <cx:pt idx="949">0.062510013580322266</cx:pt>
          <cx:pt idx="950">0.078119993209838867</cx:pt>
          <cx:pt idx="951">0.062489986419677734</cx:pt>
          <cx:pt idx="952">0.062489986419677734</cx:pt>
          <cx:pt idx="953">0.093739986419677734</cx:pt>
          <cx:pt idx="954">0.078119993209838867</cx:pt>
          <cx:pt idx="955">0.093770027160644531</cx:pt>
          <cx:pt idx="956">0.0625</cx:pt>
          <cx:pt idx="957">0.078130006790161133</cx:pt>
          <cx:pt idx="958">0.057970046997070313</cx:pt>
          <cx:pt idx="959">0.073110103607177734</cx:pt>
          <cx:pt idx="960">0.047150135040283203</cx:pt>
          <cx:pt idx="961">0.073859930038452148</cx:pt>
          <cx:pt idx="962">0.098959922790527344</cx:pt>
          <cx:pt idx="963">0.078119993209838867</cx:pt>
          <cx:pt idx="964">0.09375</cx:pt>
          <cx:pt idx="965">0.046880006790161133</cx:pt>
          <cx:pt idx="966">0.078119993209838867</cx:pt>
          <cx:pt idx="967">0.046880006790161133</cx:pt>
          <cx:pt idx="968">0.062299966812133789</cx:pt>
          <cx:pt idx="969">0.093719959259033203</cx:pt>
          <cx:pt idx="970">0.050519943237304688</cx:pt>
          <cx:pt idx="971">0.086670160293579102</cx:pt>
          <cx:pt idx="972">0.046869993209838867</cx:pt>
          <cx:pt idx="973">0.078119993209838867</cx:pt>
          <cx:pt idx="974">0.097079992294311523</cx:pt>
          <cx:pt idx="975">0.062489986419677734</cx:pt>
          <cx:pt idx="976">0.078119993209838867</cx:pt>
          <cx:pt idx="977">0.046880006790161133</cx:pt>
          <cx:pt idx="978">0.078130006790161133</cx:pt>
          <cx:pt idx="979">0.088860034942626953</cx:pt>
          <cx:pt idx="980">0.062510013580322266</cx:pt>
          <cx:pt idx="981">0.081850051879882813</cx:pt>
          <cx:pt idx="982">0.0625</cx:pt>
          <cx:pt idx="983">0.078119993209838867</cx:pt>
          <cx:pt idx="984">0.10704994201660156</cx:pt>
          <cx:pt idx="985">0.078130006790161133</cx:pt>
          <cx:pt idx="986">0.093980073928833008</cx:pt>
          <cx:pt idx="987">0.078130006790161133</cx:pt>
          <cx:pt idx="988">0.0625</cx:pt>
          <cx:pt idx="989">0.073439836502075195</cx:pt>
          <cx:pt idx="990">0.10430002212524414</cx:pt>
          <cx:pt idx="991">0.066200017929077148</cx:pt>
          <cx:pt idx="992">0.078409910202026367</cx:pt>
          <cx:pt idx="993">0.10259008407592773</cx:pt>
          <cx:pt idx="994">0.066100120544433594</cx:pt>
          <cx:pt idx="995">0.059269905090332031</cx:pt>
          <cx:pt idx="996">0.07799983024597168</cx:pt>
          <cx:pt idx="997">0.049599885940551758</cx:pt>
          <cx:pt idx="998">0.078409910202026367</cx:pt>
          <cx:pt idx="999">0.094650030136108398</cx:pt>
          <cx:pt idx="1000">0.069220066070556641</cx:pt>
          <cx:pt idx="1001">0.078130006790161133</cx:pt>
          <cx:pt idx="1002">0.0625</cx:pt>
          <cx:pt idx="1003">0.085999965667724609</cx:pt>
          <cx:pt idx="1004">0.09375</cx:pt>
          <cx:pt idx="1005">0.062489986419677734</cx:pt>
          <cx:pt idx="1006">0.093719959259033203</cx:pt>
          <cx:pt idx="1007">0.062489986419677734</cx:pt>
          <cx:pt idx="1008">0.093719959259033203</cx:pt>
          <cx:pt idx="1009">0.057700157165527344</cx:pt>
          <cx:pt idx="1010">0.073050022125244141</cx:pt>
          <cx:pt idx="1011">0.097090005874633789</cx:pt>
          <cx:pt idx="1012">0.068979978561401367</cx:pt>
          <cx:pt idx="1013">0.09375</cx:pt>
          <cx:pt idx="1014">0.069969892501831055</cx:pt>
          <cx:pt idx="1015">0.078399896621704102</cx:pt>
          <cx:pt idx="1016">0.064480066299438477</cx:pt>
          <cx:pt idx="1017">0.083680152893066406</cx:pt>
          <cx:pt idx="1018">0.093770027160644531</cx:pt>
          <cx:pt idx="1019">0.062489986419677734</cx:pt>
          <cx:pt idx="1020">0.046869993209838867</cx:pt>
          <cx:pt idx="1021">0.08209991455078125</cx:pt>
          <cx:pt idx="1022">0.09375</cx:pt>
          <cx:pt idx="1023">0.062489986419677734</cx:pt>
          <cx:pt idx="1024">0.078130006790161133</cx:pt>
          <cx:pt idx="1025">0.046880006790161133</cx:pt>
          <cx:pt idx="1026">0.078119993209838867</cx:pt>
          <cx:pt idx="1027">0.046880006790161133</cx:pt>
          <cx:pt idx="1028">0.078119993209838867</cx:pt>
          <cx:pt idx="1029">0.089040040969848633</cx:pt>
          <cx:pt idx="1030">0.073620080947875977</cx:pt>
          <cx:pt idx="1031">0.096989870071411133</cx:pt>
          <cx:pt idx="1032">0.062780141830444336</cx:pt>
          <cx:pt idx="1033">0.083179950714111328</cx:pt>
          <cx:pt idx="1034">0.06277012825012207</cx:pt>
          <cx:pt idx="1035">0.090929985046386719</cx:pt>
          <cx:pt idx="1036">0.047729969024658203</cx:pt>
          <cx:pt idx="1037">0.078119993209838867</cx:pt>
          <cx:pt idx="1038">0.094229936599731445</cx:pt>
          <cx:pt idx="1039">0.078399896621704102</cx:pt>
          <cx:pt idx="1040">0.09375</cx:pt>
          <cx:pt idx="1041">0.062739849090576172</cx:pt>
          <cx:pt idx="1042">0.093760013580322266</cx:pt>
          <cx:pt idx="1043">0.062510013580322266</cx:pt>
          <cx:pt idx="1044">0.078119993209838867</cx:pt>
          <cx:pt idx="1045">0.093760013580322266</cx:pt>
          <cx:pt idx="1046">0.078109979629516602</cx:pt>
          <cx:pt idx="1047">0.094470024108886719</cx:pt>
          <cx:pt idx="1048">0.0625</cx:pt>
          <cx:pt idx="1049">0.078130006790161133</cx:pt>
          <cx:pt idx="1050">0.057859897613525391</cx:pt>
          <cx:pt idx="1051">0.078130006790161133</cx:pt>
          <cx:pt idx="1052">0.046880006790161133</cx:pt>
          <cx:pt idx="1053">0.065239906311035156</cx:pt>
          <cx:pt idx="1054">0.093319892883300781</cx:pt>
          <cx:pt idx="1055">0.074619770050048828</cx:pt>
          <cx:pt idx="1056">0.078130006790161133</cx:pt>
          <cx:pt idx="1057">0.062489986419677734</cx:pt>
          <cx:pt idx="1058">0.078119993209838867</cx:pt>
          <cx:pt idx="1059">0.073509931564331055</cx:pt>
          <cx:pt idx="1060">0.089319944381713867</cx:pt>
          <cx:pt idx="1061">0.0625</cx:pt>
          <cx:pt idx="1062">0.078119993209838867</cx:pt>
          <cx:pt idx="1063">0.047930002212524414</cx:pt>
          <cx:pt idx="1064">0.0625</cx:pt>
          <cx:pt idx="1065">0.079820156097412109</cx:pt>
          <cx:pt idx="1066">0.046859979629516602</cx:pt>
          <cx:pt idx="1067">0.078130006790161133</cx:pt>
          <cx:pt idx="1068">0.062510013580322266</cx:pt>
          <cx:pt idx="1069">0.078130006790161133</cx:pt>
          <cx:pt idx="1070">0.06248021125793457</cx:pt>
          <cx:pt idx="1071">0.078119993209838867</cx:pt>
          <cx:pt idx="1072">0.062279939651489258</cx:pt>
          <cx:pt idx="1073">0.078249931335449219</cx:pt>
          <cx:pt idx="1074">0.09375</cx:pt>
          <cx:pt idx="1075">0.062510013580322266</cx:pt>
          <cx:pt idx="1076">0.093989849090576172</cx:pt>
          <cx:pt idx="1077">0.078130006790161133</cx:pt>
          <cx:pt idx="1078">0.09375</cx:pt>
          <cx:pt idx="1079">0.0625</cx:pt>
          <cx:pt idx="1080">0.09375</cx:pt>
          <cx:pt idx="1081">0.0625</cx:pt>
          <cx:pt idx="1082">0.078119993209838867</cx:pt>
          <cx:pt idx="1083">0.0625</cx:pt>
          <cx:pt idx="1084">0.077899932861328125</cx:pt>
          <cx:pt idx="1085">0.046859979629516602</cx:pt>
          <cx:pt idx="1086">0.078109979629516602</cx:pt>
          <cx:pt idx="1087">0.046869993209838867</cx:pt>
          <cx:pt idx="1088">0.078119993209838867</cx:pt>
          <cx:pt idx="1089">0.078119993209838867</cx:pt>
          <cx:pt idx="1090">0.057590007781982422</cx:pt>
          <cx:pt idx="1091">0.078350067138671875</cx:pt>
          <cx:pt idx="1092">0.062700033187866211</cx:pt>
          <cx:pt idx="1093">0.062290191650390625</cx:pt>
          <cx:pt idx="1094">0.093760013580322266</cx:pt>
          <cx:pt idx="1095">0.077839851379394531</cx:pt>
          <cx:pt idx="1096">0.10127997398376465</cx:pt>
          <cx:pt idx="1097">0.066179990768432617</cx:pt>
          <cx:pt idx="1098">0.09393000602722168</cx:pt>
          <cx:pt idx="1099">0.0625</cx:pt>
          <cx:pt idx="1100">0.093760013580322266</cx:pt>
          <cx:pt idx="1101">0.062510013580322266</cx:pt>
          <cx:pt idx="1102">0.078130006790161133</cx:pt>
          <cx:pt idx="1103">0.09375</cx:pt>
          <cx:pt idx="1104">0.078130006790161133</cx:pt>
          <cx:pt idx="1105">0.0625</cx:pt>
          <cx:pt idx="1106">0.062510013580322266</cx:pt>
          <cx:pt idx="1107">0.10398006439208984</cx:pt>
          <cx:pt idx="1108">0.078150033950805664</cx:pt>
          <cx:pt idx="1109">0.09375</cx:pt>
          <cx:pt idx="1110">0.062510013580322266</cx:pt>
          <cx:pt idx="1111">0.078119993209838867</cx:pt>
          <cx:pt idx="1112">0.062510013580322266</cx:pt>
          <cx:pt idx="1113">0.078130006790161133</cx:pt>
          <cx:pt idx="1114">0.09375</cx:pt>
          <cx:pt idx="1115">0.07220005989074707</cx:pt>
          <cx:pt idx="1116">0.078130006790161133</cx:pt>
          <cx:pt idx="1117">0.0625</cx:pt>
          <cx:pt idx="1118">0.078109979629516602</cx:pt>
          <cx:pt idx="1119">0.09375</cx:pt>
          <cx:pt idx="1120">0.05792999267578125</cx:pt>
          <cx:pt idx="1121">0.073339939117431641</cx:pt>
          <cx:pt idx="1122">0.060140132904052734</cx:pt>
          <cx:pt idx="1123">0.078130006790161133</cx:pt>
          <cx:pt idx="1124">0.10938000679016113</cx:pt>
          <cx:pt idx="1125">0.078119993209838867</cx:pt>
          <cx:pt idx="1126">0.093739986419677734</cx:pt>
          <cx:pt idx="1127">0.0625</cx:pt>
          <cx:pt idx="1128">0.093780040740966797</cx:pt>
          <cx:pt idx="1129">0.062530040740966797</cx:pt>
          <cx:pt idx="1130">0.093990087509155273</cx:pt>
          <cx:pt idx="1131">0.0625</cx:pt>
          <cx:pt idx="1132">0.046880006790161133</cx:pt>
          <cx:pt idx="1133">0.062530040740966797</cx:pt>
          <cx:pt idx="1134">0.078130006790161133</cx:pt>
          <cx:pt idx="1135">0.0625</cx:pt>
          <cx:pt idx="1136">0.078130006790161133</cx:pt>
          <cx:pt idx="1137">0.046869993209838867</cx:pt>
          <cx:pt idx="1138">0.062530040740966797</cx:pt>
          <cx:pt idx="1139">0.078109979629516602</cx:pt>
          <cx:pt idx="1140">0.058190107345581055</cx:pt>
          <cx:pt idx="1141">0.094680070877075195</cx:pt>
          <cx:pt idx="1142">0.062879800796508789</cx:pt>
          <cx:pt idx="1143">0.093760013580322266</cx:pt>
          <cx:pt idx="1144">0.06248021125793457</cx:pt>
          <cx:pt idx="1145">0.078119993209838867</cx:pt>
          <cx:pt idx="1146">0.093739986419677734</cx:pt>
          <cx:pt idx="1147">0.062510013580322266</cx:pt>
          <cx:pt idx="1148">0.078130006790161133</cx:pt>
          <cx:pt idx="1149">0.055279970169067383</cx:pt>
          <cx:pt idx="1150">0.078130006790161133</cx:pt>
          <cx:pt idx="1151">0.046880006790161133</cx:pt>
          <cx:pt idx="1152">0.062489986419677734</cx:pt>
          <cx:pt idx="1153">0.078130006790161133</cx:pt>
          <cx:pt idx="1154">0.046880006790161133</cx:pt>
          <cx:pt idx="1155">0.078130006790161133</cx:pt>
          <cx:pt idx="1156">0.078130006790161133</cx:pt>
          <cx:pt idx="1157">0.046890020370483398</cx:pt>
          <cx:pt idx="1158">0.078130006790161133</cx:pt>
          <cx:pt idx="1159">0.09375</cx:pt>
          <cx:pt idx="1160">0.073180198669433594</cx:pt>
          <cx:pt idx="1161">0.073529958724975586</cx:pt>
          <cx:pt idx="1162">0.094909906387329102</cx:pt>
          <cx:pt idx="1163">0.078370094299316406</cx:pt>
          <cx:pt idx="1164">0.1002500057220459</cx:pt>
          <cx:pt idx="1165">0.077909946441650391</cx:pt>
          <cx:pt idx="1166">0.079830169677734375</cx:pt>
          <cx:pt idx="1167">0.062270164489746094</cx:pt>
          <cx:pt idx="1168">0.078119993209838867</cx:pt>
          <cx:pt idx="1169">0.10524988174438477</cx:pt>
          <cx:pt idx="1170">0.062510013580322266</cx:pt>
          <cx:pt idx="1171">0.093739986419677734</cx:pt>
          <cx:pt idx="1172">0.0625</cx:pt>
          <cx:pt idx="1173">0.090780019760131836</cx:pt>
          <cx:pt idx="1174">0.066699981689453125</cx:pt>
          <cx:pt idx="1175">0.078119993209838867</cx:pt>
          <cx:pt idx="1176">0.0625</cx:pt>
          <cx:pt idx="1177">0.062489986419677734</cx:pt>
          <cx:pt idx="1178">0.083460092544555664</cx:pt>
          <cx:pt idx="1179">0.062340021133422852</cx:pt>
          <cx:pt idx="1180">0.078140020370483398</cx:pt>
          <cx:pt idx="1181">0.05774998664855957</cx:pt>
          <cx:pt idx="1182">0.078400135040283203</cx:pt>
          <cx:pt idx="1183">0.094460010528564453</cx:pt>
          <cx:pt idx="1184">0.078119993209838867</cx:pt>
          <cx:pt idx="1185">0.093760013580322266</cx:pt>
          <cx:pt idx="1186">0.078119993209838867</cx:pt>
          <cx:pt idx="1187">0.093760013580322266</cx:pt>
          <cx:pt idx="1188">0.066190004348754883</cx:pt>
          <cx:pt idx="1189">0.092109918594360352</cx:pt>
          <cx:pt idx="1190">0.0625</cx:pt>
          <cx:pt idx="1191">0.078130006790161133</cx:pt>
          <cx:pt idx="1192">0.093709945678710938</cx:pt>
          <cx:pt idx="1193">0.078350067138671875</cx:pt>
          <cx:pt idx="1194">0.09254002571105957</cx:pt>
          <cx:pt idx="1195">0.0625</cx:pt>
          <cx:pt idx="1196">0.09375</cx:pt>
          <cx:pt idx="1197">0.0625</cx:pt>
          <cx:pt idx="1198">0.078129768371582031</cx:pt>
          <cx:pt idx="1199">0.046869993209838867</cx:pt>
          <cx:pt idx="1200">0.0625</cx:pt>
          <cx:pt idx="1201">0.078119993209838867</cx:pt>
          <cx:pt idx="1202">0.069010019302368164</cx:pt>
          <cx:pt idx="1203">0.078130006790161133</cx:pt>
          <cx:pt idx="1204">0.093760013580322266</cx:pt>
          <cx:pt idx="1205">0.0625</cx:pt>
          <cx:pt idx="1206">0.081799983978271484</cx:pt>
          <cx:pt idx="1207">0.0625</cx:pt>
          <cx:pt idx="1208">0.078609943389892578</cx:pt>
          <cx:pt idx="1209">0.093539953231811523</cx:pt>
          <cx:pt idx="1210">0.0625</cx:pt>
          <cx:pt idx="1211">0.089089870452880859</cx:pt>
          <cx:pt idx="1212">0.0627899169921875</cx:pt>
          <cx:pt idx="1213">0.081859827041625977</cx:pt>
          <cx:pt idx="1214">0.046999931335449219</cx:pt>
          <cx:pt idx="1215">0.078130006790161133</cx:pt>
          <cx:pt idx="1216">0.046920061111450195</cx:pt>
          <cx:pt idx="1217">0.078400135040283203</cx:pt>
          <cx:pt idx="1218">0.094500064849853516</cx:pt>
          <cx:pt idx="1219">0.078119993209838867</cx:pt>
          <cx:pt idx="1220">0.10938000679016113</cx:pt>
          <cx:pt idx="1221">0.062489986419677734</cx:pt>
          <cx:pt idx="1222">0.078130006790161133</cx:pt>
          <cx:pt idx="1223">0.0625</cx:pt>
          <cx:pt idx="1224">0.078119993209838867</cx:pt>
          <cx:pt idx="1225">0.046900033950805664</cx:pt>
          <cx:pt idx="1226">0.0625</cx:pt>
          <cx:pt idx="1227">0.078120231628417969</cx:pt>
          <cx:pt idx="1228">0.062279939651489258</cx:pt>
          <cx:pt idx="1229">0.083729982376098633</cx:pt>
          <cx:pt idx="1230">0.046869993209838867</cx:pt>
          <cx:pt idx="1231">0.072989940643310547</cx:pt>
          <cx:pt idx="1232">0.047160148620605469</cx:pt>
          <cx:pt idx="1233">0.062230110168457031</cx:pt>
          <cx:pt idx="1234">0.089979887008666992</cx:pt>
          <cx:pt idx="1235">0.050310134887695313</cx:pt>
          <cx:pt idx="1236">0.078000068664550781</cx:pt>
          <cx:pt idx="1237">0.095649957656860352</cx:pt>
          <cx:pt idx="1238">0.06277012825012207</cx:pt>
          <cx:pt idx="1239">0.09402012825012207</cx:pt>
          <cx:pt idx="1240">0.062489986419677734</cx:pt>
          <cx:pt idx="1241">0.095190048217773438</cx:pt>
          <cx:pt idx="1242">0.062469959259033203</cx:pt>
          <cx:pt idx="1243">0.096539974212646484</cx:pt>
          <cx:pt idx="1244">0.068850040435791016</cx:pt>
          <cx:pt idx="1245">0.078119993209838867</cx:pt>
          <cx:pt idx="1246">0.046880006790161133</cx:pt>
          <cx:pt idx="1247">0.083459854125976563</cx:pt>
          <cx:pt idx="1248">0.047100067138671875</cx:pt>
          <cx:pt idx="1249">0.078120231628417969</cx:pt>
          <cx:pt idx="1250">0.09375</cx:pt>
          <cx:pt idx="1251">0.062510013580322266</cx:pt>
          <cx:pt idx="1252">0.078150033950805664</cx:pt>
          <cx:pt idx="1253">0.046880006790161133</cx:pt>
          <cx:pt idx="1254">0.078119993209838867</cx:pt>
          <cx:pt idx="1255">0.046969890594482422</cx:pt>
          <cx:pt idx="1256">0.077829837799072266</cx:pt>
          <cx:pt idx="1257">0.081719875335693359</cx:pt>
          <cx:pt idx="1258">0.0625</cx:pt>
          <cx:pt idx="1259">0.078119993209838867</cx:pt>
          <cx:pt idx="1260">0.09375</cx:pt>
          <cx:pt idx="1261">0.073709964752197266</cx:pt>
          <cx:pt idx="1262">0.07359004020690918</cx:pt>
          <cx:pt idx="1263">0.06306004524230957</cx:pt>
          <cx:pt idx="1264">0.078389883041381836</cx:pt>
          <cx:pt idx="1265">0.098280191421508789</cx:pt>
          <cx:pt idx="1266">0.0625</cx:pt>
          <cx:pt idx="1267">0.078429937362670898</cx:pt>
          <cx:pt idx="1268">0.062740087509155273</cx:pt>
          <cx:pt idx="1269">0.09375</cx:pt>
          <cx:pt idx="1270">0.062489986419677734</cx:pt>
          <cx:pt idx="1271">0.093530178070068359</cx:pt>
          <cx:pt idx="1272">0.046890020370483398</cx:pt>
          <cx:pt idx="1273">0.062510013580322266</cx:pt>
          <cx:pt idx="1274">0.081690073013305664</cx:pt>
          <cx:pt idx="1275">0.053619861602783203</cx:pt>
          <cx:pt idx="1276">0.078119993209838867</cx:pt>
          <cx:pt idx="1277">0.09375</cx:pt>
          <cx:pt idx="1278">0.0625</cx:pt>
          <cx:pt idx="1279">0.085809946060180664</cx:pt>
          <cx:pt idx="1280">0.062489986419677734</cx:pt>
          <cx:pt idx="1281">0.0625</cx:pt>
          <cx:pt idx="1282">0.078130006790161133</cx:pt>
          <cx:pt idx="1283">0.062489986419677734</cx:pt>
          <cx:pt idx="1284">0.078130006790161133</cx:pt>
          <cx:pt idx="1285">0.0625</cx:pt>
          <cx:pt idx="1286">0.078130006790161133</cx:pt>
          <cx:pt idx="1287">0.046880006790161133</cx:pt>
          <cx:pt idx="1288">0.080929994583129883</cx:pt>
          <cx:pt idx="1289">0.099629878997802734</cx:pt>
          <cx:pt idx="1290">0.062489986419677734</cx:pt>
          <cx:pt idx="1291">0.078119993209838867</cx:pt>
          <cx:pt idx="1292">0.058180093765258789</cx:pt>
          <cx:pt idx="1293">0.078490018844604492</cx:pt>
          <cx:pt idx="1294">0.093869924545288086</cx:pt>
          <cx:pt idx="1295">0.065940141677856445</cx:pt>
          <cx:pt idx="1296">0.046609878540039063</cx:pt>
          <cx:pt idx="1297">0.077859878540039063</cx:pt>
          <cx:pt idx="1298">0.099429845809936523</cx:pt>
          <cx:pt idx="1299">0.062759876251220703</cx:pt>
          <cx:pt idx="1300">0.078789949417114258</cx:pt>
          <cx:pt idx="1301">0.065150022506713867</cx:pt>
          <cx:pt idx="1302">0.073330163955688477</cx:pt>
          <cx:pt idx="1303">0.088929891586303711</cx:pt>
          <cx:pt idx="1304">0.070489883422851563</cx:pt>
          <cx:pt idx="1305">0.093520164489746094</cx:pt>
          <cx:pt idx="1306">0.062489986419677734</cx:pt>
          <cx:pt idx="1307">0.062510013580322266</cx:pt>
          <cx:pt idx="1308">0.078119993209838867</cx:pt>
          <cx:pt idx="1309">0.062279939651489258</cx:pt>
          <cx:pt idx="1310">0.078119993209838867</cx:pt>
          <cx:pt idx="1311">0.093760013580322266</cx:pt>
          <cx:pt idx="1312">0.078119993209838867</cx:pt>
          <cx:pt idx="1313">0.046880006790161133</cx:pt>
          <cx:pt idx="1314">0.067409992218017578</cx:pt>
          <cx:pt idx="1315">0.093739986419677734</cx:pt>
          <cx:pt idx="1316">0.074630022048950195</cx:pt>
          <cx:pt idx="1317">0.078119993209838867</cx:pt>
          <cx:pt idx="1318">0.048480033874511719</cx:pt>
          <cx:pt idx="1319">0.0625</cx:pt>
          <cx:pt idx="1320">0.097149848937988281</cx:pt>
          <cx:pt idx="1321">0.062510013580322266</cx:pt>
          <cx:pt idx="1322">0.088979959487915039</cx:pt>
          <cx:pt idx="1323">0.057689905166625977</cx:pt>
          <cx:pt idx="1324">0.078989982604980469</cx:pt>
          <cx:pt idx="1325">0.062279939651489258</cx:pt>
          <cx:pt idx="1326">0.062540054321289063</cx:pt>
          <cx:pt idx="1327">0.09375</cx:pt>
          <cx:pt idx="1328">0.0625</cx:pt>
          <cx:pt idx="1329">0.071630001068115234</cx:pt>
          <cx:pt idx="1330">0.062489986419677734</cx:pt>
          <cx:pt idx="1331">0.078119993209838867</cx:pt>
          <cx:pt idx="1332">0.093780040740966797</cx:pt>
          <cx:pt idx="1333">0.0625</cx:pt>
          <cx:pt idx="1334">0.09375</cx:pt>
          <cx:pt idx="1335">0.062489986419677734</cx:pt>
          <cx:pt idx="1336">0.078119993209838867</cx:pt>
          <cx:pt idx="1337">0.046880006790161133</cx:pt>
          <cx:pt idx="1338">0.0625</cx:pt>
          <cx:pt idx="1339">0.09375</cx:pt>
          <cx:pt idx="1340">0.0625</cx:pt>
          <cx:pt idx="1341">0.093760013580322266</cx:pt>
          <cx:pt idx="1342">0.0625</cx:pt>
          <cx:pt idx="1343">0.073529958724975586</cx:pt>
          <cx:pt idx="1344">0.062760114669799805</cx:pt>
          <cx:pt idx="1345">0.07890009880065918</cx:pt>
          <cx:pt idx="1346">0.046880006790161133</cx:pt>
          <cx:pt idx="1347">0.081390142440795898</cx:pt>
          <cx:pt idx="1348">0.078130006790161133</cx:pt>
          <cx:pt idx="1349">0.0686798095703125</cx:pt>
          <cx:pt idx="1350">0.078130006790161133</cx:pt>
          <cx:pt idx="1351">0.0625</cx:pt>
          <cx:pt idx="1352">0.093760013580322266</cx:pt>
          <cx:pt idx="1353">0.065789937973022461</cx:pt>
          <cx:pt idx="1354">0.078130006790161133</cx:pt>
          <cx:pt idx="1355">0.10022997856140137</cx:pt>
          <cx:pt idx="1356">0.07182002067565918</cx:pt>
          <cx:pt idx="1357">0.10239005088806152</cx:pt>
          <cx:pt idx="1358">0.077909946441650391</cx:pt>
          <cx:pt idx="1359">0.096210002899169922</cx:pt>
          <cx:pt idx="1360">0.062520027160644531</cx:pt>
          <cx:pt idx="1361">0.078670024871826172</cx:pt>
          <cx:pt idx="1362">0.078140020370483398</cx:pt>
          <cx:pt idx="1363">0.093739986419677734</cx:pt>
          <cx:pt idx="1364">0.062510013580322266</cx:pt>
          <cx:pt idx="1365">0.046880006790161133</cx:pt>
          <cx:pt idx="1366">0.062469959259033203</cx:pt>
          <cx:pt idx="1367">0.078130006790161133</cx:pt>
          <cx:pt idx="1368">0.046880006790161133</cx:pt>
          <cx:pt idx="1369">0.062489986419677734</cx:pt>
          <cx:pt idx="1370">0.078119993209838867</cx:pt>
          <cx:pt idx="1371">0.046849966049194336</cx:pt>
          <cx:pt idx="1372">0.0625</cx:pt>
          <cx:pt idx="1373">0.099119901657104492</cx:pt>
          <cx:pt idx="1374">0.0625</cx:pt>
          <cx:pt idx="1375">0.078130006790161133</cx:pt>
          <cx:pt idx="1376">0.064470052719116211</cx:pt>
          <cx:pt idx="1377">0.078119993209838867</cx:pt>
          <cx:pt idx="1378">0.0625</cx:pt>
          <cx:pt idx="1379">0.094379901885986328</cx:pt>
          <cx:pt idx="1380">0.046869993209838867</cx:pt>
          <cx:pt idx="1381">0.062509775161743164</cx:pt>
          <cx:pt idx="1382">0.078530073165893555</cx:pt>
          <cx:pt idx="1383">0.09375</cx:pt>
          <cx:pt idx="1384">0.073800086975097656</cx:pt>
          <cx:pt idx="1385">0.10109996795654297</cx:pt>
          <cx:pt idx="1386">0.07500004768371582</cx:pt>
          <cx:pt idx="1387">0.081779956817626953</cx:pt>
          <cx:pt idx="1388">0.072020053863525391</cx:pt>
          <cx:pt idx="1389">0.069990158081054688</cx:pt>
          <cx:pt idx="1390">0.062379837036132813</cx:pt>
          <cx:pt idx="1391">0.078170061111450195</cx:pt>
          <cx:pt idx="1392">0.09375</cx:pt>
          <cx:pt idx="1393">0.046880006790161133</cx:pt>
          <cx:pt idx="1394">0.074949979782104492</cx:pt>
          <cx:pt idx="1395">0.089499950408935547</cx:pt>
          <cx:pt idx="1396">0.062750101089477539</cx:pt>
          <cx:pt idx="1397">0.094300031661987305</cx:pt>
          <cx:pt idx="1398">0.06222987174987793</cx:pt>
          <cx:pt idx="1399">0.079180002212524414</cx:pt>
          <cx:pt idx="1400">0.046990156173706055</cx:pt>
          <cx:pt idx="1401">0.082350015640258789</cx:pt>
          <cx:pt idx="1402">0.092110157012939453</cx:pt>
          <cx:pt idx="1403">0.063070058822631836</cx:pt>
          <cx:pt idx="1404">0.09375</cx:pt>
          <cx:pt idx="1405">0.062769889831542969</cx:pt>
          <cx:pt idx="1406">0.078130006790161133</cx:pt>
          <cx:pt idx="1407">0.046880006790161133</cx:pt>
          <cx:pt idx="1408">0.065850019454956055</cx:pt>
          <cx:pt idx="1409">0.081729888916015625</cx:pt>
          <cx:pt idx="1410">0.050500154495239258</cx:pt>
          <cx:pt idx="1411">0.066110134124755859</cx:pt>
          <cx:pt idx="1412">0.046880006790161133</cx:pt>
          <cx:pt idx="1413">0.078119993209838867</cx:pt>
          <cx:pt idx="1414">0.089119911193847656</cx:pt>
          <cx:pt idx="1415">0.062520027160644531</cx:pt>
          <cx:pt idx="1416">0.07787013053894043</cx:pt>
          <cx:pt idx="1417">0.084349870681762695</cx:pt>
          <cx:pt idx="1418">0.065639972686767578</cx:pt>
          <cx:pt idx="1419">0.094929933547973633</cx:pt>
          <cx:pt idx="1420">0.078899860382080078</cx:pt>
          <cx:pt idx="1421">0.046869993209838867</cx:pt>
          <cx:pt idx="1422">0.078119993209838867</cx:pt>
          <cx:pt idx="1423">0.093739986419677734</cx:pt>
          <cx:pt idx="1424">0.046890020370483398</cx:pt>
          <cx:pt idx="1425">0.078130006790161133</cx:pt>
          <cx:pt idx="1426">0.046880006790161133</cx:pt>
          <cx:pt idx="1427">0.062489986419677734</cx:pt>
          <cx:pt idx="1428">0.094000101089477539</cx:pt>
          <cx:pt idx="1429">0.0625</cx:pt>
          <cx:pt idx="1430">0.064889907836914063</cx:pt>
          <cx:pt idx="1431">0.046880006790161133</cx:pt>
          <cx:pt idx="1432">0.078140020370483398</cx:pt>
          <cx:pt idx="1433">0.084619998931884766</cx:pt>
          <cx:pt idx="1434">0.046869993209838867</cx:pt>
          <cx:pt idx="1435">0.077610015869140625</cx:pt>
          <cx:pt idx="1436">0.063019990921020508</cx:pt>
          <cx:pt idx="1437">0.078130006790161133</cx:pt>
          <cx:pt idx="1438">0.063390016555786133</cx:pt>
          <cx:pt idx="1439">0.078049898147583008</cx:pt>
          <cx:pt idx="1440">0.094319820404052734</cx:pt>
          <cx:pt idx="1441">0.062510013580322266</cx:pt>
          <cx:pt idx="1442">0.088020086288452148</cx:pt>
          <cx:pt idx="1443">0.0625</cx:pt>
          <cx:pt idx="1444">0.078140020370483398</cx:pt>
          <cx:pt idx="1445">0.063080072402954102</cx:pt>
          <cx:pt idx="1446">0.082859992980957031</cx:pt>
          <cx:pt idx="1447">0.093830108642578125</cx:pt>
          <cx:pt idx="1448">0.079289913177490234</cx:pt>
          <cx:pt idx="1449">0.093739986419677734</cx:pt>
          <cx:pt idx="1450">0.0625</cx:pt>
          <cx:pt idx="1451">0.078119993209838867</cx:pt>
          <cx:pt idx="1452">0.10047006607055664</cx:pt>
          <cx:pt idx="1453">0.082540035247802734</cx:pt>
          <cx:pt idx="1454">0.096410036087036133</cx:pt>
          <cx:pt idx="1455">0.062870025634765625</cx:pt>
          <cx:pt idx="1456">0.092950105667114258</cx:pt>
          <cx:pt idx="1457">0.062510013580322266</cx:pt>
          <cx:pt idx="1458">0.081740140914916992</cx:pt>
          <cx:pt idx="1459">0.094199895858764648</cx:pt>
          <cx:pt idx="1460">0.0625</cx:pt>
          <cx:pt idx="1461">0.093760013580322266</cx:pt>
          <cx:pt idx="1462">0.066140174865722656</cx:pt>
          <cx:pt idx="1463">0.08179020881652832</cx:pt>
          <cx:pt idx="1464">0.062489986419677734</cx:pt>
          <cx:pt idx="1465">0.062489986419677734</cx:pt>
          <cx:pt idx="1466">0.046869993209838867</cx:pt>
          <cx:pt idx="1467">0.062489986419677734</cx:pt>
          <cx:pt idx="1468">0.093739986419677734</cx:pt>
          <cx:pt idx="1469">0.046880006790161133</cx:pt>
          <cx:pt idx="1470">0.0625</cx:pt>
          <cx:pt idx="1471">0.093760013580322266</cx:pt>
          <cx:pt idx="1472">0.062510013580322266</cx:pt>
          <cx:pt idx="1473">0.078129768371582031</cx:pt>
          <cx:pt idx="1474">0.062489986419677734</cx:pt>
          <cx:pt idx="1475">0.072790145874023438</cx:pt>
          <cx:pt idx="1476">0.081879854202270508</cx:pt>
          <cx:pt idx="1477">0.078119993209838867</cx:pt>
          <cx:pt idx="1478">0.078390121459960938</cx:pt>
          <cx:pt idx="1479">0.046790122985839844</cx:pt>
          <cx:pt idx="1480">0.087779998779296875</cx:pt>
          <cx:pt idx="1481">0.046869993209838867</cx:pt>
          <cx:pt idx="1482">0.078109979629516602</cx:pt>
          <cx:pt idx="1483">0.0863800048828125</cx:pt>
          <cx:pt idx="1484">0.062489986419677734</cx:pt>
          <cx:pt idx="1485">0.078130006790161133</cx:pt>
          <cx:pt idx="1486">0.056659936904907227</cx:pt>
          <cx:pt idx="1487">0.082289934158325195</cx:pt>
          <cx:pt idx="1488">0.084259986877441406</cx:pt>
          <cx:pt idx="1489">0.06791996955871582</cx:pt>
          <cx:pt idx="1490">0.078130006790161133</cx:pt>
          <cx:pt idx="1491">0.047629833221435547</cx:pt>
          <cx:pt idx="1492">0.070199966430664063</cx:pt>
          <cx:pt idx="1493">0.078140020370483398</cx:pt>
          <cx:pt idx="1494">0.046869993209838867</cx:pt>
          <cx:pt idx="1495">0.073520183563232422</cx:pt>
          <cx:pt idx="1496">0.089339971542358398</cx:pt>
          <cx:pt idx="1497">0.065989971160888672</cx:pt>
          <cx:pt idx="1498">0.093980073928833008</cx:pt>
          <cx:pt idx="1499">0.062690019607543945</cx:pt>
          <cx:pt idx="1500">0.078409910202026367</cx:pt>
          <cx:pt idx="1501">0.046859979629516602</cx:pt>
          <cx:pt idx="1502">0.08134007453918457</cx:pt>
          <cx:pt idx="1503">0.097140073776245117</cx:pt>
          <cx:pt idx="1504">0.0625</cx:pt>
          <cx:pt idx="1505">0.088989973068237305</cx:pt>
          <cx:pt idx="1506">0.052269935607910156</cx:pt>
          <cx:pt idx="1507">0.078010082244873047</cx:pt>
          <cx:pt idx="1508">0.062760114669799805</cx:pt>
          <cx:pt idx="1509">0.078389883041381836</cx:pt>
          <cx:pt idx="1510">0.078310012817382813</cx:pt>
          <cx:pt idx="1511">0.0625</cx:pt>
          <cx:pt idx="1512">0.078219890594482422</cx:pt>
          <cx:pt idx="1513">0.05466008186340332</cx:pt>
          <cx:pt idx="1514">0.069130182266235352</cx:pt>
          <cx:pt idx="1515">0.09375</cx:pt>
          <cx:pt idx="1516">0.0625</cx:pt>
          <cx:pt idx="1517">0.085399866104125977</cx:pt>
          <cx:pt idx="1518">0.0625</cx:pt>
          <cx:pt idx="1519">0.08935999870300293</cx:pt>
          <cx:pt idx="1520">0.06387019157409668</cx:pt>
          <cx:pt idx="1521">0.078119993209838867</cx:pt>
          <cx:pt idx="1522">0.093969821929931641</cx:pt>
          <cx:pt idx="1523">0.064159870147705078</cx:pt>
          <cx:pt idx="1524">0.078130006790161133</cx:pt>
          <cx:pt idx="1525">0.062510013580322266</cx:pt>
          <cx:pt idx="1526">0.078140020370483398</cx:pt>
          <cx:pt idx="1527">0.093780040740966797</cx:pt>
          <cx:pt idx="1528">0.078119993209838867</cx:pt>
          <cx:pt idx="1529">0.09375</cx:pt>
          <cx:pt idx="1530">0.062510013580322266</cx:pt>
          <cx:pt idx="1531">0.078119993209838867</cx:pt>
          <cx:pt idx="1532">0.046880006790161133</cx:pt>
          <cx:pt idx="1533">0.078119993209838867</cx:pt>
          <cx:pt idx="1534">0.094460010528564453</cx:pt>
          <cx:pt idx="1535">0.093959808349609375</cx:pt>
          <cx:pt idx="1536">0.057780027389526367</cx:pt>
          <cx:pt idx="1537">0.089319944381713867</cx:pt>
          <cx:pt idx="1538">0.046689987182617188</cx:pt>
          <cx:pt idx="1539">0.089299917221069336</cx:pt>
          <cx:pt idx="1540">0.046880006790161133</cx:pt>
          <cx:pt idx="1541">0.078130006790161133</cx:pt>
          <cx:pt idx="1542">0.093760013580322266</cx:pt>
          <cx:pt idx="1543">0.062479972839355469</cx:pt>
          <cx:pt idx="1544">0.078130006790161133</cx:pt>
          <cx:pt idx="1545">0.046869993209838867</cx:pt>
          <cx:pt idx="1546">0.078120231628417969</cx:pt>
          <cx:pt idx="1547">0.093739986419677734</cx:pt>
          <cx:pt idx="1548">0.062530040740966797</cx:pt>
          <cx:pt idx="1549">0.078119993209838867</cx:pt>
          <cx:pt idx="1550">0.062510013580322266</cx:pt>
          <cx:pt idx="1551">0.06306004524230957</cx:pt>
          <cx:pt idx="1552">0.078130006790161133</cx:pt>
          <cx:pt idx="1553">0.062729835510253906</cx:pt>
          <cx:pt idx="1554">0.078119993209838867</cx:pt>
          <cx:pt idx="1555">0.046880006790161133</cx:pt>
          <cx:pt idx="1556">0.0625</cx:pt>
          <cx:pt idx="1557">0.076530218124389648</cx:pt>
          <cx:pt idx="1558">0.06277012825012207</cx:pt>
          <cx:pt idx="1559">0.069089889526367188</cx:pt>
          <cx:pt idx="1560">0.094840049743652344</cx:pt>
          <cx:pt idx="1561">0.0625</cx:pt>
          <cx:pt idx="1562">0.077859878540039063</cx:pt>
          <cx:pt idx="1563">0.0625</cx:pt>
          <cx:pt idx="1564">0.081730127334594727</cx:pt>
          <cx:pt idx="1565">0.093739986419677734</cx:pt>
          <cx:pt idx="1566">0.078140020370483398</cx:pt>
          <cx:pt idx="1567">0.089460134506225586</cx:pt>
          <cx:pt idx="1568">0.046869993209838867</cx:pt>
          <cx:pt idx="1569">0.078410148620605469</cx:pt>
          <cx:pt idx="1570">0.047029972076416016</cx:pt>
          <cx:pt idx="1571">0.078629970550537109</cx:pt>
          <cx:pt idx="1572">0.046509981155395508</cx:pt>
          <cx:pt idx="1573">0.067859888076782227</cx:pt>
          <cx:pt idx="1574">0.093739986419677734</cx:pt>
          <cx:pt idx="1575">0.068769931793212891</cx:pt>
          <cx:pt idx="1576">0.078119993209838867</cx:pt>
          <cx:pt idx="1577">0.046880006790161133</cx:pt>
          <cx:pt idx="1578">0.078360080718994141</cx:pt>
          <cx:pt idx="1579">0.0625</cx:pt>
          <cx:pt idx="1580">0.078660011291503906</cx:pt>
          <cx:pt idx="1581">0.081770181655883789</cx:pt>
          <cx:pt idx="1582">0.072049856185913086</cx:pt>
          <cx:pt idx="1583">0.084939956665039063</cx:pt>
          <cx:pt idx="1584">0.053580045700073242</cx:pt>
          <cx:pt idx="1585">0.081500053405761719</cx:pt>
          <cx:pt idx="1586">0.062530040740966797</cx:pt>
          <cx:pt idx="1587">0.078119993209838867</cx:pt>
          <cx:pt idx="1588">0.09375</cx:pt>
          <cx:pt idx="1589">0.0625</cx:pt>
          <cx:pt idx="1590">0.093760013580322266</cx:pt>
          <cx:pt idx="1591">0.062510013580322266</cx:pt>
          <cx:pt idx="1592">0.078119993209838867</cx:pt>
          <cx:pt idx="1593">0.09375</cx:pt>
          <cx:pt idx="1594">0.066259860992431641</cx:pt>
          <cx:pt idx="1595">0.079950094223022461</cx:pt>
          <cx:pt idx="1596">0.062510013580322266</cx:pt>
          <cx:pt idx="1597">0.089400053024291992</cx:pt>
          <cx:pt idx="1598">0.062769889831542969</cx:pt>
          <cx:pt idx="1599">0.078680038452148438</cx:pt>
          <cx:pt idx="1600">0.046890020370483398</cx:pt>
          <cx:pt idx="1601">0.078130006790161133</cx:pt>
          <cx:pt idx="1602">0.09375</cx:pt>
          <cx:pt idx="1603">0.046880006790161133</cx:pt>
          <cx:pt idx="1604">0.081759929656982422</cx:pt>
          <cx:pt idx="1605">0.093889951705932617</cx:pt>
          <cx:pt idx="1606">0.062490224838256836</cx:pt>
          <cx:pt idx="1607">0.088720083236694336</cx:pt>
          <cx:pt idx="1608">0.046880006790161133</cx:pt>
          <cx:pt idx="1609">0.078119993209838867</cx:pt>
          <cx:pt idx="1610">0.093810081481933594</cx:pt>
          <cx:pt idx="1611">0.07808995246887207</cx:pt>
          <cx:pt idx="1612">0.078390121459960938</cx:pt>
          <cx:pt idx="1613">0.066580057144165039</cx:pt>
          <cx:pt idx="1614">0.083160161972045898</cx:pt>
          <cx:pt idx="1615">0.047080039978027344</cx:pt>
          <cx:pt idx="1616">0.062759876251220703</cx:pt>
          <cx:pt idx="1617">0.093739986419677734</cx:pt>
          <cx:pt idx="1618">0.0625</cx:pt>
          <cx:pt idx="1619">0.078119993209838867</cx:pt>
          <cx:pt idx="1620">0.10180997848510742</cx:pt>
          <cx:pt idx="1621">0.062510013580322266</cx:pt>
          <cx:pt idx="1622">0.078119993209838867</cx:pt>
          <cx:pt idx="1623">0.062489986419677734</cx:pt>
          <cx:pt idx="1624">0.062510013580322266</cx:pt>
          <cx:pt idx="1625">0.097320079803466797</cx:pt>
          <cx:pt idx="1626">0.0625</cx:pt>
          <cx:pt idx="1627">0.079100131988525391</cx:pt>
          <cx:pt idx="1628">0.089299917221069336</cx:pt>
          <cx:pt idx="1629">0.07883000373840332</cx:pt>
          <cx:pt idx="1630">0.093480110168457031</cx:pt>
          <cx:pt idx="1631">0.072969913482666016</cx:pt>
          <cx:pt idx="1632">0.10082006454467773</cx:pt>
          <cx:pt idx="1633">0.062459945678710938</cx:pt>
          <cx:pt idx="1634">0.09031987190246582</cx:pt>
          <cx:pt idx="1635">0.047140121459960938</cx:pt>
          <cx:pt idx="1636">0.066689968109130859</cx:pt>
          <cx:pt idx="1637">0.093739986419677734</cx:pt>
          <cx:pt idx="1638">0.078180074691772461</cx:pt>
          <cx:pt idx="1639">0.10026001930236816</cx:pt>
          <cx:pt idx="1640">0.078969955444335938</cx:pt>
          <cx:pt idx="1641">0.078129768371582031</cx:pt>
          <cx:pt idx="1642">0.068140029907226563</cx:pt>
          <cx:pt idx="1643">0.078119993209838867</cx:pt>
          <cx:pt idx="1644">0.046880006790161133</cx:pt>
          <cx:pt idx="1645">0.0625</cx:pt>
          <cx:pt idx="1646">0.096179962158203125</cx:pt>
          <cx:pt idx="1647">0.062479972839355469</cx:pt>
          <cx:pt idx="1648">0.0625</cx:pt>
          <cx:pt idx="1649">0.093760013580322266</cx:pt>
          <cx:pt idx="1650">0.06289982795715332</cx:pt>
          <cx:pt idx="1651">0.081749916076660156</cx:pt>
          <cx:pt idx="1652">0.046869993209838867</cx:pt>
          <cx:pt idx="1653">0.078130006790161133</cx:pt>
          <cx:pt idx="1654">0.046869993209838867</cx:pt>
          <cx:pt idx="1655">0.078399896621704102</cx:pt>
          <cx:pt idx="1656">0.09375</cx:pt>
          <cx:pt idx="1657">0.057509899139404297</cx:pt>
          <cx:pt idx="1658">0.091920137405395508</cx:pt>
          <cx:pt idx="1659">0.0625</cx:pt>
          <cx:pt idx="1660">0.078119993209838867</cx:pt>
          <cx:pt idx="1661">0.088099956512451172</cx:pt>
          <cx:pt idx="1662">0.062510013580322266</cx:pt>
          <cx:pt idx="1663">0.081550121307373047</cx:pt>
          <cx:pt idx="1664">0.093669891357421875</cx:pt>
          <cx:pt idx="1665">0.062489986419677734</cx:pt>
          <cx:pt idx="1666">0.078100204467773438</cx:pt>
          <cx:pt idx="1667">0.089900016784667969</cx:pt>
          <cx:pt idx="1668">0.062510013580322266</cx:pt>
          <cx:pt idx="1669">0.093990087509155273</cx:pt>
          <cx:pt idx="1670">0.073340177536010742</cx:pt>
          <cx:pt idx="1671">0.093980073928833008</cx:pt>
          <cx:pt idx="1672">0.077899932861328125</cx:pt>
          <cx:pt idx="1673">0.095459938049316406</cx:pt>
          <cx:pt idx="1674">0.062489986419677734</cx:pt>
          <cx:pt idx="1675">0.0846099853515625</cx:pt>
          <cx:pt idx="1676">0.070950031280517578</cx:pt>
          <cx:pt idx="1677">0.078119993209838867</cx:pt>
          <cx:pt idx="1678">0.057790040969848633</cx:pt>
          <cx:pt idx="1679">0.078130006790161133</cx:pt>
          <cx:pt idx="1680">0.046880006790161133</cx:pt>
          <cx:pt idx="1681">0.062489986419677734</cx:pt>
          <cx:pt idx="1682">0.086139917373657227</cx:pt>
          <cx:pt idx="1683">0.049880027770996094</cx:pt>
          <cx:pt idx="1684">0.078130006790161133</cx:pt>
          <cx:pt idx="1685">0.10097002983093262</cx:pt>
          <cx:pt idx="1686">0.077909946441650391</cx:pt>
          <cx:pt idx="1687">0.093739986419677734</cx:pt>
          <cx:pt idx="1688">0.062510013580322266</cx:pt>
          <cx:pt idx="1689">0.078130006790161133</cx:pt>
          <cx:pt idx="1690">0.09375</cx:pt>
          <cx:pt idx="1691">0.064059972763061523</cx:pt>
          <cx:pt idx="1692">0.064650058746337891</cx:pt>
          <cx:pt idx="1693">0.097359895706176758</cx:pt>
          <cx:pt idx="1694">0.0625</cx:pt>
          <cx:pt idx="1695">0.093739986419677734</cx:pt>
          <cx:pt idx="1696">0.093739986419677734</cx:pt>
          <cx:pt idx="1697">0.074970006942749023</cx:pt>
          <cx:pt idx="1698">0.093760013580322266</cx:pt>
          <cx:pt idx="1699">0.078119993209838867</cx:pt>
          <cx:pt idx="1700">0.088760137557983398</cx:pt>
          <cx:pt idx="1701">0.046870231628417969</cx:pt>
          <cx:pt idx="1702">0.078690052032470703</cx:pt>
          <cx:pt idx="1703">0.089439868927001953</cx:pt>
          <cx:pt idx="1704">0.062510013580322266</cx:pt>
          <cx:pt idx="1705">0.078119993209838867</cx:pt>
          <cx:pt idx="1706">0.060389995574951172</cx:pt>
          <cx:pt idx="1707">0.078119993209838867</cx:pt>
          <cx:pt idx="1708">0.078130006790161133</cx:pt>
          <cx:pt idx="1709">0.062740087509155273</cx:pt>
          <cx:pt idx="1710">0.078119993209838867</cx:pt>
          <cx:pt idx="1711">0.094399929046630859</cx:pt>
          <cx:pt idx="1712">0.064260005950927734</cx:pt>
          <cx:pt idx="1713">0.081609964370727539</cx:pt>
          <cx:pt idx="1714">0.093780040740966797</cx:pt>
          <cx:pt idx="1715">0.050719976425170898</cx:pt>
          <cx:pt idx="1716">0.068709850311279297</cx:pt>
          <cx:pt idx="1717">0.093739986419677734</cx:pt>
          <cx:pt idx="1718">0.078130006790161133</cx:pt>
          <cx:pt idx="1719">0.09375</cx:pt>
          <cx:pt idx="1720">0.062510013580322266</cx:pt>
          <cx:pt idx="1721">0.081549882888793945</cx:pt>
          <cx:pt idx="1722">0.046880006790161133</cx:pt>
          <cx:pt idx="1723">0.062489986419677734</cx:pt>
          <cx:pt idx="1724">0.078119993209838867</cx:pt>
          <cx:pt idx="1725">0.046880006790161133</cx:pt>
          <cx:pt idx="1726">0.062510013580322266</cx:pt>
          <cx:pt idx="1727">0.09375</cx:pt>
          <cx:pt idx="1728">0.06454014778137207</cx:pt>
          <cx:pt idx="1729">0.078119993209838867</cx:pt>
          <cx:pt idx="1730">0.041970014572143555</cx:pt>
          <cx:pt idx="1731">0.078880071640014648</cx:pt>
          <cx:pt idx="1732">0.093149900436401367</cx:pt>
          <cx:pt idx="1733">0.03954005241394043</cx:pt>
          <cx:pt idx="1734">0.062489986419677734</cx:pt>
          <cx:pt idx="1735">0.078130006790161133</cx:pt>
          <cx:pt idx="1736">0.10383009910583496</cx:pt>
          <cx:pt idx="1737">0.068659782409667969</cx:pt>
          <cx:pt idx="1738">0.078119993209838867</cx:pt>
          <cx:pt idx="1739">0.046880006790161133</cx:pt>
          <cx:pt idx="1740">0.062489986419677734</cx:pt>
          <cx:pt idx="1741">0.09375</cx:pt>
          <cx:pt idx="1742">0.062489986419677734</cx:pt>
          <cx:pt idx="1743">0.07808995246887207</cx:pt>
          <cx:pt idx="1744">0.046869993209838867</cx:pt>
          <cx:pt idx="1745">0.078130006790161133</cx:pt>
          <cx:pt idx="1746">0.046880006790161133</cx:pt>
          <cx:pt idx="1747">0.063180208206176758</cx:pt>
          <cx:pt idx="1748">0.078570127487182617</cx:pt>
          <cx:pt idx="1749">0.09375</cx:pt>
          <cx:pt idx="1750">0.0625</cx:pt>
          <cx:pt idx="1751">0.089620113372802734</cx:pt>
          <cx:pt idx="1752">0.062900066375732422</cx:pt>
          <cx:pt idx="1753">0.078000068664550781</cx:pt>
          <cx:pt idx="1754">0.062289953231811523</cx:pt>
          <cx:pt idx="1755">0.078389883041381836</cx:pt>
          <cx:pt idx="1756">0.062239885330200195</cx:pt>
          <cx:pt idx="1757">0.078119993209838867</cx:pt>
          <cx:pt idx="1758">0.04691004753112793</cx:pt>
          <cx:pt idx="1759">0.078929901123046875</cx:pt>
          <cx:pt idx="1760">0.0625</cx:pt>
          <cx:pt idx="1761">0.078130006790161133</cx:pt>
          <cx:pt idx="1762">0.09375</cx:pt>
          <cx:pt idx="1763">0.063220024108886719</cx:pt>
          <cx:pt idx="1764">0.078119993209838867</cx:pt>
          <cx:pt idx="1765">0.050459861755371094</cx:pt>
          <cx:pt idx="1766">0.0625</cx:pt>
          <cx:pt idx="1767">0.093739986419677734</cx:pt>
          <cx:pt idx="1768">0.062489986419677734</cx:pt>
          <cx:pt idx="1769">0.093760013580322266</cx:pt>
          <cx:pt idx="1770">0.0625</cx:pt>
          <cx:pt idx="1771">0.073480129241943359</cx:pt>
          <cx:pt idx="1772">0.08899998664855957</cx:pt>
          <cx:pt idx="1773">0.062849998474121094</cx:pt>
          <cx:pt idx="1774">0.080229997634887695</cx:pt>
          <cx:pt idx="1775">0.05868983268737793</cx:pt>
          <cx:pt idx="1776">0.082900047302246094</cx:pt>
          <cx:pt idx="1777">0.061710119247436523</cx:pt>
          <cx:pt idx="1778">0.066849946975708008</cx:pt>
          <cx:pt idx="1779">0.078119993209838867</cx:pt>
          <cx:pt idx="1780">0.093760013580322266</cx:pt>
          <cx:pt idx="1781">0.057839870452880859</cx:pt>
          <cx:pt idx="1782">0.085989952087402344</cx:pt>
          <cx:pt idx="1783">0.093760013580322266</cx:pt>
          <cx:pt idx="1784">0.0625</cx:pt>
          <cx:pt idx="1785">0.078130006790161133</cx:pt>
          <cx:pt idx="1786">0.094929933547973633</cx:pt>
          <cx:pt idx="1787">0.062410116195678711</cx:pt>
          <cx:pt idx="1788">0.093740224838256836</cx:pt>
          <cx:pt idx="1789">0.078109979629516602</cx:pt>
          <cx:pt idx="1790">0.09375</cx:pt>
          <cx:pt idx="1791">0.062510013580322266</cx:pt>
          <cx:pt idx="1792">0.078119993209838867</cx:pt>
          <cx:pt idx="1793">0.0625</cx:pt>
          <cx:pt idx="1794">0.0625</cx:pt>
          <cx:pt idx="1795">0.097409963607788086</cx:pt>
          <cx:pt idx="1796">0.062489986419677734</cx:pt>
          <cx:pt idx="1797">0.0625</cx:pt>
          <cx:pt idx="1798">0.046880006790161133</cx:pt>
          <cx:pt idx="1799">0.06586003303527832</cx:pt>
          <cx:pt idx="1800">0.09375</cx:pt>
          <cx:pt idx="1801">0.09375</cx:pt>
          <cx:pt idx="1802">0.073379993438720703</cx:pt>
          <cx:pt idx="1803">0.046869993209838867</cx:pt>
          <cx:pt idx="1804">0.078130006790161133</cx:pt>
          <cx:pt idx="1805">0.094019889831542969</cx:pt>
          <cx:pt idx="1806">0.062289953231811523</cx:pt>
          <cx:pt idx="1807">0.078380107879638672</cx:pt>
          <cx:pt idx="1808">0.059829950332641602</cx:pt>
          <cx:pt idx="1809">0.0625</cx:pt>
          <cx:pt idx="1810">0.094009876251220703</cx:pt>
          <cx:pt idx="1811">0.046880006790161133</cx:pt>
          <cx:pt idx="1812">0.078130006790161133</cx:pt>
          <cx:pt idx="1813">0.09375</cx:pt>
          <cx:pt idx="1814">0.062489986419677734</cx:pt>
          <cx:pt idx="1815">0.078130006790161133</cx:pt>
          <cx:pt idx="1816">0.065810203552246094</cx:pt>
          <cx:pt idx="1817">0.07798004150390625</cx:pt>
          <cx:pt idx="1818">0.062489986419677734</cx:pt>
          <cx:pt idx="1819">0.093760013580322266</cx:pt>
          <cx:pt idx="1820">0.050310134887695313</cx:pt>
          <cx:pt idx="1821">0.078119993209838867</cx:pt>
          <cx:pt idx="1822">0.046869993209838867</cx:pt>
          <cx:pt idx="1823">0.079790115356445313</cx:pt>
          <cx:pt idx="1824">0.09375</cx:pt>
          <cx:pt idx="1825">0.0625</cx:pt>
          <cx:pt idx="1826">0.081549882888793945</cx:pt>
          <cx:pt idx="1827">0.11609005928039551</cx:pt>
          <cx:pt idx="1828">0.062489986419677734</cx:pt>
          <cx:pt idx="1829">0.078119993209838867</cx:pt>
          <cx:pt idx="1830">0.046880006790161133</cx:pt>
          <cx:pt idx="1831">0.0625</cx:pt>
          <cx:pt idx="1832">0.081330060958862305</cx:pt>
          <cx:pt idx="1833">0.046870231628417969</cx:pt>
          <cx:pt idx="1834">0.062490224838256836</cx:pt>
          <cx:pt idx="1835">0.078110218048095703</cx:pt>
          <cx:pt idx="1836">0.0625</cx:pt>
          <cx:pt idx="1837">0.078130006790161133</cx:pt>
          <cx:pt idx="1838">0.046859979629516602</cx:pt>
          <cx:pt idx="1839">0.080450057983398438</cx:pt>
          <cx:pt idx="1840">0.093530178070068359</cx:pt>
          <cx:pt idx="1841">0.046880006790161133</cx:pt>
          <cx:pt idx="1842">0.062490224838256836</cx:pt>
          <cx:pt idx="1843">0.078130006790161133</cx:pt>
          <cx:pt idx="1844">0.046859979629516602</cx:pt>
          <cx:pt idx="1845">0.062489986419677734</cx:pt>
          <cx:pt idx="1846">0.078150033950805664</cx:pt>
          <cx:pt idx="1847">0.046869993209838867</cx:pt>
          <cx:pt idx="1848">0.082859992980957031</cx:pt>
          <cx:pt idx="1849">0.093739986419677734</cx:pt>
          <cx:pt idx="1850">0.062489986419677734</cx:pt>
          <cx:pt idx="1851">0.078119993209838867</cx:pt>
          <cx:pt idx="1852">0.0625</cx:pt>
          <cx:pt idx="1853">0.088769912719726563</cx:pt>
          <cx:pt idx="1854">0.046880006790161133</cx:pt>
          <cx:pt idx="1855">0.070289850234985352</cx:pt>
          <cx:pt idx="1856">0.046859979629516602</cx:pt>
          <cx:pt idx="1857">0.077899932861328125</cx:pt>
          <cx:pt idx="1858">0.10016012191772461</cx:pt>
          <cx:pt idx="1859">0.073729991912841797</cx:pt>
          <cx:pt idx="1860">0.078130006790161133</cx:pt>
          <cx:pt idx="1861">0.054529905319213867</cx:pt>
          <cx:pt idx="1862">0.078130006790161133</cx:pt>
          <cx:pt idx="1863">0.046869993209838867</cx:pt>
          <cx:pt idx="1864">0.07313990592956543</cx:pt>
          <cx:pt idx="1865">0.09375</cx:pt>
          <cx:pt idx="1866">0.062489986419677734</cx:pt>
          <cx:pt idx="1867">0.078130006790161133</cx:pt>
          <cx:pt idx="1868">0.046890020370483398</cx:pt>
          <cx:pt idx="1869">0.0625</cx:pt>
          <cx:pt idx="1870">0.078130006790161133</cx:pt>
          <cx:pt idx="1871">0.09375</cx:pt>
          <cx:pt idx="1872">0.0625</cx:pt>
          <cx:pt idx="1873">0.089540004730224609</cx:pt>
          <cx:pt idx="1874">0.078750133514404297</cx:pt>
          <cx:pt idx="1875">0.097370147705078125</cx:pt>
          <cx:pt idx="1876">0.07837986946105957</cx:pt>
          <cx:pt idx="1877">0.09739995002746582</cx:pt>
          <cx:pt idx="1878">0.066170215606689453</cx:pt>
          <cx:pt idx="1879">0.046869993209838867</cx:pt>
          <cx:pt idx="1880">0.077320098876953125</cx:pt>
          <cx:pt idx="1881">0.093760013580322266</cx:pt>
          <cx:pt idx="1882">0.062529802322387695</cx:pt>
          <cx:pt idx="1883">0.078130006790161133</cx:pt>
          <cx:pt idx="1884">0.093760013580322266</cx:pt>
          <cx:pt idx="1885">0.0625</cx:pt>
          <cx:pt idx="1886">0.078130006790161133</cx:pt>
          <cx:pt idx="1887">0.093759775161743164</cx:pt>
          <cx:pt idx="1888">0.04691004753112793</cx:pt>
          <cx:pt idx="1889">0.078119993209838867</cx:pt>
          <cx:pt idx="1890">0.09375</cx:pt>
          <cx:pt idx="1891">0.0625</cx:pt>
          <cx:pt idx="1892">0.078130006790161133</cx:pt>
          <cx:pt idx="1893">0.046880006790161133</cx:pt>
          <cx:pt idx="1894">0.0625</cx:pt>
          <cx:pt idx="1895">0.047039985656738281</cx:pt>
          <cx:pt idx="1896">0.0831298828125</cx:pt>
          <cx:pt idx="1897">0.046840190887451172</cx:pt>
          <cx:pt idx="1898">0.062489986419677734</cx:pt>
          <cx:pt idx="1899">0.093760013580322266</cx:pt>
          <cx:pt idx="1900">0.0625</cx:pt>
          <cx:pt idx="1901">0.083150148391723633</cx:pt>
          <cx:pt idx="1902">0.062489986419677734</cx:pt>
          <cx:pt idx="1903">0.078119993209838867</cx:pt>
          <cx:pt idx="1904">0.078130006790161133</cx:pt>
          <cx:pt idx="1905">0.046880006790161133</cx:pt>
          <cx:pt idx="1906">0.078130006790161133</cx:pt>
          <cx:pt idx="1907">0.09375</cx:pt>
          <cx:pt idx="1908">0.062510013580322266</cx:pt>
          <cx:pt idx="1909">0.078119993209838867</cx:pt>
          <cx:pt idx="1910">0.046880006790161133</cx:pt>
          <cx:pt idx="1911">0.062510013580322266</cx:pt>
          <cx:pt idx="1912">0.09375</cx:pt>
          <cx:pt idx="1913">0.046880006790161133</cx:pt>
          <cx:pt idx="1914">0.078130006790161133</cx:pt>
          <cx:pt idx="1915">0.10432982444763184</cx:pt>
          <cx:pt idx="1916">0.0625</cx:pt>
          <cx:pt idx="1917">0.078119993209838867</cx:pt>
          <cx:pt idx="1918">0.0625</cx:pt>
          <cx:pt idx="1919">0.078130006790161133</cx:pt>
          <cx:pt idx="1920">0.09375</cx:pt>
          <cx:pt idx="1921">0.066200017929077148</cx:pt>
          <cx:pt idx="1922">0.078119993209838867</cx:pt>
          <cx:pt idx="1923">0.09375</cx:pt>
          <cx:pt idx="1924">0.0625</cx:pt>
          <cx:pt idx="1925">0.08067011833190918</cx:pt>
          <cx:pt idx="1926">0.046869993209838867</cx:pt>
          <cx:pt idx="1927">0.078119993209838867</cx:pt>
          <cx:pt idx="1928">0.093739986419677734</cx:pt>
          <cx:pt idx="1929">0.078130006790161133</cx:pt>
          <cx:pt idx="1930">0.089529991149902344</cx:pt>
          <cx:pt idx="1931">0.0625</cx:pt>
          <cx:pt idx="1932">0.0625</cx:pt>
          <cx:pt idx="1933">0.093789815902709961</cx:pt>
          <cx:pt idx="1934">0.057830095291137695</cx:pt>
          <cx:pt idx="1935">0.073349952697753906</cx:pt>
          <cx:pt idx="1936">0.062849998474121094</cx:pt>
          <cx:pt idx="1937">0.062420129776000977</cx:pt>
          <cx:pt idx="1938">0.093739986419677734</cx:pt>
          <cx:pt idx="1939">0.063520193099975586</cx:pt>
          <cx:pt idx="1940">0.094019889831542969</cx:pt>
          <cx:pt idx="1941">0.0625</cx:pt>
          <cx:pt idx="1942">0.097429990768432617</cx:pt>
          <cx:pt idx="1943">0.046880006790161133</cx:pt>
          <cx:pt idx="1944">0.062510013580322266</cx:pt>
          <cx:pt idx="1945">0.094190120697021484</cx:pt>
          <cx:pt idx="1946">0.04971003532409668</cx:pt>
          <cx:pt idx="1947">0.078119993209838867</cx:pt>
          <cx:pt idx="1948">0.0846099853515625</cx:pt>
          <cx:pt idx="1949">0.0625</cx:pt>
          <cx:pt idx="1950">0.09375</cx:pt>
          <cx:pt idx="1951">0.062510013580322266</cx:pt>
          <cx:pt idx="1952">0.09375</cx:pt>
          <cx:pt idx="1953">0.046880006790161133</cx:pt>
          <cx:pt idx="1954">0.073770046234130859</cx:pt>
          <cx:pt idx="1955">0.062749862670898438</cx:pt>
          <cx:pt idx="1956">0.078130006790161133</cx:pt>
          <cx:pt idx="1957">0.10049009323120117</cx:pt>
          <cx:pt idx="1958">0.062489986419677734</cx:pt>
          <cx:pt idx="1959">0.078119993209838867</cx:pt>
          <cx:pt idx="1960">0.046840190887451172</cx:pt>
          <cx:pt idx="1961">0.062489986419677734</cx:pt>
          <cx:pt idx="1962">0.046869993209838867</cx:pt>
          <cx:pt idx="1963">0.0625</cx:pt>
          <cx:pt idx="1964">0.078119993209838867</cx:pt>
          <cx:pt idx="1965">0.047120094299316406</cx:pt>
          <cx:pt idx="1966">0.0625</cx:pt>
          <cx:pt idx="1967">0.078130006790161133</cx:pt>
          <cx:pt idx="1968">0.046869993209838867</cx:pt>
          <cx:pt idx="1969">0.079710006713867188</cx:pt>
          <cx:pt idx="1970">0.097419977188110352</cx:pt>
          <cx:pt idx="1971">0.0625</cx:pt>
          <cx:pt idx="1972">0.09375</cx:pt>
          <cx:pt idx="1973">0.0625</cx:pt>
          <cx:pt idx="1974">0.083899974822998047</cx:pt>
          <cx:pt idx="1975">0.09375</cx:pt>
          <cx:pt idx="1976">0.062509775161743164</cx:pt>
          <cx:pt idx="1977">0.047110080718994141</cx:pt>
          <cx:pt idx="1978">0.078130006790161133</cx:pt>
          <cx:pt idx="1979">0.099040031433105469</cx:pt>
          <cx:pt idx="1980">0.062510013580322266</cx:pt>
          <cx:pt idx="1981">0.078130006790161133</cx:pt>
          <cx:pt idx="1982">0.062530040740966797</cx:pt>
          <cx:pt idx="1983">0.078840017318725586</cx:pt>
          <cx:pt idx="1984">0.078130006790161133</cx:pt>
          <cx:pt idx="1985">0.057810068130493164</cx:pt>
          <cx:pt idx="1986">0.081789970397949219</cx:pt>
          <cx:pt idx="1987">0.09924006462097168</cx:pt>
          <cx:pt idx="1988">0.062489986419677734</cx:pt>
          <cx:pt idx="1989">0.081759929656982422</cx:pt>
          <cx:pt idx="1990">0.094140052795410156</cx:pt>
          <cx:pt idx="1991">0.068329811096191406</cx:pt>
          <cx:pt idx="1992">0.093909978866577148</cx:pt>
          <cx:pt idx="1993">0.046869993209838867</cx:pt>
          <cx:pt idx="1994">0.078130006790161133</cx:pt>
          <cx:pt idx="1995">0.0625</cx:pt>
          <cx:pt idx="1996">0.078099966049194336</cx:pt>
          <cx:pt idx="1997">0.047339916229248047</cx:pt>
          <cx:pt idx="1998">0.081789970397949219</cx:pt>
          <cx:pt idx="1999">0.09375</cx:pt>
          <cx:pt idx="2000">0.078119993209838867</cx:pt>
          <cx:pt idx="2001">0.081789970397949219</cx:pt>
          <cx:pt idx="2002">0.0625</cx:pt>
          <cx:pt idx="2003">0.078130006790161133</cx:pt>
          <cx:pt idx="2004">0.093739986419677734</cx:pt>
          <cx:pt idx="2005">0.057889938354492188</cx:pt>
          <cx:pt idx="2006">0.078130006790161133</cx:pt>
          <cx:pt idx="2007">0.09375</cx:pt>
          <cx:pt idx="2008">0.062489986419677734</cx:pt>
          <cx:pt idx="2009">0.078119993209838867</cx:pt>
          <cx:pt idx="2010">0.09375</cx:pt>
          <cx:pt idx="2011">0.0625</cx:pt>
          <cx:pt idx="2012">0.093760013580322266</cx:pt>
          <cx:pt idx="2013">0.0625</cx:pt>
          <cx:pt idx="2014">0.096790075302124023</cx:pt>
          <cx:pt idx="2015">0.077340126037597656</cx:pt>
          <cx:pt idx="2016">0.078119993209838867</cx:pt>
          <cx:pt idx="2017">0.046869993209838867</cx:pt>
          <cx:pt idx="2018">0.066900014877319336</cx:pt>
          <cx:pt idx="2019">0.078130006790161133</cx:pt>
          <cx:pt idx="2020">0.046880006790161133</cx:pt>
          <cx:pt idx="2021">0.078119993209838867</cx:pt>
          <cx:pt idx="2022">0.09375</cx:pt>
          <cx:pt idx="2023">0.0625</cx:pt>
          <cx:pt idx="2024">0.078130006790161133</cx:pt>
          <cx:pt idx="2025">0.046869993209838867</cx:pt>
          <cx:pt idx="2026">0.078119993209838867</cx:pt>
          <cx:pt idx="2027">0.046869993209838867</cx:pt>
          <cx:pt idx="2028">0.078119993209838867</cx:pt>
          <cx:pt idx="2029">0.046890020370483398</cx:pt>
          <cx:pt idx="2030">0.062489986419677734</cx:pt>
          <cx:pt idx="2031">0.09375</cx:pt>
          <cx:pt idx="2032">0.078109979629516602</cx:pt>
          <cx:pt idx="2033">0.046869993209838867</cx:pt>
          <cx:pt idx="2034">0.078119993209838867</cx:pt>
          <cx:pt idx="2035">0.058120012283325195</cx:pt>
          <cx:pt idx="2036">0.078119993209838867</cx:pt>
          <cx:pt idx="2037">0.093760013580322266</cx:pt>
          <cx:pt idx="2038">0.062769889831542969</cx:pt>
          <cx:pt idx="2039">0.093800067901611328</cx:pt>
          <cx:pt idx="2040">0.063400030136108398</cx:pt>
          <cx:pt idx="2041">0.09393000602722168</cx:pt>
          <cx:pt idx="2042">0.0625</cx:pt>
          <cx:pt idx="2043">0.078119993209838867</cx:pt>
          <cx:pt idx="2044">0.0625</cx:pt>
          <cx:pt idx="2045">0.078119993209838867</cx:pt>
          <cx:pt idx="2046">0.09375</cx:pt>
          <cx:pt idx="2047">0.062489986419677734</cx:pt>
          <cx:pt idx="2048">0.077950000762939453</cx:pt>
          <cx:pt idx="2049">0.091549873352050781</cx:pt>
          <cx:pt idx="2050">0.078109979629516602</cx:pt>
          <cx:pt idx="2051">0.09459996223449707</cx:pt>
          <cx:pt idx="2052">0.062510013580322266</cx:pt>
          <cx:pt idx="2053">0.09375</cx:pt>
          <cx:pt idx="2054">0.062510013580322266</cx:pt>
          <cx:pt idx="2055">0.062510013580322266</cx:pt>
          <cx:pt idx="2056">0.093739986419677734</cx:pt>
          <cx:pt idx="2057">0.0625</cx:pt>
          <cx:pt idx="2058">0.078119993209838867</cx:pt>
          <cx:pt idx="2059">0.062489986419677734</cx:pt>
          <cx:pt idx="2060">0.11222982406616211</cx:pt>
          <cx:pt idx="2061">0.081749916076660156</cx:pt>
          <cx:pt idx="2062">0.0625</cx:pt>
          <cx:pt idx="2063">0.078119993209838867</cx:pt>
          <cx:pt idx="2064">0.09654998779296875</cx:pt>
          <cx:pt idx="2065">0.04226994514465332</cx:pt>
          <cx:pt idx="2066">0.06902003288269043</cx:pt>
          <cx:pt idx="2067">0.09375</cx:pt>
          <cx:pt idx="2068">0.062510013580322266</cx:pt>
          <cx:pt idx="2069">0.093760013580322266</cx:pt>
          <cx:pt idx="2070">0.062450170516967773</cx:pt>
          <cx:pt idx="2071">0.084810018539428711</cx:pt>
          <cx:pt idx="2072">0.047110080718994141</cx:pt>
          <cx:pt idx="2073">0.062490224838256836</cx:pt>
          <cx:pt idx="2074">0.078119993209838867</cx:pt>
          <cx:pt idx="2075">0.054250001907348633</cx:pt>
          <cx:pt idx="2076">0.088929891586303711</cx:pt>
          <cx:pt idx="2077">0.062510013580322266</cx:pt>
          <cx:pt idx="2078">0.062489986419677734</cx:pt>
          <cx:pt idx="2079">0.093760013580322266</cx:pt>
          <cx:pt idx="2080">0.0625</cx:pt>
          <cx:pt idx="2081">0.078150033950805664</cx:pt>
          <cx:pt idx="2082">0.046880006790161133</cx:pt>
          <cx:pt idx="2083">0.0625</cx:pt>
          <cx:pt idx="2084">0.078130006790161133</cx:pt>
          <cx:pt idx="2085">0.046720027923583984</cx:pt>
          <cx:pt idx="2086">0.078130006790161133</cx:pt>
          <cx:pt idx="2087">0.087029933929443359</cx:pt>
          <cx:pt idx="2088">0.0625</cx:pt>
          <cx:pt idx="2089">0.097379922866821289</cx:pt>
          <cx:pt idx="2090">0.078130006790161133</cx:pt>
          <cx:pt idx="2091">0.078119993209838867</cx:pt>
          <cx:pt idx="2092">0.062489986419677734</cx:pt>
          <cx:pt idx="2093">0.078130006790161133</cx:pt>
          <cx:pt idx="2094">0.09375</cx:pt>
          <cx:pt idx="2095">0.046869993209838867</cx:pt>
          <cx:pt idx="2096">0.073799848556518555</cx:pt>
          <cx:pt idx="2097">0.053879976272583008</cx:pt>
          <cx:pt idx="2098">0.087109804153442383</cx:pt>
          <cx:pt idx="2099">0.046949863433837891</cx:pt>
          <cx:pt idx="2100">0.082540035247802734</cx:pt>
          <cx:pt idx="2101">0.046880006790161133</cx:pt>
          <cx:pt idx="2102">0.078399896621704102</cx:pt>
          <cx:pt idx="2103">0.093729972839355469</cx:pt>
          <cx:pt idx="2104">0.064800024032592773</cx:pt>
          <cx:pt idx="2105">0.078469991683959961</cx:pt>
          <cx:pt idx="2106">0.09375</cx:pt>
          <cx:pt idx="2107">0.065910100936889648</cx:pt>
          <cx:pt idx="2108">0.093719959259033203</cx:pt>
          <cx:pt idx="2109">0.062510013580322266</cx:pt>
          <cx:pt idx="2110">0.088380098342895508</cx:pt>
          <cx:pt idx="2111">0.0533599853515625</cx:pt>
          <cx:pt idx="2112">0.068639993667602539</cx:pt>
          <cx:pt idx="2113">0.078119993209838867</cx:pt>
          <cx:pt idx="2114">0.066080093383789063</cx:pt>
          <cx:pt idx="2115">0.078130006790161133</cx:pt>
          <cx:pt idx="2116">0.0625</cx:pt>
          <cx:pt idx="2117">0.078119993209838867</cx:pt>
          <cx:pt idx="2118">0.059730052947998047</cx:pt>
          <cx:pt idx="2119">0.083499908447265625</cx:pt>
          <cx:pt idx="2120">0.09375</cx:pt>
          <cx:pt idx="2121">0.078459978103637695</cx:pt>
          <cx:pt idx="2122">0.09375</cx:pt>
          <cx:pt idx="2123">0.0625</cx:pt>
          <cx:pt idx="2124">0.078119993209838867</cx:pt>
          <cx:pt idx="2125">0.093739986419677734</cx:pt>
          <cx:pt idx="2126">0.07313990592956543</cx:pt>
          <cx:pt idx="2127">0.094119787216186523</cx:pt>
          <cx:pt idx="2128">0.0625</cx:pt>
          <cx:pt idx="2129">0.078130006790161133</cx:pt>
          <cx:pt idx="2130">0.0625</cx:pt>
          <cx:pt idx="2131">0.088140010833740234</cx:pt>
          <cx:pt idx="2132">0.0625</cx:pt>
          <cx:pt idx="2133">0.078130006790161133</cx:pt>
          <cx:pt idx="2134">0.10097002983093262</cx:pt>
          <cx:pt idx="2135">0.046809911727905273</cx:pt>
          <cx:pt idx="2136">0.073150157928466797</cx:pt>
          <cx:pt idx="2137">0.08861994743347168</cx:pt>
          <cx:pt idx="2138">0.063149929046630859</cx:pt>
          <cx:pt idx="2139">0.078130006790161133</cx:pt>
          <cx:pt idx="2140">0.06289982795715332</cx:pt>
          <cx:pt idx="2141">0.08318018913269043</cx:pt>
          <cx:pt idx="2142">0.093780040740966797</cx:pt>
          <cx:pt idx="2143">0.067440032958984375</cx:pt>
          <cx:pt idx="2144">0.07873988151550293</cx:pt>
          <cx:pt idx="2145">0.046880006790161133</cx:pt>
          <cx:pt idx="2146">0.078069925308227539</cx:pt>
          <cx:pt idx="2147">0.09375</cx:pt>
          <cx:pt idx="2148">0.0625</cx:pt>
          <cx:pt idx="2149">0.078130006790161133</cx:pt>
          <cx:pt idx="2150">0.046849966049194336</cx:pt>
          <cx:pt idx="2151">0.062510013580322266</cx:pt>
          <cx:pt idx="2152">0.09570002555847168</cx:pt>
          <cx:pt idx="2153">0.046880006790161133</cx:pt>
          <cx:pt idx="2154">0.079040050506591797</cx:pt>
          <cx:pt idx="2155">0.078119993209838867</cx:pt>
          <cx:pt idx="2156">0.093739986419677734</cx:pt>
          <cx:pt idx="2157">0.062980175018310547</cx:pt>
          <cx:pt idx="2158">0.094350099563598633</cx:pt>
          <cx:pt idx="2159">0.062780141830444336</cx:pt>
          <cx:pt idx="2160">0.074759960174560547</cx:pt>
          <cx:pt idx="2161">0.09375</cx:pt>
          <cx:pt idx="2162">0.062510013580322266</cx:pt>
          <cx:pt idx="2163">0.046319961547851563</cx:pt>
          <cx:pt idx="2164">0.078130006790161133</cx:pt>
          <cx:pt idx="2165">0.10081005096435547</cx:pt>
          <cx:pt idx="2166">0.078119993209838867</cx:pt>
          <cx:pt idx="2167">0.078119993209838867</cx:pt>
          <cx:pt idx="2168">0.0625</cx:pt>
          <cx:pt idx="2169">0.084840059280395508</cx:pt>
          <cx:pt idx="2170">0.0625</cx:pt>
          <cx:pt idx="2171">0.085589885711669922</cx:pt>
          <cx:pt idx="2172">0.046880006790161133</cx:pt>
          <cx:pt idx="2173">0.078130006790161133</cx:pt>
          <cx:pt idx="2174">0.09375</cx:pt>
          <cx:pt idx="2175">0.0625</cx:pt>
          <cx:pt idx="2176">0.093739986419677734</cx:pt>
          <cx:pt idx="2177">0.046880006790161133</cx:pt>
          <cx:pt idx="2178">0.062510013580322266</cx:pt>
          <cx:pt idx="2179">0.078140020370483398</cx:pt>
          <cx:pt idx="2180">0.046900033950805664</cx:pt>
          <cx:pt idx="2181">0.062979936599731445</cx:pt>
          <cx:pt idx="2182">0.095459938049316406</cx:pt>
          <cx:pt idx="2183">0.0625</cx:pt>
          <cx:pt idx="2184">0.078119993209838867</cx:pt>
          <cx:pt idx="2185">0.0625</cx:pt>
          <cx:pt idx="2186">0.0625</cx:pt>
          <cx:pt idx="2187">0.089130163192749023</cx:pt>
          <cx:pt idx="2188">0.062380075454711914</cx:pt>
          <cx:pt idx="2189">0.078330039978027344</cx:pt>
          <cx:pt idx="2190">0.046880006790161133</cx:pt>
          <cx:pt idx="2191">0.062489986419677734</cx:pt>
          <cx:pt idx="2192">0.093780040740966797</cx:pt>
          <cx:pt idx="2193">0.062489986419677734</cx:pt>
          <cx:pt idx="2194">0.093840122222900391</cx:pt>
          <cx:pt idx="2195">0.062720060348510742</cx:pt>
          <cx:pt idx="2196">0.0625</cx:pt>
          <cx:pt idx="2197">0.088959932327270508</cx:pt>
          <cx:pt idx="2198">0.0625</cx:pt>
          <cx:pt idx="2199">0.078119993209838867</cx:pt>
          <cx:pt idx="2200">0.046869993209838867</cx:pt>
          <cx:pt idx="2201">0.078130006790161133</cx:pt>
          <cx:pt idx="2202">0.09375</cx:pt>
          <cx:pt idx="2203">0.062489986419677734</cx:pt>
          <cx:pt idx="2204">0.078130006790161133</cx:pt>
          <cx:pt idx="2205">0.046890020370483398</cx:pt>
          <cx:pt idx="2206">0.078119993209838867</cx:pt>
          <cx:pt idx="2207">0.093760013580322266</cx:pt>
          <cx:pt idx="2208">0.078480005264282227</cx:pt>
          <cx:pt idx="2209">0.094030141830444336</cx:pt>
          <cx:pt idx="2210">0.077739953994750977</cx:pt>
          <cx:pt idx="2211">0.078130006790161133</cx:pt>
          <cx:pt idx="2212">0.046869993209838867</cx:pt>
          <cx:pt idx="2213">0.078119993209838867</cx:pt>
          <cx:pt idx="2214">0.093600034713745117</cx:pt>
          <cx:pt idx="2215">0.050460100173950195</cx:pt>
          <cx:pt idx="2216">0.078119993209838867</cx:pt>
          <cx:pt idx="2217">0.042510032653808594</cx:pt>
          <cx:pt idx="2218">0.073440074920654297</cx:pt>
          <cx:pt idx="2219">0.097299814224243164</cx:pt>
          <cx:pt idx="2220">0.062730073928833008</cx:pt>
          <cx:pt idx="2221">0.081769943237304688</cx:pt>
          <cx:pt idx="2222">0.093760013580322266</cx:pt>
          <cx:pt idx="2223">0.062489986419677734</cx:pt>
          <cx:pt idx="2224">0.09375</cx:pt>
          <cx:pt idx="2225">0.053599834442138672</cx:pt>
          <cx:pt idx="2226">0.078130006790161133</cx:pt>
          <cx:pt idx="2227">0.093709945678710938</cx:pt>
          <cx:pt idx="2228">0.0625</cx:pt>
          <cx:pt idx="2229">0.078130006790161133</cx:pt>
          <cx:pt idx="2230">0.046880006790161133</cx:pt>
          <cx:pt idx="2231">0.078119993209838867</cx:pt>
          <cx:pt idx="2232">0.093739986419677734</cx:pt>
          <cx:pt idx="2233">0.062990188598632813</cx:pt>
          <cx:pt idx="2234">0.078360080718994141</cx:pt>
          <cx:pt idx="2235">0.046869993209838867</cx:pt>
          <cx:pt idx="2236">0.0625</cx:pt>
          <cx:pt idx="2237">0.087050199508666992</cx:pt>
          <cx:pt idx="2238">0.057850122451782227</cx:pt>
          <cx:pt idx="2239">0.083819866180419922</cx:pt>
          <cx:pt idx="2240">0.060980081558227539</cx:pt>
          <cx:pt idx="2241">0.081750154495239258</cx:pt>
          <cx:pt idx="2242">0.10044980049133301</cx:pt>
          <cx:pt idx="2243">0.0625</cx:pt>
          <cx:pt idx="2244">0.088969945907592773</cx:pt>
          <cx:pt idx="2245">0.09375</cx:pt>
          <cx:pt idx="2246">0.0625</cx:pt>
          <cx:pt idx="2247">0.078130006790161133</cx:pt>
          <cx:pt idx="2248">0.089430093765258789</cx:pt>
          <cx:pt idx="2249">0.072970151901245117</cx:pt>
          <cx:pt idx="2250">0.096950054168701172</cx:pt>
          <cx:pt idx="2251">0.062269926071166992</cx:pt>
          <cx:pt idx="2252">0.08722996711730957</cx:pt>
          <cx:pt idx="2253">0.046960115432739258</cx:pt>
          <cx:pt idx="2254">0.078000068664550781</cx:pt>
          <cx:pt idx="2255">0.09375</cx:pt>
          <cx:pt idx="2256">0.046869993209838867</cx:pt>
          <cx:pt idx="2257">0.062520027160644531</cx:pt>
          <cx:pt idx="2258">0.047109842300415039</cx:pt>
          <cx:pt idx="2259">0.078100204467773438</cx:pt>
          <cx:pt idx="2260">0.10151004791259766</cx:pt>
          <cx:pt idx="2261">0.0625</cx:pt>
          <cx:pt idx="2262">0.078130006790161133</cx:pt>
          <cx:pt idx="2263">0.09375</cx:pt>
          <cx:pt idx="2264">0.062539815902709961</cx:pt>
          <cx:pt idx="2265">0.097660064697265625</cx:pt>
          <cx:pt idx="2266">0.065910100936889648</cx:pt>
          <cx:pt idx="2267">0.09375</cx:pt>
          <cx:pt idx="2268">0.046869993209838867</cx:pt>
          <cx:pt idx="2269">0.078159809112548828</cx:pt>
          <cx:pt idx="2270">0.046880006790161133</cx:pt>
          <cx:pt idx="2271">0.078130006790161133</cx:pt>
          <cx:pt idx="2272">0.09375</cx:pt>
          <cx:pt idx="2273">0.0625</cx:pt>
          <cx:pt idx="2274">0.081500053405761719</cx:pt>
          <cx:pt idx="2275">0.093739986419677734</cx:pt>
          <cx:pt idx="2276">0.062489986419677734</cx:pt>
          <cx:pt idx="2277">0.097830057144165039</cx:pt>
          <cx:pt idx="2278">0.073260068893432617</cx:pt>
          <cx:pt idx="2279">0.062750101089477539</cx:pt>
          <cx:pt idx="2280">0.062219858169555664</cx:pt>
          <cx:pt idx="2281">0.10068011283874512</cx:pt>
          <cx:pt idx="2282">0.078119993209838867</cx:pt>
          <cx:pt idx="2283">0.093940019607543945</cx:pt>
          <cx:pt idx="2284">0.066570043563842773</cx:pt>
          <cx:pt idx="2285">0.084100008010864258</cx:pt>
          <cx:pt idx="2286">0.062479972839355469</cx:pt>
          <cx:pt idx="2287">0.078109979629516602</cx:pt>
          <cx:pt idx="2288">0.046900033950805664</cx:pt>
          <cx:pt idx="2289">0.078109979629516602</cx:pt>
          <cx:pt idx="2290">0.078130006790161133</cx:pt>
          <cx:pt idx="2291">0.093760013580322266</cx:pt>
          <cx:pt idx="2292">0.078119993209838867</cx:pt>
          <cx:pt idx="2293">0.17259001731872559</cx:pt>
          <cx:pt idx="2294">0.0625</cx:pt>
          <cx:pt idx="2295">0.078119993209838867</cx:pt>
          <cx:pt idx="2296">0.097170114517211914</cx:pt>
          <cx:pt idx="2297">0.064449787139892578</cx:pt>
          <cx:pt idx="2298">0.089089870452880859</cx:pt>
          <cx:pt idx="2299">0.057579994201660156</cx:pt>
          <cx:pt idx="2300">0.078000068664550781</cx:pt>
          <cx:pt idx="2301">0.047009944915771484</cx:pt>
          <cx:pt idx="2302">0.062719821929931641</cx:pt>
          <cx:pt idx="2303">0.046979904174804688</cx:pt>
          <cx:pt idx="2304">0.063159942626953125</cx:pt>
          <cx:pt idx="2305">0.078109979629516602</cx:pt>
          <cx:pt idx="2306">0.06222987174987793</cx:pt>
          <cx:pt idx="2307">0.078380107879638672</cx:pt>
          <cx:pt idx="2308">0.093729972839355469</cx:pt>
          <cx:pt idx="2309">0.0625</cx:pt>
          <cx:pt idx="2310">0.093760013580322266</cx:pt>
          <cx:pt idx="2311">0.061100006103515625</cx:pt>
          <cx:pt idx="2312">0.079599857330322266</cx:pt>
          <cx:pt idx="2313">0.05792999267578125</cx:pt>
          <cx:pt idx="2314">0.078119993209838867</cx:pt>
          <cx:pt idx="2315">0.10027003288269043</cx:pt>
          <cx:pt idx="2316">0.0625</cx:pt>
          <cx:pt idx="2317">0.087620019912719727</cx:pt>
          <cx:pt idx="2318">0.046880006790161133</cx:pt>
          <cx:pt idx="2319">0.078090190887451172</cx:pt>
          <cx:pt idx="2320">0.081789970397949219</cx:pt>
          <cx:pt idx="2321">0.046880006790161133</cx:pt>
          <cx:pt idx="2322">0.062510013580322266</cx:pt>
          <cx:pt idx="2323">0.095550060272216797</cx:pt>
          <cx:pt idx="2324">0.047600030899047852</cx:pt>
          <cx:pt idx="2325">0.080780029296875</cx:pt>
          <cx:pt idx="2326">0.093739986419677734</cx:pt>
          <cx:pt idx="2327">0.0625</cx:pt>
          <cx:pt idx="2328">0.078150033950805664</cx:pt>
          <cx:pt idx="2329">0.057989835739135742</cx:pt>
          <cx:pt idx="2330">0.078480005264282227</cx:pt>
          <cx:pt idx="2331">0.094919919967651367</cx:pt>
          <cx:pt idx="2332">0.073040008544921875</cx:pt>
          <cx:pt idx="2333">0.096650123596191406</cx:pt>
          <cx:pt idx="2334">0.063009977340698242</cx:pt>
          <cx:pt idx="2335">0.078119993209838867</cx:pt>
          <cx:pt idx="2336">0.046869993209838867</cx:pt>
          <cx:pt idx="2337">0.0625</cx:pt>
          <cx:pt idx="2338">0.078130006790161133</cx:pt>
          <cx:pt idx="2339">0.057719945907592773</cx:pt>
          <cx:pt idx="2340">0.089109897613525391</cx:pt>
          <cx:pt idx="2341">0.0625</cx:pt>
          <cx:pt idx="2342">0.078119993209838867</cx:pt>
          <cx:pt idx="2343">0.097720146179199219</cx:pt>
          <cx:pt idx="2344">0.062400102615356445</cx:pt>
          <cx:pt idx="2345">0.084730148315429688</cx:pt>
          <cx:pt idx="2346">0.10604000091552734</cx:pt>
          <cx:pt idx="2347">0.062489986419677734</cx:pt>
          <cx:pt idx="2348">0.081509828567504883</cx:pt>
          <cx:pt idx="2349">0.0625</cx:pt>
          <cx:pt idx="2350">0.078400135040283203</cx:pt>
          <cx:pt idx="2351">0.05028986930847168</cx:pt>
          <cx:pt idx="2352">0.078500032424926758</cx:pt>
          <cx:pt idx="2353">0.078119993209838867</cx:pt>
          <cx:pt idx="2354">0.046889781951904297</cx:pt>
          <cx:pt idx="2355">0.078119993209838867</cx:pt>
          <cx:pt idx="2356">0.093739986419677734</cx:pt>
          <cx:pt idx="2357">0.0625</cx:pt>
          <cx:pt idx="2358">0.081909894943237305</cx:pt>
          <cx:pt idx="2359">0.088940143585205078</cx:pt>
          <cx:pt idx="2360">0.062880039215087891</cx:pt>
          <cx:pt idx="2361">0.10020995140075684</cx:pt>
          <cx:pt idx="2362">0.068979978561401367</cx:pt>
          <cx:pt idx="2363">0.078400135040283203</cx:pt>
          <cx:pt idx="2364">0.10009002685546875</cx:pt>
          <cx:pt idx="2365">0.062489986419677734</cx:pt>
          <cx:pt idx="2366">0.078130006790161133</cx:pt>
          <cx:pt idx="2367">0.046880006790161133</cx:pt>
          <cx:pt idx="2368">0.060250043869018555</cx:pt>
          <cx:pt idx="2369">0.078129768371582031</cx:pt>
          <cx:pt idx="2370">0.0625</cx:pt>
          <cx:pt idx="2371">0.078119993209838867</cx:pt>
          <cx:pt idx="2372">0.09375</cx:pt>
          <cx:pt idx="2373">0.062510013580322266</cx:pt>
          <cx:pt idx="2374">0.078130006790161133</cx:pt>
          <cx:pt idx="2375">0.0625</cx:pt>
          <cx:pt idx="2376">0.078130006790161133</cx:pt>
          <cx:pt idx="2377">0.046869993209838867</cx:pt>
          <cx:pt idx="2378">0.078130006790161133</cx:pt>
          <cx:pt idx="2379">0.088910102844238281</cx:pt>
          <cx:pt idx="2380">0.054840087890625</cx:pt>
          <cx:pt idx="2381">0.078119993209838867</cx:pt>
          <cx:pt idx="2382">0.05708003044128418</cx:pt>
          <cx:pt idx="2383">0.077640056610107422</cx:pt>
          <cx:pt idx="2384">0.08598017692565918</cx:pt>
          <cx:pt idx="2385">0.09375</cx:pt>
          <cx:pt idx="2386">0.0625</cx:pt>
          <cx:pt idx="2387">0.091699838638305664</cx:pt>
          <cx:pt idx="2388">0.062690019607543945</cx:pt>
          <cx:pt idx="2389">0.078130006790161133</cx:pt>
          <cx:pt idx="2390">0.09375</cx:pt>
          <cx:pt idx="2391">0.062510013580322266</cx:pt>
          <cx:pt idx="2392">0.078130006790161133</cx:pt>
          <cx:pt idx="2393">0.046849966049194336</cx:pt>
          <cx:pt idx="2394">0.078109979629516602</cx:pt>
          <cx:pt idx="2395">0.062510013580322266</cx:pt>
          <cx:pt idx="2396">0.09311985969543457</cx:pt>
          <cx:pt idx="2397">0.097339868545532227</cx:pt>
          <cx:pt idx="2398">0.078140020370483398</cx:pt>
          <cx:pt idx="2399">0.093739986419677734</cx:pt>
          <cx:pt idx="2400">0.10433006286621094</cx:pt>
          <cx:pt idx="2401">0.078750133514404297</cx:pt>
          <cx:pt idx="2402">0.10084009170532227</cx:pt>
          <cx:pt idx="2403">0.062610149383544922</cx:pt>
          <cx:pt idx="2404">0.093480110168457031</cx:pt>
          <cx:pt idx="2405">0.069530010223388672</cx:pt>
          <cx:pt idx="2406">0.078119993209838867</cx:pt>
          <cx:pt idx="2407">0.0625</cx:pt>
          <cx:pt idx="2408">0.07873988151550293</cx:pt>
          <cx:pt idx="2409">0.09375</cx:pt>
          <cx:pt idx="2410">0.0625</cx:pt>
          <cx:pt idx="2411">0.078119993209838867</cx:pt>
          <cx:pt idx="2412">0.099539995193481445</cx:pt>
          <cx:pt idx="2413">0.066879987716674805</cx:pt>
          <cx:pt idx="2414">0.078130006790161133</cx:pt>
          <cx:pt idx="2415">0.09375</cx:pt>
          <cx:pt idx="2416">0.068979978561401367</cx:pt>
          <cx:pt idx="2417">0.09375</cx:pt>
          <cx:pt idx="2418">0.0625</cx:pt>
          <cx:pt idx="2419">0.078139781951904297</cx:pt>
          <cx:pt idx="2420">0.057739973068237305</cx:pt>
          <cx:pt idx="2421">0.062790155410766602</cx:pt>
          <cx:pt idx="2422">0.078119993209838867</cx:pt>
          <cx:pt idx="2423">0.062280178070068359</cx:pt>
          <cx:pt idx="2424">0.062439918518066406</cx:pt>
          <cx:pt idx="2425">0.093739986419677734</cx:pt>
          <cx:pt idx="2426">0.078349828720092773</cx:pt>
          <cx:pt idx="2427">0.093559980392456055</cx:pt>
          <cx:pt idx="2428">0.062710046768188477</cx:pt>
          <cx:pt idx="2429">0.078289985656738281</cx:pt>
          <cx:pt idx="2430">0.057699918746948242</cx:pt>
          <cx:pt idx="2431">0.073009967803955078</cx:pt>
          <cx:pt idx="2432">0.057529926300048828</cx:pt>
          <cx:pt idx="2433">0.078130006790161133</cx:pt>
          <cx:pt idx="2434">0.093739986419677734</cx:pt>
          <cx:pt idx="2435">0.0625</cx:pt>
          <cx:pt idx="2436">0.078130006790161133</cx:pt>
          <cx:pt idx="2437">0.0680999755859375</cx:pt>
          <cx:pt idx="2438">0.078130006790161133</cx:pt>
          <cx:pt idx="2439">0.097360134124755859</cx:pt>
          <cx:pt idx="2440">0.078359842300415039</cx:pt>
          <cx:pt idx="2441">0.093760013580322266</cx:pt>
          <cx:pt idx="2442">0.073159933090209961</cx:pt>
          <cx:pt idx="2443">0.09375</cx:pt>
          <cx:pt idx="2444">0.062489986419677734</cx:pt>
          <cx:pt idx="2445">0.078130006790161133</cx:pt>
          <cx:pt idx="2446">0.10332012176513672</cx:pt>
          <cx:pt idx="2447">0.068380117416381836</cx:pt>
          <cx:pt idx="2448">0.097629785537719727</cx:pt>
          <cx:pt idx="2449">0.0625</cx:pt>
          <cx:pt idx="2450">0.078119993209838867</cx:pt>
          <cx:pt idx="2451">0.057729959487915039</cx:pt>
          <cx:pt idx="2452">0.0625</cx:pt>
          <cx:pt idx="2453">0.078130006790161133</cx:pt>
          <cx:pt idx="2454">0.046880006790161133</cx:pt>
          <cx:pt idx="2455">0.062489986419677734</cx:pt>
          <cx:pt idx="2456">0.078130006790161133</cx:pt>
          <cx:pt idx="2457">0.062489986419677734</cx:pt>
          <cx:pt idx="2458">0.078119993209838867</cx:pt>
          <cx:pt idx="2459">0.0625</cx:pt>
          <cx:pt idx="2460">0.057190179824829102</cx:pt>
          <cx:pt idx="2461">0.093349933624267578</cx:pt>
          <cx:pt idx="2462">0.063859939575195313</cx:pt>
          <cx:pt idx="2463">0.078130006790161133</cx:pt>
          <cx:pt idx="2464">0.097389936447143555</cx:pt>
          <cx:pt idx="2465">0.06593012809753418</cx:pt>
          <cx:pt idx="2466">0.078130006790161133</cx:pt>
          <cx:pt idx="2467">0.093719959259033203</cx:pt>
          <cx:pt idx="2468">0.062489986419677734</cx:pt>
          <cx:pt idx="2469">0.078130006790161133</cx:pt>
          <cx:pt idx="2470">0.057710170745849609</cx:pt>
          <cx:pt idx="2471">0.073199987411499023</cx:pt>
          <cx:pt idx="2472">0.055800199508666992</cx:pt>
          <cx:pt idx="2473">0.066699981689453125</cx:pt>
          <cx:pt idx="2474">0.095779895782470703</cx:pt>
          <cx:pt idx="2475">0.079049825668334961</cx:pt>
          <cx:pt idx="2476">0.097429990768432617</cx:pt>
          <cx:pt idx="2477">0.046859979629516602</cx:pt>
          <cx:pt idx="2478">0.062489986419677734</cx:pt>
          <cx:pt idx="2479">0.093860149383544922</cx:pt>
          <cx:pt idx="2480">0.062510013580322266</cx:pt>
          <cx:pt idx="2481">0.078119993209838867</cx:pt>
          <cx:pt idx="2482">0.09375</cx:pt>
          <cx:pt idx="2483">0.046880006790161133</cx:pt>
          <cx:pt idx="2484">0.077930212020874023</cx:pt>
          <cx:pt idx="2485">0.09375</cx:pt>
          <cx:pt idx="2486">0.062510013580322266</cx:pt>
          <cx:pt idx="2487">0.079450130462646484</cx:pt>
          <cx:pt idx="2488">0.1041100025177002</cx:pt>
          <cx:pt idx="2489">0.068650007247924805</cx:pt>
          <cx:pt idx="2490">0.078119993209838867</cx:pt>
          <cx:pt idx="2491">0.058020114898681641</cx:pt>
          <cx:pt idx="2492">0.078410148620605469</cx:pt>
          <cx:pt idx="2493">0.093760013580322266</cx:pt>
          <cx:pt idx="2494">0.062489986419677734</cx:pt>
          <cx:pt idx="2495">0.078119993209838867</cx:pt>
          <cx:pt idx="2496">0.046880006790161133</cx:pt>
          <cx:pt idx="2497">0.094170093536376953</cx:pt>
          <cx:pt idx="2498">0.0625</cx:pt>
          <cx:pt idx="2499">0.062489986419677734</cx:pt>
          <cx:pt idx="2500">0.09375</cx:pt>
          <cx:pt idx="2501">0.062510013580322266</cx:pt>
          <cx:pt idx="2502">0.078130006790161133</cx:pt>
          <cx:pt idx="2503">0.046859979629516602</cx:pt>
          <cx:pt idx="2504">0.062469959259033203</cx:pt>
          <cx:pt idx="2505">0.09375</cx:pt>
          <cx:pt idx="2506">0.062510013580322266</cx:pt>
          <cx:pt idx="2507">0.078130006790161133</cx:pt>
          <cx:pt idx="2508">0.093739986419677734</cx:pt>
          <cx:pt idx="2509">0.0625</cx:pt>
          <cx:pt idx="2510">0.09375</cx:pt>
          <cx:pt idx="2511">0.057729959487915039</cx:pt>
          <cx:pt idx="2512">0.078220129013061523</cx:pt>
          <cx:pt idx="2513">0.09375</cx:pt>
          <cx:pt idx="2514">0.078360080718994141</cx:pt>
          <cx:pt idx="2515">0.099009990692138672</cx:pt>
          <cx:pt idx="2516">0.075860023498535156</cx:pt>
          <cx:pt idx="2517">0.093760013580322266</cx:pt>
          <cx:pt idx="2518">0.046880006790161133</cx:pt>
          <cx:pt idx="2519">0.079429864883422852</cx:pt>
          <cx:pt idx="2520">0.09375</cx:pt>
          <cx:pt idx="2521">0.057990074157714844</cx:pt>
          <cx:pt idx="2522">0.078690052032470703</cx:pt>
          <cx:pt idx="2523">0.10260987281799316</cx:pt>
          <cx:pt idx="2524">0.062769889831542969</cx:pt>
          <cx:pt idx="2525">0.078119993209838867</cx:pt>
          <cx:pt idx="2526">0.15635991096496582</cx:pt>
          <cx:pt idx="2527">0.0625</cx:pt>
          <cx:pt idx="2528">0.0787200927734375</cx:pt>
          <cx:pt idx="2529">0.046880006790161133</cx:pt>
          <cx:pt idx="2530">0.062489986419677734</cx:pt>
          <cx:pt idx="2531">0.078850030899047852</cx:pt>
          <cx:pt idx="2532">0.046869993209838867</cx:pt>
          <cx:pt idx="2533">0.07313990592956543</cx:pt>
          <cx:pt idx="2534">0.087800025939941406</cx:pt>
          <cx:pt idx="2535">0.046869993209838867</cx:pt>
          <cx:pt idx="2536">0.078130006790161133</cx:pt>
          <cx:pt idx="2537">0.077630043029785156</cx:pt>
          <cx:pt idx="2538">0.063319921493530273</cx:pt>
          <cx:pt idx="2539">0.078119993209838867</cx:pt>
          <cx:pt idx="2540">0.099209785461425781</cx:pt>
          <cx:pt idx="2541">0.0625</cx:pt>
          <cx:pt idx="2542">0.093739986419677734</cx:pt>
          <cx:pt idx="2543">0.062510013580322266</cx:pt>
          <cx:pt idx="2544">0.078119993209838867</cx:pt>
          <cx:pt idx="2545">0.046869993209838867</cx:pt>
          <cx:pt idx="2546">0.0625</cx:pt>
          <cx:pt idx="2547">0.093969821929931641</cx:pt>
          <cx:pt idx="2548">0.050729990005493164</cx:pt>
          <cx:pt idx="2549">0.078130006790161133</cx:pt>
          <cx:pt idx="2550">0.046870231628417969</cx:pt>
          <cx:pt idx="2551">0.084739923477172852</cx:pt>
          <cx:pt idx="2552">0.057430028915405273</cx:pt>
          <cx:pt idx="2553">0.062510013580322266</cx:pt>
          <cx:pt idx="2554">0.10271978378295898</cx:pt>
          <cx:pt idx="2555">0.062479972839355469</cx:pt>
          <cx:pt idx="2556">0.078130006790161133</cx:pt>
          <cx:pt idx="2557">0.046869993209838867</cx:pt>
          <cx:pt idx="2558">0.084860086441040039</cx:pt>
          <cx:pt idx="2559">0.0625</cx:pt>
          <cx:pt idx="2560">0.08450007438659668</cx:pt>
          <cx:pt idx="2561">0.046880006790161133</cx:pt>
          <cx:pt idx="2562">0.078119993209838867</cx:pt>
          <cx:pt idx="2563">0.046880006790161133</cx:pt>
          <cx:pt idx="2564">0.0625</cx:pt>
          <cx:pt idx="2565">0.092750072479248047</cx:pt>
          <cx:pt idx="2566">0.070300102233886719</cx:pt>
          <cx:pt idx="2567">0.065899848937988281</cx:pt>
          <cx:pt idx="2568">0.046880006790161133</cx:pt>
          <cx:pt idx="2569">0.06399989128112793</cx:pt>
          <cx:pt idx="2570">0.078119993209838867</cx:pt>
          <cx:pt idx="2571">0.0625</cx:pt>
          <cx:pt idx="2572">0.073279857635498047</cx:pt>
          <cx:pt idx="2573">0.046890020370483398</cx:pt>
          <cx:pt idx="2574">0.062730073928833008</cx:pt>
          <cx:pt idx="2575">0.078649997711181641</cx:pt>
          <cx:pt idx="2576">0.062530040740966797</cx:pt>
          <cx:pt idx="2577">0.078130006790161133</cx:pt>
          <cx:pt idx="2578">0.065859794616699219</cx:pt>
          <cx:pt idx="2579">0.084829807281494141</cx:pt>
          <cx:pt idx="2580">0.070460081100463867</cx:pt>
          <cx:pt idx="2581">0.078119993209838867</cx:pt>
          <cx:pt idx="2582">0.046869993209838867</cx:pt>
          <cx:pt idx="2583">0.076089859008789063</cx:pt>
          <cx:pt idx="2584">0.09375</cx:pt>
          <cx:pt idx="2585">0.062269926071166992</cx:pt>
          <cx:pt idx="2586">0.078109979629516602</cx:pt>
          <cx:pt idx="2587">0.046869993209838867</cx:pt>
          <cx:pt idx="2588">0.0625</cx:pt>
          <cx:pt idx="2589">0.087100028991699219</cx:pt>
          <cx:pt idx="2590">0.093760013580322266</cx:pt>
          <cx:pt idx="2591">0.0625</cx:pt>
          <cx:pt idx="2592">0.078130006790161133</cx:pt>
          <cx:pt idx="2593">0.0625</cx:pt>
          <cx:pt idx="2594">0.09375</cx:pt>
          <cx:pt idx="2595">0.062510013580322266</cx:pt>
          <cx:pt idx="2596">0.078459978103637695</cx:pt>
          <cx:pt idx="2597">0.062510013580322266</cx:pt>
          <cx:pt idx="2598">0.077330112457275391</cx:pt>
          <cx:pt idx="2599">0.091729879379272461</cx:pt>
          <cx:pt idx="2600">0.046869993209838867</cx:pt>
          <cx:pt idx="2601">0.072910070419311523</cx:pt>
          <cx:pt idx="2602">0.073369979858398438</cx:pt>
          <cx:pt idx="2603">0.062769889831542969</cx:pt>
          <cx:pt idx="2604">0.082579851150512695</cx:pt>
          <cx:pt idx="2605">0.046880006790161133</cx:pt>
          <cx:pt idx="2606">0.07780003547668457</cx:pt>
          <cx:pt idx="2607">0.10704994201660156</cx:pt>
          <cx:pt idx="2608">0.078619956970214844</cx:pt>
          <cx:pt idx="2609">0.09683990478515625</cx:pt>
          <cx:pt idx="2610">0.0625</cx:pt>
          <cx:pt idx="2611">0.083909988403320313</cx:pt>
          <cx:pt idx="2612">0.0625</cx:pt>
          <cx:pt idx="2613">0.078119993209838867</cx:pt>
          <cx:pt idx="2614">0.09375</cx:pt>
          <cx:pt idx="2615">0.0625</cx:pt>
          <cx:pt idx="2616">0.078119993209838867</cx:pt>
          <cx:pt idx="2617">0.093780040740966797</cx:pt>
          <cx:pt idx="2618">0.0625</cx:pt>
          <cx:pt idx="2619">0.078130006790161133</cx:pt>
          <cx:pt idx="2620">0.062510013580322266</cx:pt>
          <cx:pt idx="2621">0.072799921035766602</cx:pt>
          <cx:pt idx="2622">0.062389850616455078</cx:pt>
          <cx:pt idx="2623">0.078119993209838867</cx:pt>
          <cx:pt idx="2624">0.095860004425048828</cx:pt>
          <cx:pt idx="2625">0.062610149383544922</cx:pt>
          <cx:pt idx="2626">0.078090190887451172</cx:pt>
          <cx:pt idx="2627">0.064029932022094727</cx:pt>
          <cx:pt idx="2628">0.0625</cx:pt>
          <cx:pt idx="2629">0.09375</cx:pt>
          <cx:pt idx="2630">0.068390130996704102</cx:pt>
          <cx:pt idx="2631">0.078130006790161133</cx:pt>
          <cx:pt idx="2632">0.0625</cx:pt>
          <cx:pt idx="2633">0.077950000762939453</cx:pt>
          <cx:pt idx="2634">0.078130006790161133</cx:pt>
          <cx:pt idx="2635">0.0625</cx:pt>
          <cx:pt idx="2636">0.0625</cx:pt>
          <cx:pt idx="2637">0.08843994140625</cx:pt>
          <cx:pt idx="2638">0.0592498779296875</cx:pt>
          <cx:pt idx="2639">0.0625</cx:pt>
          <cx:pt idx="2640">0.09375</cx:pt>
          <cx:pt idx="2641">0.057720184326171875</cx:pt>
          <cx:pt idx="2642">0.073119878768920898</cx:pt>
          <cx:pt idx="2643">0.096849918365478516</cx:pt>
          <cx:pt idx="2644">0.062240123748779297</cx:pt>
          <cx:pt idx="2645">0.093630075454711914</cx:pt>
          <cx:pt idx="2646">0.062330007553100586</cx:pt>
          <cx:pt idx="2647">0.09375</cx:pt>
          <cx:pt idx="2648">0.046829938888549805</cx:pt>
          <cx:pt idx="2649">0.068720102310180664</cx:pt>
          <cx:pt idx="2650">0.093739986419677734</cx:pt>
          <cx:pt idx="2651">0.046869993209838867</cx:pt>
          <cx:pt idx="2652">0.078130006790161133</cx:pt>
          <cx:pt idx="2653">0.047379970550537109</cx:pt>
          <cx:pt idx="2654">0.078119993209838867</cx:pt>
          <cx:pt idx="2655">0.093739986419677734</cx:pt>
          <cx:pt idx="2656">0.0625</cx:pt>
          <cx:pt idx="2657">0.078130006790161133</cx:pt>
          <cx:pt idx="2658">0.0625</cx:pt>
          <cx:pt idx="2659">0.078130006790161133</cx:pt>
          <cx:pt idx="2660">0.062489986419677734</cx:pt>
          <cx:pt idx="2661">0.073939800262451172</cx:pt>
          <cx:pt idx="2662">0.088979959487915039</cx:pt>
          <cx:pt idx="2663">0.065870046615600586</cx:pt>
          <cx:pt idx="2664">0.093849897384643555</cx:pt>
          <cx:pt idx="2665">0.063110113143920898</cx:pt>
          <cx:pt idx="2666">0.062510013580322266</cx:pt>
          <cx:pt idx="2667">0.094550132751464844</cx:pt>
          <cx:pt idx="2668">0.062520027160644531</cx:pt>
          <cx:pt idx="2669">0.09375</cx:pt>
          <cx:pt idx="2670">0.062489986419677734</cx:pt>
          <cx:pt idx="2671">0.077929973602294922</cx:pt>
          <cx:pt idx="2672">0.049249887466430664</cx:pt>
          <cx:pt idx="2673">0.0625</cx:pt>
          <cx:pt idx="2674">0.093250036239624023</cx:pt>
          <cx:pt idx="2675">0.0625</cx:pt>
          <cx:pt idx="2676">0.078149795532226563</cx:pt>
          <cx:pt idx="2677">0.046880006790161133</cx:pt>
          <cx:pt idx="2678">0.07816004753112793</cx:pt>
          <cx:pt idx="2679">0.10016989707946777</cx:pt>
          <cx:pt idx="2680">0.062489986419677734</cx:pt>
          <cx:pt idx="2681">0.088929891586303711</cx:pt>
          <cx:pt idx="2682">0.0625</cx:pt>
          <cx:pt idx="2683">0.081750154495239258</cx:pt>
          <cx:pt idx="2684">0.046880006790161133</cx:pt>
          <cx:pt idx="2685">0.062489986419677734</cx:pt>
          <cx:pt idx="2686">0.093760013580322266</cx:pt>
          <cx:pt idx="2687">0.062489986419677734</cx:pt>
          <cx:pt idx="2688">0.078119993209838867</cx:pt>
          <cx:pt idx="2689">0.093739986419677734</cx:pt>
          <cx:pt idx="2690">0.0625</cx:pt>
          <cx:pt idx="2691">0.093980073928833008</cx:pt>
          <cx:pt idx="2692">0.062729835510253906</cx:pt>
          <cx:pt idx="2693">0.093670129776000977</cx:pt>
          <cx:pt idx="2694">0.047289848327636719</cx:pt>
          <cx:pt idx="2695">0.088129997253417969</cx:pt>
          <cx:pt idx="2696">0.052229881286621094</cx:pt>
          <cx:pt idx="2697">0.0625</cx:pt>
          <cx:pt idx="2698">0.078119993209838867</cx:pt>
          <cx:pt idx="2699">0.09375</cx:pt>
          <cx:pt idx="2700">0.058889865875244141</cx:pt>
          <cx:pt idx="2701">0.073119878768920898</cx:pt>
          <cx:pt idx="2702">0.062740087509155273</cx:pt>
          <cx:pt idx="2703">0.078130006790161133</cx:pt>
          <cx:pt idx="2704">0.085000038146972656</cx:pt>
          <cx:pt idx="2705">0.0625</cx:pt>
          <cx:pt idx="2706">0.093719959259033203</cx:pt>
          <cx:pt idx="2707">0.062489986419677734</cx:pt>
          <cx:pt idx="2708">0.092050075531005859</cx:pt>
          <cx:pt idx="2709">0.067680120468139648</cx:pt>
          <cx:pt idx="2710">0.078130006790161133</cx:pt>
          <cx:pt idx="2711">0.09375</cx:pt>
          <cx:pt idx="2712">0.062510013580322266</cx:pt>
          <cx:pt idx="2713">0.08478999137878418</cx:pt>
          <cx:pt idx="2714">0.062510013580322266</cx:pt>
          <cx:pt idx="2715">0.078119993209838867</cx:pt>
          <cx:pt idx="2716">0.046880006790161133</cx:pt>
          <cx:pt idx="2717">0.062510013580322266</cx:pt>
          <cx:pt idx="2718">0.078119993209838867</cx:pt>
          <cx:pt idx="2719">0.0625</cx:pt>
          <cx:pt idx="2720">0.088910102844238281</cx:pt>
          <cx:pt idx="2721">0.057719945907592773</cx:pt>
          <cx:pt idx="2722">0.078130006790161133</cx:pt>
          <cx:pt idx="2723">0.062769889831542969</cx:pt>
          <cx:pt idx="2724">0.067709922790527344</cx:pt>
          <cx:pt idx="2725">0.093839883804321289</cx:pt>
          <cx:pt idx="2726">0.073789834976196289</cx:pt>
          <cx:pt idx="2727">0.097340106964111328</cx:pt>
          <cx:pt idx="2728">0.062479972839355469</cx:pt>
          <cx:pt idx="2729">0.093760013580322266</cx:pt>
          <cx:pt idx="2730">0.072030067443847656</cx:pt>
          <cx:pt idx="2731">0.092200040817260742</cx:pt>
          <cx:pt idx="2732">0.064939975738525391</cx:pt>
          <cx:pt idx="2733">0.069219827651977539</cx:pt>
          <cx:pt idx="2734">0.093760013580322266</cx:pt>
          <cx:pt idx="2735">0.0625</cx:pt>
          <cx:pt idx="2736">0.078429937362670898</cx:pt>
          <cx:pt idx="2737">0.059550046920776367</cx:pt>
          <cx:pt idx="2738">0.072529792785644531</cx:pt>
          <cx:pt idx="2739">0.093739986419677734</cx:pt>
          <cx:pt idx="2740">0.062479972839355469</cx:pt>
          <cx:pt idx="2741">0.078130006790161133</cx:pt>
          <cx:pt idx="2742">0.097420215606689453</cx:pt>
          <cx:pt idx="2743">0.079609870910644531</cx:pt>
          <cx:pt idx="2744">0.09375</cx:pt>
          <cx:pt idx="2745">0.061609983444213867</cx:pt>
          <cx:pt idx="2746">0.093739986419677734</cx:pt>
          <cx:pt idx="2747">0.057680130004882813</cx:pt>
          <cx:pt idx="2748">0.078069925308227539</cx:pt>
          <cx:pt idx="2749">0.078119993209838867</cx:pt>
          <cx:pt idx="2750">0.057729959487915039</cx:pt>
          <cx:pt idx="2751">0.07359004020690918</cx:pt>
          <cx:pt idx="2752">0.08739018440246582</cx:pt>
          <cx:pt idx="2753">0.062489986419677734</cx:pt>
          <cx:pt idx="2754">0.078119993209838867</cx:pt>
          <cx:pt idx="2755">0.062489986419677734</cx:pt>
          <cx:pt idx="2756">0.078119993209838867</cx:pt>
          <cx:pt idx="2757">0.09375</cx:pt>
          <cx:pt idx="2758">0.063950061798095703</cx:pt>
          <cx:pt idx="2759">0.078109979629516602</cx:pt>
          <cx:pt idx="2760">0.057660102844238281</cx:pt>
          <cx:pt idx="2761">0.072700023651123047</cx:pt>
          <cx:pt idx="2762">0.093739986419677734</cx:pt>
          <cx:pt idx="2763">0.075950145721435547</cx:pt>
          <cx:pt idx="2764">0.084619998931884766</cx:pt>
          <cx:pt idx="2765">0.062489986419677734</cx:pt>
          <cx:pt idx="2766">0.077860116958618164</cx:pt>
          <cx:pt idx="2767">0.046859979629516602</cx:pt>
          <cx:pt idx="2768">0.062540054321289063</cx:pt>
          <cx:pt idx="2769">0.093530178070068359</cx:pt>
          <cx:pt idx="2770">0.046869993209838867</cx:pt>
          <cx:pt idx="2771">0.065939903259277344</cx:pt>
          <cx:pt idx="2772">0.093760013580322266</cx:pt>
          <cx:pt idx="2773">0.066089868545532227</cx:pt>
          <cx:pt idx="2774">0.078119993209838867</cx:pt>
          <cx:pt idx="2775">0.0625</cx:pt>
          <cx:pt idx="2776">0.0625</cx:pt>
          <cx:pt idx="2777">0.081490039825439453</cx:pt>
          <cx:pt idx="2778">0.046859979629516602</cx:pt>
          <cx:pt idx="2779">0.0625</cx:pt>
          <cx:pt idx="2780">0.089060068130493164</cx:pt>
          <cx:pt idx="2781">0.073060035705566406</cx:pt>
          <cx:pt idx="2782">0.085599899291992188</cx:pt>
          <cx:pt idx="2783">0.046880006790161133</cx:pt>
          <cx:pt idx="2784">0.07837986946105957</cx:pt>
          <cx:pt idx="2785">0.045910120010375977</cx:pt>
          <cx:pt idx="2786">0.062769889831542969</cx:pt>
          <cx:pt idx="2787">0.094120025634765625</cx:pt>
          <cx:pt idx="2788">0.062629938125610352</cx:pt>
          <cx:pt idx="2789">0.094299793243408203</cx:pt>
          <cx:pt idx="2790">0.062510013580322266</cx:pt>
          <cx:pt idx="2791">0.093760013580322266</cx:pt>
          <cx:pt idx="2792">0.0625</cx:pt>
          <cx:pt idx="2793">0.078119993209838867</cx:pt>
          <cx:pt idx="2794">0.064189910888671875</cx:pt>
          <cx:pt idx="2795">0.078130006790161133</cx:pt>
          <cx:pt idx="2796">0.0625</cx:pt>
          <cx:pt idx="2797">0.078130006790161133</cx:pt>
          <cx:pt idx="2798">0.046880006790161133</cx:pt>
          <cx:pt idx="2799">0.073189973831176758</cx:pt>
          <cx:pt idx="2800">0.089020013809204102</cx:pt>
          <cx:pt idx="2801">0.0625</cx:pt>
          <cx:pt idx="2802">0.096529960632324219</cx:pt>
          <cx:pt idx="2803">0.071979999542236328</cx:pt>
          <cx:pt idx="2804">0.078140020370483398</cx:pt>
          <cx:pt idx="2805">0.062739849090576172</cx:pt>
          <cx:pt idx="2806">0.078130006790161133</cx:pt>
          <cx:pt idx="2807">0.09739995002746582</cx:pt>
          <cx:pt idx="2808">0.062510013580322266</cx:pt>
          <cx:pt idx="2809">0.089250087738037109</cx:pt>
          <cx:pt idx="2810">0.062929868698120117</cx:pt>
          <cx:pt idx="2811">0.084450006484985352</cx:pt>
          <cx:pt idx="2812">0.04794001579284668</cx:pt>
          <cx:pt idx="2813">0.090269804000854492</cx:pt>
          <cx:pt idx="2814">0.05289006233215332</cx:pt>
          <cx:pt idx="2815">0.080090045928955078</cx:pt>
          <cx:pt idx="2816">0.093739986419677734</cx:pt>
          <cx:pt idx="2817">0.062490224838256836</cx:pt>
          <cx:pt idx="2818">0.078130006790161133</cx:pt>
          <cx:pt idx="2819">0.0625</cx:pt>
          <cx:pt idx="2820">0.069960117340087891</cx:pt>
          <cx:pt idx="2821">0.09375</cx:pt>
          <cx:pt idx="2822">0.062740087509155273</cx:pt>
          <cx:pt idx="2823">0.078469991683959961</cx:pt>
          <cx:pt idx="2824">0.097030162811279297</cx:pt>
          <cx:pt idx="2825">0.064719915390014648</cx:pt>
          <cx:pt idx="2826">0.088449954986572266</cx:pt>
          <cx:pt idx="2827">0.065049886703491211</cx:pt>
          <cx:pt idx="2828">0.078119993209838867</cx:pt>
          <cx:pt idx="2829">0.093739986419677734</cx:pt>
          <cx:pt idx="2830">0.062489986419677734</cx:pt>
          <cx:pt idx="2831">0.079109907150268555</cx:pt>
          <cx:pt idx="2832">0.093760013580322266</cx:pt>
          <cx:pt idx="2833">0.0625</cx:pt>
          <cx:pt idx="2834">0.09842991828918457</cx:pt>
          <cx:pt idx="2835">0.046880006790161133</cx:pt>
          <cx:pt idx="2836">0.078130006790161133</cx:pt>
          <cx:pt idx="2837">0.093760013580322266</cx:pt>
          <cx:pt idx="2838">0.062510013580322266</cx:pt>
          <cx:pt idx="2839">0.073170185089111328</cx:pt>
          <cx:pt idx="2840">0.087759971618652344</cx:pt>
          <cx:pt idx="2841">0.066069841384887695</cx:pt>
          <cx:pt idx="2842">0.09385991096496582</cx:pt>
          <cx:pt idx="2843">0.06466984748840332</cx:pt>
          <cx:pt idx="2844">0.078340053558349609</cx:pt>
          <cx:pt idx="2845">0.047010183334350586</cx:pt>
          <cx:pt idx="2846">0.078130006790161133</cx:pt>
          <cx:pt idx="2847">0.09375</cx:pt>
          <cx:pt idx="2848">0.078130006790161133</cx:pt>
          <cx:pt idx="2849">0.10083985328674316</cx:pt>
          <cx:pt idx="2850">0.0625</cx:pt>
          <cx:pt idx="2851">0.078130006790161133</cx:pt>
          <cx:pt idx="2852">0.093720197677612305</cx:pt>
          <cx:pt idx="2853">0.0625</cx:pt>
          <cx:pt idx="2854">0.077899932861328125</cx:pt>
          <cx:pt idx="2855">0.093959808349609375</cx:pt>
          <cx:pt idx="2856">0.06679987907409668</cx:pt>
          <cx:pt idx="2857">0.077910184860229492</cx:pt>
          <cx:pt idx="2858">0.093739986419677734</cx:pt>
          <cx:pt idx="2859">0.0625</cx:pt>
          <cx:pt idx="2860">0.090299844741821289</cx:pt>
          <cx:pt idx="2861">0.046580076217651367</cx:pt>
          <cx:pt idx="2862">0.065909862518310547</cx:pt>
          <cx:pt idx="2863">0.078119993209838867</cx:pt>
          <cx:pt idx="2864">0.046880006790161133</cx:pt>
          <cx:pt idx="2865">0.078000068664550781</cx:pt>
          <cx:pt idx="2866">0.093739986419677734</cx:pt>
          <cx:pt idx="2867">0.062510013580322266</cx:pt>
          <cx:pt idx="2868">0.093530178070068359</cx:pt>
          <cx:pt idx="2869">0.062510013580322266</cx:pt>
          <cx:pt idx="2870">0.078280210494995117</cx:pt>
          <cx:pt idx="2871">0.046869993209838867</cx:pt>
          <cx:pt idx="2872">0.062530040740966797</cx:pt>
          <cx:pt idx="2873">0.09375</cx:pt>
          <cx:pt idx="2874">0.0625</cx:pt>
          <cx:pt idx="2875">0.093739986419677734</cx:pt>
          <cx:pt idx="2876">0.093760013580322266</cx:pt>
          <cx:pt idx="2877">0.0625</cx:pt>
          <cx:pt idx="2878">0.078130006790161133</cx:pt>
          <cx:pt idx="2879">0.042459964752197266</cx:pt>
          <cx:pt idx="2880">0.056730031967163086</cx:pt>
          <cx:pt idx="2881">0.078130006790161133</cx:pt>
          <cx:pt idx="2882">0.093760013580322266</cx:pt>
          <cx:pt idx="2883">0.062510013580322266</cx:pt>
          <cx:pt idx="2884">0.094630002975463867</cx:pt>
          <cx:pt idx="2885">0.063380002975463867</cx:pt>
          <cx:pt idx="2886">0.056519985198974609</cx:pt>
          <cx:pt idx="2887">0.0625</cx:pt>
          <cx:pt idx="2888">0.09375</cx:pt>
          <cx:pt idx="2889">0.062510013580322266</cx:pt>
          <cx:pt idx="2890">0.078130006790161133</cx:pt>
          <cx:pt idx="2891">0.050499916076660156</cx:pt>
          <cx:pt idx="2892">0.0625</cx:pt>
          <cx:pt idx="2893">0.083519935607910156</cx:pt>
          <cx:pt idx="2894">0.065880060195922852</cx:pt>
          <cx:pt idx="2895">0.078130006790161133</cx:pt>
          <cx:pt idx="2896">0.062489986419677734</cx:pt>
          <cx:pt idx="2897">0.078130006790161133</cx:pt>
          <cx:pt idx="2898">0.078130006790161133</cx:pt>
          <cx:pt idx="2899">0.058230161666870117</cx:pt>
          <cx:pt idx="2900">0.084939956665039063</cx:pt>
          <cx:pt idx="2901">0.047139883041381836</cx:pt>
          <cx:pt idx="2902">0.083679914474487305</cx:pt>
          <cx:pt idx="2903">0.094209909439086914</cx:pt>
          <cx:pt idx="2904">0.061490058898925781</cx:pt>
          <cx:pt idx="2905">0.0627899169921875</cx:pt>
          <cx:pt idx="2906">0.097630023956298828</cx:pt>
          <cx:pt idx="2907">0.062510013580322266</cx:pt>
          <cx:pt idx="2908">0.078130006790161133</cx:pt>
          <cx:pt idx="2909">0.055770158767700195</cx:pt>
          <cx:pt idx="2910">0.062510013580322266</cx:pt>
          <cx:pt idx="2911">0.09375</cx:pt>
          <cx:pt idx="2912">0.062510013580322266</cx:pt>
          <cx:pt idx="2913">0.10045003890991211</cx:pt>
          <cx:pt idx="2914">0.066159963607788086</cx:pt>
          <cx:pt idx="2915">0.078109979629516602</cx:pt>
          <cx:pt idx="2916">0.062990188598632813</cx:pt>
          <cx:pt idx="2917">0.078119993209838867</cx:pt>
          <cx:pt idx="2918">0.077969789505004883</cx:pt>
          <cx:pt idx="2919">0.04758000373840332</cx:pt>
          <cx:pt idx="2920">0.0675201416015625</cx:pt>
          <cx:pt idx="2921">0.090039968490600586</cx:pt>
          <cx:pt idx="2922">0.059379816055297852</cx:pt>
          <cx:pt idx="2923">0.078119993209838867</cx:pt>
          <cx:pt idx="2924">0.047110080718994141</cx:pt>
          <cx:pt idx="2925">0.075739860534667969</cx:pt>
          <cx:pt idx="2926">0.081549882888793945</cx:pt>
          <cx:pt idx="2927">0.046880006790161133</cx:pt>
          <cx:pt idx="2928">0.078130006790161133</cx:pt>
          <cx:pt idx="2929">0.078130006790161133</cx:pt>
          <cx:pt idx="2930">0.046869993209838867</cx:pt>
          <cx:pt idx="2931">0.072190046310424805</cx:pt>
          <cx:pt idx="2932">0.078119993209838867</cx:pt>
          <cx:pt idx="2933">0.09375</cx:pt>
          <cx:pt idx="2934">0.062489986419677734</cx:pt>
          <cx:pt idx="2935">0.09375</cx:pt>
          <cx:pt idx="2936">0.0625</cx:pt>
          <cx:pt idx="2937">0.09375</cx:pt>
          <cx:pt idx="2938">0.09375</cx:pt>
          <cx:pt idx="2939">0.073350191116333008</cx:pt>
          <cx:pt idx="2940">0.046939849853515625</cx:pt>
          <cx:pt idx="2941">0.062249898910522461</cx:pt>
          <cx:pt idx="2942">0.090620040893554688</cx:pt>
          <cx:pt idx="2943">0.067989826202392578</cx:pt>
          <cx:pt idx="2944">0.093790054321289063</cx:pt>
          <cx:pt idx="2945">0.098270177841186523</cx:pt>
          <cx:pt idx="2946">0.059779882431030273</cx:pt>
          <cx:pt idx="2947">0.092099905014038086</cx:pt>
          <cx:pt idx="2948">0.062510013580322266</cx:pt>
          <cx:pt idx="2949">0.078130006790161133</cx:pt>
          <cx:pt idx="2950">0.046880006790161133</cx:pt>
          <cx:pt idx="2951">0.062510013580322266</cx:pt>
          <cx:pt idx="2952">0.078119993209838867</cx:pt>
          <cx:pt idx="2953">0.093739986419677734</cx:pt>
          <cx:pt idx="2954">0.0625</cx:pt>
          <cx:pt idx="2955">0.081720113754272461</cx:pt>
          <cx:pt idx="2956">0.096760034561157227</cx:pt>
          <cx:pt idx="2957">0.0625</cx:pt>
          <cx:pt idx="2958">0.078119993209838867</cx:pt>
          <cx:pt idx="2959">0.058470010757446289</cx:pt>
          <cx:pt idx="2960">0.078459978103637695</cx:pt>
          <cx:pt idx="2961">0.10374999046325684</cx:pt>
          <cx:pt idx="2962">0.062249898910522461</cx:pt>
          <cx:pt idx="2963">0.077990055084228516</cx:pt>
          <cx:pt idx="2964">0.04662013053894043</cx:pt>
          <cx:pt idx="2965">0.078310012817382813</cx:pt>
          <cx:pt idx="2966">0.09318995475769043</cx:pt>
          <cx:pt idx="2967">0.0625</cx:pt>
          <cx:pt idx="2968">0.07808995246887207</cx:pt>
          <cx:pt idx="2969">0.088929891586303711</cx:pt>
          <cx:pt idx="2970">0.062799930572509766</cx:pt>
          <cx:pt idx="2971">0.062330007553100586</cx:pt>
          <cx:pt idx="2972">0.093729972839355469</cx:pt>
          <cx:pt idx="2973">0.062510013580322266</cx:pt>
          <cx:pt idx="2974">0.078150033950805664</cx:pt>
          <cx:pt idx="2975">0.062730073928833008</cx:pt>
          <cx:pt idx="2976">0.081750154495239258</cx:pt>
          <cx:pt idx="2977">0.093519926071166992</cx:pt>
          <cx:pt idx="2978">0.0625</cx:pt>
          <cx:pt idx="2979">0.092809915542602539</cx:pt>
          <cx:pt idx="2980">0.06295013427734375</cx:pt>
          <cx:pt idx="2981">0.086069822311401367</cx:pt>
          <cx:pt idx="2982">0.062730073928833008</cx:pt>
          <cx:pt idx="2983">0.078119993209838867</cx:pt>
          <cx:pt idx="2984">0.098959922790527344</cx:pt>
          <cx:pt idx="2985">0.053369998931884766</cx:pt>
          <cx:pt idx="2986">0.081770181655883789</cx:pt>
          <cx:pt idx="2987">0.060699939727783203</cx:pt>
          <cx:pt idx="2988">0.0625</cx:pt>
          <cx:pt idx="2989">0.088660001754760742</cx:pt>
          <cx:pt idx="2990">0.04700016975402832</cx:pt>
          <cx:pt idx="2991">0.093260049819946289</cx:pt>
          <cx:pt idx="2992">0.046869993209838867</cx:pt>
          <cx:pt idx="2993">0.07146000862121582</cx:pt>
          <cx:pt idx="2994">0.093529939651489258</cx:pt>
          <cx:pt idx="2995">0.071579933166503906</cx:pt>
          <cx:pt idx="2996">0.078130006790161133</cx:pt>
          <cx:pt idx="2997">0.062279939651489258</cx:pt>
          <cx:pt idx="2998">0.0625</cx:pt>
          <cx:pt idx="2999">0.078129768371582031</cx:pt>
          <cx:pt idx="3000">0.050499916076660156</cx:pt>
          <cx:pt idx="3001">0.06026005744934082</cx:pt>
          <cx:pt idx="3002">0.080070018768310547</cx:pt>
          <cx:pt idx="3003">0.046880006790161133</cx:pt>
          <cx:pt idx="3004">0.0625</cx:pt>
          <cx:pt idx="3005">0.088539838790893555</cx:pt>
          <cx:pt idx="3006">0.047670125961303711</cx:pt>
          <cx:pt idx="3007">0.072339773178100586</cx:pt>
          <cx:pt idx="3008">0.093739986419677734</cx:pt>
          <cx:pt idx="3009">0.0625</cx:pt>
          <cx:pt idx="3010">0.078130006790161133</cx:pt>
          <cx:pt idx="3011">0.046880006790161133</cx:pt>
          <cx:pt idx="3012">0.0625</cx:pt>
          <cx:pt idx="3013">0.078130006790161133</cx:pt>
          <cx:pt idx="3014">0.053610086441040039</cx:pt>
          <cx:pt idx="3015">0.0625</cx:pt>
          <cx:pt idx="3016">0.078330039978027344</cx:pt>
          <cx:pt idx="3017">0.062510013580322266</cx:pt>
          <cx:pt idx="3018">0.078119993209838867</cx:pt>
          <cx:pt idx="3019">0.05792999267578125</cx:pt>
          <cx:pt idx="3020">0.07342982292175293</cx:pt>
          <cx:pt idx="3021">0.090990066528320313</cx:pt>
          <cx:pt idx="3022">0.046999931335449219</cx:pt>
          <cx:pt idx="3023">0.079149961471557617</cx:pt>
          <cx:pt idx="3024">0.08179020881652832</cx:pt>
          <cx:pt idx="3025">0.062630176544189453</cx:pt>
          <cx:pt idx="3026">0.07816004753112793</cx:pt>
          <cx:pt idx="3027">0.046869993209838867</cx:pt>
          <cx:pt idx="3028">0.08067011833190918</cx:pt>
          <cx:pt idx="3029">0.097199916839599609</cx:pt>
          <cx:pt idx="3030">0.057480096817016602</cx:pt>
          <cx:pt idx="3031">0.062510013580322266</cx:pt>
          <cx:pt idx="3032">0.093739986419677734</cx:pt>
          <cx:pt idx="3033">0.09375</cx:pt>
          <cx:pt idx="3034">0.062489986419677734</cx:pt>
          <cx:pt idx="3035">0.078130006790161133</cx:pt>
          <cx:pt idx="3036">0.046869993209838867</cx:pt>
          <cx:pt idx="3037">0.078119993209838867</cx:pt>
          <cx:pt idx="3038">0.078130006790161133</cx:pt>
          <cx:pt idx="3039">0.046869993209838867</cx:pt>
          <cx:pt idx="3040">0.0625</cx:pt>
          <cx:pt idx="3041">0.078119993209838867</cx:pt>
          <cx:pt idx="3042">0.094679832458496094</cx:pt>
          <cx:pt idx="3043">0.067489862442016602</cx:pt>
          <cx:pt idx="3044">0.094299793243408203</cx:pt>
          <cx:pt idx="3045">0.046869993209838867</cx:pt>
          <cx:pt idx="3046">0.078140020370483398</cx:pt>
          <cx:pt idx="3047">0.09375</cx:pt>
          <cx:pt idx="3048">0.046869993209838867</cx:pt>
          <cx:pt idx="3049">0.06586003303527832</cx:pt>
          <cx:pt idx="3050">0.078119993209838867</cx:pt>
          <cx:pt idx="3051">0.089109897613525391</cx:pt>
          <cx:pt idx="3052">0.07397007942199707</cx:pt>
          <cx:pt idx="3053">0.077869892120361328</cx:pt>
          <cx:pt idx="3054">0.085269927978515625</cx:pt>
          <cx:pt idx="3055">0.062490224838256836</cx:pt>
          <cx:pt idx="3056">0.08180999755859375</cx:pt>
          <cx:pt idx="3057">0.061150074005126953</cx:pt>
          <cx:pt idx="3058">0.078119993209838867</cx:pt>
          <cx:pt idx="3059">0.055860042572021484</cx:pt>
          <cx:pt idx="3060">0.078119993209838867</cx:pt>
          <cx:pt idx="3061">0.09375</cx:pt>
          <cx:pt idx="3062">0.073740005493164063</cx:pt>
          <cx:pt idx="3063">0.096509933471679688</cx:pt>
          <cx:pt idx="3064">0.062489986419677734</cx:pt>
          <cx:pt idx="3065">0.093739986419677734</cx:pt>
          <cx:pt idx="3066">0.062730073928833008</cx:pt>
          <cx:pt idx="3067">0.099329948425292969</cx:pt>
          <cx:pt idx="3068">0.062459945678710938</cx:pt>
          <cx:pt idx="3069">0.078119993209838867</cx:pt>
          <cx:pt idx="3070">0.058009862899780273</cx:pt>
          <cx:pt idx="3071">0.062759876251220703</cx:pt>
          <cx:pt idx="3072">0.078380107879638672</cx:pt>
          <cx:pt idx="3073">0.099370002746582031</cx:pt>
          <cx:pt idx="3074">0.0625</cx:pt>
          <cx:pt idx="3075">0.078420162200927734</cx:pt>
          <cx:pt idx="3076">0.062730073928833008</cx:pt>
          <cx:pt idx="3077">0.088750123977661133</cx:pt>
          <cx:pt idx="3078">0.050290107727050781</cx:pt>
          <cx:pt idx="3079">0.0625</cx:pt>
          <cx:pt idx="3080">0.095200061798095703</cx:pt>
          <cx:pt idx="3081">0.046880006790161133</cx:pt>
          <cx:pt idx="3082">0.074490070343017578</cx:pt>
          <cx:pt idx="3083">0.10511994361877441</cx:pt>
          <cx:pt idx="3084">0.082930088043212891</cx:pt>
          <cx:pt idx="3085">0.099229812622070313</cx:pt>
          <cx:pt idx="3086">0.068979978561401367</cx:pt>
          <cx:pt idx="3087">0.078119993209838867</cx:pt>
          <cx:pt idx="3088">0.046880006790161133</cx:pt>
          <cx:pt idx="3089">0.078130006790161133</cx:pt>
          <cx:pt idx="3090">0.10438013076782227</cx:pt>
          <cx:pt idx="3091">0.070250034332275391</cx:pt>
          <cx:pt idx="3092">0.078119993209838867</cx:pt>
          <cx:pt idx="3093">0.093709945678710938</cx:pt>
          <cx:pt idx="3094">0.062510013580322266</cx:pt>
          <cx:pt idx="3095">0.078130006790161133</cx:pt>
          <cx:pt idx="3096">0.047340154647827148</cx:pt>
          <cx:pt idx="3097">0.078119993209838867</cx:pt>
          <cx:pt idx="3098">0.09375</cx:pt>
          <cx:pt idx="3099">0.062489986419677734</cx:pt>
          <cx:pt idx="3100">0.089100122451782227</cx:pt>
          <cx:pt idx="3101">0.062580108642578125</cx:pt>
          <cx:pt idx="3102">0.080970048904418945</cx:pt>
          <cx:pt idx="3103">0.085979938507080078</cx:pt>
          <cx:pt idx="3104">0.083480119705200195</cx:pt>
          <cx:pt idx="3105">0.10253000259399414</cx:pt>
          <cx:pt idx="3106">0.062240123748779297</cx:pt>
          <cx:pt idx="3107">0.084820032119750977</cx:pt>
          <cx:pt idx="3108">0.062470197677612305</cx:pt>
          <cx:pt idx="3109">0.0972900390625</cx:pt>
          <cx:pt idx="3110">0.093969821929931641</cx:pt>
          <cx:pt idx="3111">0.0625</cx:pt>
          <cx:pt idx="3112">0.078130006790161133</cx:pt>
          <cx:pt idx="3113">0.062530040740966797</cx:pt>
          <cx:pt idx="3114">0.06622004508972168</cx:pt>
          <cx:pt idx="3115">0.081540107727050781</cx:pt>
          <cx:pt idx="3116">0.046859979629516602</cx:pt>
          <cx:pt idx="3117">0.062510013580322266</cx:pt>
          <cx:pt idx="3118">0.094059944152832031</cx:pt>
          <cx:pt idx="3119">0.064260005950927734</cx:pt>
          <cx:pt idx="3120">0.078130006790161133</cx:pt>
          <cx:pt idx="3121">0.046869993209838867</cx:pt>
          <cx:pt idx="3122">0.062489986419677734</cx:pt>
          <cx:pt idx="3123">0.096519947052001953</cx:pt>
          <cx:pt idx="3124">0.0625</cx:pt>
          <cx:pt idx="3125">0.078119993209838867</cx:pt>
          <cx:pt idx="3126">0.093760013580322266</cx:pt>
          <cx:pt idx="3127">0.0625</cx:pt>
          <cx:pt idx="3128">0.084619998931884766</cx:pt>
          <cx:pt idx="3129">0.062279939651489258</cx:pt>
          <cx:pt idx="3130">0.078130006790161133</cx:pt>
          <cx:pt idx="3131">0.078129768371582031</cx:pt>
          <cx:pt idx="3132">0.046859979629516602</cx:pt>
          <cx:pt idx="3133">0.062510013580322266</cx:pt>
          <cx:pt idx="3134">0.078119993209838867</cx:pt>
          <cx:pt idx="3135">0.062510013580322266</cx:pt>
          <cx:pt idx="3136">0.080019950866699219</cx:pt>
          <cx:pt idx="3137">0.09375</cx:pt>
          <cx:pt idx="3138">0.062919855117797852</cx:pt>
          <cx:pt idx="3139">0.078119993209838867</cx:pt>
          <cx:pt idx="3140">0.046880006790161133</cx:pt>
          <cx:pt idx="3141">0.078119993209838867</cx:pt>
          <cx:pt idx="3142">0.050299882888793945</cx:pt>
          <cx:pt idx="3143">0.062510013580322266</cx:pt>
          <cx:pt idx="3144">0.096339941024780273</cx:pt>
          <cx:pt idx="3145">0.074929952621459961</cx:pt>
          <cx:pt idx="3146">0.081530094146728516</cx:pt>
          <cx:pt idx="3147">0.061860084533691406</cx:pt>
          <cx:pt idx="3148">0.0625</cx:pt>
          <cx:pt idx="3149">0.078130006790161133</cx:pt>
          <cx:pt idx="3150">0.046880006790161133</cx:pt>
          <cx:pt idx="3151">0.078119993209838867</cx:pt>
          <cx:pt idx="3152">0.09375</cx:pt>
          <cx:pt idx="3153">0.062489986419677734</cx:pt>
          <cx:pt idx="3154">0.078130006790161133</cx:pt>
          <cx:pt idx="3155">0.046880006790161133</cx:pt>
          <cx:pt idx="3156">0.078119993209838867</cx:pt>
          <cx:pt idx="3157">0.078109979629516602</cx:pt>
          <cx:pt idx="3158">0.09375</cx:pt>
          <cx:pt idx="3159">0.062489986419677734</cx:pt>
          <cx:pt idx="3160">0.078119993209838867</cx:pt>
          <cx:pt idx="3161">0.046880006790161133</cx:pt>
          <cx:pt idx="3162">0.062520027160644531</cx:pt>
          <cx:pt idx="3163">0.081789970397949219</cx:pt>
          <cx:pt idx="3164">0.046869993209838867</cx:pt>
          <cx:pt idx="3165">0.071360111236572266</cx:pt>
          <cx:pt idx="3166">0.0846099853515625</cx:pt>
          <cx:pt idx="3167">0.093760013580322266</cx:pt>
          <cx:pt idx="3168">0.078119993209838867</cx:pt>
          <cx:pt idx="3169">0.09375</cx:pt>
          <cx:pt idx="3170">0.046870231628417969</cx:pt>
          <cx:pt idx="3171">0.057980060577392578</cx:pt>
          <cx:pt idx="3172">0.088899850845336914</cx:pt>
          <cx:pt idx="3173">0.062379837036132813</cx:pt>
          <cx:pt idx="3174">0.078860044479370117</cx:pt>
          <cx:pt idx="3175">0.092129945755004883</cx:pt>
          <cx:pt idx="3176">0.064130067825317383</cx:pt>
          <cx:pt idx="3177">0.0625</cx:pt>
          <cx:pt idx="3178">0.09375</cx:pt>
          <cx:pt idx="3179">0.062939882278442383</cx:pt>
          <cx:pt idx="3180">0.0625</cx:pt>
          <cx:pt idx="3181">0.093760013580322266</cx:pt>
          <cx:pt idx="3182">0.066129922866821289</cx:pt>
          <cx:pt idx="3183">0.081549882888793945</cx:pt>
          <cx:pt idx="3184">0.0625</cx:pt>
          <cx:pt idx="3185">0.078130006790161133</cx:pt>
          <cx:pt idx="3186">0.043679952621459961</cx:pt>
          <cx:pt idx="3187">0.062579870223999023</cx:pt>
          <cx:pt idx="3188">0.078100204467773438</cx:pt>
          <cx:pt idx="3189">0.046880006790161133</cx:pt>
          <cx:pt idx="3190">0.078109979629516602</cx:pt>
          <cx:pt idx="3191">0.088910102844238281</cx:pt>
          <cx:pt idx="3192">0.046999931335449219</cx:pt>
          <cx:pt idx="3193">0.062510013580322266</cx:pt>
          <cx:pt idx="3194">0.078119993209838867</cx:pt>
          <cx:pt idx="3195">0.04729008674621582</cx:pt>
          <cx:pt idx="3196">0.07454991340637207</cx:pt>
          <cx:pt idx="3197">0.095309972763061523</cx:pt>
          <cx:pt idx="3198">0.078119993209838867</cx:pt>
          <cx:pt idx="3199">0.093760013580322266</cx:pt>
          <cx:pt idx="3200">0.078130006790161133</cx:pt>
          <cx:pt idx="3201">0.089169979095458984</cx:pt>
          <cx:pt idx="3202">0.062629938125610352</cx:pt>
          <cx:pt idx="3203">0.080369949340820313</cx:pt>
          <cx:pt idx="3204">0.068289995193481445</cx:pt>
          <cx:pt idx="3205">0.091179847717285156</cx:pt>
          <cx:pt idx="3206">0.093529939651489258</cx:pt>
          <cx:pt idx="3207">0.062489986419677734</cx:pt>
          <cx:pt idx="3208">0.078130006790161133</cx:pt>
          <cx:pt idx="3209">0.078130006790161133</cx:pt>
          <cx:pt idx="3210">0.046869993209838867</cx:pt>
          <cx:pt idx="3211">0.0625</cx:pt>
          <cx:pt idx="3212">0.09375</cx:pt>
          <cx:pt idx="3213">0.094870090484619141</cx:pt>
          <cx:pt idx="3214">0.062510013580322266</cx:pt>
          <cx:pt idx="3215">0.093760013580322266</cx:pt>
          <cx:pt idx="3216">0.062510013580322266</cx:pt>
          <cx:pt idx="3217">0.078220129013061523</cx:pt>
          <cx:pt idx="3218">0.09375</cx:pt>
          <cx:pt idx="3219">0.066179990768432617</cx:pt>
          <cx:pt idx="3220">0.093760013580322266</cx:pt>
          <cx:pt idx="3221">0.07359004020690918</cx:pt>
          <cx:pt idx="3222">0.072550058364868164</cx:pt>
          <cx:pt idx="3223">0.092050075531005859</cx:pt>
          <cx:pt idx="3224">0.062849998474121094</cx:pt>
          <cx:pt idx="3225">0.081500053405761719</cx:pt>
          <cx:pt idx="3226">0.055970191955566406</cx:pt>
          <cx:pt idx="3227">0.062760114669799805</cx:pt>
          <cx:pt idx="3228">0.078119993209838867</cx:pt>
          <cx:pt idx="3229">0.046869993209838867</cx:pt>
          <cx:pt idx="3230">0.081059932708740234</cx:pt>
          <cx:pt idx="3231">0.089149951934814453</cx:pt>
          <cx:pt idx="3232">0.057770013809204102</cx:pt>
          <cx:pt idx="3233">0.078130006790161133</cx:pt>
          <cx:pt idx="3234">0.09375</cx:pt>
          <cx:pt idx="3235">0.058539867401123047</cx:pt>
          <cx:pt idx="3236">0.08414006233215332</cx:pt>
          <cx:pt idx="3237">0.046890020370483398</cx:pt>
          <cx:pt idx="3238">0.065890073776245117</cx:pt>
          <cx:pt idx="3239">0.078119993209838867</cx:pt>
          <cx:pt idx="3240">0.062590122222900391</cx:pt>
          <cx:pt idx="3241">0.078119993209838867</cx:pt>
          <cx:pt idx="3242">0.093770027160644531</cx:pt>
          <cx:pt idx="3243">0.078030109405517578</cx:pt>
          <cx:pt idx="3244">0.078130006790161133</cx:pt>
          <cx:pt idx="3245">0.062510013580322266</cx:pt>
          <cx:pt idx="3246">0.08191990852355957</cx:pt>
          <cx:pt idx="3247">0.046869993209838867</cx:pt>
          <cx:pt idx="3248">0.066090106964111328</cx:pt>
          <cx:pt idx="3249">0.093739986419677734</cx:pt>
          <cx:pt idx="3250">0.046869993209838867</cx:pt>
          <cx:pt idx="3251">0.073780059814453125</cx:pt>
          <cx:pt idx="3252">0.046950101852416992</cx:pt>
          <cx:pt idx="3253">0.06902003288269043</cx:pt>
          <cx:pt idx="3254">0.087160110473632813</cx:pt>
          <cx:pt idx="3255">0.060580015182495117</cx:pt>
          <cx:pt idx="3256">0.078149795532226563</cx:pt>
          <cx:pt idx="3257">0.085059881210327148</cx:pt>
          <cx:pt idx="3258">0.062489986419677734</cx:pt>
          <cx:pt idx="3259">0.078119993209838867</cx:pt>
          <cx:pt idx="3260">0.078130006790161133</cx:pt>
          <cx:pt idx="3261">0.062510013580322266</cx:pt>
          <cx:pt idx="3262">0.075309991836547852</cx:pt>
          <cx:pt idx="3263">0.093529939651489258</cx:pt>
          <cx:pt idx="3264">0.046850204467773438</cx:pt>
          <cx:pt idx="3265">0.062489986419677734</cx:pt>
          <cx:pt idx="3266">0.096309900283813477</cx:pt>
          <cx:pt idx="3267">0.046969890594482422</cx:pt>
          <cx:pt idx="3268">0.062510013580322266</cx:pt>
          <cx:pt idx="3269">0.078130006790161133</cx:pt>
          <cx:pt idx="3270">0.048749923706054688</cx:pt>
          <cx:pt idx="3271">0.078119993209838867</cx:pt>
          <cx:pt idx="3272">0.088929891586303711</cx:pt>
          <cx:pt idx="3273">0.074800014495849609</cx:pt>
          <cx:pt idx="3274">0.093739986419677734</cx:pt>
          <cx:pt idx="3275">0.070129871368408203</cx:pt>
          <cx:pt idx="3276">0.078119993209838867</cx:pt>
          <cx:pt idx="3277">0.046869993209838867</cx:pt>
          <cx:pt idx="3278">0.0625</cx:pt>
          <cx:pt idx="3279">0.096160173416137695</cx:pt>
          <cx:pt idx="3280">0.048959970474243164</cx:pt>
          <cx:pt idx="3281">0.062730073928833008</cx:pt>
          <cx:pt idx="3282">0.078130006790161133</cx:pt>
          <cx:pt idx="3283">0.062510013580322266</cx:pt>
          <cx:pt idx="3284">0.078130006790161133</cx:pt>
          <cx:pt idx="3285">0.0625</cx:pt>
          <cx:pt idx="3286">0.078130006790161133</cx:pt>
          <cx:pt idx="3287">0.093770027160644531</cx:pt>
          <cx:pt idx="3288">0.062510013580322266</cx:pt>
          <cx:pt idx="3289">0.078119993209838867</cx:pt>
          <cx:pt idx="3290">0.046869993209838867</cx:pt>
          <cx:pt idx="3291">0.046880006790161133</cx:pt>
          <cx:pt idx="3292">0.073509931564331055</cx:pt>
          <cx:pt idx="3293">0.096420049667358398</cx:pt>
          <cx:pt idx="3294">0.081769943237304688</cx:pt>
          <cx:pt idx="3295">0.085099935531616211</cx:pt>
          <cx:pt idx="3296">0.048860073089599609</cx:pt>
          <cx:pt idx="3297">0.077860116958618164</cx:pt>
          <cx:pt idx="3298">0.097139835357666016</cx:pt>
          <cx:pt idx="3299">0.0625</cx:pt>
          <cx:pt idx="3300">0.081860065460205078</cx:pt>
          <cx:pt idx="3301">0.09375</cx:pt>
          <cx:pt idx="3302">0.057680130004882813</cx:pt>
          <cx:pt idx="3303">0.079669952392578125</cx:pt>
          <cx:pt idx="3304">0.079920053482055664</cx:pt>
          <cx:pt idx="3305">0.053350210189819336</cx:pt>
          <cx:pt idx="3306">0.082070112228393555</cx:pt>
          <cx:pt idx="3307">0.091480016708374023</cx:pt>
          <cx:pt idx="3308">0.06428980827331543</cx:pt>
          <cx:pt idx="3309">0.078119993209838867</cx:pt>
          <cx:pt idx="3310">0.08975982666015625</cx:pt>
          <cx:pt idx="3311">0.0625</cx:pt>
          <cx:pt idx="3312">0.078119993209838867</cx:pt>
          <cx:pt idx="3313">0.049730062484741211</cx:pt>
          <cx:pt idx="3314">0.08517003059387207</cx:pt>
          <cx:pt idx="3315">0.049329996109008789</cx:pt>
          <cx:pt idx="3316">0.078119993209838867</cx:pt>
          <cx:pt idx="3317">0.061969995498657227</cx:pt>
          <cx:pt idx="3318">0.087369918823242188</cx:pt>
          <cx:pt idx="3319">0.084850072860717773</cx:pt>
          <cx:pt idx="3320">0.06248021125793457</cx:pt>
          <cx:pt idx="3321">0.062849998474121094</cx:pt>
          <cx:pt idx="3322">0.088809967041015625</cx:pt>
          <cx:pt idx="3323">0.1046600341796875</cx:pt>
          <cx:pt idx="3324">0.062299966812133789</cx:pt>
          <cx:pt idx="3325">0.078130006790161133</cx:pt>
          <cx:pt idx="3326">0.066859960556030273</cx:pt>
          <cx:pt idx="3327">0.063070058822631836</cx:pt>
          <cx:pt idx="3328">0.078130006790161133</cx:pt>
          <cx:pt idx="3329">0.091089963912963867</cx:pt>
          <cx:pt idx="3330">0.062469959259033203</cx:pt>
          <cx:pt idx="3331">0.078119993209838867</cx:pt>
          <cx:pt idx="3332">0.10936999320983887</cx:pt>
          <cx:pt idx="3333">0.062479972839355469</cx:pt>
          <cx:pt idx="3334">0.078119993209838867</cx:pt>
          <cx:pt idx="3335">0.062469959259033203</cx:pt>
          <cx:pt idx="3336">0.077900171279907227</cx:pt>
          <cx:pt idx="3337">0.054729938507080078</cx:pt>
          <cx:pt idx="3338">0.078119993209838867</cx:pt>
          <cx:pt idx="3339">0.10048007965087891</cx:pt>
          <cx:pt idx="3340">0.062469959259033203</cx:pt>
          <cx:pt idx="3341">0.07798004150390625</cx:pt>
          <cx:pt idx="3342">0.078130006790161133</cx:pt>
          <cx:pt idx="3343">0.093620061874389648</cx:pt>
          <cx:pt idx="3344">0.062490224838256836</cx:pt>
          <cx:pt idx="3345">0.078150033950805664</cx:pt>
          <cx:pt idx="3346">0.098109960556030273</cx:pt>
          <cx:pt idx="3347">0.0625</cx:pt>
          <cx:pt idx="3348">0.090379953384399414</cx:pt>
          <cx:pt idx="3349">0.097500085830688477</cx:pt>
          <cx:pt idx="3350">0.0625</cx:pt>
          <cx:pt idx="3351">0.078119993209838867</cx:pt>
          <cx:pt idx="3352">0.0625</cx:pt>
          <cx:pt idx="3353">0.078119993209838867</cx:pt>
          <cx:pt idx="3354">0.094919919967651367</cx:pt>
          <cx:pt idx="3355">0.062510013580322266</cx:pt>
          <cx:pt idx="3356">0.084860086441040039</cx:pt>
          <cx:pt idx="3357">0.078699827194213867</cx:pt>
          <cx:pt idx="3358">0.062720060348510742</cx:pt>
          <cx:pt idx="3359">0.090270042419433594</cx:pt>
          <cx:pt idx="3360">0.046869993209838867</cx:pt>
          <cx:pt idx="3361">0.062889814376831055</cx:pt>
          <cx:pt idx="3362">0.078230142593383789</cx:pt>
          <cx:pt idx="3363">0.058130025863647461</cx:pt>
          <cx:pt idx="3364">0.0769500732421875</cx:pt>
          <cx:pt idx="3365">0.057879924774169922</cx:pt>
          <cx:pt idx="3366">0.068989992141723633</cx:pt>
          <cx:pt idx="3367">0.078130006790161133</cx:pt>
          <cx:pt idx="3368">0.064389944076538086</cx:pt>
          <cx:pt idx="3369">0.079200029373168945</cx:pt>
          <cx:pt idx="3370">0.09375</cx:pt>
          <cx:pt idx="3371">0.060110092163085938</cx:pt>
          <cx:pt idx="3372">0.082070112228393555</cx:pt>
          <cx:pt idx="3373">0.09414982795715332</cx:pt>
          <cx:pt idx="3374">0.066140174865722656</cx:pt>
          <cx:pt idx="3375">0.085410118103027344</cx:pt>
          <cx:pt idx="3376">0.053369998931884766</cx:pt>
          <cx:pt idx="3377">0.084640026092529297</cx:pt>
          <cx:pt idx="3378">0.053119897842407227</cx:pt>
          <cx:pt idx="3379">0.062510013580322266</cx:pt>
          <cx:pt idx="3380">0.084599971771240234</cx:pt>
          <cx:pt idx="3381">0.062489986419677734</cx:pt>
          <cx:pt idx="3382">0.078119993209838867</cx:pt>
          <cx:pt idx="3383">0.093739986419677734</cx:pt>
          <cx:pt idx="3384">0.066240072250366211</cx:pt>
          <cx:pt idx="3385">0.078119993209838867</cx:pt>
          <cx:pt idx="3386">0.04691004753112793</cx:pt>
          <cx:pt idx="3387">0.078130006790161133</cx:pt>
          <cx:pt idx="3388">0.09375</cx:pt>
          <cx:pt idx="3389">0.0625</cx:pt>
          <cx:pt idx="3390">0.078119993209838867</cx:pt>
          <cx:pt idx="3391">0.062509775161743164</cx:pt>
          <cx:pt idx="3392">0.0625</cx:pt>
          <cx:pt idx="3393">0.088920116424560547</cx:pt>
          <cx:pt idx="3394">0.062849998474121094</cx:pt>
          <cx:pt idx="3395">0.062510013580322266</cx:pt>
          <cx:pt idx="3396">0.09505009651184082</cx:pt>
          <cx:pt idx="3397">0.062659978866577148</cx:pt>
          <cx:pt idx="3398">0.086789846420288086</cx:pt>
          <cx:pt idx="3399">0.046610116958618164</cx:pt>
          <cx:pt idx="3400">0.084830045700073242</cx:pt>
          <cx:pt idx="3401">0.086299896240234375</cx:pt>
          <cx:pt idx="3402">0.0625</cx:pt>
          <cx:pt idx="3403">0.078119993209838867</cx:pt>
          <cx:pt idx="3404">0.08957982063293457</cx:pt>
          <cx:pt idx="3405">0.046880006790161133</cx:pt>
          <cx:pt idx="3406">0.077329874038696289</cx:pt>
          <cx:pt idx="3407">0.10366010665893555</cx:pt>
          <cx:pt idx="3408">0.073580026626586914</cx:pt>
          <cx:pt idx="3409">0.078619956970214844</cx:pt>
          <cx:pt idx="3410">0.093760013580322266</cx:pt>
          <cx:pt idx="3411">0.062510013580322266</cx:pt>
          <cx:pt idx="3412">0.093739986419677734</cx:pt>
          <cx:pt idx="3413">0.057940006256103516</cx:pt>
          <cx:pt idx="3414">0.057710170745849609</cx:pt>
          <cx:pt idx="3415">0.078009843826293945</cx:pt>
          <cx:pt idx="3416">0.046890020370483398</cx:pt>
          <cx:pt idx="3417">0.078119993209838867</cx:pt>
          <cx:pt idx="3418">0.084850072860717773</cx:pt>
          <cx:pt idx="3419">0.062650203704833984</cx:pt>
          <cx:pt idx="3420">0.062239885330200195</cx:pt>
          <cx:pt idx="3421">0.088240146636962891</cx:pt>
          <cx:pt idx="3422">0.0625</cx:pt>
          <cx:pt idx="3423">0.078119993209838867</cx:pt>
          <cx:pt idx="3424">0.093760013580322266</cx:pt>
          <cx:pt idx="3425">0.0625</cx:pt>
          <cx:pt idx="3426">0.09375</cx:pt>
          <cx:pt idx="3427">0.062489986419677734</cx:pt>
          <cx:pt idx="3428">0.078119993209838867</cx:pt>
          <cx:pt idx="3429">0.09375</cx:pt>
          <cx:pt idx="3430">0.062510013580322266</cx:pt>
          <cx:pt idx="3431">0.078119993209838867</cx:pt>
          <cx:pt idx="3432">0.0625</cx:pt>
          <cx:pt idx="3433">0.089290142059326172</cx:pt>
          <cx:pt idx="3434">0.089449882507324219</cx:pt>
          <cx:pt idx="3435">0.078119993209838867</cx:pt>
          <cx:pt idx="3436">0.099720001220703125</cx:pt>
          <cx:pt idx="3437">0.065940141677856445</cx:pt>
          <cx:pt idx="3438">0.078060150146484375</cx:pt>
          <cx:pt idx="3439">0.088119983673095703</cx:pt>
          <cx:pt idx="3440">0.074469804763793945</cx:pt>
          <cx:pt idx="3441">0.094969987869262695</cx:pt>
          <cx:pt idx="3442">0.0625</cx:pt>
          <cx:pt idx="3443">0.078119993209838867</cx:pt>
          <cx:pt idx="3444">0.09375</cx:pt>
          <cx:pt idx="3445">0.06808018684387207</cx:pt>
          <cx:pt idx="3446">0.085400104522705078</cx:pt>
          <cx:pt idx="3447">0.10555005073547363</cx:pt>
          <cx:pt idx="3448">0.062510013580322266</cx:pt>
          <cx:pt idx="3449">0.062700033187866211</cx:pt>
          <cx:pt idx="3450">0.09375</cx:pt>
          <cx:pt idx="3451">0.062619924545288086</cx:pt>
          <cx:pt idx="3452">0.062510013580322266</cx:pt>
          <cx:pt idx="3453">0.09375</cx:pt>
          <cx:pt idx="3454">0.073369979858398438</cx:pt>
          <cx:pt idx="3455">0.10430002212524414</cx:pt>
          <cx:pt idx="3456">0.07472991943359375</cx:pt>
          <cx:pt idx="3457">0.078119993209838867</cx:pt>
          <cx:pt idx="3458">0.047020196914672852</cx:pt>
          <cx:pt idx="3459">0.082969903945922852</cx:pt>
          <cx:pt idx="3460">0.09375</cx:pt>
          <cx:pt idx="3461">0.062489986419677734</cx:pt>
          <cx:pt idx="3462">0.093760013580322266</cx:pt>
          <cx:pt idx="3463">0.057650089263916016</cx:pt>
          <cx:pt idx="3464">0.073660135269165039</cx:pt>
          <cx:pt idx="3465">0.089699983596801758</cx:pt>
          <cx:pt idx="3466">0.047070026397705078</cx:pt>
          <cx:pt idx="3467">0.079279899597167969</cx:pt>
          <cx:pt idx="3468">0.043859958648681641</cx:pt>
          <cx:pt idx="3469">0.062510013580322266</cx:pt>
          <cx:pt idx="3470">0.072370052337646484</cx:pt>
          <cx:pt idx="3471">0.09375</cx:pt>
          <cx:pt idx="3472">0.046880006790161133</cx:pt>
          <cx:pt idx="3473">0.081339836120605469</cx:pt>
          <cx:pt idx="3474">0.047100067138671875</cx:pt>
          <cx:pt idx="3475">0.0625</cx:pt>
          <cx:pt idx="3476">0.094949960708618164</cx:pt>
          <cx:pt idx="3477">0.055320024490356445</cx:pt>
          <cx:pt idx="3478">0.076580047607421875</cx:pt>
          <cx:pt idx="3479">0.094029903411865234</cx:pt>
          <cx:pt idx="3480">0.062510013580322266</cx:pt>
          <cx:pt idx="3481">0.077970027923583984</cx:pt>
          <cx:pt idx="3482">0.078140020370483398</cx:pt>
          <cx:pt idx="3483">0.046880006790161133</cx:pt>
          <cx:pt idx="3484">0.0625</cx:pt>
          <cx:pt idx="3485">0.078119993209838867</cx:pt>
          <cx:pt idx="3486">0.050279855728149414</cx:pt>
          <cx:pt idx="3487">0.078109979629516602</cx:pt>
          <cx:pt idx="3488">0.078139781951904297</cx:pt>
          <cx:pt idx="3489">0.062510013580322266</cx:pt>
          <cx:pt idx="3490">0.078599929809570313</cx:pt>
          <cx:pt idx="3491">0.093780040740966797</cx:pt>
          <cx:pt idx="3492">0.070699930191040039</cx:pt>
          <cx:pt idx="3493">0.080969810485839844</cx:pt>
          <cx:pt idx="3494">0.042459964752197266</cx:pt>
          <cx:pt idx="3495">0.057489871978759766</cx:pt>
          <cx:pt idx="3496">0.078619956970214844</cx:pt>
          <cx:pt idx="3497">0.046869993209838867</cx:pt>
          <cx:pt idx="3498">0.078979969024658203</cx:pt>
          <cx:pt idx="3499">0.092969894409179688</cx:pt>
          <cx:pt idx="3500">0.074820041656494141</cx:pt>
          <cx:pt idx="3501">0.088609933853149414</cx:pt>
          <cx:pt idx="3502">0.046869993209838867</cx:pt>
          <cx:pt idx="3503">0.078130006790161133</cx:pt>
          <cx:pt idx="3504">0.093760013580322266</cx:pt>
          <cx:pt idx="3505">0.051359891891479492</cx:pt>
          <cx:pt idx="3506">0.078119993209838867</cx:pt>
          <cx:pt idx="3507">0.093739986419677734</cx:pt>
          <cx:pt idx="3508">0.062510013580322266</cx:pt>
          <cx:pt idx="3509">0.084539890289306641</cx:pt>
          <cx:pt idx="3510">0.046880006790161133</cx:pt>
          <cx:pt idx="3511">0.078119993209838867</cx:pt>
          <cx:pt idx="3512">0.093739986419677734</cx:pt>
          <cx:pt idx="3513">0.046869993209838867</cx:pt>
          <cx:pt idx="3514">0.073250055313110352</cx:pt>
          <cx:pt idx="3515">0.050840139389038086</cx:pt>
          <cx:pt idx="3516">0.077860116958618164</cx:pt>
          <cx:pt idx="3517">0.092170000076293945</cx:pt>
          <cx:pt idx="3518">0.046880006790161133</cx:pt>
          <cx:pt idx="3519">0.076430082321166992</cx:pt>
          <cx:pt idx="3520">0.0625</cx:pt>
          <cx:pt idx="3521">0.077040195465087891</cx:pt>
          <cx:pt idx="3522">0.078130006790161133</cx:pt>
          <cx:pt idx="3523">0.0625</cx:pt>
          <cx:pt idx="3524">0.078100204467773438</cx:pt>
          <cx:pt idx="3525">0.062510013580322266</cx:pt>
          <cx:pt idx="3526">0.081150054931640625</cx:pt>
          <cx:pt idx="3527">0.046880006790161133</cx:pt>
          <cx:pt idx="3528">0.063129901885986328</cx:pt>
          <cx:pt idx="3529">0.093760013580322266</cx:pt>
          <cx:pt idx="3530">0.0625</cx:pt>
          <cx:pt idx="3531">0.09375</cx:pt>
          <cx:pt idx="3532">0.046869993209838867</cx:pt>
          <cx:pt idx="3533">0.0625</cx:pt>
          <cx:pt idx="3534">0.088869810104370117</cx:pt>
          <cx:pt idx="3535">0.062749862670898438</cx:pt>
          <cx:pt idx="3536">0.07798004150390625</cx:pt>
          <cx:pt idx="3537">0.078130006790161133</cx:pt>
          <cx:pt idx="3538">0.0625</cx:pt>
          <cx:pt idx="3539">0.078119993209838867</cx:pt>
          <cx:pt idx="3540">0.093869924545288086</cx:pt>
          <cx:pt idx="3541">0.062489986419677734</cx:pt>
          <cx:pt idx="3542">0.095459938049316406</cx:pt>
          <cx:pt idx="3543">0.046890020370483398</cx:pt>
          <cx:pt idx="3544">0.073589801788330078</cx:pt>
          <cx:pt idx="3545">0.078480005264282227</cx:pt>
          <cx:pt idx="3546">0.069920063018798828</cx:pt>
          <cx:pt idx="3547">0.068259954452514648</cx:pt>
          <cx:pt idx="3548">0.093760013580322266</cx:pt>
          <cx:pt idx="3549">0.046880006790161133</cx:pt>
          <cx:pt idx="3550">0.066169977188110352</cx:pt>
          <cx:pt idx="3551">0.093529939651489258</cx:pt>
          <cx:pt idx="3552">0.046869993209838867</cx:pt>
          <cx:pt idx="3553">0.078310012817382813</cx:pt>
          <cx:pt idx="3554">0.093839883804321289</cx:pt>
          <cx:pt idx="3555">0.062490224838256836</cx:pt>
          <cx:pt idx="3556">0.093760013580322266</cx:pt>
          <cx:pt idx="3557">0.062510013580322266</cx:pt>
          <cx:pt idx="3558">0.078130006790161133</cx:pt>
          <cx:pt idx="3559">0.093940019607543945</cx:pt>
          <cx:pt idx="3560">0.061800003051757813</cx:pt>
          <cx:pt idx="3561">0.078119993209838867</cx:pt>
          <cx:pt idx="3562">0.093780040740966797</cx:pt>
          <cx:pt idx="3563">0.062489986419677734</cx:pt>
          <cx:pt idx="3564">0.090829849243164063</cx:pt>
          <cx:pt idx="3565">0.046880006790161133</cx:pt>
          <cx:pt idx="3566">0.078119993209838867</cx:pt>
          <cx:pt idx="3567">0.093690156936645508</cx:pt>
          <cx:pt idx="3568">0.0625</cx:pt>
          <cx:pt idx="3569">0.078130006790161133</cx:pt>
          <cx:pt idx="3570">0.09375</cx:pt>
          <cx:pt idx="3571">0.0625</cx:pt>
          <cx:pt idx="3572">0.094269990921020508</cx:pt>
          <cx:pt idx="3573">0.046880006790161133</cx:pt>
          <cx:pt idx="3574">0.078119993209838867</cx:pt>
          <cx:pt idx="3575">0.14063000679016113</cx:pt>
          <cx:pt idx="3576">0.060230016708374023</cx:pt>
          <cx:pt idx="3577">0.062510013580322266</cx:pt>
          <cx:pt idx="3578">0.078130006790161133</cx:pt>
          <cx:pt idx="3579">0.10013985633850098</cx:pt>
          <cx:pt idx="3580">0.075899839401245117</cx:pt>
          <cx:pt idx="3581">0.091590166091918945</cx:pt>
          <cx:pt idx="3582">0.062489986419677734</cx:pt>
          <cx:pt idx="3583">0.08238983154296875</cx:pt>
          <cx:pt idx="3584">0.078130006790161133</cx:pt>
          <cx:pt idx="3585">0.046869993209838867</cx:pt>
          <cx:pt idx="3586">0.078119993209838867</cx:pt>
          <cx:pt idx="3587">0.081720113754272461</cx:pt>
          <cx:pt idx="3588">0.065919876098632813</cx:pt>
          <cx:pt idx="3589">0.078119993209838867</cx:pt>
          <cx:pt idx="3590">0.046880006790161133</cx:pt>
          <cx:pt idx="3591">0.0625</cx:pt>
          <cx:pt idx="3592">0.099940061569213867</cx:pt>
          <cx:pt idx="3593">0.0625</cx:pt>
          <cx:pt idx="3594">0.078119993209838867</cx:pt>
          <cx:pt idx="3595">0.05792999267578125</cx:pt>
          <cx:pt idx="3596">0.07854008674621582</cx:pt>
          <cx:pt idx="3597">0.062999963760375977</cx:pt>
          <cx:pt idx="3598">0.084569931030273438</cx:pt>
          <cx:pt idx="3599">0.048069953918457031</cx:pt>
          <cx:pt idx="3600">0.062690019607543945</cx:pt>
          <cx:pt idx="3601">0.081880092620849609</cx:pt>
          <cx:pt idx="3602">0.0625</cx:pt>
          <cx:pt idx="3603">0.078130006790161133</cx:pt>
          <cx:pt idx="3604">0.093760013580322266</cx:pt>
          <cx:pt idx="3605">0.062510013580322266</cx:pt>
          <cx:pt idx="3606">0.09375</cx:pt>
          <cx:pt idx="3607">0.0625</cx:pt>
          <cx:pt idx="3608">0.078119993209838867</cx:pt>
          <cx:pt idx="3609">0.09375</cx:pt>
          <cx:pt idx="3610">0.062489986419677734</cx:pt>
          <cx:pt idx="3611">0.078119993209838867</cx:pt>
          <cx:pt idx="3612">0.093760013580322266</cx:pt>
          <cx:pt idx="3613">0.0625</cx:pt>
          <cx:pt idx="3614">0.073279857635498047</cx:pt>
          <cx:pt idx="3615">0.089230060577392578</cx:pt>
          <cx:pt idx="3616">0.060999870300292969</cx:pt>
          <cx:pt idx="3617">0.078390121459960938</cx:pt>
          <cx:pt idx="3618">0.056849956512451172</cx:pt>
          <cx:pt idx="3619">0.070640087127685547</cx:pt>
          <cx:pt idx="3620">0.093919992446899414</cx:pt>
          <cx:pt idx="3621">0.046869993209838867</cx:pt>
          <cx:pt idx="3622">0.062489986419677734</cx:pt>
          <cx:pt idx="3623">0.078130006790161133</cx:pt>
          <cx:pt idx="3624">0.0625</cx:pt>
          <cx:pt idx="3625">0.078130006790161133</cx:pt>
          <cx:pt idx="3626">0.054300069808959961</cx:pt>
          <cx:pt idx="3627">0.062510013580322266</cx:pt>
          <cx:pt idx="3628">0.078119993209838867</cx:pt>
          <cx:pt idx="3629">0.094480037689208984</cx:pt>
          <cx:pt idx="3630">0.0625</cx:pt>
          <cx:pt idx="3631">0.09375</cx:pt>
          <cx:pt idx="3632">0.046880006790161133</cx:pt>
          <cx:pt idx="3633">0.066080093383789063</cx:pt>
          <cx:pt idx="3634">0.07808995246887207</cx:pt>
          <cx:pt idx="3635">0.088639974594116211</cx:pt>
          <cx:pt idx="3636">0.062859773635864258</cx:pt>
          <cx:pt idx="3637">0.062379837036132813</cx:pt>
          <cx:pt idx="3638">0.097700119018554688</cx:pt>
          <cx:pt idx="3639">0.067960023880004883</cx:pt>
          <cx:pt idx="3640">0.09375</cx:pt>
          <cx:pt idx="3641">0.046869993209838867</cx:pt>
          <cx:pt idx="3642">0.077909946441650391</cx:pt>
          <cx:pt idx="3643">0.094710111618041992</cx:pt>
          <cx:pt idx="3644">0.062469959259033203</cx:pt>
          <cx:pt idx="3645">0.093529939651489258</cx:pt>
          <cx:pt idx="3646">0.066160202026367188</cx:pt>
          <cx:pt idx="3647">0.066570043563842773</cx:pt>
          <cx:pt idx="3648">0.094939947128295898</cx:pt>
          <cx:pt idx="3649">0.0625</cx:pt>
          <cx:pt idx="3650">0.081510066986083984</cx:pt>
          <cx:pt idx="3651">0.081750154495239258</cx:pt>
          <cx:pt idx="3652">0.0625</cx:pt>
          <cx:pt idx="3653">0.066110134124755859</cx:pt>
          <cx:pt idx="3654">0.093739986419677734</cx:pt>
          <cx:pt idx="3655">0.089689970016479492</cx:pt>
          <cx:pt idx="3656">0.057389974594116211</cx:pt>
          <cx:pt idx="3657">0.081799983978271484</cx:pt>
          <cx:pt idx="3658">0.093760013580322266</cx:pt>
          <cx:pt idx="3659">0.0625</cx:pt>
          <cx:pt idx="3660">0.078119993209838867</cx:pt>
          <cx:pt idx="3661">0.09375</cx:pt>
          <cx:pt idx="3662">0.062489986419677734</cx:pt>
          <cx:pt idx="3663">0.078130006790161133</cx:pt>
          <cx:pt idx="3664">0.062489986419677734</cx:pt>
          <cx:pt idx="3665">0.073479890823364258</cx:pt>
          <cx:pt idx="3666">0.058429956436157227</cx:pt>
          <cx:pt idx="3667">0.078390121459960938</cx:pt>
          <cx:pt idx="3668">0.094099998474121094</cx:pt>
          <cx:pt idx="3669">0.062290191650390625</cx:pt>
          <cx:pt idx="3670">0.062510013580322266</cx:pt>
          <cx:pt idx="3671">0.082060098648071289</cx:pt>
          <cx:pt idx="3672">0.062760114669799805</cx:pt>
          <cx:pt idx="3673">0.078130006790161133</cx:pt>
          <cx:pt idx="3674">0.09375</cx:pt>
          <cx:pt idx="3675">0.062760114669799805</cx:pt>
          <cx:pt idx="3676">0.078130006790161133</cx:pt>
          <cx:pt idx="3677">0.0625</cx:pt>
          <cx:pt idx="3678">0.062489986419677734</cx:pt>
          <cx:pt idx="3679">0.078130006790161133</cx:pt>
          <cx:pt idx="3680">0.062510013580322266</cx:pt>
          <cx:pt idx="3681">0.0625</cx:pt>
          <cx:pt idx="3682">0.094609975814819336</cx:pt>
          <cx:pt idx="3683">0.075270175933837891</cx:pt>
          <cx:pt idx="3684">0.078119993209838867</cx:pt>
          <cx:pt idx="3685">0.093760013580322266</cx:pt>
          <cx:pt idx="3686">0.057869911193847656</cx:pt>
          <cx:pt idx="3687">0.078419923782348633</cx:pt>
          <cx:pt idx="3688">0.093739986419677734</cx:pt>
          <cx:pt idx="3689">0.078119993209838867</cx:pt>
          <cx:pt idx="3690">0.093719959259033203</cx:pt>
          <cx:pt idx="3691">0.062489986419677734</cx:pt>
          <cx:pt idx="3692">0.078130006790161133</cx:pt>
          <cx:pt idx="3693">0.093760013580322266</cx:pt>
          <cx:pt idx="3694">0.062549829483032227</cx:pt>
          <cx:pt idx="3695">0.078119993209838867</cx:pt>
          <cx:pt idx="3696">0.046859979629516602</cx:pt>
          <cx:pt idx="3697">0.063019990921020508</cx:pt>
          <cx:pt idx="3698">0.062510013580322266</cx:pt>
          <cx:pt idx="3699">0.093739986419677734</cx:pt>
          <cx:pt idx="3700">0.062510013580322266</cx:pt>
          <cx:pt idx="3701">0.078130006790161133</cx:pt>
          <cx:pt idx="3702">0.079600095748901367</cx:pt>
          <cx:pt idx="3703">0.062489986419677734</cx:pt>
          <cx:pt idx="3704">0.080520153045654297</cx:pt>
          <cx:pt idx="3705">0.046879768371582031</cx:pt>
          <cx:pt idx="3706">0.07883000373840332</cx:pt>
          <cx:pt idx="3707">0.093739986419677734</cx:pt>
          <cx:pt idx="3708">0.0625</cx:pt>
          <cx:pt idx="3709">0.085799932479858398</cx:pt>
          <cx:pt idx="3710">0.1043398380279541</cx:pt>
          <cx:pt idx="3711">0.077620029449462891</cx:pt>
          <cx:pt idx="3712">0.093620061874389648</cx:pt>
          <cx:pt idx="3713">0.0625</cx:pt>
          <cx:pt idx="3714">0.078119993209838867</cx:pt>
          <cx:pt idx="3715">0.046880006790161133</cx:pt>
          <cx:pt idx="3716">0.07330012321472168</cx:pt>
          <cx:pt idx="3717">0.08945012092590332</cx:pt>
          <cx:pt idx="3718">0.062739849090576172</cx:pt>
          <cx:pt idx="3719">0.08797001838684082</cx:pt>
          <cx:pt idx="3720">0.048120021820068359</cx:pt>
          <cx:pt idx="3721">0.0625</cx:pt>
          <cx:pt idx="3722">0.088569879531860352</cx:pt>
          <cx:pt idx="3723">0.046880006790161133</cx:pt>
          <cx:pt idx="3724">0.0625</cx:pt>
          <cx:pt idx="3725">0.078119993209838867</cx:pt>
          <cx:pt idx="3726">0.046869993209838867</cx:pt>
          <cx:pt idx="3727">0.062729835510253906</cx:pt>
          <cx:pt idx="3728">0.047430038452148438</cx:pt>
          <cx:pt idx="3729">0.062489986419677734</cx:pt>
          <cx:pt idx="3730">0.078119993209838867</cx:pt>
          <cx:pt idx="3731">0.093739986419677734</cx:pt>
          <cx:pt idx="3732">0.071510076522827148</cx:pt>
          <cx:pt idx="3733">0.078119993209838867</cx:pt>
          <cx:pt idx="3734">0.0625</cx:pt>
          <cx:pt idx="3735">0.081490039825439453</cx:pt>
          <cx:pt idx="3736">0.057590007781982422</cx:pt>
          <cx:pt idx="3737">0.073349952697753906</cx:pt>
          <cx:pt idx="3738">0.045500040054321289</cx:pt>
          <cx:pt idx="3739">0.069890022277832031</cx:pt>
          <cx:pt idx="3740">0.078130006790161133</cx:pt>
          <cx:pt idx="3741">0.046869993209838867</cx:pt>
          <cx:pt idx="3742">0.078130006790161133</cx:pt>
          <cx:pt idx="3743">0.089750051498413086</cx:pt>
          <cx:pt idx="3744">0.0625</cx:pt>
          <cx:pt idx="3745">0.078119993209838867</cx:pt>
          <cx:pt idx="3746">0.09375</cx:pt>
          <cx:pt idx="3747">0.0645599365234375</cx:pt>
          <cx:pt idx="3748">0.092370033264160156</cx:pt>
          <cx:pt idx="3749">0.062489986419677734</cx:pt>
          <cx:pt idx="3750">0.078119993209838867</cx:pt>
          <cx:pt idx="3751">0.079070091247558594</cx:pt>
          <cx:pt idx="3752">0.046880006790161133</cx:pt>
          <cx:pt idx="3753">0.077939987182617188</cx:pt>
          <cx:pt idx="3754">0.09375</cx:pt>
          <cx:pt idx="3755">0.062510013580322266</cx:pt>
          <cx:pt idx="3756">0.073810100555419922</cx:pt>
          <cx:pt idx="3757">0.046869993209838867</cx:pt>
          <cx:pt idx="3758">0.079669952392578125</cx:pt>
          <cx:pt idx="3759">0.078130006790161133</cx:pt>
          <cx:pt idx="3760">0.064579963684082031</cx:pt>
          <cx:pt idx="3761">0.078840017318725586</cx:pt>
          <cx:pt idx="3762">0.09375</cx:pt>
          <cx:pt idx="3763">0.074749946594238281</cx:pt>
          <cx:pt idx="3764">0.078130006790161133</cx:pt>
          <cx:pt idx="3765">0.062529802322387695</cx:pt>
          <cx:pt idx="3766">0.0625</cx:pt>
          <cx:pt idx="3767">0.069210052490234375</cx:pt>
          <cx:pt idx="3768">0.093760013580322266</cx:pt>
          <cx:pt idx="3769">0.0625</cx:pt>
          <cx:pt idx="3770">0.067679882049560547</cx:pt>
          <cx:pt idx="3771">0.093760013580322266</cx:pt>
          <cx:pt idx="3772">0.0625</cx:pt>
          <cx:pt idx="3773">0.066129922866821289</cx:pt>
          <cx:pt idx="3774">0.09375</cx:pt>
          <cx:pt idx="3775">0.0625</cx:pt>
          <cx:pt idx="3776">0.078139781951904297</cx:pt>
          <cx:pt idx="3777">0.047110080718994141</cx:pt>
          <cx:pt idx="3778">0.078350067138671875</cx:pt>
          <cx:pt idx="3779">0.046880006790161133</cx:pt>
          <cx:pt idx="3780">0.0625</cx:pt>
          <cx:pt idx="3781">0.081789970397949219</cx:pt>
          <cx:pt idx="3782">0.0625</cx:pt>
          <cx:pt idx="3783">0.093760013580322266</cx:pt>
          <cx:pt idx="3784">0.0625</cx:pt>
          <cx:pt idx="3785">0.077979803085327148</cx:pt>
          <cx:pt idx="3786">0.078130006790161133</cx:pt>
          <cx:pt idx="3787">0.0625</cx:pt>
          <cx:pt idx="3788">0.078469991683959961</cx:pt>
          <cx:pt idx="3789">0.068170070648193359</cx:pt>
          <cx:pt idx="3790">0.083119869232177734</cx:pt>
          <cx:pt idx="3791">0.09375</cx:pt>
          <cx:pt idx="3792">0.078130006790161133</cx:pt>
          <cx:pt idx="3793">0.093979835510253906</cx:pt>
          <cx:pt idx="3794">0.0625</cx:pt>
          <cx:pt idx="3795">0.078130006790161133</cx:pt>
          <cx:pt idx="3796">0.088930130004882813</cx:pt>
          <cx:pt idx="3797">0.0625</cx:pt>
          <cx:pt idx="3798">0.093530178070068359</cx:pt>
          <cx:pt idx="3799">0.061310052871704102</cx:pt>
          <cx:pt idx="3800">0.078360080718994141</cx:pt>
          <cx:pt idx="3801">0.0625</cx:pt>
          <cx:pt idx="3802">0.063619852066040039</cx:pt>
          <cx:pt idx="3803">0.046880006790161133</cx:pt>
          <cx:pt idx="3804">0.078020095825195313</cx:pt>
          <cx:pt idx="3805">0.093760013580322266</cx:pt>
          <cx:pt idx="3806">0.078130006790161133</cx:pt>
          <cx:pt idx="3807">0.09375</cx:pt>
          <cx:pt idx="3808">0.064869880676269531</cx:pt>
          <cx:pt idx="3809">0.078130006790161133</cx:pt>
          <cx:pt idx="3810">0.046880006790161133</cx:pt>
          <cx:pt idx="3811">0.058319807052612305</cx:pt>
          <cx:pt idx="3812">0.08123016357421875</cx:pt>
          <cx:pt idx="3813">0.064249992370605469</cx:pt>
          <cx:pt idx="3814">0.078130006790161133</cx:pt>
          <cx:pt idx="3815">0.093739986419677734</cx:pt>
          <cx:pt idx="3816">0.0625</cx:pt>
          <cx:pt idx="3817">0.0625</cx:pt>
          <cx:pt idx="3818">0.078840017318725586</cx:pt>
          <cx:pt idx="3819">0.062490224838256836</cx:pt>
          <cx:pt idx="3820">0.062510013580322266</cx:pt>
          <cx:pt idx="3821">0.078109979629516602</cx:pt>
          <cx:pt idx="3822">0.047289848327636719</cx:pt>
          <cx:pt idx="3823">0.0625</cx:pt>
          <cx:pt idx="3824">0.093849897384643555</cx:pt>
          <cx:pt idx="3825">0.046880006790161133</cx:pt>
          <cx:pt idx="3826">0.057739973068237305</cx:pt>
          <cx:pt idx="3827">0.072890043258666992</cx:pt>
          <cx:pt idx="3828">0.098690032958984375</cx:pt>
          <cx:pt idx="3829">0.063979864120483398</cx:pt>
          <cx:pt idx="3830">0.078140020370483398</cx:pt>
          <cx:pt idx="3831">0.056129932403564453</cx:pt>
          <cx:pt idx="3832">0.0625</cx:pt>
          <cx:pt idx="3833">0.078129768371582031</cx:pt>
          <cx:pt idx="3834">0.046880006790161133</cx:pt>
          <cx:pt idx="3835">0.0625</cx:pt>
          <cx:pt idx="3836">0.0625</cx:pt>
          <cx:pt idx="3837">0.089349985122680664</cx:pt>
          <cx:pt idx="3838">0.073760032653808594</cx:pt>
          <cx:pt idx="3839">0.094019889831542969</cx:pt>
          <cx:pt idx="3840">0.067270040512084961</cx:pt>
          <cx:pt idx="3841">0.094510078430175781</cx:pt>
          <cx:pt idx="3842">0.093909978866577148</cx:pt>
          <cx:pt idx="3843">0.0625</cx:pt>
          <cx:pt idx="3844">0.078099966049194336</cx:pt>
          <cx:pt idx="3845">0.085949897766113281</cx:pt>
          <cx:pt idx="3846">0.046880006790161133</cx:pt>
          <cx:pt idx="3847">0.078119993209838867</cx:pt>
          <cx:pt idx="3848">0.09375</cx:pt>
          <cx:pt idx="3849">0.046960115432739258</cx:pt>
          <cx:pt idx="3850">0.078150033950805664</cx:pt>
          <cx:pt idx="3851">0.093840122222900391</cx:pt>
          <cx:pt idx="3852">0.049530029296875</cx:pt>
          <cx:pt idx="3853">0.078210115432739258</cx:pt>
          <cx:pt idx="3854">0.046890020370483398</cx:pt>
          <cx:pt idx="3855">0.078119993209838867</cx:pt>
          <cx:pt idx="3856">0.057470083236694336</cx:pt>
          <cx:pt idx="3857">0.072910070419311523</cx:pt>
          <cx:pt idx="3858">0.094040155410766602</cx:pt>
          <cx:pt idx="3859">0.062669992446899414</cx:pt>
          <cx:pt idx="3860">0.062309980392456055</cx:pt>
          <cx:pt idx="3861">0.078119993209838867</cx:pt>
          <cx:pt idx="3862">0.070139884948730469</cx:pt>
          <cx:pt idx="3863">0.078119993209838867</cx:pt>
          <cx:pt idx="3864">0.062460184097290039</cx:pt>
          <cx:pt idx="3865">0.078119993209838867</cx:pt>
          <cx:pt idx="3866">0.078109979629516602</cx:pt>
          <cx:pt idx="3867">0.046869993209838867</cx:pt>
          <cx:pt idx="3868">0.0625</cx:pt>
          <cx:pt idx="3869">0.078109979629516602</cx:pt>
          <cx:pt idx="3870">0.09375</cx:pt>
          <cx:pt idx="3871">0.066140174865722656</cx:pt>
          <cx:pt idx="3872">0.09375</cx:pt>
          <cx:pt idx="3873">0.0625</cx:pt>
          <cx:pt idx="3874">0.082349777221679688</cx:pt>
          <cx:pt idx="3875">0.10515999794006348</cx:pt>
          <cx:pt idx="3876">0.062510013580322266</cx:pt>
          <cx:pt idx="3877">0.088980197906494141</cx:pt>
          <cx:pt idx="3878">0.0625</cx:pt>
          <cx:pt idx="3879">0.093689918518066406</cx:pt>
          <cx:pt idx="3880">0.063469886779785156</cx:pt>
          <cx:pt idx="3881">0.078399896621704102</cx:pt>
          <cx:pt idx="3882">0.0625</cx:pt>
          <cx:pt idx="3883">0.0625</cx:pt>
          <cx:pt idx="3884">0.094160079956054688</cx:pt>
          <cx:pt idx="3885">0.062489986419677734</cx:pt>
          <cx:pt idx="3886">0.093759775161743164</cx:pt>
          <cx:pt idx="3887">0.0625</cx:pt>
          <cx:pt idx="3888">0.079230070114135742</cx:pt>
          <cx:pt idx="3889">0.083339929580688477</cx:pt>
          <cx:pt idx="3890">0.0625</cx:pt>
          <cx:pt idx="3891">0.078390121459960938</cx:pt>
          <cx:pt idx="3892">0.098059892654418945</cx:pt>
          <cx:pt idx="3893">0.064679861068725586</cx:pt>
          <cx:pt idx="3894">0.062510013580322266</cx:pt>
          <cx:pt idx="3895">0.078119993209838867</cx:pt>
          <cx:pt idx="3896">0.062550067901611328</cx:pt>
          <cx:pt idx="3897">0.073520183563232422</cx:pt>
          <cx:pt idx="3898">0.088469982147216797</cx:pt>
          <cx:pt idx="3899">0.065649986267089844</cx:pt>
          <cx:pt idx="3900">0.077990055084228516</cx:pt>
          <cx:pt idx="3901">0.081909894943237305</cx:pt>
          <cx:pt idx="3902">0.062420129776000977</cx:pt>
          <cx:pt idx="3903">0.078350067138671875</cx:pt>
          <cx:pt idx="3904">0.093739986419677734</cx:pt>
          <cx:pt idx="3905">0.062990188598632813</cx:pt>
          <cx:pt idx="3906">0.094230175018310547</cx:pt>
          <cx:pt idx="3907">0.078119993209838867</cx:pt>
          <cx:pt idx="3908">0.089660167694091797</cx:pt>
          <cx:pt idx="3909">0.060420036315917969</cx:pt>
          <cx:pt idx="3910">0.078130006790161133</cx:pt>
          <cx:pt idx="3911">0.078119993209838867</cx:pt>
          <cx:pt idx="3912">0.066159963607788086</cx:pt>
          <cx:pt idx="3913">0.062489986419677734</cx:pt>
          <cx:pt idx="3914">0.09375</cx:pt>
          <cx:pt idx="3915">0.072930097579956055</cx:pt>
          <cx:pt idx="3916">0.078139781951904297</cx:pt>
          <cx:pt idx="3917">0.089309930801391602</cx:pt>
          <cx:pt idx="3918">0.055929899215698242</cx:pt>
          <cx:pt idx="3919">0.087520122528076172</cx:pt>
          <cx:pt idx="3920">0.093489885330200195</cx:pt>
          <cx:pt idx="3921">0.062759876251220703</cx:pt>
          <cx:pt idx="3922">0.078109979629516602</cx:pt>
          <cx:pt idx="3923">0.09375</cx:pt>
          <cx:pt idx="3924">0.061830043792724609</cx:pt>
          <cx:pt idx="3925">0.0625</cx:pt>
          <cx:pt idx="3926">0.07985997200012207</cx:pt>
          <cx:pt idx="3927">0.09375</cx:pt>
          <cx:pt idx="3928">0.063300132751464844</cx:pt>
          <cx:pt idx="3929">0.094239950180053711</cx:pt>
          <cx:pt idx="3930">0.0625</cx:pt>
          <cx:pt idx="3931">0.062489986419677734</cx:pt>
          <cx:pt idx="3932">0.093879938125610352</cx:pt>
          <cx:pt idx="3933">0.0625</cx:pt>
          <cx:pt idx="3934">0.078119993209838867</cx:pt>
          <cx:pt idx="3935">0.09375</cx:pt>
          <cx:pt idx="3936">0.046890020370483398</cx:pt>
          <cx:pt idx="3937">0.062510013580322266</cx:pt>
          <cx:pt idx="3938">0.088989973068237305</cx:pt>
          <cx:pt idx="3939">0.062520027160644531</cx:pt>
          <cx:pt idx="3940">0.078039884567260742</cx:pt>
          <cx:pt idx="3941">0.078340053558349609</cx:pt>
          <cx:pt idx="3942">0.062489986419677734</cx:pt>
          <cx:pt idx="3943">0.068989992141723633</cx:pt>
          <cx:pt idx="3944">0.097860097885131836</cx:pt>
          <cx:pt idx="3945">0.0625</cx:pt>
          <cx:pt idx="3946">0.078130006790161133</cx:pt>
          <cx:pt idx="3947">0.09375</cx:pt>
          <cx:pt idx="3948">0.062489986419677734</cx:pt>
          <cx:pt idx="3949">0.078130006790161133</cx:pt>
          <cx:pt idx="3950">0.093529939651489258</cx:pt>
          <cx:pt idx="3951">0.062750101089477539</cx:pt>
          <cx:pt idx="3952">0.094239950180053711</cx:pt>
          <cx:pt idx="3953">0.046869993209838867</cx:pt>
          <cx:pt idx="3954">0.078359842300415039</cx:pt>
          <cx:pt idx="3955">0.046869993209838867</cx:pt>
          <cx:pt idx="3956">0.077139854431152344</cx:pt>
          <cx:pt idx="3957">0.09375</cx:pt>
          <cx:pt idx="3958">0.062489986419677734</cx:pt>
          <cx:pt idx="3959">0.083039999008178711</cx:pt>
          <cx:pt idx="3960">0.051239967346191406</cx:pt>
          <cx:pt idx="3961">0.076600074768066406</cx:pt>
          <cx:pt idx="3962">0.09375</cx:pt>
          <cx:pt idx="3963">0.062539815902709961</cx:pt>
          <cx:pt idx="3964">0.090070009231567383</cx:pt>
          <cx:pt idx="3965">0.050479888916015625</cx:pt>
          <cx:pt idx="3966">0.0625</cx:pt>
          <cx:pt idx="3967">0.091370105743408203</cx:pt>
          <cx:pt idx="3968">0.046880006790161133</cx:pt>
          <cx:pt idx="3969">0.065850019454956055</cx:pt>
          <cx:pt idx="3970">0.090610027313232422</cx:pt>
          <cx:pt idx="3971">0.062730073928833008</cx:pt>
          <cx:pt idx="3972">0.078359842300415039</cx:pt>
          <cx:pt idx="3973">0.062890052795410156</cx:pt>
          <cx:pt idx="3974">0.062490224838256836</cx:pt>
          <cx:pt idx="3975">0.08179020881652832</cx:pt>
          <cx:pt idx="3976">0.0625</cx:pt>
          <cx:pt idx="3977">0.09375</cx:pt>
          <cx:pt idx="3978">0.062510013580322266</cx:pt>
          <cx:pt idx="3979">0.078130006790161133</cx:pt>
          <cx:pt idx="3980">0.093519926071166992</cx:pt>
          <cx:pt idx="3981">0.066409826278686523</cx:pt>
          <cx:pt idx="3982">0.078119993209838867</cx:pt>
          <cx:pt idx="3983">0.093760013580322266</cx:pt>
          <cx:pt idx="3984">0.0625</cx:pt>
          <cx:pt idx="3985">0.059609889984130859</cx:pt>
          <cx:pt idx="3986">0.090470075607299805</cx:pt>
          <cx:pt idx="3987">0.046880006790161133</cx:pt>
          <cx:pt idx="3988">0.0625</cx:pt>
          <cx:pt idx="3989">0.084859848022460938</cx:pt>
          <cx:pt idx="3990">0.046869993209838867</cx:pt>
          <cx:pt idx="3991">0.0625</cx:pt>
          <cx:pt idx="3992">0.093980073928833008</cx:pt>
          <cx:pt idx="3993">0.065819978713989258</cx:pt>
          <cx:pt idx="3994">0.067610025405883789</cx:pt>
          <cx:pt idx="3995">0.093729972839355469</cx:pt>
          <cx:pt idx="3996">0.046880006790161133</cx:pt>
          <cx:pt idx="3997">0.078119993209838867</cx:pt>
          <cx:pt idx="3998">0.088910102844238281</cx:pt>
          <cx:pt idx="3999">0.0625</cx:pt>
          <cx:pt idx="4000">0.078360080718994141</cx:pt>
          <cx:pt idx="4001">0.046869993209838867</cx:pt>
          <cx:pt idx="4002">0.080590009689331055</cx:pt>
          <cx:pt idx="4003">0.09375</cx:pt>
          <cx:pt idx="4004">0.062709808349609375</cx:pt>
          <cx:pt idx="4005">0.08199000358581543</cx:pt>
          <cx:pt idx="4006">0.046869993209838867</cx:pt>
          <cx:pt idx="4007">0.078130006790161133</cx:pt>
          <cx:pt idx="4008">0.093759775161743164</cx:pt>
          <cx:pt idx="4009">0.054459810256958008</cx:pt>
          <cx:pt idx="4010">0.07808995246887207</cx:pt>
          <cx:pt idx="4011">0.091890096664428711</cx:pt>
          <cx:pt idx="4012">0.046880006790161133</cx:pt>
          <cx:pt idx="4013">0.069209814071655273</cx:pt>
          <cx:pt idx="4014">0.081789970397949219</cx:pt>
          <cx:pt idx="4015">0.09375</cx:pt>
          <cx:pt idx="4016">0.0625</cx:pt>
          <cx:pt idx="4017">0.08162999153137207</cx:pt>
          <cx:pt idx="4018">0.093760013580322266</cx:pt>
          <cx:pt idx="4019">0.063220024108886719</cx:pt>
          <cx:pt idx="4020">0.093739986419677734</cx:pt>
          <cx:pt idx="4021">0.062279939651489258</cx:pt>
          <cx:pt idx="4022">0.066479921340942383</cx:pt>
          <cx:pt idx="4023">0.09375</cx:pt>
          <cx:pt idx="4024">0.063120126724243164</cx:pt>
          <cx:pt idx="4025">0.093739986419677734</cx:pt>
          <cx:pt idx="4026">0.0625</cx:pt>
          <cx:pt idx="4027">0.078120231628417969</cx:pt>
          <cx:pt idx="4028">0.09375</cx:pt>
          <cx:pt idx="4029">0.05820012092590332</cx:pt>
          <cx:pt idx="4030">0.085000038146972656</cx:pt>
          <cx:pt idx="4031">0.046869993209838867</cx:pt>
          <cx:pt idx="4032">0.078010082244873047</cx:pt>
          <cx:pt idx="4033">0.078989982604980469</cx:pt>
          <cx:pt idx="4034">0.061909914016723633</cx:pt>
          <cx:pt idx="4035">0.081709861755371094</cx:pt>
          <cx:pt idx="4036">0.046659946441650391</cx:pt>
          <cx:pt idx="4037">0.078119993209838867</cx:pt>
          <cx:pt idx="4038">0.078150033950805664</cx:pt>
          <cx:pt idx="4039">0.05782008171081543</cx:pt>
          <cx:pt idx="4040">0.066200017929077148</cx:pt>
          <cx:pt idx="4041">0.093770027160644531</cx:pt>
          <cx:pt idx="4042">0.062729835510253906</cx:pt>
          <cx:pt idx="4043">0.078119993209838867</cx:pt>
          <cx:pt idx="4044">0.042220115661621094</cx:pt>
          <cx:pt idx="4045">0.062489986419677734</cx:pt>
          <cx:pt idx="4046">0.07816004753112793</cx:pt>
          <cx:pt idx="4047">0.046869993209838867</cx:pt>
          <cx:pt idx="4048">0.078130006790161133</cx:pt>
          <cx:pt idx="4049">0.046869993209838867</cx:pt>
          <cx:pt idx="4050">0.0625</cx:pt>
          <cx:pt idx="4051">0.09376978874206543</cx:pt>
          <cx:pt idx="4052">0.0625</cx:pt>
          <cx:pt idx="4053">0.078119993209838867</cx:pt>
          <cx:pt idx="4054">0.066100120544433594</cx:pt>
          <cx:pt idx="4055">0.078130006790161133</cx:pt>
          <cx:pt idx="4056">0.046880006790161133</cx:pt>
          <cx:pt idx="4057">0.078420162200927734</cx:pt>
          <cx:pt idx="4058">0.05791020393371582</cx:pt>
          <cx:pt idx="4059">0.076990127563476563</cx:pt>
          <cx:pt idx="4060">0.097460031509399414</cx:pt>
          <cx:pt idx="4061">0.062769889831542969</cx:pt>
          <cx:pt idx="4062">0.077910184860229492</cx:pt>
          <cx:pt idx="4063">0.078310012817382813</cx:pt>
          <cx:pt idx="4064">0.046859979629516602</cx:pt>
          <cx:pt idx="4065">0.069230079650878906</cx:pt>
          <cx:pt idx="4066">0.087039947509765625</cx:pt>
          <cx:pt idx="4067">0.062489986419677734</cx:pt>
          <cx:pt idx="4068">0.078119993209838867</cx:pt>
          <cx:pt idx="4069">0.046869993209838867</cx:pt>
          <cx:pt idx="4070">0.078370094299316406</cx:pt>
          <cx:pt idx="4071">0.09375</cx:pt>
          <cx:pt idx="4072">0.047270059585571289</cx:pt>
          <cx:pt idx="4073">0.081740140914916992</cx:pt>
          <cx:pt idx="4074">0.09375</cx:pt>
          <cx:pt idx="4075">0.078130006790161133</cx:pt>
          <cx:pt idx="4076">0.093760013580322266</cx:pt>
          <cx:pt idx="4077">0.066900014877319336</cx:pt>
          <cx:pt idx="4078">0.078119993209838867</cx:pt>
          <cx:pt idx="4079">0.046869993209838867</cx:pt>
          <cx:pt idx="4080">0.0625</cx:pt>
          <cx:pt idx="4081">0.088229894638061523</cx:pt>
          <cx:pt idx="4082">0.062330007553100586</cx:pt>
          <cx:pt idx="4083">0.066119909286499023</cx:pt>
          <cx:pt idx="4084">0.078130006790161133</cx:pt>
          <cx:pt idx="4085">0.099469900131225586</cx:pt>
          <cx:pt idx="4086">0.078119993209838867</cx:pt>
          <cx:pt idx="4087">0.09375</cx:pt>
          <cx:pt idx="4088">0.073260068893432617</cx:pt>
          <cx:pt idx="4089">0.089200019836425781</cx:pt>
          <cx:pt idx="4090">0.064769983291625977</cx:pt>
          <cx:pt idx="4091">0.082050085067749023</cx:pt>
          <cx:pt idx="4092">0.097389936447143555</cx:pt>
          <cx:pt idx="4093">0.078130006790161133</cx:pt>
          <cx:pt idx="4094">0.092170000076293945</cx:pt>
          <cx:pt idx="4095">0.0625</cx:pt>
          <cx:pt idx="4096">0.078130006790161133</cx:pt>
          <cx:pt idx="4097">0.09375</cx:pt>
          <cx:pt idx="4098">0.062510013580322266</cx:pt>
          <cx:pt idx="4099">0.093739986419677734</cx:pt>
          <cx:pt idx="4100">0.071300029754638672</cx:pt>
          <cx:pt idx="4101">0.078080177307128906</cx:pt>
          <cx:pt idx="4102">0.097349882125854492</cx:pt>
          <cx:pt idx="4103">0.0625</cx:pt>
          <cx:pt idx="4104">0.078130006790161133</cx:pt>
          <cx:pt idx="4105">0.066139936447143555</cx:pt>
          <cx:pt idx="4106">0.078130006790161133</cx:pt>
          <cx:pt idx="4107">0.09375</cx:pt>
          <cx:pt idx="4108">0.057670116424560547</cx:pt>
          <cx:pt idx="4109">0.078490018844604492</cx:pt>
          <cx:pt idx="4110">0.046869993209838867</cx:pt>
          <cx:pt idx="4111">0.078010082244873047</cx:pt>
          <cx:pt idx="4112">0.046890020370483398</cx:pt>
          <cx:pt idx="4113">0.062729835510253906</cx:pt>
          <cx:pt idx="4114">0.078130006790161133</cx:pt>
          <cx:pt idx="4115">0.094019889831542969</cx:pt>
          <cx:pt idx="4116">0.062760114669799805</cx:pt>
          <cx:pt idx="4117">0.078320026397705078</cx:pt>
          <cx:pt idx="4118">0.046869993209838867</cx:pt>
          <cx:pt idx="4119">0.075389862060546875</cx:pt>
          <cx:pt idx="4120">0.093739986419677734</cx:pt>
          <cx:pt idx="4121">0.062489986419677734</cx:pt>
          <cx:pt idx="4122">0.078130006790161133</cx:pt>
          <cx:pt idx="4123">0.062510013580322266</cx:pt>
          <cx:pt idx="4124">0.078130006790161133</cx:pt>
          <cx:pt idx="4125">0.046879768371582031</cx:pt>
          <cx:pt idx="4126">0.062489986419677734</cx:pt>
          <cx:pt idx="4127">0.078119993209838867</cx:pt>
          <cx:pt idx="4128">0.088959932327270508</cx:pt>
          <cx:pt idx="4129">0.062220096588134766</cx:pt>
          <cx:pt idx="4130">0.062419891357421875</cx:pt>
          <cx:pt idx="4131">0.078940153121948242</cx:pt>
          <cx:pt idx="4132">0.10136008262634277</cx:pt>
          <cx:pt idx="4133">0.065969944000244141</cx:pt>
          <cx:pt idx="4134">0.077859878540039063</cx:pt>
          <cx:pt idx="4135">0.046590089797973633</cx:pt>
          <cx:pt idx="4136">0.081310033798217773</cx:pt>
          <cx:pt idx="4137">0.04777979850769043</cx:pt>
          <cx:pt idx="4138">0.078119993209838867</cx:pt>
          <cx:pt idx="4139">0.09375</cx:pt>
          <cx:pt idx="4140">0.077759981155395508</cx:pt>
          <cx:pt idx="4141">0.081480026245117188</cx:pt>
          <cx:pt idx="4142">0.0675201416015625</cx:pt>
          <cx:pt idx="4143">0.078130006790161133</cx:pt>
          <cx:pt idx="4144">0.050330162048339844</cx:pt>
          <cx:pt idx="4145">0.062489986419677734</cx:pt>
          <cx:pt idx="4146">0.09375</cx:pt>
          <cx:pt idx="4147">0.093739986419677734</cx:pt>
          <cx:pt idx="4148">0.073369979858398438</cx:pt>
          <cx:pt idx="4149">0.08917999267578125</cx:pt>
          <cx:pt idx="4150">0.073060035705566406</cx:pt>
          <cx:pt idx="4151">0.085979938507080078</cx:pt>
          <cx:pt idx="4152">0.09375</cx:pt>
          <cx:pt idx="4153">0.0625</cx:pt>
          <cx:pt idx="4154">0.078099966049194336</cx:pt>
          <cx:pt idx="4155">0.056659936904907227</cx:pt>
          <cx:pt idx="4156">0.078130006790161133</cx:pt>
          <cx:pt idx="4157">0.078369855880737305</cx:pt>
          <cx:pt idx="4158">0.046859979629516602</cx:pt>
          <cx:pt idx="4159">0.062469959259033203</cx:pt>
          <cx:pt idx="4160">0.10008001327514648</cx:pt>
          <cx:pt idx="4161">0.0625</cx:pt>
          <cx:pt idx="4162">0.081319808959960938</cx:pt>
          <cx:pt idx="4163">0.093739986419677734</cx:pt>
          <cx:pt idx="4164">0.078199863433837891</cx:pt>
          <cx:pt idx="4165">0.093760013580322266</cx:pt>
          <cx:pt idx="4166">0.0625</cx:pt>
          <cx:pt idx="4167">0.078130006790161133</cx:pt>
          <cx:pt idx="4168">0.046890020370483398</cx:pt>
          <cx:pt idx="4169">0.078119993209838867</cx:pt>
          <cx:pt idx="4170">0.078059911727905273</cx:pt>
          <cx:pt idx="4171">0.06763005256652832</cx:pt>
          <cx:pt idx="4172">0.078139781951904297</cx:pt>
          <cx:pt idx="4173">0.0625</cx:pt>
          <cx:pt idx="4174">0.078120231628417969</cx:pt>
          <cx:pt idx="4175">0.093760013580322266</cx:pt>
          <cx:pt idx="4176">0.071609973907470703</cx:pt>
          <cx:pt idx="4177">0.09356999397277832</cx:pt>
          <cx:pt idx="4178">0.057780027389526367</cx:pt>
          <cx:pt idx="4179">0.078399896621704102</cx:pt>
          <cx:pt idx="4180">0.046859979629516602</cx:pt>
          <cx:pt idx="4181">0.076519966125488281</cx:pt>
          <cx:pt idx="4182">0.054270029067993164</cx:pt>
          <cx:pt idx="4183">0.0625</cx:pt>
          <cx:pt idx="4184">0.078130006790161133</cx:pt>
          <cx:pt idx="4185">0.099519968032836914</cx:pt>
          <cx:pt idx="4186">0.078360080718994141</cx:pt>
          <cx:pt idx="4187">0.078119993209838867</cx:pt>
          <cx:pt idx="4188">0.062530040740966797</cx:pt>
          <cx:pt idx="4189">0.085299968719482422</cx:pt>
          <cx:pt idx="4190">0.060490131378173828</cx:pt>
          <cx:pt idx="4191">0.071199893951416016</cx:pt>
          <cx:pt idx="4192">0.078130006790161133</cx:pt>
          <cx:pt idx="4193">0.046890020370483398</cx:pt>
          <cx:pt idx="4194">0.0625</cx:pt>
          <cx:pt idx="4195">0.093739986419677734</cx:pt>
          <cx:pt idx="4196">0.046869993209838867</cx:pt>
          <cx:pt idx="4197">0.0625</cx:pt>
          <cx:pt idx="4198">0.089149951934814453</cx:pt>
          <cx:pt idx="4199">0.062510013580322266</cx:pt>
          <cx:pt idx="4200">0.065310001373291016</cx:pt>
          <cx:pt idx="4201">0.095690011978149414</cx:pt>
          <cx:pt idx="4202">0.065889835357666016</cx:pt>
          <cx:pt idx="4203">0.078130006790161133</cx:pt>
          <cx:pt idx="4204">0.046880006790161133</cx:pt>
          <cx:pt idx="4205">0.0625</cx:pt>
          <cx:pt idx="4206">0.080609798431396484</cx:pt>
          <cx:pt idx="4207">0.046880006790161133</cx:pt>
          <cx:pt idx="4208">0.0625</cx:pt>
          <cx:pt idx="4209">0.078119993209838867</cx:pt>
          <cx:pt idx="4210">0.093739986419677734</cx:pt>
          <cx:pt idx="4211">0.062750101089477539</cx:pt>
          <cx:pt idx="4212">0.078119993209838867</cx:pt>
          <cx:pt idx="4213">0.097389936447143555</cx:pt>
          <cx:pt idx="4214">0.0625</cx:pt>
          <cx:pt idx="4215">0.078119993209838867</cx:pt>
          <cx:pt idx="4216">0.093760013580322266</cx:pt>
          <cx:pt idx="4217">0.078930139541625977</cx:pt>
          <cx:pt idx="4218">0.078119993209838867</cx:pt>
          <cx:pt idx="4219">0.1034698486328125</cx:pt>
          <cx:pt idx="4220">0.062740087509155273</cx:pt>
          <cx:pt idx="4221">0.093980073928833008</cx:pt>
          <cx:pt idx="4222">0.062509775161743164</cx:pt>
          <cx:pt idx="4223">0.078130006790161133</cx:pt>
          <cx:pt idx="4224">0.046880006790161133</cx:pt>
          <cx:pt idx="4225">0.078130006790161133</cx:pt>
          <cx:pt idx="4226">0.0846099853515625</cx:pt>
          <cx:pt idx="4227">0.062510013580322266</cx:pt>
          <cx:pt idx="4228">0.078130006790161133</cx:pt>
          <cx:pt idx="4229">0.046880006790161133</cx:pt>
          <cx:pt idx="4230">0.062510013580322266</cx:pt>
          <cx:pt idx="4231">0.078130006790161133</cx:pt>
          <cx:pt idx="4232">0.046880006790161133</cx:pt>
          <cx:pt idx="4233">0.077089786529541016</cx:pt>
          <cx:pt idx="4234">0.093760013580322266</cx:pt>
          <cx:pt idx="4235">0.0625</cx:pt>
          <cx:pt idx="4236">0.088129997253417969</cx:pt>
          <cx:pt idx="4237">0.09375</cx:pt>
          <cx:pt idx="4238">0.073349952697753906</cx:pt>
          <cx:pt idx="4239">0.073420047760009766</cx:pt>
          <cx:pt idx="4240">0.094160079956054688</cx:pt>
          <cx:pt idx="4241">0.0625</cx:pt>
          <cx:pt idx="4242">0.078130006790161133</cx:pt>
          <cx:pt idx="4243">0.093819856643676758</cx:pt>
          <cx:pt idx="4244">0.062510013580322266</cx:pt>
          <cx:pt idx="4245">0.078389883041381836</cx:pt>
          <cx:pt idx="4246">0.094529867172241211</cx:pt>
          <cx:pt idx="4247">0.0625</cx:pt>
          <cx:pt idx="4248">0.093760013580322266</cx:pt>
          <cx:pt idx="4249">0.066139936447143555</cx:pt>
          <cx:pt idx="4250">0.093739986419677734</cx:pt>
          <cx:pt idx="4251">0.0625</cx:pt>
          <cx:pt idx="4252">0.078119993209838867</cx:pt>
          <cx:pt idx="4253">0.047100067138671875</cx:pt>
          <cx:pt idx="4254">0.0625</cx:pt>
          <cx:pt idx="4255">0.10229015350341797</cx:pt>
          <cx:pt idx="4256">0.0625</cx:pt>
          <cx:pt idx="4257">0.078130006790161133</cx:pt>
          <cx:pt idx="4258">0.09375</cx:pt>
          <cx:pt idx="4259">0.0625</cx:pt>
          <cx:pt idx="4260">0.078120231628417969</cx:pt>
          <cx:pt idx="4261">0.09375</cx:pt>
          <cx:pt idx="4262">0.078130006790161133</cx:pt>
          <cx:pt idx="4263">0.10264992713928223</cx:pt>
          <cx:pt idx="4264">0.046890020370483398</cx:pt>
          <cx:pt idx="4265">0.068979978561401367</cx:pt>
          <cx:pt idx="4266">0.094369888305664063</cx:pt>
          <cx:pt idx="4267">0.0625</cx:pt>
          <cx:pt idx="4268">0.073509931564331055</cx:pt>
          <cx:pt idx="4269">0.088969945907592773</cx:pt>
          <cx:pt idx="4270">0.06277012825012207</cx:pt>
          <cx:pt idx="4271">0.078619956970214844</cx:pt>
          <cx:pt idx="4272">0.093760013580322266</cx:pt>
          <cx:pt idx="4273">0.064700126647949219</cx:pt>
          <cx:pt idx="4274">0.093770027160644531</cx:pt>
          <cx:pt idx="4275">0.096320152282714844</cx:pt>
          <cx:pt idx="4276">0.0625</cx:pt>
          <cx:pt idx="4277">0.078130006790161133</cx:pt>
          <cx:pt idx="4278">0.047090053558349609</cx:pt>
          <cx:pt idx="4279">0.078279972076416016</cx:pt>
          <cx:pt idx="4280">0.051569938659667969</cx:pt>
          <cx:pt idx="4281">0.0625</cx:pt>
          <cx:pt idx="4282">0.093919992446899414</cx:pt>
          <cx:pt idx="4283">0.046880006790161133</cx:pt>
          <cx:pt idx="4284">0.0625</cx:pt>
          <cx:pt idx="4285">0.078130006790161133</cx:pt>
          <cx:pt idx="4286">0.046890020370483398</cx:pt>
          <cx:pt idx="4287">0.062510013580322266</cx:pt>
          <cx:pt idx="4288">0.09375</cx:pt>
          <cx:pt idx="4289">0.05753016471862793</cx:pt>
          <cx:pt idx="4290">0.078140020370483398</cx:pt>
          <cx:pt idx="4291">0.1016700267791748</cx:pt>
          <cx:pt idx="4292">0.062269926071166992</cx:pt>
          <cx:pt idx="4293">0.079669952392578125</cx:pt>
          <cx:pt idx="4294">0.09375</cx:pt>
          <cx:pt idx="4295">0.062489986419677734</cx:pt>
          <cx:pt idx="4296">0.0625</cx:pt>
          <cx:pt idx="4297">0.09636998176574707</cx:pt>
          <cx:pt idx="4298">0.062489986419677734</cx:pt>
          <cx:pt idx="4299">0.078130006790161133</cx:pt>
          <cx:pt idx="4300">0.09375</cx:pt>
          <cx:pt idx="4301">0.0625</cx:pt>
          <cx:pt idx="4302">0.078130006790161133</cx:pt>
          <cx:pt idx="4303">0.10391998291015625</cx:pt>
          <cx:pt idx="4304">0.078130006790161133</cx:pt>
          <cx:pt idx="4305">0.093760013580322266</cx:pt>
          <cx:pt idx="4306">0.062510013580322266</cx:pt>
          <cx:pt idx="4307">0.078119993209838867</cx:pt>
          <cx:pt idx="4308">0.09375</cx:pt>
          <cx:pt idx="4309">0.073159933090209961</cx:pt>
          <cx:pt idx="4310">0.088850021362304688</cx:pt>
          <cx:pt idx="4311">0.09347987174987793</cx:pt>
          <cx:pt idx="4312">0.062620162963867188</cx:pt>
          <cx:pt idx="4313">0.078119993209838867</cx:pt>
          <cx:pt idx="4314">0.10286998748779297</cx:pt>
          <cx:pt idx="4315">0.067329883575439453</cx:pt>
          <cx:pt idx="4316">0.093760013580322266</cx:pt>
          <cx:pt idx="4317">0.0625</cx:pt>
          <cx:pt idx="4318">0.078119993209838867</cx:pt>
          <cx:pt idx="4319">0.09375</cx:pt>
          <cx:pt idx="4320">0.062540054321289063</cx:pt>
          <cx:pt idx="4321">0.078119993209838867</cx:pt>
          <cx:pt idx="4322">0.046880006790161133</cx:pt>
          <cx:pt idx="4323">0.062489986419677734</cx:pt>
          <cx:pt idx="4324">0.078119993209838867</cx:pt>
          <cx:pt idx="4325">0.094239950180053711</cx:pt>
          <cx:pt idx="4326">0.0625</cx:pt>
          <cx:pt idx="4327">0.078099966049194336</cx:pt>
          <cx:pt idx="4328">0.046869993209838867</cx:pt>
          <cx:pt idx="4329">0.046880006790161133</cx:pt>
          <cx:pt idx="4330">0.073379993438720703</cx:pt>
          <cx:pt idx="4331">0.089030027389526367</cx:pt>
          <cx:pt idx="4332">0.064909934997558594</cx:pt>
          <cx:pt idx="4333">0.077850103378295898</cx:pt>
          <cx:pt idx="4334">0.046610116958618164</cx:pt>
          <cx:pt idx="4335">0.064489841461181641</cx:pt>
          <cx:pt idx="4336">0.078400135040283203</cx:pt>
          <cx:pt idx="4337">0.093800067901611328</cx:pt>
          <cx:pt idx="4338">0.065749883651733398</cx:pt>
          <cx:pt idx="4339">0.078130006790161133</cx:pt>
          <cx:pt idx="4340">0.096019983291625977</cx:pt>
          <cx:pt idx="4341">0.0625</cx:pt>
          <cx:pt idx="4342">0.066690206527709961</cx:pt>
          <cx:pt idx="4343">0.093760013580322266</cx:pt>
          <cx:pt idx="4344">0.046880006790161133</cx:pt>
          <cx:pt idx="4345">0.078130006790161133</cx:pt>
          <cx:pt idx="4346">0.078130006790161133</cx:pt>
          <cx:pt idx="4347">0.0625</cx:pt>
          <cx:pt idx="4348">0.081799983978271484</cx:pt>
          <cx:pt idx="4349">0.0625</cx:pt>
          <cx:pt idx="4350">0.078130006790161133</cx:pt>
          <cx:pt idx="4351">0.046880006790161133</cx:pt>
          <cx:pt idx="4352">0.062530040740966797</cx:pt>
          <cx:pt idx="4353">0.093549966812133789</cx:pt>
          <cx:pt idx="4354">0.0625</cx:pt>
          <cx:pt idx="4355">0.078130006790161133</cx:pt>
          <cx:pt idx="4356">0.09375</cx:pt>
          <cx:pt idx="4357">0.0625</cx:pt>
          <cx:pt idx="4358">0.062510013580322266</cx:pt>
          <cx:pt idx="4359">0.078040122985839844</cx:pt>
          <cx:pt idx="4360">0.062410116195678711</cx:pt>
          <cx:pt idx="4361">0.077919960021972656</cx:pt>
          <cx:pt idx="4362">0.046959877014160156</cx:pt>
          <cx:pt idx="4363">0.0625</cx:pt>
          <cx:pt idx="4364">0.093660116195678711</cx:pt>
          <cx:pt idx="4365">0.0625</cx:pt>
          <cx:pt idx="4366">0.078119993209838867</cx:pt>
          <cx:pt idx="4367">0.0625</cx:pt>
          <cx:pt idx="4368">0.078119993209838867</cx:pt>
          <cx:pt idx="4369">0.078119993209838867</cx:pt>
          <cx:pt idx="4370">0.046869993209838867</cx:pt>
          <cx:pt idx="4371">0.0625</cx:pt>
          <cx:pt idx="4372">0.09375</cx:pt>
          <cx:pt idx="4373">0.046880006790161133</cx:pt>
          <cx:pt idx="4374">0.078119993209838867</cx:pt>
          <cx:pt idx="4375">0.062489986419677734</cx:pt>
          <cx:pt idx="4376">0.077950000762939453</cx:pt>
          <cx:pt idx="4377">0.093760013580322266</cx:pt>
          <cx:pt idx="4378">0.046869993209838867</cx:pt>
          <cx:pt idx="4379">0.078119993209838867</cx:pt>
          <cx:pt idx="4380">0.062409877777099609</cx:pt>
          <cx:pt idx="4381">0.078119993209838867</cx:pt>
          <cx:pt idx="4382">0.046869993209838867</cx:pt>
          <cx:pt idx="4383">0.074349880218505859</cx:pt>
          <cx:pt idx="4384">0.077899932861328125</cx:pt>
          <cx:pt idx="4385">0.093739986419677734</cx:pt>
          <cx:pt idx="4386">0.062420129776000977</cx:pt>
          <cx:pt idx="4387">0.078119993209838867</cx:pt>
          <cx:pt idx="4388">0.0625</cx:pt>
          <cx:pt idx="4389">0.062489986419677734</cx:pt>
          <cx:pt idx="4390">0.062510013580322266</cx:pt>
          <cx:pt idx="4391">0.093699932098388672</cx:pt>
          <cx:pt idx="4392">0.062510013580322266</cx:pt>
          <cx:pt idx="4393">0.077970027923583984</cx:pt>
          <cx:pt idx="4394">0.09375</cx:pt>
          <cx:pt idx="4395">0.077899932861328125</cx:pt>
          <cx:pt idx="4396">0.078119993209838867</cx:pt>
          <cx:pt idx="4397">0.09375</cx:pt>
          <cx:pt idx="4398">0.076439857482910156</cx:pt>
          <cx:pt idx="4399">0.093660116195678711</cx:pt>
          <cx:pt idx="4400">0.049239873886108398</cx:pt>
          <cx:pt idx="4401">0.062459945678710938</cx:pt>
          <cx:pt idx="4402">0.093659877777099609</cx:pt>
          <cx:pt idx="4403">0.062440156936645508</cx:pt>
          <cx:pt idx="4404">0.078119993209838867</cx:pt>
          <cx:pt idx="4405">0.062469959259033203</cx:pt>
          <cx:pt idx="4406">0.062489986419677734</cx:pt>
          <cx:pt idx="4407">0.078130006790161133</cx:pt>
          <cx:pt idx="4408">0.0625</cx:pt>
          <cx:pt idx="4409">0.078130006790161133</cx:pt>
          <cx:pt idx="4410">0.046869993209838867</cx:pt>
          <cx:pt idx="4411">0.078119993209838867</cx:pt>
          <cx:pt idx="4412">0.093729972839355469</cx:pt>
          <cx:pt idx="4413">0.062510013580322266</cx:pt>
          <cx:pt idx="4414">0.078130006790161133</cx:pt>
          <cx:pt idx="4415">0.062510013580322266</cx:pt>
          <cx:pt idx="4416">0.0625</cx:pt>
          <cx:pt idx="4417">0.093839883804321289</cx:pt>
          <cx:pt idx="4418">0.078109979629516602</cx:pt>
          <cx:pt idx="4419">0.078119993209838867</cx:pt>
          <cx:pt idx="4420">0.062479972839355469</cx:pt>
          <cx:pt idx="4421">0.0625</cx:pt>
          <cx:pt idx="4422">0.09375</cx:pt>
          <cx:pt idx="4423">0.046869993209838867</cx:pt>
          <cx:pt idx="4424">0.078119993209838867</cx:pt>
          <cx:pt idx="4425">0.062479972839355469</cx:pt>
          <cx:pt idx="4426">0.0625</cx:pt>
          <cx:pt idx="4427">0.09375</cx:pt>
          <cx:pt idx="4428">0.046880006790161133</cx:pt>
          <cx:pt idx="4429">0.078130006790161133</cx:pt>
          <cx:pt idx="4430">0.09375</cx:pt>
          <cx:pt idx="4431">0.062410116195678711</cx:pt>
          <cx:pt idx="4432">0.078170061111450195</cx:pt>
          <cx:pt idx="4433">0.046959877014160156</cx:pt>
          <cx:pt idx="4434">0.078130006790161133</cx:pt>
          <cx:pt idx="4435">0.078130006790161133</cx:pt>
          <cx:pt idx="4436">0.062510013580322266</cx:pt>
          <cx:pt idx="4437">0.078209877014160156</cx:pt>
          <cx:pt idx="4438">0.0625</cx:pt>
          <cx:pt idx="4439">0.078130006790161133</cx:pt>
          <cx:pt idx="4440">0.078119993209838867</cx:pt>
          <cx:pt idx="4441">0.0625</cx:pt>
          <cx:pt idx="4442">0.078119993209838867</cx:pt>
          <cx:pt idx="4443">0.093800067901611328</cx:pt>
          <cx:pt idx="4444">0.078119993209838867</cx:pt>
          <cx:pt idx="4445">0.078130006790161133</cx:pt>
          <cx:pt idx="4446">0.0625</cx:pt>
          <cx:pt idx="4447">0.078130006790161133</cx:pt>
          <cx:pt idx="4448">0.046880006790161133</cx:pt>
          <cx:pt idx="4449">0.093690156936645508</cx:pt>
          <cx:pt idx="4450">0.09375</cx:pt>
          <cx:pt idx="4451">0.062230110168457031</cx:pt>
          <cx:pt idx="4452">0.078220129013061523</cx:pt>
          <cx:pt idx="4453">0.093779802322387695</cx:pt>
          <cx:pt idx="4454">0.078130006790161133</cx:pt>
          <cx:pt idx="4455">0.078109979629516602</cx:pt>
          <cx:pt idx="4456">0.09375</cx:pt>
          <cx:pt idx="4457">0.062549829483032227</cx:pt>
          <cx:pt idx="4458">0.078039884567260742</cx:pt>
          <cx:pt idx="4459">0.093679904937744141</cx:pt>
          <cx:pt idx="4460">0.093550205230712891</cx:pt>
          <cx:pt idx="4461">0.0625</cx:pt>
          <cx:pt idx="4462">0.09376978874206543</cx:pt>
          <cx:pt idx="4463">0.062479972839355469</cx:pt>
          <cx:pt idx="4464">0.078130006790161133</cx:pt>
          <cx:pt idx="4465">0.09375</cx:pt>
          <cx:pt idx="4466">0.046649932861328125</cx:pt>
          <cx:pt idx="4467">0.078039884567260742</cx:pt>
          <cx:pt idx="4468">0.093610048294067383</cx:pt>
          <cx:pt idx="4469">0.09356999397277832</cx:pt>
          <cx:pt idx="4470">0.062560081481933594</cx:pt>
          <cx:pt idx="4471">0.078119993209838867</cx:pt>
          <cx:pt idx="4472">0.046880006790161133</cx:pt>
          <cx:pt idx="4473">0.062510013580322266</cx:pt>
          <cx:pt idx="4474">0.078130006790161133</cx:pt>
          <cx:pt idx="4475">0.093839883804321289</cx:pt>
          <cx:pt idx="4476">0.046880006790161133</cx:pt>
          <cx:pt idx="4477">0.078099966049194336</cx:pt>
          <cx:pt idx="4478">0.09375</cx:pt>
          <cx:pt idx="4479">0.0625</cx:pt>
          <cx:pt idx="4480">0.078119993209838867</cx:pt>
          <cx:pt idx="4481">0.046890020370483398</cx:pt>
          <cx:pt idx="4482">0.071019887924194336</cx:pt>
          <cx:pt idx="4483">0.078140020370483398</cx:pt>
          <cx:pt idx="4484">0.07816004753112793</cx:pt>
          <cx:pt idx="4485">0.062469959259033203</cx:pt>
          <cx:pt idx="4486">0.078109979629516602</cx:pt>
          <cx:pt idx="4487">0.078109979629516602</cx:pt>
          <cx:pt idx="4488">0.093790054321289063</cx:pt>
          <cx:pt idx="4489">0.078170061111450195</cx:pt>
          <cx:pt idx="4490">0.093739986419677734</cx:pt>
          <cx:pt idx="4491">0.062459945678710938</cx:pt>
        </cx:lvl>
      </cx:numDim>
    </cx:data>
  </cx:chartData>
  <cx:chart>
    <cx:title pos="t" align="ctr" overlay="0">
      <cx:tx>
        <cx:rich>
          <a:bodyPr spcFirstLastPara="1" vertOverflow="ellipsis" horzOverflow="overflow" wrap="square" lIns="0" tIns="0" rIns="0" bIns="0" anchor="ctr" anchorCtr="1"/>
          <a:lstStyle/>
          <a:p>
            <a:pPr rtl="0"/>
            <a:r>
              <a:rPr lang="en-US" sz="1800" b="0" i="0" baseline="0">
                <a:effectLst/>
              </a:rPr>
              <a:t>Histogram over latency with 10ms bins</a:t>
            </a:r>
            <a:endParaRPr lang="en-DK" sz="1400">
              <a:effectLst/>
            </a:endParaRPr>
          </a:p>
        </cx:rich>
      </cx:tx>
    </cx:title>
    <cx:plotArea>
      <cx:plotAreaRegion>
        <cx:series layoutId="clusteredColumn" uniqueId="{4BCA30BE-BE02-4507-A154-255F52D324A9}" formatIdx="0">
          <cx:dataId val="0"/>
          <cx:layoutPr>
            <cx:binning intervalClosed="r" underflow="0.040000000000000008" overflow="0.099000000000000032">
              <cx:binSize val="0.010000000000000002"/>
            </cx:binning>
          </cx:layoutPr>
        </cx:series>
      </cx:plotAreaRegion>
      <cx:axis id="0">
        <cx:catScaling gapWidth="0"/>
        <cx:title>
          <cx:tx>
            <cx:txData>
              <cx:v>Latency [s]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Latency [s]</a:t>
              </a:r>
            </a:p>
          </cx:txPr>
        </cx:title>
        <cx:tickLabels/>
      </cx:axis>
      <cx:axis id="1">
        <cx:valScaling/>
        <cx:title>
          <cx:tx>
            <cx:txData>
              <cx:v>Number of measurements in each bin</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measurements in each bin</a:t>
              </a:r>
            </a:p>
          </cx:txPr>
        </cx:title>
        <cx:majorGridlines/>
        <cx:tickLabels/>
      </cx:axis>
    </cx:plotArea>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outTimes!$G$3:$G$4494</cx:f>
        <cx:lvl ptCount="4492" formatCode="Standard">
          <cx:pt idx="0">0</cx:pt>
          <cx:pt idx="1">0.07415008544921875</cx:pt>
          <cx:pt idx="2">0.091749906539916992</cx:pt>
          <cx:pt idx="3">0.05736994743347168</cx:pt>
          <cx:pt idx="4">0.080179929733276367</cx:pt>
          <cx:pt idx="5">0.065320014953613281</cx:pt>
          <cx:pt idx="6">0.08323979377746582</cx:pt>
          <cx:pt idx="7">0.050940036773681641</cx:pt>
          <cx:pt idx="8">0.082059860229492188</cx:pt>
          <cx:pt idx="9">0.051500082015991211</cx:pt>
          <cx:pt idx="10">0.082329988479614258</cx:pt>
          <cx:pt idx="11">0.065510034561157227</cx:pt>
          <cx:pt idx="12">0.081899881362915039</cx:pt>
          <cx:pt idx="13">0.061800003051757813</cx:pt>
          <cx:pt idx="14">0.097140073776245117</cx:pt>
          <cx:pt idx="15">0.066629886627197266</cx:pt>
          <cx:pt idx="16">0.083340167999267578</cx:pt>
          <cx:pt idx="17">0.049050092697143555</cx:pt>
          <cx:pt idx="18">0.072289943695068359</cx:pt>
          <cx:pt idx="19">0.091120004653930664</cx:pt>
          <cx:pt idx="20">0.083430051803588867</cx:pt>
          <cx:pt idx="21">0.055140018463134766</cx:pt>
          <cx:pt idx="22">0.080190181732177734</cx:pt>
          <cx:pt idx="23">0.091200113296508789</cx:pt>
          <cx:pt idx="24">0.068169832229614258</cx:pt>
          <cx:pt idx="25">0.09534001350402832</cx:pt>
          <cx:pt idx="26">0.066370010375976563</cx:pt>
          <cx:pt idx="27">0.080309867858886719</cx:pt>
          <cx:pt idx="28">0.069450139999389648</cx:pt>
          <cx:pt idx="29">0.097219944000244141</cx:pt>
          <cx:pt idx="30">0.064419984817504883</cx:pt>
          <cx:pt idx="31">0.097729921340942383</cx:pt>
          <cx:pt idx="32">0.066079854965209961</cx:pt>
          <cx:pt idx="33">0.079890012741088867</cx:pt>
          <cx:pt idx="34">0.065030097961425781</cx:pt>
          <cx:pt idx="35">0.085850000381469727</cx:pt>
          <cx:pt idx="36">0.066630125045776367</cx:pt>
          <cx:pt idx="37">0.080420017242431641</cx:pt>
          <cx:pt idx="38">0.051909923553466797</cx:pt>
          <cx:pt idx="39">0.06678009033203125</cx:pt>
          <cx:pt idx="40">0.049419879913330078</cx:pt>
          <cx:pt idx="41">0.066529989242553711</cx:pt>
          <cx:pt idx="42">0.10052013397216797</cx:pt>
          <cx:pt idx="43">0.066299915313720703</cx:pt>
          <cx:pt idx="44">0.069920063018798828</cx:pt>
          <cx:pt idx="45">0.061249971389770508</cx:pt>
          <cx:pt idx="46">0.081650018692016602</cx:pt>
          <cx:pt idx="47">0.048510074615478516</cx:pt>
          <cx:pt idx="48">0.069989919662475586</cx:pt>
          <cx:pt idx="49">0.066299915313720703</cx:pt>
          <cx:pt idx="50">0.087840080261230469</cx:pt>
          <cx:pt idx="51">0.062640190124511719</cx:pt>
          <cx:pt idx="52">0.097750186920166016</cx:pt>
          <cx:pt idx="53">0.06707000732421875</cx:pt>
          <cx:pt idx="54">0.049139976501464844</cx:pt>
          <cx:pt idx="55">0.067460060119628906</cx:pt>
          <cx:pt idx="56">0.049949884414672852</cx:pt>
          <cx:pt idx="57">0.08003997802734375</cx:pt>
          <cx:pt idx="58">0.097879886627197266</cx:pt>
          <cx:pt idx="59">0.064939975738525391</cx:pt>
          <cx:pt idx="60">0.095960140228271484</cx:pt>
          <cx:pt idx="61">0.081900119781494141</cx:pt>
          <cx:pt idx="62">0.097719907760620117</cx:pt>
          <cx:pt idx="63">0.066319942474365234</cx:pt>
          <cx:pt idx="64">0.09878993034362793</cx:pt>
          <cx:pt idx="65">0.055459976196289063</cx:pt>
          <cx:pt idx="66">0.092040061950683594</cx:pt>
          <cx:pt idx="67">0.06490015983581543</cx:pt>
          <cx:pt idx="68">0.082149982452392578</cx:pt>
          <cx:pt idx="69">0.062489986419677734</cx:pt>
          <cx:pt idx="70">0.098290205001831055</cx:pt>
          <cx:pt idx="71">0.064829826354980469</cx:pt>
          <cx:pt idx="72">0.092259883880615234</cx:pt>
          <cx:pt idx="73">0.072559833526611328</cx:pt>
          <cx:pt idx="74">0.099879980087280273</cx:pt>
          <cx:pt idx="75">0.071859836578369141</cx:pt>
          <cx:pt idx="76">0.08376002311706543</cx:pt>
          <cx:pt idx="77">0.06940007209777832</cx:pt>
          <cx:pt idx="78">0.076539993286132813</cx:pt>
          <cx:pt idx="79">0.066859960556030273</cx:pt>
          <cx:pt idx="80">0.087130069732666016</cx:pt>
          <cx:pt idx="81">0.090830087661743164</cx:pt>
          <cx:pt idx="82">0.06997990608215332</cx:pt>
          <cx:pt idx="83">0.055099964141845703</cx:pt>
          <cx:pt idx="84">0.084689855575561523</cx:pt>
          <cx:pt idx="85">0.058160066604614258</cx:pt>
          <cx:pt idx="86">0.08964991569519043</cx:pt>
          <cx:pt idx="87">0.066369771957397461</cx:pt>
          <cx:pt idx="88">0.093520164489746094</cx:pt>
          <cx:pt idx="89">0.073720216751098633</cx:pt>
          <cx:pt idx="90">0.081579923629760742</cx:pt>
          <cx:pt idx="91">0.095979928970336914</cx:pt>
          <cx:pt idx="92">0.064740180969238281</cx:pt>
          <cx:pt idx="93">0.080110073089599609</cx:pt>
          <cx:pt idx="94">0.064490079879760742</cx:pt>
          <cx:pt idx="95">0.079799890518188477</cx:pt>
          <cx:pt idx="96">0.04877018928527832</cx:pt>
          <cx:pt idx="97">0.064510107040405273</cx:pt>
          <cx:pt idx="98">0.086019992828369141</cx:pt>
          <cx:pt idx="99">0.062590122222900391</cx:pt>
          <cx:pt idx="100">0.080349922180175781</cx:pt>
          <cx:pt idx="101">0.066309928894042969</cx:pt>
          <cx:pt idx="102">0.093840122222900391</cx:pt>
          <cx:pt idx="103">0.064419984817504883</cx:pt>
          <cx:pt idx="104">0.09375</cx:pt>
          <cx:pt idx="105">0.062510013580322266</cx:pt>
          <cx:pt idx="106">0.078130006790161133</cx:pt>
          <cx:pt idx="107">0.0625</cx:pt>
          <cx:pt idx="108">0.046679973602294922</cx:pt>
          <cx:pt idx="109">0.059689998626708984</cx:pt>
          <cx:pt idx="110">0.078119993209838867</cx:pt>
          <cx:pt idx="111">0.0625</cx:pt>
          <cx:pt idx="112">0.078119993209838867</cx:pt>
          <cx:pt idx="113">0.046930074691772461</cx:pt>
          <cx:pt idx="114">0.0625</cx:pt>
          <cx:pt idx="115">0.046869993209838867</cx:pt>
          <cx:pt idx="116">0.0625</cx:pt>
          <cx:pt idx="117">0.078119993209838867</cx:pt>
          <cx:pt idx="118">0.046869993209838867</cx:pt>
          <cx:pt idx="119">0.078119993209838867</cx:pt>
          <cx:pt idx="120">0.046880006790161133</cx:pt>
          <cx:pt idx="121">0.078119993209838867</cx:pt>
          <cx:pt idx="122">0.062540054321289063</cx:pt>
          <cx:pt idx="123">0.078159809112548828</cx:pt>
          <cx:pt idx="124">0.046880006790161133</cx:pt>
          <cx:pt idx="125">0.078090190887451172</cx:pt>
          <cx:pt idx="126">0.062460184097290039</cx:pt>
          <cx:pt idx="127">0.0625</cx:pt>
          <cx:pt idx="128">0.078130006790161133</cx:pt>
          <cx:pt idx="129">0.0625</cx:pt>
          <cx:pt idx="130">0.046869993209838867</cx:pt>
          <cx:pt idx="131">0.0625</cx:pt>
          <cx:pt idx="132">0.078150033950805664</cx:pt>
          <cx:pt idx="133">0.0625</cx:pt>
          <cx:pt idx="134">0.078119993209838867</cx:pt>
          <cx:pt idx="135">0.0625</cx:pt>
          <cx:pt idx="136">0.078130006790161133</cx:pt>
          <cx:pt idx="137">0.062489986419677734</cx:pt>
          <cx:pt idx="138">0.078130006790161133</cx:pt>
          <cx:pt idx="139">0.09375</cx:pt>
          <cx:pt idx="140">0.078130006790161133</cx:pt>
          <cx:pt idx="141">0.09375</cx:pt>
          <cx:pt idx="142">0.0625</cx:pt>
          <cx:pt idx="143">0.078119993209838867</cx:pt>
          <cx:pt idx="144">0.062469959259033203</cx:pt>
          <cx:pt idx="145">0.093779802322387695</cx:pt>
          <cx:pt idx="146">0.046869993209838867</cx:pt>
          <cx:pt idx="147">0.078179836273193359</cx:pt>
          <cx:pt idx="148">0.093760013580322266</cx:pt>
          <cx:pt idx="149">0.078119993209838867</cx:pt>
          <cx:pt idx="150">0.046790122985839844</cx:pt>
          <cx:pt idx="151">0.062599897384643555</cx:pt>
          <cx:pt idx="152">0.046880006790161133</cx:pt>
          <cx:pt idx="153">0.078119993209838867</cx:pt>
          <cx:pt idx="154">0.046880006790161133</cx:pt>
          <cx:pt idx="155">0.093699932098388672</cx:pt>
          <cx:pt idx="156">0.046880006790161133</cx:pt>
          <cx:pt idx="157">0.07798004150390625</cx:pt>
          <cx:pt idx="158">0.046869993209838867</cx:pt>
          <cx:pt idx="159">0.07844996452331543</cx:pt>
          <cx:pt idx="160">0.062460184097290039</cx:pt>
          <cx:pt idx="161">0.078119993209838867</cx:pt>
          <cx:pt idx="162">0.09375</cx:pt>
          <cx:pt idx="163">0.078030109405517578</cx:pt>
          <cx:pt idx="164">0.093669891357421875</cx:pt>
          <cx:pt idx="165">0.074130058288574219</cx:pt>
          <cx:pt idx="166">0.078119993209838867</cx:pt>
          <cx:pt idx="167">0.046869993209838867</cx:pt>
          <cx:pt idx="168">0.078340053558349609</cx:pt>
          <cx:pt idx="169">0.069380044937133789</cx:pt>
          <cx:pt idx="170">0.078119993209838867</cx:pt>
          <cx:pt idx="171">0.09375</cx:pt>
          <cx:pt idx="172">0.078109979629516602</cx:pt>
          <cx:pt idx="173">0.062570095062255859</cx:pt>
          <cx:pt idx="174">0.078119993209838867</cx:pt>
          <cx:pt idx="175">0.062489986419677734</cx:pt>
          <cx:pt idx="176">0.078119993209838867</cx:pt>
          <cx:pt idx="177">0.09375</cx:pt>
          <cx:pt idx="178">0.078029870986938477</cx:pt>
          <cx:pt idx="179">0.062489986419677734</cx:pt>
          <cx:pt idx="180">0.078130006790161133</cx:pt>
          <cx:pt idx="181">0.062510013580322266</cx:pt>
          <cx:pt idx="182">0.062270164489746094</cx:pt>
          <cx:pt idx="183">0.046880006790161133</cx:pt>
          <cx:pt idx="184">0.078170061111450195</cx:pt>
          <cx:pt idx="185">0.0625</cx:pt>
          <cx:pt idx="186">0.078140020370483398</cx:pt>
          <cx:pt idx="187">0.078119993209838867</cx:pt>
          <cx:pt idx="188">0.062510013580322266</cx:pt>
          <cx:pt idx="189">0.093739986419677734</cx:pt>
          <cx:pt idx="190">0.062479972839355469</cx:pt>
          <cx:pt idx="191">0.046890020370483398</cx:pt>
          <cx:pt idx="192">0.062489986419677734</cx:pt>
          <cx:pt idx="193">0.093739986419677734</cx:pt>
          <cx:pt idx="194">0.078109979629516602</cx:pt>
          <cx:pt idx="195">0.09375</cx:pt>
          <cx:pt idx="196">0.078119993209838867</cx:pt>
          <cx:pt idx="197">0.09375</cx:pt>
          <cx:pt idx="198">0.062489986419677734</cx:pt>
          <cx:pt idx="199">0.093739986419677734</cx:pt>
          <cx:pt idx="200">0.062510013580322266</cx:pt>
          <cx:pt idx="201">0.046869993209838867</cx:pt>
          <cx:pt idx="202">0.078109979629516602</cx:pt>
          <cx:pt idx="203">0.062399864196777344</cx:pt>
          <cx:pt idx="204">0.078119993209838867</cx:pt>
          <cx:pt idx="205">0.046869993209838867</cx:pt>
          <cx:pt idx="206">0.0625</cx:pt>
          <cx:pt idx="207">0.046859979629516602</cx:pt>
          <cx:pt idx="208">0.062479972839355469</cx:pt>
          <cx:pt idx="209">0.078130006790161133</cx:pt>
          <cx:pt idx="210">0.093770027160644531</cx:pt>
          <cx:pt idx="211">0.078140020370483398</cx:pt>
          <cx:pt idx="212">0.093850135803222656</cx:pt>
          <cx:pt idx="213">0.078130006790161133</cx:pt>
          <cx:pt idx="214">0.09375</cx:pt>
          <cx:pt idx="215">0.078130006790161133</cx:pt>
          <cx:pt idx="216">0.09375</cx:pt>
          <cx:pt idx="217">0.062489986419677734</cx:pt>
          <cx:pt idx="218">0.093529939651489258</cx:pt>
          <cx:pt idx="219">0.062479972839355469</cx:pt>
          <cx:pt idx="220">0.078190088272094727</cx:pt>
          <cx:pt idx="221">0.0625</cx:pt>
          <cx:pt idx="222">0.046819925308227539</cx:pt>
          <cx:pt idx="223">0.062510013580322266</cx:pt>
          <cx:pt idx="224">0.046880006790161133</cx:pt>
          <cx:pt idx="225">0.0625</cx:pt>
          <cx:pt idx="226">0.09375</cx:pt>
          <cx:pt idx="227">0.062510013580322266</cx:pt>
          <cx:pt idx="228">0.09375</cx:pt>
          <cx:pt idx="229">0.085469961166381836</cx:pt>
          <cx:pt idx="230">0.046819925308227539</cx:pt>
          <cx:pt idx="231">0.062420129776000977</cx:pt>
          <cx:pt idx="232">0.09375</cx:pt>
          <cx:pt idx="233">0.0625</cx:pt>
          <cx:pt idx="234">0.07808995246887207</cx:pt>
          <cx:pt idx="235">0.046869993209838867</cx:pt>
          <cx:pt idx="236">0.078119993209838867</cx:pt>
          <cx:pt idx="237">0.046869993209838867</cx:pt>
          <cx:pt idx="238">0.078130006790161133</cx:pt>
          <cx:pt idx="239">0.046700000762939453</cx:pt>
          <cx:pt idx="240">0.077970027923583984</cx:pt>
          <cx:pt idx="241">0.0625</cx:pt>
          <cx:pt idx="242">0.078039884567260742</cx:pt>
          <cx:pt idx="243">0.093840122222900391</cx:pt>
          <cx:pt idx="244">0.0625</cx:pt>
          <cx:pt idx="245">0.078119993209838867</cx:pt>
          <cx:pt idx="246">0.060510158538818359</cx:pt>
          <cx:pt idx="247">0.0704498291015625</cx:pt>
          <cx:pt idx="248">0.094040155410766602</cx:pt>
          <cx:pt idx="249">0.078130006790161133</cx:pt>
          <cx:pt idx="250">0.09375</cx:pt>
          <cx:pt idx="251">0.078119993209838867</cx:pt>
          <cx:pt idx="252">0.093760013580322266</cx:pt>
          <cx:pt idx="253">0.062510013580322266</cx:pt>
          <cx:pt idx="254">0.09375</cx:pt>
          <cx:pt idx="255">0.078119993209838867</cx:pt>
          <cx:pt idx="256">0.087009906768798828</cx:pt>
          <cx:pt idx="257">0.0625</cx:pt>
          <cx:pt idx="258">0.093760013580322266</cx:pt>
          <cx:pt idx="259">0.062489986419677734</cx:pt>
          <cx:pt idx="260">0.078099966049194336</cx:pt>
          <cx:pt idx="261">0.062510013580322266</cx:pt>
          <cx:pt idx="262">0.093529939651489258</cx:pt>
          <cx:pt idx="263">0.062489986419677734</cx:pt>
          <cx:pt idx="264">0.078220129013061523</cx:pt>
          <cx:pt idx="265">0.062510013580322266</cx:pt>
          <cx:pt idx="266">0.078119993209838867</cx:pt>
          <cx:pt idx="267">0.0625</cx:pt>
          <cx:pt idx="268">0.078119993209838867</cx:pt>
          <cx:pt idx="269">0.0625</cx:pt>
          <cx:pt idx="270">0.078130006790161133</cx:pt>
          <cx:pt idx="271">0.0625</cx:pt>
          <cx:pt idx="272">0.078140020370483398</cx:pt>
          <cx:pt idx="273">0.078119993209838867</cx:pt>
          <cx:pt idx="274">0.0625</cx:pt>
          <cx:pt idx="275">0.046869993209838867</cx:pt>
          <cx:pt idx="276">0.062639951705932617</cx:pt>
          <cx:pt idx="277">0.09375</cx:pt>
          <cx:pt idx="278">0.078130006790161133</cx:pt>
          <cx:pt idx="279">0.093780040740966797</cx:pt>
          <cx:pt idx="280">0.078130006790161133</cx:pt>
          <cx:pt idx="281">0.0625</cx:pt>
          <cx:pt idx="282">0.093659877777099609</cx:pt>
          <cx:pt idx="283">0.07781982421875</cx:pt>
          <cx:pt idx="284">0.093899965286254883</cx:pt>
          <cx:pt idx="285">0.0625</cx:pt>
          <cx:pt idx="286">0.093669891357421875</cx:pt>
          <cx:pt idx="287">0.062600135803222656</cx:pt>
          <cx:pt idx="288">0.093800067901611328</cx:pt>
          <cx:pt idx="289">0.078100204467773438</cx:pt>
          <cx:pt idx="290">0.09375</cx:pt>
          <cx:pt idx="291">0.0625</cx:pt>
          <cx:pt idx="292">0.062419891357421875</cx:pt>
          <cx:pt idx="293">0.062590122222900391</cx:pt>
          <cx:pt idx="294">0.078149795532226563</cx:pt>
          <cx:pt idx="295">0.062510013580322266</cx:pt>
          <cx:pt idx="296">0.078119993209838867</cx:pt>
          <cx:pt idx="297">0.093739986419677734</cx:pt>
          <cx:pt idx="298">0.078029870986938477</cx:pt>
          <cx:pt idx="299">0.093789815902709961</cx:pt>
          <cx:pt idx="300">0.078100204467773438</cx:pt>
          <cx:pt idx="301">0.062279939651489258</cx:pt>
          <cx:pt idx="302">0.0625</cx:pt>
          <cx:pt idx="303">0.062449932098388672</cx:pt>
          <cx:pt idx="304">0.078079938888549805</cx:pt>
          <cx:pt idx="305">0.09375</cx:pt>
          <cx:pt idx="306">0.0625</cx:pt>
          <cx:pt idx="307">0.093739986419677734</cx:pt>
          <cx:pt idx="308">0.078119993209838867</cx:pt>
          <cx:pt idx="309">0.062489986419677734</cx:pt>
          <cx:pt idx="310">0.0625</cx:pt>
          <cx:pt idx="311">0.093739986419677734</cx:pt>
          <cx:pt idx="312">0.078080177307128906</cx:pt>
          <cx:pt idx="313">0.09375</cx:pt>
          <cx:pt idx="314">0.046880006790161133</cx:pt>
          <cx:pt idx="315">0.078119993209838867</cx:pt>
          <cx:pt idx="316">0.0625</cx:pt>
          <cx:pt idx="317">0.093760013580322266</cx:pt>
          <cx:pt idx="318">0.077790021896362305</cx:pt>
          <cx:pt idx="319">0.09375</cx:pt>
          <cx:pt idx="320">0.062510013580322266</cx:pt>
          <cx:pt idx="321">0.093710184097290039</cx:pt>
          <cx:pt idx="322">0.062400102615356445</cx:pt>
          <cx:pt idx="323">0.046880006790161133</cx:pt>
          <cx:pt idx="324">0.062489986419677734</cx:pt>
          <cx:pt idx="325">0.046779870986938477</cx:pt>
          <cx:pt idx="326">0.062590122222900391</cx:pt>
          <cx:pt idx="327">0.093720197677612305</cx:pt>
          <cx:pt idx="328">0.078130006790161133</cx:pt>
          <cx:pt idx="329">0.062409877777099609</cx:pt>
          <cx:pt idx="330">0.078099966049194336</cx:pt>
          <cx:pt idx="331">0.0625</cx:pt>
          <cx:pt idx="332">0.093729972839355469</cx:pt>
          <cx:pt idx="333">0.062309980392456055</cx:pt>
          <cx:pt idx="334">0.046829938888549805</cx:pt>
          <cx:pt idx="335">0.062479972839355469</cx:pt>
          <cx:pt idx="336">0.078090190887451172</cx:pt>
          <cx:pt idx="337">0.062489986419677734</cx:pt>
          <cx:pt idx="338">0.078109979629516602</cx:pt>
          <cx:pt idx="339">0.0625</cx:pt>
          <cx:pt idx="340">0.078079938888549805</cx:pt>
          <cx:pt idx="341">0.047100067138671875</cx:pt>
          <cx:pt idx="342">0.078140020370483398</cx:pt>
          <cx:pt idx="343">0.062580108642578125</cx:pt>
          <cx:pt idx="344">0.093739986419677734</cx:pt>
          <cx:pt idx="345">0.062469959259033203</cx:pt>
          <cx:pt idx="346">0.093530178070068359</cx:pt>
          <cx:pt idx="347">0.062489986419677734</cx:pt>
          <cx:pt idx="348">0.093590021133422852</cx:pt>
          <cx:pt idx="349">0.062540054321289063</cx:pt>
          <cx:pt idx="350">0.046920061111450195</cx:pt>
          <cx:pt idx="351">0.07816004753112793</cx:pt>
          <cx:pt idx="352">0.062489986419677734</cx:pt>
          <cx:pt idx="353">0.093739986419677734</cx:pt>
          <cx:pt idx="354">0.0625</cx:pt>
          <cx:pt idx="355">0.0625</cx:pt>
          <cx:pt idx="356">0.062489986419677734</cx:pt>
          <cx:pt idx="357">0.0625</cx:pt>
          <cx:pt idx="358">0.078130006790161133</cx:pt>
          <cx:pt idx="359">0.0625</cx:pt>
          <cx:pt idx="360">0.078150033950805664</cx:pt>
          <cx:pt idx="361">0.0625</cx:pt>
          <cx:pt idx="362">0.078119993209838867</cx:pt>
          <cx:pt idx="363">0.062420129776000977</cx:pt>
          <cx:pt idx="364">0.078119993209838867</cx:pt>
          <cx:pt idx="365">0.0625</cx:pt>
          <cx:pt idx="366">0.093829870223999023</cx:pt>
          <cx:pt idx="367">0.0625</cx:pt>
          <cx:pt idx="368">0.093739986419677734</cx:pt>
          <cx:pt idx="369">0.0625</cx:pt>
          <cx:pt idx="370">0.078119993209838867</cx:pt>
          <cx:pt idx="371">0.09375</cx:pt>
          <cx:pt idx="372">0.0625</cx:pt>
          <cx:pt idx="373">0.084209918975830078</cx:pt>
          <cx:pt idx="374">0.046869993209838867</cx:pt>
          <cx:pt idx="375">0.078119993209838867</cx:pt>
          <cx:pt idx="376">0.09375</cx:pt>
          <cx:pt idx="377">0.062510013580322266</cx:pt>
          <cx:pt idx="378">0.09375</cx:pt>
          <cx:pt idx="379">0.0625</cx:pt>
          <cx:pt idx="380">0.09375</cx:pt>
          <cx:pt idx="381">0.0625</cx:pt>
          <cx:pt idx="382">0.078119993209838867</cx:pt>
          <cx:pt idx="383">0.0625</cx:pt>
          <cx:pt idx="384">0.078119993209838867</cx:pt>
          <cx:pt idx="385">0.0625</cx:pt>
          <cx:pt idx="386">0.0625</cx:pt>
          <cx:pt idx="387">0.046869993209838867</cx:pt>
          <cx:pt idx="388">0.0625</cx:pt>
          <cx:pt idx="389">0.078119993209838867</cx:pt>
          <cx:pt idx="390">0.0625</cx:pt>
          <cx:pt idx="391">0.0625</cx:pt>
          <cx:pt idx="392">0.0625</cx:pt>
          <cx:pt idx="393">0.078130006790161133</cx:pt>
          <cx:pt idx="394">0.046869993209838867</cx:pt>
          <cx:pt idx="395">0.0625</cx:pt>
          <cx:pt idx="396">0.0625</cx:pt>
          <cx:pt idx="397">0.078119993209838867</cx:pt>
          <cx:pt idx="398">0.062479972839355469</cx:pt>
          <cx:pt idx="399">0.078130006790161133</cx:pt>
          <cx:pt idx="400">0.062459945678710938</cx:pt>
          <cx:pt idx="401">0.093729972839355469</cx:pt>
          <cx:pt idx="402">0.078029870986938477</cx:pt>
          <cx:pt idx="403">0.093770027160644531</cx:pt>
          <cx:pt idx="404">0.078119993209838867</cx:pt>
          <cx:pt idx="405">0.046790122985839844</cx:pt>
          <cx:pt idx="406">0.062510013580322266</cx:pt>
          <cx:pt idx="407">0.093739986419677734</cx:pt>
          <cx:pt idx="408">0.062279939651489258</cx:pt>
          <cx:pt idx="409">0.09375</cx:pt>
          <cx:pt idx="410">0.062429904937744141</cx:pt>
          <cx:pt idx="411">0.078130006790161133</cx:pt>
          <cx:pt idx="412">0.09375</cx:pt>
          <cx:pt idx="413">0.078159809112548828</cx:pt>
          <cx:pt idx="414">0.093839883804321289</cx:pt>
          <cx:pt idx="415">0.062720060348510742</cx:pt>
          <cx:pt idx="416">0.078130006790161133</cx:pt>
          <cx:pt idx="417">0.046959877014160156</cx:pt>
          <cx:pt idx="418">0.062460184097290039</cx:pt>
          <cx:pt idx="419">0.078119993209838867</cx:pt>
          <cx:pt idx="420">0.046880006790161133</cx:pt>
          <cx:pt idx="421">0.078109979629516602</cx:pt>
          <cx:pt idx="422">0.093729972839355469</cx:pt>
          <cx:pt idx="423">0.070889949798583984</cx:pt>
          <cx:pt idx="424">0.078130006790161133</cx:pt>
          <cx:pt idx="425">0.0625</cx:pt>
          <cx:pt idx="426">0.078130006790161133</cx:pt>
          <cx:pt idx="427">0.0625</cx:pt>
          <cx:pt idx="428">0.078069925308227539</cx:pt>
          <cx:pt idx="429">0.09375</cx:pt>
          <cx:pt idx="430">0.062489986419677734</cx:pt>
          <cx:pt idx="431">0.093530178070068359</cx:pt>
          <cx:pt idx="432">0.062449932098388672</cx:pt>
          <cx:pt idx="433">0.078130006790161133</cx:pt>
          <cx:pt idx="434">0.046880006790161133</cx:pt>
          <cx:pt idx="435">0.078119993209838867</cx:pt>
          <cx:pt idx="436">0.046880006790161133</cx:pt>
          <cx:pt idx="437">0.0625</cx:pt>
          <cx:pt idx="438">0.09375</cx:pt>
          <cx:pt idx="439">0.0625</cx:pt>
          <cx:pt idx="440">0.078130006790161133</cx:pt>
          <cx:pt idx="441">0.046869993209838867</cx:pt>
          <cx:pt idx="442">0.077810049057006836</cx:pt>
          <cx:pt idx="443">0.046880006790161133</cx:pt>
          <cx:pt idx="444">0.0625</cx:pt>
          <cx:pt idx="445">0.078119993209838867</cx:pt>
          <cx:pt idx="446">0.046880006790161133</cx:pt>
          <cx:pt idx="447">0.078210115432739258</cx:pt>
          <cx:pt idx="448">0.062490224838256836</cx:pt>
          <cx:pt idx="449">0.078129768371582031</cx:pt>
          <cx:pt idx="450">0.062509775161743164</cx:pt>
          <cx:pt idx="451">0.062489986419677734</cx:pt>
          <cx:pt idx="452">0.078169822692871094</cx:pt>
          <cx:pt idx="453">0.0625</cx:pt>
          <cx:pt idx="454">0.093770027160644531</cx:pt>
          <cx:pt idx="455">0.078119993209838867</cx:pt>
          <cx:pt idx="456">0.078130006790161133</cx:pt>
          <cx:pt idx="457">0.062279939651489258</cx:pt>
          <cx:pt idx="458">0.078130006790161133</cx:pt>
          <cx:pt idx="459">0.04691004753112793</cx:pt>
          <cx:pt idx="460">0.07816004753112793</cx:pt>
          <cx:pt idx="461">0.062489986419677734</cx:pt>
          <cx:pt idx="462">0.078119993209838867</cx:pt>
          <cx:pt idx="463">0.046869993209838867</cx:pt>
          <cx:pt idx="464">0.078130006790161133</cx:pt>
          <cx:pt idx="465">0.04691004753112793</cx:pt>
          <cx:pt idx="466">0.078119993209838867</cx:pt>
          <cx:pt idx="467">0.071870088577270508</cx:pt>
          <cx:pt idx="468">0.094060182571411133</cx:pt>
          <cx:pt idx="469">0.062479972839355469</cx:pt>
          <cx:pt idx="470">0.046869993209838867</cx:pt>
          <cx:pt idx="471">0.0625</cx:pt>
          <cx:pt idx="472">0.078119993209838867</cx:pt>
          <cx:pt idx="473">0.093739986419677734</cx:pt>
          <cx:pt idx="474">0.078119993209838867</cx:pt>
          <cx:pt idx="475">0.093739986419677734</cx:pt>
          <cx:pt idx="476">0.062520027160644531</cx:pt>
          <cx:pt idx="477">0.093610048294067383</cx:pt>
          <cx:pt idx="478">0.062489986419677734</cx:pt>
          <cx:pt idx="479">0.093760013580322266</cx:pt>
          <cx:pt idx="480">0.046869993209838867</cx:pt>
          <cx:pt idx="481">0.09375</cx:pt>
          <cx:pt idx="482">0.046880006790161133</cx:pt>
          <cx:pt idx="483">0.078109979629516602</cx:pt>
          <cx:pt idx="484">0.062410116195678711</cx:pt>
          <cx:pt idx="485">0.078029870986938477</cx:pt>
          <cx:pt idx="486">0.078130006790161133</cx:pt>
          <cx:pt idx="487">0.056010007858276367</cx:pt>
          <cx:pt idx="488">0.078119993209838867</cx:pt>
          <cx:pt idx="489">0.046650171279907227</cx:pt>
          <cx:pt idx="490">0.0625</cx:pt>
          <cx:pt idx="491">0.093760013580322266</cx:pt>
          <cx:pt idx="492">0.0625</cx:pt>
          <cx:pt idx="493">0.078130006790161133</cx:pt>
          <cx:pt idx="494">0.09375</cx:pt>
          <cx:pt idx="495">0.078199863433837891</cx:pt>
          <cx:pt idx="496">0.062510013580322266</cx:pt>
          <cx:pt idx="497">0.093660116195678711</cx:pt>
          <cx:pt idx="498">0.0625</cx:pt>
          <cx:pt idx="499">0.093649864196777344</cx:pt>
          <cx:pt idx="500">0.062540054321289063</cx:pt>
          <cx:pt idx="501">0.093739986419677734</cx:pt>
          <cx:pt idx="502">0.062579870223999023</cx:pt>
          <cx:pt idx="503">0.062510013580322266</cx:pt>
          <cx:pt idx="504">0.046880006790161133</cx:pt>
          <cx:pt idx="505">0.078130006790161133</cx:pt>
          <cx:pt idx="506">0.062510013580322266</cx:pt>
          <cx:pt idx="507">0.078130006790161133</cx:pt>
          <cx:pt idx="508">0.09375</cx:pt>
          <cx:pt idx="509">0.078130006790161133</cx:pt>
          <cx:pt idx="510">0.0625</cx:pt>
          <cx:pt idx="511">0.062510013580322266</cx:pt>
          <cx:pt idx="512">0.046890020370483398</cx:pt>
          <cx:pt idx="513">0.078130006790161133</cx:pt>
          <cx:pt idx="514">0.0625</cx:pt>
          <cx:pt idx="515">0.093819856643676758</cx:pt>
          <cx:pt idx="516">0.0625</cx:pt>
          <cx:pt idx="517">0.09364008903503418</cx:pt>
          <cx:pt idx="518">0.062489986419677734</cx:pt>
          <cx:pt idx="519">0.093740224838256836</cx:pt>
          <cx:pt idx="520">0.046870231628417969</cx:pt>
          <cx:pt idx="521">0.078120231628417969</cx:pt>
          <cx:pt idx="522">0.062490224838256836</cx:pt>
          <cx:pt idx="523">0.093739986419677734</cx:pt>
          <cx:pt idx="524">0.078030109405517578</cx:pt>
          <cx:pt idx="525">0.078109979629516602</cx:pt>
          <cx:pt idx="526">0.046869993209838867</cx:pt>
          <cx:pt idx="527">0.078219890594482422</cx:pt>
          <cx:pt idx="528">0.078130006790161133</cx:pt>
          <cx:pt idx="529">0.062489986419677734</cx:pt>
          <cx:pt idx="530">0.046869993209838867</cx:pt>
          <cx:pt idx="531">0.078130006790161133</cx:pt>
          <cx:pt idx="532">0.093790054321289063</cx:pt>
          <cx:pt idx="533">0.062479972839355469</cx:pt>
          <cx:pt idx="534">0.078109979629516602</cx:pt>
          <cx:pt idx="535">0.093529939651489258</cx:pt>
          <cx:pt idx="536">0.062520027160644531</cx:pt>
          <cx:pt idx="537">0.078079938888549805</cx:pt>
          <cx:pt idx="538">0.062449932098388672</cx:pt>
          <cx:pt idx="539">0.093849897384643555</cx:pt>
          <cx:pt idx="540">0.078119993209838867</cx:pt>
          <cx:pt idx="541">0.046970129013061523</cx:pt>
          <cx:pt idx="542">0.078130006790161133</cx:pt>
          <cx:pt idx="543">0.062489986419677734</cx:pt>
          <cx:pt idx="544">0.078140020370483398</cx:pt>
          <cx:pt idx="545">0.062510013580322266</cx:pt>
          <cx:pt idx="546">0.12506008148193359</cx:pt>
          <cx:pt idx="547">0.062599897384643555</cx:pt>
          <cx:pt idx="548">0.078119993209838867</cx:pt>
          <cx:pt idx="549">0.062589883804321289</cx:pt>
          <cx:pt idx="550">0.09375</cx:pt>
          <cx:pt idx="551">0.046869993209838867</cx:pt>
          <cx:pt idx="552">0.078119993209838867</cx:pt>
          <cx:pt idx="553">0.078119993209838867</cx:pt>
          <cx:pt idx="554">0.062489986419677734</cx:pt>
          <cx:pt idx="555">0.046880006790161133</cx:pt>
          <cx:pt idx="556">0.078119993209838867</cx:pt>
          <cx:pt idx="557">0.093760013580322266</cx:pt>
          <cx:pt idx="558">0.062510013580322266</cx:pt>
          <cx:pt idx="559">0.09375</cx:pt>
          <cx:pt idx="560">0.062400102615356445</cx:pt>
          <cx:pt idx="561">0.09375</cx:pt>
          <cx:pt idx="562">0.046869993209838867</cx:pt>
          <cx:pt idx="563">0.062479972839355469</cx:pt>
          <cx:pt idx="564">0.046869993209838867</cx:pt>
          <cx:pt idx="565">0.07808995246887207</cx:pt>
          <cx:pt idx="566">0.093849897384643555</cx:pt>
          <cx:pt idx="567">0.062489986419677734</cx:pt>
          <cx:pt idx="568">0.078119993209838867</cx:pt>
          <cx:pt idx="569">0.0625</cx:pt>
          <cx:pt idx="570">0.09375</cx:pt>
          <cx:pt idx="571">0.062479972839355469</cx:pt>
          <cx:pt idx="572">0.046880006790161133</cx:pt>
          <cx:pt idx="573">0.062459945678710938</cx:pt>
          <cx:pt idx="574">0.093659877777099609</cx:pt>
          <cx:pt idx="575">0.062510013580322266</cx:pt>
          <cx:pt idx="576">0.078119993209838867</cx:pt>
          <cx:pt idx="577">0.062399864196777344</cx:pt>
          <cx:pt idx="578">0.078130006790161133</cx:pt>
          <cx:pt idx="579">0.093760013580322266</cx:pt>
          <cx:pt idx="580">0.07816004753112793</cx:pt>
          <cx:pt idx="581">0.078130006790161133</cx:pt>
          <cx:pt idx="582">0.065599918365478516</cx:pt>
          <cx:pt idx="583">0.078130006790161133</cx:pt>
          <cx:pt idx="584">0.062489986419677734</cx:pt>
          <cx:pt idx="585">0.078119993209838867</cx:pt>
          <cx:pt idx="586">0.067879915237426758</cx:pt>
          <cx:pt idx="587">0.078149795532226563</cx:pt>
          <cx:pt idx="588">0.093919992446899414</cx:pt>
          <cx:pt idx="589">0.078210115432739258</cx:pt>
          <cx:pt idx="590">0.046779870986938477</cx:pt>
          <cx:pt idx="591">0.077910184860229492</cx:pt>
          <cx:pt idx="592">0.078080177307128906</cx:pt>
          <cx:pt idx="593">0.046880006790161133</cx:pt>
          <cx:pt idx="594">0.062370061874389648</cx:pt>
          <cx:pt idx="595">0.078119993209838867</cx:pt>
          <cx:pt idx="596">0.0625</cx:pt>
          <cx:pt idx="597">0.078119993209838867</cx:pt>
          <cx:pt idx="598">0.0625</cx:pt>
          <cx:pt idx="599">0.078130006790161133</cx:pt>
          <cx:pt idx="600">0.062240123748779297</cx:pt>
          <cx:pt idx="601">0.078119993209838867</cx:pt>
          <cx:pt idx="602">0.062620162963867188</cx:pt>
          <cx:pt idx="603">0.093739986419677734</cx:pt>
          <cx:pt idx="604">0.062489986419677734</cx:pt>
          <cx:pt idx="605">0.078119993209838867</cx:pt>
          <cx:pt idx="606">0.062439918518066406</cx:pt>
          <cx:pt idx="607">0.078119993209838867</cx:pt>
          <cx:pt idx="608">0.093659877777099609</cx:pt>
          <cx:pt idx="609">0.0625</cx:pt>
          <cx:pt idx="610">0.070300102233886719</cx:pt>
          <cx:pt idx="611">0.093739986419677734</cx:pt>
          <cx:pt idx="612">0.082429885864257813</cx:pt>
          <cx:pt idx="613">0.046869993209838867</cx:pt>
          <cx:pt idx="614">0.0625</cx:pt>
          <cx:pt idx="615">0.046650171279907227</cx:pt>
          <cx:pt idx="616">0.078140020370483398</cx:pt>
          <cx:pt idx="617">0.046890020370483398</cx:pt>
          <cx:pt idx="618">0.078130006790161133</cx:pt>
          <cx:pt idx="619">0.046880006790161133</cx:pt>
          <cx:pt idx="620">0.093739986419677734</cx:pt>
          <cx:pt idx="621">0.061439990997314453</cx:pt>
          <cx:pt idx="622">0.09375</cx:pt>
          <cx:pt idx="623">0.0625</cx:pt>
          <cx:pt idx="624">0.09375</cx:pt>
          <cx:pt idx="625">0.046880006790161133</cx:pt>
          <cx:pt idx="626">0.078120231628417969</cx:pt>
          <cx:pt idx="627">0.062510013580322266</cx:pt>
          <cx:pt idx="628">0.093519926071166992</cx:pt>
          <cx:pt idx="629">0.0625</cx:pt>
          <cx:pt idx="630">0.078119993209838867</cx:pt>
          <cx:pt idx="631">0.062510013580322266</cx:pt>
          <cx:pt idx="632">0.078119993209838867</cx:pt>
          <cx:pt idx="633">0.046869993209838867</cx:pt>
          <cx:pt idx="634">0.078119993209838867</cx:pt>
          <cx:pt idx="635">0.093739986419677734</cx:pt>
          <cx:pt idx="636">0.0625</cx:pt>
          <cx:pt idx="637">0.078609943389892578</cx:pt>
          <cx:pt idx="638">0.0625</cx:pt>
          <cx:pt idx="639">0.078119993209838867</cx:pt>
          <cx:pt idx="640">0.062489986419677734</cx:pt>
          <cx:pt idx="641">0.093970060348510742</cx:pt>
          <cx:pt idx="642">0.062510013580322266</cx:pt>
          <cx:pt idx="643">0.078119993209838867</cx:pt>
          <cx:pt idx="644">0.097120046615600586</cx:pt>
          <cx:pt idx="645">0.073099851608276367</cx:pt>
          <cx:pt idx="646">0.10416007041931152</cx:pt>
          <cx:pt idx="647">0.078130006790161133</cx:pt>
          <cx:pt idx="648">0.046859979629516602</cx:pt>
          <cx:pt idx="649">0.078130006790161133</cx:pt>
          <cx:pt idx="650">0.081780195236206055</cx:pt>
          <cx:pt idx="651">0.0625</cx:pt>
          <cx:pt idx="652">0.091409921646118164</cx:pt>
          <cx:pt idx="653">0.0625</cx:pt>
          <cx:pt idx="654">0.078130006790161133</cx:pt>
          <cx:pt idx="655">0.10449004173278809</cx:pt>
          <cx:pt idx="656">0.083479881286621094</cx:pt>
          <cx:pt idx="657">0.046869993209838867</cx:pt>
          <cx:pt idx="658">0.0625</cx:pt>
          <cx:pt idx="659">0.10124993324279785</cx:pt>
          <cx:pt idx="660">0.078130006790161133</cx:pt>
          <cx:pt idx="661">0.084840059280395508</cx:pt>
          <cx:pt idx="662">0.071540117263793945</cx:pt>
          <cx:pt idx="663">0.078119993209838867</cx:pt>
          <cx:pt idx="664">0.046849966049194336</cx:pt>
          <cx:pt idx="665">0.078130006790161133</cx:pt>
          <cx:pt idx="666">0.046869993209838867</cx:pt>
          <cx:pt idx="667">0.089859962463378906</cx:pt>
          <cx:pt idx="668">0.0625</cx:pt>
          <cx:pt idx="669">0.093739986419677734</cx:pt>
          <cx:pt idx="670">0.0625</cx:pt>
          <cx:pt idx="671">0.078130006790161133</cx:pt>
          <cx:pt idx="672">0.062489986419677734</cx:pt>
          <cx:pt idx="673">0.081550121307373047</cx:pt>
          <cx:pt idx="674">0.09375</cx:pt>
          <cx:pt idx="675">0.0625</cx:pt>
          <cx:pt idx="676">0.078119993209838867</cx:pt>
          <cx:pt idx="677">0.09375</cx:pt>
          <cx:pt idx="678">0.0625</cx:pt>
          <cx:pt idx="679">0.093990087509155273</cx:pt>
          <cx:pt idx="680">0.062510013580322266</cx:pt>
          <cx:pt idx="681">0.09375</cx:pt>
          <cx:pt idx="682">0.0625</cx:pt>
          <cx:pt idx="683">0.078130006790161133</cx:pt>
          <cx:pt idx="684">0.046869993209838867</cx:pt>
          <cx:pt idx="685">0.073479890823364258</cx:pt>
          <cx:pt idx="686">0.049890041351318359</cx:pt>
          <cx:pt idx="687">0.062580108642578125</cx:pt>
          <cx:pt idx="688">0.078130006790161133</cx:pt>
          <cx:pt idx="689">0.066580057144165039</cx:pt>
          <cx:pt idx="690">0.078059911727905273</cx:pt>
          <cx:pt idx="691">0.0625</cx:pt>
          <cx:pt idx="692">0.093420028686523438</cx:pt>
          <cx:pt idx="693">0.046880006790161133</cx:pt>
          <cx:pt idx="694">0.079450130462646484</cx:pt>
          <cx:pt idx="695">0.093770027160644531</cx:pt>
          <cx:pt idx="696">0.062489986419677734</cx:pt>
          <cx:pt idx="697">0.093760013580322266</cx:pt>
          <cx:pt idx="698">0.062489986419677734</cx:pt>
          <cx:pt idx="699">0.085780143737792969</cx:pt>
          <cx:pt idx="700">0.0625</cx:pt>
          <cx:pt idx="701">0.078130006790161133</cx:pt>
          <cx:pt idx="702">0.10601019859313965</cx:pt>
          <cx:pt idx="703">0.078099966049194336</cx:pt>
          <cx:pt idx="704">0.09375</cx:pt>
          <cx:pt idx="705">0.087370157241821289</cx:pt>
          <cx:pt idx="706">0.089839935302734375</cx:pt>
          <cx:pt idx="707">0.067110061645507813</cx:pt>
          <cx:pt idx="708">0.078119993209838867</cx:pt>
          <cx:pt idx="709">0.046880006790161133</cx:pt>
          <cx:pt idx="710">0.0625</cx:pt>
          <cx:pt idx="711">0.093739986419677734</cx:pt>
          <cx:pt idx="712">0.062530040740966797</cx:pt>
          <cx:pt idx="713">0.09375</cx:pt>
          <cx:pt idx="714">0.0625</cx:pt>
          <cx:pt idx="715">0.078130006790161133</cx:pt>
          <cx:pt idx="716">0.0625</cx:pt>
          <cx:pt idx="717">0.078130006790161133</cx:pt>
          <cx:pt idx="718">0.09375</cx:pt>
          <cx:pt idx="719">0.0625</cx:pt>
          <cx:pt idx="720">0.09375</cx:pt>
          <cx:pt idx="721">0.062510013580322266</cx:pt>
          <cx:pt idx="722">0.078130006790161133</cx:pt>
          <cx:pt idx="723">0.049540042877197266</cx:pt>
          <cx:pt idx="724">0.078119993209838867</cx:pt>
          <cx:pt idx="725">0.062479972839355469</cx:pt>
          <cx:pt idx="726">0.089309930801391602</cx:pt>
          <cx:pt idx="727">0.057159900665283203</cx:pt>
          <cx:pt idx="728">0.078390121459960938</cx:pt>
          <cx:pt idx="729">0.048779964447021484</cx:pt>
          <cx:pt idx="730">0.062230110168457031</cx:pt>
          <cx:pt idx="731">0.047099828720092773</cx:pt>
          <cx:pt idx="732">0.073869943618774414</cx:pt>
          <cx:pt idx="733">0.093800067901611328</cx:pt>
          <cx:pt idx="734">0.062700033187866211</cx:pt>
          <cx:pt idx="735">0.094000101089477539</cx:pt>
          <cx:pt idx="736">0.046880006790161133</cx:pt>
          <cx:pt idx="737">0.078119993209838867</cx:pt>
          <cx:pt idx="738">0.093760013580322266</cx:pt>
          <cx:pt idx="739">0.073280096054077148</cx:pt>
          <cx:pt idx="740">0.09375</cx:pt>
          <cx:pt idx="741">0.0625</cx:pt>
          <cx:pt idx="742">0.078130006790161133</cx:pt>
          <cx:pt idx="743">0.046880006790161133</cx:pt>
          <cx:pt idx="744">0.078130006790161133</cx:pt>
          <cx:pt idx="745">0.062510013580322266</cx:pt>
          <cx:pt idx="746">0.078130006790161133</cx:pt>
          <cx:pt idx="747">0.060950040817260742</cx:pt>
          <cx:pt idx="748">0.088910102844238281</cx:pt>
          <cx:pt idx="749">0.04673004150390625</cx:pt>
          <cx:pt idx="750">0.062510013580322266</cx:pt>
          <cx:pt idx="751">0.079600095748901367</cx:pt>
          <cx:pt idx="752">0.046610116958618164</cx:pt>
          <cx:pt idx="753">0.081580162048339844</cx:pt>
          <cx:pt idx="754">0.093720197677612305</cx:pt>
          <cx:pt idx="755">0.078119993209838867</cx:pt>
          <cx:pt idx="756">0.097480058670043945</cx:pt>
          <cx:pt idx="757">0.0625</cx:pt>
          <cx:pt idx="758">0.093529939651489258</cx:pt>
          <cx:pt idx="759">0.0625</cx:pt>
          <cx:pt idx="760">0.065719842910766602</cx:pt>
          <cx:pt idx="761">0.090530157089233398</cx:pt>
          <cx:pt idx="762">0.078119993209838867</cx:pt>
          <cx:pt idx="763">0.078130006790161133</cx:pt>
          <cx:pt idx="764">0.046880006790161133</cx:pt>
          <cx:pt idx="765">0.062510013580322266</cx:pt>
          <cx:pt idx="766">0.09375</cx:pt>
          <cx:pt idx="767">0.07808995246887207</cx:pt>
          <cx:pt idx="768">0.088949918746948242</cx:pt>
          <cx:pt idx="769">0.0625</cx:pt>
          <cx:pt idx="770">0.093739986419677734</cx:pt>
          <cx:pt idx="771">0.0625</cx:pt>
          <cx:pt idx="772">0.078119993209838867</cx:pt>
          <cx:pt idx="773">0.0625</cx:pt>
          <cx:pt idx="774">0.078119993209838867</cx:pt>
          <cx:pt idx="775">0.062490224838256836</cx:pt>
          <cx:pt idx="776">0.089040040969848633</cx:pt>
          <cx:pt idx="777">0.093760013580322266</cx:pt>
          <cx:pt idx="778">0.057960033416748047</cx:pt>
          <cx:pt idx="779">0.07397007942199707</cx:pt>
          <cx:pt idx="780">0.046940088272094727</cx:pt>
          <cx:pt idx="781">0.078229904174804688</cx:pt>
          <cx:pt idx="782">0.093739986419677734</cx:pt>
          <cx:pt idx="783">0.062489986419677734</cx:pt>
          <cx:pt idx="784">0.094249963760375977</cx:pt>
          <cx:pt idx="785">0.0625</cx:pt>
          <cx:pt idx="786">0.085100173950195313</cx:pt>
          <cx:pt idx="787">0.046880006790161133</cx:pt>
          <cx:pt idx="788">0.078119993209838867</cx:pt>
          <cx:pt idx="789">0.062509775161743164</cx:pt>
          <cx:pt idx="790">0.078130006790161133</cx:pt>
          <cx:pt idx="791">0.064209938049316406</cx:pt>
          <cx:pt idx="792">0.093989849090576172</cx:pt>
          <cx:pt idx="793">0.062510013580322266</cx:pt>
          <cx:pt idx="794">0.078119993209838867</cx:pt>
          <cx:pt idx="795">0.046880006790161133</cx:pt>
          <cx:pt idx="796">0.062489986419677734</cx:pt>
          <cx:pt idx="797">0.09375</cx:pt>
          <cx:pt idx="798">0.0625</cx:pt>
          <cx:pt idx="799">0.09375</cx:pt>
          <cx:pt idx="800">0.0625</cx:pt>
          <cx:pt idx="801">0.08340001106262207</cx:pt>
          <cx:pt idx="802">0.0625</cx:pt>
          <cx:pt idx="803">0.078119993209838867</cx:pt>
          <cx:pt idx="804">0.0625</cx:pt>
          <cx:pt idx="805">0.078130006790161133</cx:pt>
          <cx:pt idx="806">0.062479972839355469</cx:pt>
          <cx:pt idx="807">0.078109979629516602</cx:pt>
          <cx:pt idx="808">0.057680130004882813</cx:pt>
          <cx:pt idx="809">0.073090076446533203</cx:pt>
          <cx:pt idx="810">0.097650051116943359</cx:pt>
          <cx:pt idx="811">0.062239885330200195</cx:pt>
          <cx:pt idx="812">0.046869993209838867</cx:pt>
          <cx:pt idx="813">0.062769889831542969</cx:pt>
          <cx:pt idx="814">0.093490123748779297</cx:pt>
          <cx:pt idx="815">0.078969955444335938</cx:pt>
          <cx:pt idx="816">0.095530033111572266</cx:pt>
          <cx:pt idx="817">0.046869993209838867</cx:pt>
          <cx:pt idx="818">0.078140020370483398</cx:pt>
          <cx:pt idx="819">0.046880006790161133</cx:pt>
          <cx:pt idx="820">0.062489986419677734</cx:pt>
          <cx:pt idx="821">0.078140020370483398</cx:pt>
          <cx:pt idx="822">0.0625</cx:pt>
          <cx:pt idx="823">0.093760013580322266</cx:pt>
          <cx:pt idx="824">0.076230049133300781</cx:pt>
          <cx:pt idx="825">0.081929922103881836</cx:pt>
          <cx:pt idx="826">0.046869993209838867</cx:pt>
          <cx:pt idx="827">0.078119993209838867</cx:pt>
          <cx:pt idx="828">0.09375</cx:pt>
          <cx:pt idx="829">0.057689905166625977</cx:pt>
          <cx:pt idx="830">0.088670015335083008</cx:pt>
          <cx:pt idx="831">0.046869993209838867</cx:pt>
          <cx:pt idx="832">0.0625</cx:pt>
          <cx:pt idx="833">0.078119993209838867</cx:pt>
          <cx:pt idx="834">0.056490182876586914</cx:pt>
          <cx:pt idx="835">0.093480110168457031</cx:pt>
          <cx:pt idx="836">0.062239885330200195</cx:pt>
          <cx:pt idx="837">0.093739986419677734</cx:pt>
          <cx:pt idx="838">0.046869993209838867</cx:pt>
          <cx:pt idx="839">0.078140020370483398</cx:pt>
          <cx:pt idx="840">0.046900033950805664</cx:pt>
          <cx:pt idx="841">0.078119993209838867</cx:pt>
          <cx:pt idx="842">0.046880006790161133</cx:pt>
          <cx:pt idx="843">0.078350067138671875</cx:pt>
          <cx:pt idx="844">0.0625</cx:pt>
          <cx:pt idx="845">0.078119993209838867</cx:pt>
          <cx:pt idx="846">0.0625</cx:pt>
          <cx:pt idx="847">0.078119993209838867</cx:pt>
          <cx:pt idx="848">0.046879768371582031</cx:pt>
          <cx:pt idx="849">0.0734100341796875</cx:pt>
          <cx:pt idx="850">0.062070131301879883</cx:pt>
          <cx:pt idx="851">0.062710046768188477</cx:pt>
          <cx:pt idx="852">0.094209909439086914</cx:pt>
          <cx:pt idx="853">0.062269926071166992</cx:pt>
          <cx:pt idx="854">0.060709953308105469</cx:pt>
          <cx:pt idx="855">0.078130006790161133</cx:pt>
          <cx:pt idx="856">0.046880006790161133</cx:pt>
          <cx:pt idx="857">0.062510013580322266</cx:pt>
          <cx:pt idx="858">0.093770027160644531</cx:pt>
          <cx:pt idx="859">0.062510013580322266</cx:pt>
          <cx:pt idx="860">0.09375</cx:pt>
          <cx:pt idx="861">0.062510013580322266</cx:pt>
          <cx:pt idx="862">0.09375</cx:pt>
          <cx:pt idx="863">0.078130006790161133</cx:pt>
          <cx:pt idx="864">0.046880006790161133</cx:pt>
          <cx:pt idx="865">0.078130006790161133</cx:pt>
          <cx:pt idx="866">0.062489986419677734</cx:pt>
          <cx:pt idx="867">0.062489986419677734</cx:pt>
          <cx:pt idx="868">0.041990041732788086</cx:pt>
          <cx:pt idx="869">0.073339939117431641</cx:pt>
          <cx:pt idx="870">0.047100067138671875</cx:pt>
          <cx:pt idx="871">0.077990055084228516</cx:pt>
          <cx:pt idx="872">0.062099933624267578</cx:pt>
          <cx:pt idx="873">0.078109979629516602</cx:pt>
          <cx:pt idx="874">0.046880006790161133</cx:pt>
          <cx:pt idx="875">0.078119993209838867</cx:pt>
          <cx:pt idx="876">0.046869993209838867</cx:pt>
          <cx:pt idx="877">0.0625</cx:pt>
          <cx:pt idx="878">0.088660001754760742</cx:pt>
          <cx:pt idx="879">0.062459945678710938</cx:pt>
          <cx:pt idx="880">0.09375</cx:pt>
          <cx:pt idx="881">0.069460153579711914</cx:pt>
          <cx:pt idx="882">0.078390121459960938</cx:pt>
          <cx:pt idx="883">0.062489986419677734</cx:pt>
          <cx:pt idx="884">0.088789939880371094</cx:pt>
          <cx:pt idx="885">0.062489986419677734</cx:pt>
          <cx:pt idx="886">0.09375</cx:pt>
          <cx:pt idx="887">0.0625</cx:pt>
          <cx:pt idx="888">0.09375</cx:pt>
          <cx:pt idx="889">0.06239008903503418</cx:pt>
          <cx:pt idx="890">0.078119993209838867</cx:pt>
          <cx:pt idx="891">0.09375</cx:pt>
          <cx:pt idx="892">0.069209814071655273</cx:pt>
          <cx:pt idx="893">0.093739986419677734</cx:pt>
          <cx:pt idx="894">0.093719959259033203</cx:pt>
          <cx:pt idx="895">0.078119993209838867</cx:pt>
          <cx:pt idx="896">0.046869993209838867</cx:pt>
          <cx:pt idx="897">0.081509828567504883</cx:pt>
          <cx:pt idx="898">0.046869993209838867</cx:pt>
          <cx:pt idx="899">0.078360080718994141</cx:pt>
          <cx:pt idx="900">0.062510013580322266</cx:pt>
          <cx:pt idx="901">0.093529939651489258</cx:pt>
          <cx:pt idx="902">0.053610086441040039</cx:pt>
          <cx:pt idx="903">0.081749916076660156</cx:pt>
          <cx:pt idx="904">0.046880006790161133</cx:pt>
          <cx:pt idx="905">0.078119993209838867</cx:pt>
          <cx:pt idx="906">0.09375</cx:pt>
          <cx:pt idx="907">0.0625</cx:pt>
          <cx:pt idx="908">0.089010000228881836</cx:pt>
          <cx:pt idx="909">0.06251978874206543</cx:pt>
          <cx:pt idx="910">0.088449954986572266</cx:pt>
          <cx:pt idx="911">0.07397007942199707</cx:pt>
          <cx:pt idx="912">0.097340106964111328</cx:pt>
          <cx:pt idx="913">0.078370094299316406</cx:pt>
          <cx:pt idx="914">0.09814000129699707</cx:pt>
          <cx:pt idx="915">0.062769889831542969</cx:pt>
          <cx:pt idx="916">0.09375</cx:pt>
          <cx:pt idx="917">0.07351994514465332</cx:pt>
          <cx:pt idx="918">0.073710203170776367</cx:pt>
          <cx:pt idx="919">0.062219858169555664</cx:pt>
          <cx:pt idx="920">0.078130006790161133</cx:pt>
          <cx:pt idx="921">0.089459896087646484</cx:pt>
          <cx:pt idx="922">0.062769889831542969</cx:pt>
          <cx:pt idx="923">0.078119993209838867</cx:pt>
          <cx:pt idx="924">0.047420024871826172</cx:pt>
          <cx:pt idx="925">0.07837986946105957</cx:pt>
          <cx:pt idx="926">0.10041999816894531</cx:pt>
          <cx:pt idx="927">0.0625</cx:pt>
          <cx:pt idx="928">0.078130006790161133</cx:pt>
          <cx:pt idx="929">0.047769784927368164</cx:pt>
          <cx:pt idx="930">0.078119993209838867</cx:pt>
          <cx:pt idx="931">0.046880006790161133</cx:pt>
          <cx:pt idx="932">0.078119993209838867</cx:pt>
          <cx:pt idx="933">0.093739986419677734</cx:pt>
          <cx:pt idx="934">0.079780101776123047</cx:pt>
          <cx:pt idx="935">0.09375</cx:pt>
          <cx:pt idx="936">0.0625</cx:pt>
          <cx:pt idx="937">0.09375</cx:pt>
          <cx:pt idx="938">0.058429956436157227</cx:pt>
          <cx:pt idx="939">0.088550090789794922</cx:pt>
          <cx:pt idx="940">0.070060014724731445</cx:pt>
          <cx:pt idx="941">0.078400135040283203</cx:pt>
          <cx:pt idx="942">0.046970129013061523</cx:pt>
          <cx:pt idx="943">0.078109979629516602</cx:pt>
          <cx:pt idx="944">0.062729835510253906</cx:pt>
          <cx:pt idx="945">0.078119993209838867</cx:pt>
          <cx:pt idx="946">0.09375</cx:pt>
          <cx:pt idx="947">0.0625</cx:pt>
          <cx:pt idx="948">0.078130006790161133</cx:pt>
          <cx:pt idx="949">0.062510013580322266</cx:pt>
          <cx:pt idx="950">0.078119993209838867</cx:pt>
          <cx:pt idx="951">0.062489986419677734</cx:pt>
          <cx:pt idx="952">0.062489986419677734</cx:pt>
          <cx:pt idx="953">0.093739986419677734</cx:pt>
          <cx:pt idx="954">0.078119993209838867</cx:pt>
          <cx:pt idx="955">0.093770027160644531</cx:pt>
          <cx:pt idx="956">0.0625</cx:pt>
          <cx:pt idx="957">0.078130006790161133</cx:pt>
          <cx:pt idx="958">0.057970046997070313</cx:pt>
          <cx:pt idx="959">0.073110103607177734</cx:pt>
          <cx:pt idx="960">0.047150135040283203</cx:pt>
          <cx:pt idx="961">0.073859930038452148</cx:pt>
          <cx:pt idx="962">0.098959922790527344</cx:pt>
          <cx:pt idx="963">0.078119993209838867</cx:pt>
          <cx:pt idx="964">0.09375</cx:pt>
          <cx:pt idx="965">0.046880006790161133</cx:pt>
          <cx:pt idx="966">0.078119993209838867</cx:pt>
          <cx:pt idx="967">0.046880006790161133</cx:pt>
          <cx:pt idx="968">0.062299966812133789</cx:pt>
          <cx:pt idx="969">0.093719959259033203</cx:pt>
          <cx:pt idx="970">0.050519943237304688</cx:pt>
          <cx:pt idx="971">0.086670160293579102</cx:pt>
          <cx:pt idx="972">0.046869993209838867</cx:pt>
          <cx:pt idx="973">0.078119993209838867</cx:pt>
          <cx:pt idx="974">0.097079992294311523</cx:pt>
          <cx:pt idx="975">0.062489986419677734</cx:pt>
          <cx:pt idx="976">0.078119993209838867</cx:pt>
          <cx:pt idx="977">0.046880006790161133</cx:pt>
          <cx:pt idx="978">0.078130006790161133</cx:pt>
          <cx:pt idx="979">0.088860034942626953</cx:pt>
          <cx:pt idx="980">0.062510013580322266</cx:pt>
          <cx:pt idx="981">0.081850051879882813</cx:pt>
          <cx:pt idx="982">0.0625</cx:pt>
          <cx:pt idx="983">0.078119993209838867</cx:pt>
          <cx:pt idx="984">0.10704994201660156</cx:pt>
          <cx:pt idx="985">0.078130006790161133</cx:pt>
          <cx:pt idx="986">0.093980073928833008</cx:pt>
          <cx:pt idx="987">0.078130006790161133</cx:pt>
          <cx:pt idx="988">0.0625</cx:pt>
          <cx:pt idx="989">0.073439836502075195</cx:pt>
          <cx:pt idx="990">0.10430002212524414</cx:pt>
          <cx:pt idx="991">0.066200017929077148</cx:pt>
          <cx:pt idx="992">0.078409910202026367</cx:pt>
          <cx:pt idx="993">0.10259008407592773</cx:pt>
          <cx:pt idx="994">0.066100120544433594</cx:pt>
          <cx:pt idx="995">0.059269905090332031</cx:pt>
          <cx:pt idx="996">0.07799983024597168</cx:pt>
          <cx:pt idx="997">0.049599885940551758</cx:pt>
          <cx:pt idx="998">0.078409910202026367</cx:pt>
          <cx:pt idx="999">0.094650030136108398</cx:pt>
          <cx:pt idx="1000">0.069220066070556641</cx:pt>
          <cx:pt idx="1001">0.078130006790161133</cx:pt>
          <cx:pt idx="1002">0.0625</cx:pt>
          <cx:pt idx="1003">0.085999965667724609</cx:pt>
          <cx:pt idx="1004">0.09375</cx:pt>
          <cx:pt idx="1005">0.062489986419677734</cx:pt>
          <cx:pt idx="1006">0.093719959259033203</cx:pt>
          <cx:pt idx="1007">0.062489986419677734</cx:pt>
          <cx:pt idx="1008">0.093719959259033203</cx:pt>
          <cx:pt idx="1009">0.057700157165527344</cx:pt>
          <cx:pt idx="1010">0.073050022125244141</cx:pt>
          <cx:pt idx="1011">0.097090005874633789</cx:pt>
          <cx:pt idx="1012">0.068979978561401367</cx:pt>
          <cx:pt idx="1013">0.09375</cx:pt>
          <cx:pt idx="1014">0.069969892501831055</cx:pt>
          <cx:pt idx="1015">0.078399896621704102</cx:pt>
          <cx:pt idx="1016">0.064480066299438477</cx:pt>
          <cx:pt idx="1017">0.083680152893066406</cx:pt>
          <cx:pt idx="1018">0.093770027160644531</cx:pt>
          <cx:pt idx="1019">0.062489986419677734</cx:pt>
          <cx:pt idx="1020">0.046869993209838867</cx:pt>
          <cx:pt idx="1021">0.08209991455078125</cx:pt>
          <cx:pt idx="1022">0.09375</cx:pt>
          <cx:pt idx="1023">0.062489986419677734</cx:pt>
          <cx:pt idx="1024">0.078130006790161133</cx:pt>
          <cx:pt idx="1025">0.046880006790161133</cx:pt>
          <cx:pt idx="1026">0.078119993209838867</cx:pt>
          <cx:pt idx="1027">0.046880006790161133</cx:pt>
          <cx:pt idx="1028">0.078119993209838867</cx:pt>
          <cx:pt idx="1029">0.089040040969848633</cx:pt>
          <cx:pt idx="1030">0.073620080947875977</cx:pt>
          <cx:pt idx="1031">0.096989870071411133</cx:pt>
          <cx:pt idx="1032">0.062780141830444336</cx:pt>
          <cx:pt idx="1033">0.083179950714111328</cx:pt>
          <cx:pt idx="1034">0.06277012825012207</cx:pt>
          <cx:pt idx="1035">0.090929985046386719</cx:pt>
          <cx:pt idx="1036">0.047729969024658203</cx:pt>
          <cx:pt idx="1037">0.078119993209838867</cx:pt>
          <cx:pt idx="1038">0.094229936599731445</cx:pt>
          <cx:pt idx="1039">0.078399896621704102</cx:pt>
          <cx:pt idx="1040">0.09375</cx:pt>
          <cx:pt idx="1041">0.062739849090576172</cx:pt>
          <cx:pt idx="1042">0.093760013580322266</cx:pt>
          <cx:pt idx="1043">0.062510013580322266</cx:pt>
          <cx:pt idx="1044">0.078119993209838867</cx:pt>
          <cx:pt idx="1045">0.093760013580322266</cx:pt>
          <cx:pt idx="1046">0.078109979629516602</cx:pt>
          <cx:pt idx="1047">0.094470024108886719</cx:pt>
          <cx:pt idx="1048">0.0625</cx:pt>
          <cx:pt idx="1049">0.078130006790161133</cx:pt>
          <cx:pt idx="1050">0.057859897613525391</cx:pt>
          <cx:pt idx="1051">0.078130006790161133</cx:pt>
          <cx:pt idx="1052">0.046880006790161133</cx:pt>
          <cx:pt idx="1053">0.065239906311035156</cx:pt>
          <cx:pt idx="1054">0.093319892883300781</cx:pt>
          <cx:pt idx="1055">0.074619770050048828</cx:pt>
          <cx:pt idx="1056">0.078130006790161133</cx:pt>
          <cx:pt idx="1057">0.062489986419677734</cx:pt>
          <cx:pt idx="1058">0.078119993209838867</cx:pt>
          <cx:pt idx="1059">0.073509931564331055</cx:pt>
          <cx:pt idx="1060">0.089319944381713867</cx:pt>
          <cx:pt idx="1061">0.0625</cx:pt>
          <cx:pt idx="1062">0.078119993209838867</cx:pt>
          <cx:pt idx="1063">0.047930002212524414</cx:pt>
          <cx:pt idx="1064">0.0625</cx:pt>
          <cx:pt idx="1065">0.079820156097412109</cx:pt>
          <cx:pt idx="1066">0.046859979629516602</cx:pt>
          <cx:pt idx="1067">0.078130006790161133</cx:pt>
          <cx:pt idx="1068">0.062510013580322266</cx:pt>
          <cx:pt idx="1069">0.078130006790161133</cx:pt>
          <cx:pt idx="1070">0.06248021125793457</cx:pt>
          <cx:pt idx="1071">0.078119993209838867</cx:pt>
          <cx:pt idx="1072">0.062279939651489258</cx:pt>
          <cx:pt idx="1073">0.078249931335449219</cx:pt>
          <cx:pt idx="1074">0.09375</cx:pt>
          <cx:pt idx="1075">0.062510013580322266</cx:pt>
          <cx:pt idx="1076">0.093989849090576172</cx:pt>
          <cx:pt idx="1077">0.078130006790161133</cx:pt>
          <cx:pt idx="1078">0.09375</cx:pt>
          <cx:pt idx="1079">0.0625</cx:pt>
          <cx:pt idx="1080">0.09375</cx:pt>
          <cx:pt idx="1081">0.0625</cx:pt>
          <cx:pt idx="1082">0.078119993209838867</cx:pt>
          <cx:pt idx="1083">0.0625</cx:pt>
          <cx:pt idx="1084">0.077899932861328125</cx:pt>
          <cx:pt idx="1085">0.046859979629516602</cx:pt>
          <cx:pt idx="1086">0.078109979629516602</cx:pt>
          <cx:pt idx="1087">0.046869993209838867</cx:pt>
          <cx:pt idx="1088">0.078119993209838867</cx:pt>
          <cx:pt idx="1089">0.078119993209838867</cx:pt>
          <cx:pt idx="1090">0.057590007781982422</cx:pt>
          <cx:pt idx="1091">0.078350067138671875</cx:pt>
          <cx:pt idx="1092">0.062700033187866211</cx:pt>
          <cx:pt idx="1093">0.062290191650390625</cx:pt>
          <cx:pt idx="1094">0.093760013580322266</cx:pt>
          <cx:pt idx="1095">0.077839851379394531</cx:pt>
          <cx:pt idx="1096">0.10127997398376465</cx:pt>
          <cx:pt idx="1097">0.066179990768432617</cx:pt>
          <cx:pt idx="1098">0.09393000602722168</cx:pt>
          <cx:pt idx="1099">0.0625</cx:pt>
          <cx:pt idx="1100">0.093760013580322266</cx:pt>
          <cx:pt idx="1101">0.062510013580322266</cx:pt>
          <cx:pt idx="1102">0.078130006790161133</cx:pt>
          <cx:pt idx="1103">0.09375</cx:pt>
          <cx:pt idx="1104">0.078130006790161133</cx:pt>
          <cx:pt idx="1105">0.0625</cx:pt>
          <cx:pt idx="1106">0.062510013580322266</cx:pt>
          <cx:pt idx="1107">0.10398006439208984</cx:pt>
          <cx:pt idx="1108">0.078150033950805664</cx:pt>
          <cx:pt idx="1109">0.09375</cx:pt>
          <cx:pt idx="1110">0.062510013580322266</cx:pt>
          <cx:pt idx="1111">0.078119993209838867</cx:pt>
          <cx:pt idx="1112">0.062510013580322266</cx:pt>
          <cx:pt idx="1113">0.078130006790161133</cx:pt>
          <cx:pt idx="1114">0.09375</cx:pt>
          <cx:pt idx="1115">0.07220005989074707</cx:pt>
          <cx:pt idx="1116">0.078130006790161133</cx:pt>
          <cx:pt idx="1117">0.0625</cx:pt>
          <cx:pt idx="1118">0.078109979629516602</cx:pt>
          <cx:pt idx="1119">0.09375</cx:pt>
          <cx:pt idx="1120">0.05792999267578125</cx:pt>
          <cx:pt idx="1121">0.073339939117431641</cx:pt>
          <cx:pt idx="1122">0.060140132904052734</cx:pt>
          <cx:pt idx="1123">0.078130006790161133</cx:pt>
          <cx:pt idx="1124">0.10938000679016113</cx:pt>
          <cx:pt idx="1125">0.078119993209838867</cx:pt>
          <cx:pt idx="1126">0.093739986419677734</cx:pt>
          <cx:pt idx="1127">0.0625</cx:pt>
          <cx:pt idx="1128">0.093780040740966797</cx:pt>
          <cx:pt idx="1129">0.062530040740966797</cx:pt>
          <cx:pt idx="1130">0.093990087509155273</cx:pt>
          <cx:pt idx="1131">0.0625</cx:pt>
          <cx:pt idx="1132">0.046880006790161133</cx:pt>
          <cx:pt idx="1133">0.062530040740966797</cx:pt>
          <cx:pt idx="1134">0.078130006790161133</cx:pt>
          <cx:pt idx="1135">0.0625</cx:pt>
          <cx:pt idx="1136">0.078130006790161133</cx:pt>
          <cx:pt idx="1137">0.046869993209838867</cx:pt>
          <cx:pt idx="1138">0.062530040740966797</cx:pt>
          <cx:pt idx="1139">0.078109979629516602</cx:pt>
          <cx:pt idx="1140">0.058190107345581055</cx:pt>
          <cx:pt idx="1141">0.094680070877075195</cx:pt>
          <cx:pt idx="1142">0.062879800796508789</cx:pt>
          <cx:pt idx="1143">0.093760013580322266</cx:pt>
          <cx:pt idx="1144">0.06248021125793457</cx:pt>
          <cx:pt idx="1145">0.078119993209838867</cx:pt>
          <cx:pt idx="1146">0.093739986419677734</cx:pt>
          <cx:pt idx="1147">0.062510013580322266</cx:pt>
          <cx:pt idx="1148">0.078130006790161133</cx:pt>
          <cx:pt idx="1149">0.055279970169067383</cx:pt>
          <cx:pt idx="1150">0.078130006790161133</cx:pt>
          <cx:pt idx="1151">0.046880006790161133</cx:pt>
          <cx:pt idx="1152">0.062489986419677734</cx:pt>
          <cx:pt idx="1153">0.078130006790161133</cx:pt>
          <cx:pt idx="1154">0.046880006790161133</cx:pt>
          <cx:pt idx="1155">0.078130006790161133</cx:pt>
          <cx:pt idx="1156">0.078130006790161133</cx:pt>
          <cx:pt idx="1157">0.046890020370483398</cx:pt>
          <cx:pt idx="1158">0.078130006790161133</cx:pt>
          <cx:pt idx="1159">0.09375</cx:pt>
          <cx:pt idx="1160">0.073180198669433594</cx:pt>
          <cx:pt idx="1161">0.073529958724975586</cx:pt>
          <cx:pt idx="1162">0.094909906387329102</cx:pt>
          <cx:pt idx="1163">0.078370094299316406</cx:pt>
          <cx:pt idx="1164">0.1002500057220459</cx:pt>
          <cx:pt idx="1165">0.077909946441650391</cx:pt>
          <cx:pt idx="1166">0.079830169677734375</cx:pt>
          <cx:pt idx="1167">0.062270164489746094</cx:pt>
          <cx:pt idx="1168">0.078119993209838867</cx:pt>
          <cx:pt idx="1169">0.10524988174438477</cx:pt>
          <cx:pt idx="1170">0.062510013580322266</cx:pt>
          <cx:pt idx="1171">0.093739986419677734</cx:pt>
          <cx:pt idx="1172">0.0625</cx:pt>
          <cx:pt idx="1173">0.090780019760131836</cx:pt>
          <cx:pt idx="1174">0.066699981689453125</cx:pt>
          <cx:pt idx="1175">0.078119993209838867</cx:pt>
          <cx:pt idx="1176">0.0625</cx:pt>
          <cx:pt idx="1177">0.062489986419677734</cx:pt>
          <cx:pt idx="1178">0.083460092544555664</cx:pt>
          <cx:pt idx="1179">0.062340021133422852</cx:pt>
          <cx:pt idx="1180">0.078140020370483398</cx:pt>
          <cx:pt idx="1181">0.05774998664855957</cx:pt>
          <cx:pt idx="1182">0.078400135040283203</cx:pt>
          <cx:pt idx="1183">0.094460010528564453</cx:pt>
          <cx:pt idx="1184">0.078119993209838867</cx:pt>
          <cx:pt idx="1185">0.093760013580322266</cx:pt>
          <cx:pt idx="1186">0.078119993209838867</cx:pt>
          <cx:pt idx="1187">0.093760013580322266</cx:pt>
          <cx:pt idx="1188">0.066190004348754883</cx:pt>
          <cx:pt idx="1189">0.092109918594360352</cx:pt>
          <cx:pt idx="1190">0.0625</cx:pt>
          <cx:pt idx="1191">0.078130006790161133</cx:pt>
          <cx:pt idx="1192">0.093709945678710938</cx:pt>
          <cx:pt idx="1193">0.078350067138671875</cx:pt>
          <cx:pt idx="1194">0.09254002571105957</cx:pt>
          <cx:pt idx="1195">0.0625</cx:pt>
          <cx:pt idx="1196">0.09375</cx:pt>
          <cx:pt idx="1197">0.0625</cx:pt>
          <cx:pt idx="1198">0.078129768371582031</cx:pt>
          <cx:pt idx="1199">0.046869993209838867</cx:pt>
          <cx:pt idx="1200">0.0625</cx:pt>
          <cx:pt idx="1201">0.078119993209838867</cx:pt>
          <cx:pt idx="1202">0.069010019302368164</cx:pt>
          <cx:pt idx="1203">0.078130006790161133</cx:pt>
          <cx:pt idx="1204">0.093760013580322266</cx:pt>
          <cx:pt idx="1205">0.0625</cx:pt>
          <cx:pt idx="1206">0.081799983978271484</cx:pt>
          <cx:pt idx="1207">0.0625</cx:pt>
          <cx:pt idx="1208">0.078609943389892578</cx:pt>
          <cx:pt idx="1209">0.093539953231811523</cx:pt>
          <cx:pt idx="1210">0.0625</cx:pt>
          <cx:pt idx="1211">0.089089870452880859</cx:pt>
          <cx:pt idx="1212">0.0627899169921875</cx:pt>
          <cx:pt idx="1213">0.081859827041625977</cx:pt>
          <cx:pt idx="1214">0.046999931335449219</cx:pt>
          <cx:pt idx="1215">0.078130006790161133</cx:pt>
          <cx:pt idx="1216">0.046920061111450195</cx:pt>
          <cx:pt idx="1217">0.078400135040283203</cx:pt>
          <cx:pt idx="1218">0.094500064849853516</cx:pt>
          <cx:pt idx="1219">0.078119993209838867</cx:pt>
          <cx:pt idx="1220">0.10938000679016113</cx:pt>
          <cx:pt idx="1221">0.062489986419677734</cx:pt>
          <cx:pt idx="1222">0.078130006790161133</cx:pt>
          <cx:pt idx="1223">0.0625</cx:pt>
          <cx:pt idx="1224">0.078119993209838867</cx:pt>
          <cx:pt idx="1225">0.046900033950805664</cx:pt>
          <cx:pt idx="1226">0.0625</cx:pt>
          <cx:pt idx="1227">0.078120231628417969</cx:pt>
          <cx:pt idx="1228">0.062279939651489258</cx:pt>
          <cx:pt idx="1229">0.083729982376098633</cx:pt>
          <cx:pt idx="1230">0.046869993209838867</cx:pt>
          <cx:pt idx="1231">0.072989940643310547</cx:pt>
          <cx:pt idx="1232">0.047160148620605469</cx:pt>
          <cx:pt idx="1233">0.062230110168457031</cx:pt>
          <cx:pt idx="1234">0.089979887008666992</cx:pt>
          <cx:pt idx="1235">0.050310134887695313</cx:pt>
          <cx:pt idx="1236">0.078000068664550781</cx:pt>
          <cx:pt idx="1237">0.095649957656860352</cx:pt>
          <cx:pt idx="1238">0.06277012825012207</cx:pt>
          <cx:pt idx="1239">0.09402012825012207</cx:pt>
          <cx:pt idx="1240">0.062489986419677734</cx:pt>
          <cx:pt idx="1241">0.095190048217773438</cx:pt>
          <cx:pt idx="1242">0.062469959259033203</cx:pt>
          <cx:pt idx="1243">0.096539974212646484</cx:pt>
          <cx:pt idx="1244">0.068850040435791016</cx:pt>
          <cx:pt idx="1245">0.078119993209838867</cx:pt>
          <cx:pt idx="1246">0.046880006790161133</cx:pt>
          <cx:pt idx="1247">0.083459854125976563</cx:pt>
          <cx:pt idx="1248">0.047100067138671875</cx:pt>
          <cx:pt idx="1249">0.078120231628417969</cx:pt>
          <cx:pt idx="1250">0.09375</cx:pt>
          <cx:pt idx="1251">0.062510013580322266</cx:pt>
          <cx:pt idx="1252">0.078150033950805664</cx:pt>
          <cx:pt idx="1253">0.046880006790161133</cx:pt>
          <cx:pt idx="1254">0.078119993209838867</cx:pt>
          <cx:pt idx="1255">0.046969890594482422</cx:pt>
          <cx:pt idx="1256">0.077829837799072266</cx:pt>
          <cx:pt idx="1257">0.081719875335693359</cx:pt>
          <cx:pt idx="1258">0.0625</cx:pt>
          <cx:pt idx="1259">0.078119993209838867</cx:pt>
          <cx:pt idx="1260">0.09375</cx:pt>
          <cx:pt idx="1261">0.073709964752197266</cx:pt>
          <cx:pt idx="1262">0.07359004020690918</cx:pt>
          <cx:pt idx="1263">0.06306004524230957</cx:pt>
          <cx:pt idx="1264">0.078389883041381836</cx:pt>
          <cx:pt idx="1265">0.098280191421508789</cx:pt>
          <cx:pt idx="1266">0.0625</cx:pt>
          <cx:pt idx="1267">0.078429937362670898</cx:pt>
          <cx:pt idx="1268">0.062740087509155273</cx:pt>
          <cx:pt idx="1269">0.09375</cx:pt>
          <cx:pt idx="1270">0.062489986419677734</cx:pt>
          <cx:pt idx="1271">0.093530178070068359</cx:pt>
          <cx:pt idx="1272">0.046890020370483398</cx:pt>
          <cx:pt idx="1273">0.062510013580322266</cx:pt>
          <cx:pt idx="1274">0.081690073013305664</cx:pt>
          <cx:pt idx="1275">0.053619861602783203</cx:pt>
          <cx:pt idx="1276">0.078119993209838867</cx:pt>
          <cx:pt idx="1277">0.09375</cx:pt>
          <cx:pt idx="1278">0.0625</cx:pt>
          <cx:pt idx="1279">0.085809946060180664</cx:pt>
          <cx:pt idx="1280">0.062489986419677734</cx:pt>
          <cx:pt idx="1281">0.0625</cx:pt>
          <cx:pt idx="1282">0.078130006790161133</cx:pt>
          <cx:pt idx="1283">0.062489986419677734</cx:pt>
          <cx:pt idx="1284">0.078130006790161133</cx:pt>
          <cx:pt idx="1285">0.0625</cx:pt>
          <cx:pt idx="1286">0.078130006790161133</cx:pt>
          <cx:pt idx="1287">0.046880006790161133</cx:pt>
          <cx:pt idx="1288">0.080929994583129883</cx:pt>
          <cx:pt idx="1289">0.099629878997802734</cx:pt>
          <cx:pt idx="1290">0.062489986419677734</cx:pt>
          <cx:pt idx="1291">0.078119993209838867</cx:pt>
          <cx:pt idx="1292">0.058180093765258789</cx:pt>
          <cx:pt idx="1293">0.078490018844604492</cx:pt>
          <cx:pt idx="1294">0.093869924545288086</cx:pt>
          <cx:pt idx="1295">0.065940141677856445</cx:pt>
          <cx:pt idx="1296">0.046609878540039063</cx:pt>
          <cx:pt idx="1297">0.077859878540039063</cx:pt>
          <cx:pt idx="1298">0.099429845809936523</cx:pt>
          <cx:pt idx="1299">0.062759876251220703</cx:pt>
          <cx:pt idx="1300">0.078789949417114258</cx:pt>
          <cx:pt idx="1301">0.065150022506713867</cx:pt>
          <cx:pt idx="1302">0.073330163955688477</cx:pt>
          <cx:pt idx="1303">0.088929891586303711</cx:pt>
          <cx:pt idx="1304">0.070489883422851563</cx:pt>
          <cx:pt idx="1305">0.093520164489746094</cx:pt>
          <cx:pt idx="1306">0.062489986419677734</cx:pt>
          <cx:pt idx="1307">0.062510013580322266</cx:pt>
          <cx:pt idx="1308">0.078119993209838867</cx:pt>
          <cx:pt idx="1309">0.062279939651489258</cx:pt>
          <cx:pt idx="1310">0.078119993209838867</cx:pt>
          <cx:pt idx="1311">0.093760013580322266</cx:pt>
          <cx:pt idx="1312">0.078119993209838867</cx:pt>
          <cx:pt idx="1313">0.046880006790161133</cx:pt>
          <cx:pt idx="1314">0.067409992218017578</cx:pt>
          <cx:pt idx="1315">0.093739986419677734</cx:pt>
          <cx:pt idx="1316">0.074630022048950195</cx:pt>
          <cx:pt idx="1317">0.078119993209838867</cx:pt>
          <cx:pt idx="1318">0.048480033874511719</cx:pt>
          <cx:pt idx="1319">0.0625</cx:pt>
          <cx:pt idx="1320">0.097149848937988281</cx:pt>
          <cx:pt idx="1321">0.062510013580322266</cx:pt>
          <cx:pt idx="1322">0.088979959487915039</cx:pt>
          <cx:pt idx="1323">0.057689905166625977</cx:pt>
          <cx:pt idx="1324">0.078989982604980469</cx:pt>
          <cx:pt idx="1325">0.062279939651489258</cx:pt>
          <cx:pt idx="1326">0.062540054321289063</cx:pt>
          <cx:pt idx="1327">0.09375</cx:pt>
          <cx:pt idx="1328">0.0625</cx:pt>
          <cx:pt idx="1329">0.071630001068115234</cx:pt>
          <cx:pt idx="1330">0.062489986419677734</cx:pt>
          <cx:pt idx="1331">0.078119993209838867</cx:pt>
          <cx:pt idx="1332">0.093780040740966797</cx:pt>
          <cx:pt idx="1333">0.0625</cx:pt>
          <cx:pt idx="1334">0.09375</cx:pt>
          <cx:pt idx="1335">0.062489986419677734</cx:pt>
          <cx:pt idx="1336">0.078119993209838867</cx:pt>
          <cx:pt idx="1337">0.046880006790161133</cx:pt>
          <cx:pt idx="1338">0.0625</cx:pt>
          <cx:pt idx="1339">0.09375</cx:pt>
          <cx:pt idx="1340">0.0625</cx:pt>
          <cx:pt idx="1341">0.093760013580322266</cx:pt>
          <cx:pt idx="1342">0.0625</cx:pt>
          <cx:pt idx="1343">0.073529958724975586</cx:pt>
          <cx:pt idx="1344">0.062760114669799805</cx:pt>
          <cx:pt idx="1345">0.07890009880065918</cx:pt>
          <cx:pt idx="1346">0.046880006790161133</cx:pt>
          <cx:pt idx="1347">0.081390142440795898</cx:pt>
          <cx:pt idx="1348">0.078130006790161133</cx:pt>
          <cx:pt idx="1349">0.0686798095703125</cx:pt>
          <cx:pt idx="1350">0.078130006790161133</cx:pt>
          <cx:pt idx="1351">0.0625</cx:pt>
          <cx:pt idx="1352">0.093760013580322266</cx:pt>
          <cx:pt idx="1353">0.065789937973022461</cx:pt>
          <cx:pt idx="1354">0.078130006790161133</cx:pt>
          <cx:pt idx="1355">0.10022997856140137</cx:pt>
          <cx:pt idx="1356">0.07182002067565918</cx:pt>
          <cx:pt idx="1357">0.10239005088806152</cx:pt>
          <cx:pt idx="1358">0.077909946441650391</cx:pt>
          <cx:pt idx="1359">0.096210002899169922</cx:pt>
          <cx:pt idx="1360">0.062520027160644531</cx:pt>
          <cx:pt idx="1361">0.078670024871826172</cx:pt>
          <cx:pt idx="1362">0.078140020370483398</cx:pt>
          <cx:pt idx="1363">0.093739986419677734</cx:pt>
          <cx:pt idx="1364">0.062510013580322266</cx:pt>
          <cx:pt idx="1365">0.046880006790161133</cx:pt>
          <cx:pt idx="1366">0.062469959259033203</cx:pt>
          <cx:pt idx="1367">0.078130006790161133</cx:pt>
          <cx:pt idx="1368">0.046880006790161133</cx:pt>
          <cx:pt idx="1369">0.062489986419677734</cx:pt>
          <cx:pt idx="1370">0.078119993209838867</cx:pt>
          <cx:pt idx="1371">0.046849966049194336</cx:pt>
          <cx:pt idx="1372">0.0625</cx:pt>
          <cx:pt idx="1373">0.099119901657104492</cx:pt>
          <cx:pt idx="1374">0.0625</cx:pt>
          <cx:pt idx="1375">0.078130006790161133</cx:pt>
          <cx:pt idx="1376">0.064470052719116211</cx:pt>
          <cx:pt idx="1377">0.078119993209838867</cx:pt>
          <cx:pt idx="1378">0.0625</cx:pt>
          <cx:pt idx="1379">0.094379901885986328</cx:pt>
          <cx:pt idx="1380">0.046869993209838867</cx:pt>
          <cx:pt idx="1381">0.062509775161743164</cx:pt>
          <cx:pt idx="1382">0.078530073165893555</cx:pt>
          <cx:pt idx="1383">0.09375</cx:pt>
          <cx:pt idx="1384">0.073800086975097656</cx:pt>
          <cx:pt idx="1385">0.10109996795654297</cx:pt>
          <cx:pt idx="1386">0.07500004768371582</cx:pt>
          <cx:pt idx="1387">0.081779956817626953</cx:pt>
          <cx:pt idx="1388">0.072020053863525391</cx:pt>
          <cx:pt idx="1389">0.069990158081054688</cx:pt>
          <cx:pt idx="1390">0.062379837036132813</cx:pt>
          <cx:pt idx="1391">0.078170061111450195</cx:pt>
          <cx:pt idx="1392">0.09375</cx:pt>
          <cx:pt idx="1393">0.046880006790161133</cx:pt>
          <cx:pt idx="1394">0.074949979782104492</cx:pt>
          <cx:pt idx="1395">0.089499950408935547</cx:pt>
          <cx:pt idx="1396">0.062750101089477539</cx:pt>
          <cx:pt idx="1397">0.094300031661987305</cx:pt>
          <cx:pt idx="1398">0.06222987174987793</cx:pt>
          <cx:pt idx="1399">0.079180002212524414</cx:pt>
          <cx:pt idx="1400">0.046990156173706055</cx:pt>
          <cx:pt idx="1401">0.082350015640258789</cx:pt>
          <cx:pt idx="1402">0.092110157012939453</cx:pt>
          <cx:pt idx="1403">0.063070058822631836</cx:pt>
          <cx:pt idx="1404">0.09375</cx:pt>
          <cx:pt idx="1405">0.062769889831542969</cx:pt>
          <cx:pt idx="1406">0.078130006790161133</cx:pt>
          <cx:pt idx="1407">0.046880006790161133</cx:pt>
          <cx:pt idx="1408">0.065850019454956055</cx:pt>
          <cx:pt idx="1409">0.081729888916015625</cx:pt>
          <cx:pt idx="1410">0.050500154495239258</cx:pt>
          <cx:pt idx="1411">0.066110134124755859</cx:pt>
          <cx:pt idx="1412">0.046880006790161133</cx:pt>
          <cx:pt idx="1413">0.078119993209838867</cx:pt>
          <cx:pt idx="1414">0.089119911193847656</cx:pt>
          <cx:pt idx="1415">0.062520027160644531</cx:pt>
          <cx:pt idx="1416">0.07787013053894043</cx:pt>
          <cx:pt idx="1417">0.084349870681762695</cx:pt>
          <cx:pt idx="1418">0.065639972686767578</cx:pt>
          <cx:pt idx="1419">0.094929933547973633</cx:pt>
          <cx:pt idx="1420">0.078899860382080078</cx:pt>
          <cx:pt idx="1421">0.046869993209838867</cx:pt>
          <cx:pt idx="1422">0.078119993209838867</cx:pt>
          <cx:pt idx="1423">0.093739986419677734</cx:pt>
          <cx:pt idx="1424">0.046890020370483398</cx:pt>
          <cx:pt idx="1425">0.078130006790161133</cx:pt>
          <cx:pt idx="1426">0.046880006790161133</cx:pt>
          <cx:pt idx="1427">0.062489986419677734</cx:pt>
          <cx:pt idx="1428">0.094000101089477539</cx:pt>
          <cx:pt idx="1429">0.0625</cx:pt>
          <cx:pt idx="1430">0.064889907836914063</cx:pt>
          <cx:pt idx="1431">0.046880006790161133</cx:pt>
          <cx:pt idx="1432">0.078140020370483398</cx:pt>
          <cx:pt idx="1433">0.084619998931884766</cx:pt>
          <cx:pt idx="1434">0.046869993209838867</cx:pt>
          <cx:pt idx="1435">0.077610015869140625</cx:pt>
          <cx:pt idx="1436">0.063019990921020508</cx:pt>
          <cx:pt idx="1437">0.078130006790161133</cx:pt>
          <cx:pt idx="1438">0.063390016555786133</cx:pt>
          <cx:pt idx="1439">0.078049898147583008</cx:pt>
          <cx:pt idx="1440">0.094319820404052734</cx:pt>
          <cx:pt idx="1441">0.062510013580322266</cx:pt>
          <cx:pt idx="1442">0.088020086288452148</cx:pt>
          <cx:pt idx="1443">0.0625</cx:pt>
          <cx:pt idx="1444">0.078140020370483398</cx:pt>
          <cx:pt idx="1445">0.063080072402954102</cx:pt>
          <cx:pt idx="1446">0.082859992980957031</cx:pt>
          <cx:pt idx="1447">0.093830108642578125</cx:pt>
          <cx:pt idx="1448">0.079289913177490234</cx:pt>
          <cx:pt idx="1449">0.093739986419677734</cx:pt>
          <cx:pt idx="1450">0.0625</cx:pt>
          <cx:pt idx="1451">0.078119993209838867</cx:pt>
          <cx:pt idx="1452">0.10047006607055664</cx:pt>
          <cx:pt idx="1453">0.082540035247802734</cx:pt>
          <cx:pt idx="1454">0.096410036087036133</cx:pt>
          <cx:pt idx="1455">0.062870025634765625</cx:pt>
          <cx:pt idx="1456">0.092950105667114258</cx:pt>
          <cx:pt idx="1457">0.062510013580322266</cx:pt>
          <cx:pt idx="1458">0.081740140914916992</cx:pt>
          <cx:pt idx="1459">0.094199895858764648</cx:pt>
          <cx:pt idx="1460">0.0625</cx:pt>
          <cx:pt idx="1461">0.093760013580322266</cx:pt>
          <cx:pt idx="1462">0.066140174865722656</cx:pt>
          <cx:pt idx="1463">0.08179020881652832</cx:pt>
          <cx:pt idx="1464">0.062489986419677734</cx:pt>
          <cx:pt idx="1465">0.062489986419677734</cx:pt>
          <cx:pt idx="1466">0.046869993209838867</cx:pt>
          <cx:pt idx="1467">0.062489986419677734</cx:pt>
          <cx:pt idx="1468">0.093739986419677734</cx:pt>
          <cx:pt idx="1469">0.046880006790161133</cx:pt>
          <cx:pt idx="1470">0.0625</cx:pt>
          <cx:pt idx="1471">0.093760013580322266</cx:pt>
          <cx:pt idx="1472">0.062510013580322266</cx:pt>
          <cx:pt idx="1473">0.078129768371582031</cx:pt>
          <cx:pt idx="1474">0.062489986419677734</cx:pt>
          <cx:pt idx="1475">0.072790145874023438</cx:pt>
          <cx:pt idx="1476">0.081879854202270508</cx:pt>
          <cx:pt idx="1477">0.078119993209838867</cx:pt>
          <cx:pt idx="1478">0.078390121459960938</cx:pt>
          <cx:pt idx="1479">0.046790122985839844</cx:pt>
          <cx:pt idx="1480">0.087779998779296875</cx:pt>
          <cx:pt idx="1481">0.046869993209838867</cx:pt>
          <cx:pt idx="1482">0.078109979629516602</cx:pt>
          <cx:pt idx="1483">0.0863800048828125</cx:pt>
          <cx:pt idx="1484">0.062489986419677734</cx:pt>
          <cx:pt idx="1485">0.078130006790161133</cx:pt>
          <cx:pt idx="1486">0.056659936904907227</cx:pt>
          <cx:pt idx="1487">0.082289934158325195</cx:pt>
          <cx:pt idx="1488">0.084259986877441406</cx:pt>
          <cx:pt idx="1489">0.06791996955871582</cx:pt>
          <cx:pt idx="1490">0.078130006790161133</cx:pt>
          <cx:pt idx="1491">0.047629833221435547</cx:pt>
          <cx:pt idx="1492">0.070199966430664063</cx:pt>
          <cx:pt idx="1493">0.078140020370483398</cx:pt>
          <cx:pt idx="1494">0.046869993209838867</cx:pt>
          <cx:pt idx="1495">0.073520183563232422</cx:pt>
          <cx:pt idx="1496">0.089339971542358398</cx:pt>
          <cx:pt idx="1497">0.065989971160888672</cx:pt>
          <cx:pt idx="1498">0.093980073928833008</cx:pt>
          <cx:pt idx="1499">0.062690019607543945</cx:pt>
          <cx:pt idx="1500">0.078409910202026367</cx:pt>
          <cx:pt idx="1501">0.046859979629516602</cx:pt>
          <cx:pt idx="1502">0.08134007453918457</cx:pt>
          <cx:pt idx="1503">0.097140073776245117</cx:pt>
          <cx:pt idx="1504">0.0625</cx:pt>
          <cx:pt idx="1505">0.088989973068237305</cx:pt>
          <cx:pt idx="1506">0.052269935607910156</cx:pt>
          <cx:pt idx="1507">0.078010082244873047</cx:pt>
          <cx:pt idx="1508">0.062760114669799805</cx:pt>
          <cx:pt idx="1509">0.078389883041381836</cx:pt>
          <cx:pt idx="1510">0.078310012817382813</cx:pt>
          <cx:pt idx="1511">0.0625</cx:pt>
          <cx:pt idx="1512">0.078219890594482422</cx:pt>
          <cx:pt idx="1513">0.05466008186340332</cx:pt>
          <cx:pt idx="1514">0.069130182266235352</cx:pt>
          <cx:pt idx="1515">0.09375</cx:pt>
          <cx:pt idx="1516">0.0625</cx:pt>
          <cx:pt idx="1517">0.085399866104125977</cx:pt>
          <cx:pt idx="1518">0.0625</cx:pt>
          <cx:pt idx="1519">0.08935999870300293</cx:pt>
          <cx:pt idx="1520">0.06387019157409668</cx:pt>
          <cx:pt idx="1521">0.078119993209838867</cx:pt>
          <cx:pt idx="1522">0.093969821929931641</cx:pt>
          <cx:pt idx="1523">0.064159870147705078</cx:pt>
          <cx:pt idx="1524">0.078130006790161133</cx:pt>
          <cx:pt idx="1525">0.062510013580322266</cx:pt>
          <cx:pt idx="1526">0.078140020370483398</cx:pt>
          <cx:pt idx="1527">0.093780040740966797</cx:pt>
          <cx:pt idx="1528">0.078119993209838867</cx:pt>
          <cx:pt idx="1529">0.09375</cx:pt>
          <cx:pt idx="1530">0.062510013580322266</cx:pt>
          <cx:pt idx="1531">0.078119993209838867</cx:pt>
          <cx:pt idx="1532">0.046880006790161133</cx:pt>
          <cx:pt idx="1533">0.078119993209838867</cx:pt>
          <cx:pt idx="1534">0.094460010528564453</cx:pt>
          <cx:pt idx="1535">0.093959808349609375</cx:pt>
          <cx:pt idx="1536">0.057780027389526367</cx:pt>
          <cx:pt idx="1537">0.089319944381713867</cx:pt>
          <cx:pt idx="1538">0.046689987182617188</cx:pt>
          <cx:pt idx="1539">0.089299917221069336</cx:pt>
          <cx:pt idx="1540">0.046880006790161133</cx:pt>
          <cx:pt idx="1541">0.078130006790161133</cx:pt>
          <cx:pt idx="1542">0.093760013580322266</cx:pt>
          <cx:pt idx="1543">0.062479972839355469</cx:pt>
          <cx:pt idx="1544">0.078130006790161133</cx:pt>
          <cx:pt idx="1545">0.046869993209838867</cx:pt>
          <cx:pt idx="1546">0.078120231628417969</cx:pt>
          <cx:pt idx="1547">0.093739986419677734</cx:pt>
          <cx:pt idx="1548">0.062530040740966797</cx:pt>
          <cx:pt idx="1549">0.078119993209838867</cx:pt>
          <cx:pt idx="1550">0.062510013580322266</cx:pt>
          <cx:pt idx="1551">0.06306004524230957</cx:pt>
          <cx:pt idx="1552">0.078130006790161133</cx:pt>
          <cx:pt idx="1553">0.062729835510253906</cx:pt>
          <cx:pt idx="1554">0.078119993209838867</cx:pt>
          <cx:pt idx="1555">0.046880006790161133</cx:pt>
          <cx:pt idx="1556">0.0625</cx:pt>
          <cx:pt idx="1557">0.076530218124389648</cx:pt>
          <cx:pt idx="1558">0.06277012825012207</cx:pt>
          <cx:pt idx="1559">0.069089889526367188</cx:pt>
          <cx:pt idx="1560">0.094840049743652344</cx:pt>
          <cx:pt idx="1561">0.0625</cx:pt>
          <cx:pt idx="1562">0.077859878540039063</cx:pt>
          <cx:pt idx="1563">0.0625</cx:pt>
          <cx:pt idx="1564">0.081730127334594727</cx:pt>
          <cx:pt idx="1565">0.093739986419677734</cx:pt>
          <cx:pt idx="1566">0.078140020370483398</cx:pt>
          <cx:pt idx="1567">0.089460134506225586</cx:pt>
          <cx:pt idx="1568">0.046869993209838867</cx:pt>
          <cx:pt idx="1569">0.078410148620605469</cx:pt>
          <cx:pt idx="1570">0.047029972076416016</cx:pt>
          <cx:pt idx="1571">0.078629970550537109</cx:pt>
          <cx:pt idx="1572">0.046509981155395508</cx:pt>
          <cx:pt idx="1573">0.067859888076782227</cx:pt>
          <cx:pt idx="1574">0.093739986419677734</cx:pt>
          <cx:pt idx="1575">0.068769931793212891</cx:pt>
          <cx:pt idx="1576">0.078119993209838867</cx:pt>
          <cx:pt idx="1577">0.046880006790161133</cx:pt>
          <cx:pt idx="1578">0.078360080718994141</cx:pt>
          <cx:pt idx="1579">0.0625</cx:pt>
          <cx:pt idx="1580">0.078660011291503906</cx:pt>
          <cx:pt idx="1581">0.081770181655883789</cx:pt>
          <cx:pt idx="1582">0.072049856185913086</cx:pt>
          <cx:pt idx="1583">0.084939956665039063</cx:pt>
          <cx:pt idx="1584">0.053580045700073242</cx:pt>
          <cx:pt idx="1585">0.081500053405761719</cx:pt>
          <cx:pt idx="1586">0.062530040740966797</cx:pt>
          <cx:pt idx="1587">0.078119993209838867</cx:pt>
          <cx:pt idx="1588">0.09375</cx:pt>
          <cx:pt idx="1589">0.0625</cx:pt>
          <cx:pt idx="1590">0.093760013580322266</cx:pt>
          <cx:pt idx="1591">0.062510013580322266</cx:pt>
          <cx:pt idx="1592">0.078119993209838867</cx:pt>
          <cx:pt idx="1593">0.09375</cx:pt>
          <cx:pt idx="1594">0.066259860992431641</cx:pt>
          <cx:pt idx="1595">0.079950094223022461</cx:pt>
          <cx:pt idx="1596">0.062510013580322266</cx:pt>
          <cx:pt idx="1597">0.089400053024291992</cx:pt>
          <cx:pt idx="1598">0.062769889831542969</cx:pt>
          <cx:pt idx="1599">0.078680038452148438</cx:pt>
          <cx:pt idx="1600">0.046890020370483398</cx:pt>
          <cx:pt idx="1601">0.078130006790161133</cx:pt>
          <cx:pt idx="1602">0.09375</cx:pt>
          <cx:pt idx="1603">0.046880006790161133</cx:pt>
          <cx:pt idx="1604">0.081759929656982422</cx:pt>
          <cx:pt idx="1605">0.093889951705932617</cx:pt>
          <cx:pt idx="1606">0.062490224838256836</cx:pt>
          <cx:pt idx="1607">0.088720083236694336</cx:pt>
          <cx:pt idx="1608">0.046880006790161133</cx:pt>
          <cx:pt idx="1609">0.078119993209838867</cx:pt>
          <cx:pt idx="1610">0.093810081481933594</cx:pt>
          <cx:pt idx="1611">0.07808995246887207</cx:pt>
          <cx:pt idx="1612">0.078390121459960938</cx:pt>
          <cx:pt idx="1613">0.066580057144165039</cx:pt>
          <cx:pt idx="1614">0.083160161972045898</cx:pt>
          <cx:pt idx="1615">0.047080039978027344</cx:pt>
          <cx:pt idx="1616">0.062759876251220703</cx:pt>
          <cx:pt idx="1617">0.093739986419677734</cx:pt>
          <cx:pt idx="1618">0.0625</cx:pt>
          <cx:pt idx="1619">0.078119993209838867</cx:pt>
          <cx:pt idx="1620">0.10180997848510742</cx:pt>
          <cx:pt idx="1621">0.062510013580322266</cx:pt>
          <cx:pt idx="1622">0.078119993209838867</cx:pt>
          <cx:pt idx="1623">0.062489986419677734</cx:pt>
          <cx:pt idx="1624">0.062510013580322266</cx:pt>
          <cx:pt idx="1625">0.097320079803466797</cx:pt>
          <cx:pt idx="1626">0.0625</cx:pt>
          <cx:pt idx="1627">0.079100131988525391</cx:pt>
          <cx:pt idx="1628">0.089299917221069336</cx:pt>
          <cx:pt idx="1629">0.07883000373840332</cx:pt>
          <cx:pt idx="1630">0.093480110168457031</cx:pt>
          <cx:pt idx="1631">0.072969913482666016</cx:pt>
          <cx:pt idx="1632">0.10082006454467773</cx:pt>
          <cx:pt idx="1633">0.062459945678710938</cx:pt>
          <cx:pt idx="1634">0.09031987190246582</cx:pt>
          <cx:pt idx="1635">0.047140121459960938</cx:pt>
          <cx:pt idx="1636">0.066689968109130859</cx:pt>
          <cx:pt idx="1637">0.093739986419677734</cx:pt>
          <cx:pt idx="1638">0.078180074691772461</cx:pt>
          <cx:pt idx="1639">0.10026001930236816</cx:pt>
          <cx:pt idx="1640">0.078969955444335938</cx:pt>
          <cx:pt idx="1641">0.078129768371582031</cx:pt>
          <cx:pt idx="1642">0.068140029907226563</cx:pt>
          <cx:pt idx="1643">0.078119993209838867</cx:pt>
          <cx:pt idx="1644">0.046880006790161133</cx:pt>
          <cx:pt idx="1645">0.0625</cx:pt>
          <cx:pt idx="1646">0.096179962158203125</cx:pt>
          <cx:pt idx="1647">0.062479972839355469</cx:pt>
          <cx:pt idx="1648">0.0625</cx:pt>
          <cx:pt idx="1649">0.093760013580322266</cx:pt>
          <cx:pt idx="1650">0.06289982795715332</cx:pt>
          <cx:pt idx="1651">0.081749916076660156</cx:pt>
          <cx:pt idx="1652">0.046869993209838867</cx:pt>
          <cx:pt idx="1653">0.078130006790161133</cx:pt>
          <cx:pt idx="1654">0.046869993209838867</cx:pt>
          <cx:pt idx="1655">0.078399896621704102</cx:pt>
          <cx:pt idx="1656">0.09375</cx:pt>
          <cx:pt idx="1657">0.057509899139404297</cx:pt>
          <cx:pt idx="1658">0.091920137405395508</cx:pt>
          <cx:pt idx="1659">0.0625</cx:pt>
          <cx:pt idx="1660">0.078119993209838867</cx:pt>
          <cx:pt idx="1661">0.088099956512451172</cx:pt>
          <cx:pt idx="1662">0.062510013580322266</cx:pt>
          <cx:pt idx="1663">0.081550121307373047</cx:pt>
          <cx:pt idx="1664">0.093669891357421875</cx:pt>
          <cx:pt idx="1665">0.062489986419677734</cx:pt>
          <cx:pt idx="1666">0.078100204467773438</cx:pt>
          <cx:pt idx="1667">0.089900016784667969</cx:pt>
          <cx:pt idx="1668">0.062510013580322266</cx:pt>
          <cx:pt idx="1669">0.093990087509155273</cx:pt>
          <cx:pt idx="1670">0.073340177536010742</cx:pt>
          <cx:pt idx="1671">0.093980073928833008</cx:pt>
          <cx:pt idx="1672">0.077899932861328125</cx:pt>
          <cx:pt idx="1673">0.095459938049316406</cx:pt>
          <cx:pt idx="1674">0.062489986419677734</cx:pt>
          <cx:pt idx="1675">0.0846099853515625</cx:pt>
          <cx:pt idx="1676">0.070950031280517578</cx:pt>
          <cx:pt idx="1677">0.078119993209838867</cx:pt>
          <cx:pt idx="1678">0.057790040969848633</cx:pt>
          <cx:pt idx="1679">0.078130006790161133</cx:pt>
          <cx:pt idx="1680">0.046880006790161133</cx:pt>
          <cx:pt idx="1681">0.062489986419677734</cx:pt>
          <cx:pt idx="1682">0.086139917373657227</cx:pt>
          <cx:pt idx="1683">0.049880027770996094</cx:pt>
          <cx:pt idx="1684">0.078130006790161133</cx:pt>
          <cx:pt idx="1685">0.10097002983093262</cx:pt>
          <cx:pt idx="1686">0.077909946441650391</cx:pt>
          <cx:pt idx="1687">0.093739986419677734</cx:pt>
          <cx:pt idx="1688">0.062510013580322266</cx:pt>
          <cx:pt idx="1689">0.078130006790161133</cx:pt>
          <cx:pt idx="1690">0.09375</cx:pt>
          <cx:pt idx="1691">0.064059972763061523</cx:pt>
          <cx:pt idx="1692">0.064650058746337891</cx:pt>
          <cx:pt idx="1693">0.097359895706176758</cx:pt>
          <cx:pt idx="1694">0.0625</cx:pt>
          <cx:pt idx="1695">0.093739986419677734</cx:pt>
          <cx:pt idx="1696">0.093739986419677734</cx:pt>
          <cx:pt idx="1697">0.074970006942749023</cx:pt>
          <cx:pt idx="1698">0.093760013580322266</cx:pt>
          <cx:pt idx="1699">0.078119993209838867</cx:pt>
          <cx:pt idx="1700">0.088760137557983398</cx:pt>
          <cx:pt idx="1701">0.046870231628417969</cx:pt>
          <cx:pt idx="1702">0.078690052032470703</cx:pt>
          <cx:pt idx="1703">0.089439868927001953</cx:pt>
          <cx:pt idx="1704">0.062510013580322266</cx:pt>
          <cx:pt idx="1705">0.078119993209838867</cx:pt>
          <cx:pt idx="1706">0.060389995574951172</cx:pt>
          <cx:pt idx="1707">0.078119993209838867</cx:pt>
          <cx:pt idx="1708">0.078130006790161133</cx:pt>
          <cx:pt idx="1709">0.062740087509155273</cx:pt>
          <cx:pt idx="1710">0.078119993209838867</cx:pt>
          <cx:pt idx="1711">0.094399929046630859</cx:pt>
          <cx:pt idx="1712">0.064260005950927734</cx:pt>
          <cx:pt idx="1713">0.081609964370727539</cx:pt>
          <cx:pt idx="1714">0.093780040740966797</cx:pt>
          <cx:pt idx="1715">0.050719976425170898</cx:pt>
          <cx:pt idx="1716">0.068709850311279297</cx:pt>
          <cx:pt idx="1717">0.093739986419677734</cx:pt>
          <cx:pt idx="1718">0.078130006790161133</cx:pt>
          <cx:pt idx="1719">0.09375</cx:pt>
          <cx:pt idx="1720">0.062510013580322266</cx:pt>
          <cx:pt idx="1721">0.081549882888793945</cx:pt>
          <cx:pt idx="1722">0.046880006790161133</cx:pt>
          <cx:pt idx="1723">0.062489986419677734</cx:pt>
          <cx:pt idx="1724">0.078119993209838867</cx:pt>
          <cx:pt idx="1725">0.046880006790161133</cx:pt>
          <cx:pt idx="1726">0.062510013580322266</cx:pt>
          <cx:pt idx="1727">0.09375</cx:pt>
          <cx:pt idx="1728">0.06454014778137207</cx:pt>
          <cx:pt idx="1729">0.078119993209838867</cx:pt>
          <cx:pt idx="1730">0.041970014572143555</cx:pt>
          <cx:pt idx="1731">0.078880071640014648</cx:pt>
          <cx:pt idx="1732">0.093149900436401367</cx:pt>
          <cx:pt idx="1733">0.03954005241394043</cx:pt>
          <cx:pt idx="1734">0.062489986419677734</cx:pt>
          <cx:pt idx="1735">0.078130006790161133</cx:pt>
          <cx:pt idx="1736">0.10383009910583496</cx:pt>
          <cx:pt idx="1737">0.068659782409667969</cx:pt>
          <cx:pt idx="1738">0.078119993209838867</cx:pt>
          <cx:pt idx="1739">0.046880006790161133</cx:pt>
          <cx:pt idx="1740">0.062489986419677734</cx:pt>
          <cx:pt idx="1741">0.09375</cx:pt>
          <cx:pt idx="1742">0.062489986419677734</cx:pt>
          <cx:pt idx="1743">0.07808995246887207</cx:pt>
          <cx:pt idx="1744">0.046869993209838867</cx:pt>
          <cx:pt idx="1745">0.078130006790161133</cx:pt>
          <cx:pt idx="1746">0.046880006790161133</cx:pt>
          <cx:pt idx="1747">0.063180208206176758</cx:pt>
          <cx:pt idx="1748">0.078570127487182617</cx:pt>
          <cx:pt idx="1749">0.09375</cx:pt>
          <cx:pt idx="1750">0.0625</cx:pt>
          <cx:pt idx="1751">0.089620113372802734</cx:pt>
          <cx:pt idx="1752">0.062900066375732422</cx:pt>
          <cx:pt idx="1753">0.078000068664550781</cx:pt>
          <cx:pt idx="1754">0.062289953231811523</cx:pt>
          <cx:pt idx="1755">0.078389883041381836</cx:pt>
          <cx:pt idx="1756">0.062239885330200195</cx:pt>
          <cx:pt idx="1757">0.078119993209838867</cx:pt>
          <cx:pt idx="1758">0.04691004753112793</cx:pt>
          <cx:pt idx="1759">0.078929901123046875</cx:pt>
          <cx:pt idx="1760">0.0625</cx:pt>
          <cx:pt idx="1761">0.078130006790161133</cx:pt>
          <cx:pt idx="1762">0.09375</cx:pt>
          <cx:pt idx="1763">0.063220024108886719</cx:pt>
          <cx:pt idx="1764">0.078119993209838867</cx:pt>
          <cx:pt idx="1765">0.050459861755371094</cx:pt>
          <cx:pt idx="1766">0.0625</cx:pt>
          <cx:pt idx="1767">0.093739986419677734</cx:pt>
          <cx:pt idx="1768">0.062489986419677734</cx:pt>
          <cx:pt idx="1769">0.093760013580322266</cx:pt>
          <cx:pt idx="1770">0.0625</cx:pt>
          <cx:pt idx="1771">0.073480129241943359</cx:pt>
          <cx:pt idx="1772">0.08899998664855957</cx:pt>
          <cx:pt idx="1773">0.062849998474121094</cx:pt>
          <cx:pt idx="1774">0.080229997634887695</cx:pt>
          <cx:pt idx="1775">0.05868983268737793</cx:pt>
          <cx:pt idx="1776">0.082900047302246094</cx:pt>
          <cx:pt idx="1777">0.061710119247436523</cx:pt>
          <cx:pt idx="1778">0.066849946975708008</cx:pt>
          <cx:pt idx="1779">0.078119993209838867</cx:pt>
          <cx:pt idx="1780">0.093760013580322266</cx:pt>
          <cx:pt idx="1781">0.057839870452880859</cx:pt>
          <cx:pt idx="1782">0.085989952087402344</cx:pt>
          <cx:pt idx="1783">0.093760013580322266</cx:pt>
          <cx:pt idx="1784">0.0625</cx:pt>
          <cx:pt idx="1785">0.078130006790161133</cx:pt>
          <cx:pt idx="1786">0.094929933547973633</cx:pt>
          <cx:pt idx="1787">0.062410116195678711</cx:pt>
          <cx:pt idx="1788">0.093740224838256836</cx:pt>
          <cx:pt idx="1789">0.078109979629516602</cx:pt>
          <cx:pt idx="1790">0.09375</cx:pt>
          <cx:pt idx="1791">0.062510013580322266</cx:pt>
          <cx:pt idx="1792">0.078119993209838867</cx:pt>
          <cx:pt idx="1793">0.0625</cx:pt>
          <cx:pt idx="1794">0.0625</cx:pt>
          <cx:pt idx="1795">0.097409963607788086</cx:pt>
          <cx:pt idx="1796">0.062489986419677734</cx:pt>
          <cx:pt idx="1797">0.0625</cx:pt>
          <cx:pt idx="1798">0.046880006790161133</cx:pt>
          <cx:pt idx="1799">0.06586003303527832</cx:pt>
          <cx:pt idx="1800">0.09375</cx:pt>
          <cx:pt idx="1801">0.09375</cx:pt>
          <cx:pt idx="1802">0.073379993438720703</cx:pt>
          <cx:pt idx="1803">0.046869993209838867</cx:pt>
          <cx:pt idx="1804">0.078130006790161133</cx:pt>
          <cx:pt idx="1805">0.094019889831542969</cx:pt>
          <cx:pt idx="1806">0.062289953231811523</cx:pt>
          <cx:pt idx="1807">0.078380107879638672</cx:pt>
          <cx:pt idx="1808">0.059829950332641602</cx:pt>
          <cx:pt idx="1809">0.0625</cx:pt>
          <cx:pt idx="1810">0.094009876251220703</cx:pt>
          <cx:pt idx="1811">0.046880006790161133</cx:pt>
          <cx:pt idx="1812">0.078130006790161133</cx:pt>
          <cx:pt idx="1813">0.09375</cx:pt>
          <cx:pt idx="1814">0.062489986419677734</cx:pt>
          <cx:pt idx="1815">0.078130006790161133</cx:pt>
          <cx:pt idx="1816">0.065810203552246094</cx:pt>
          <cx:pt idx="1817">0.07798004150390625</cx:pt>
          <cx:pt idx="1818">0.062489986419677734</cx:pt>
          <cx:pt idx="1819">0.093760013580322266</cx:pt>
          <cx:pt idx="1820">0.050310134887695313</cx:pt>
          <cx:pt idx="1821">0.078119993209838867</cx:pt>
          <cx:pt idx="1822">0.046869993209838867</cx:pt>
          <cx:pt idx="1823">0.079790115356445313</cx:pt>
          <cx:pt idx="1824">0.09375</cx:pt>
          <cx:pt idx="1825">0.0625</cx:pt>
          <cx:pt idx="1826">0.081549882888793945</cx:pt>
          <cx:pt idx="1827">0.11609005928039551</cx:pt>
          <cx:pt idx="1828">0.062489986419677734</cx:pt>
          <cx:pt idx="1829">0.078119993209838867</cx:pt>
          <cx:pt idx="1830">0.046880006790161133</cx:pt>
          <cx:pt idx="1831">0.0625</cx:pt>
          <cx:pt idx="1832">0.081330060958862305</cx:pt>
          <cx:pt idx="1833">0.046870231628417969</cx:pt>
          <cx:pt idx="1834">0.062490224838256836</cx:pt>
          <cx:pt idx="1835">0.078110218048095703</cx:pt>
          <cx:pt idx="1836">0.0625</cx:pt>
          <cx:pt idx="1837">0.078130006790161133</cx:pt>
          <cx:pt idx="1838">0.046859979629516602</cx:pt>
          <cx:pt idx="1839">0.080450057983398438</cx:pt>
          <cx:pt idx="1840">0.093530178070068359</cx:pt>
          <cx:pt idx="1841">0.046880006790161133</cx:pt>
          <cx:pt idx="1842">0.062490224838256836</cx:pt>
          <cx:pt idx="1843">0.078130006790161133</cx:pt>
          <cx:pt idx="1844">0.046859979629516602</cx:pt>
          <cx:pt idx="1845">0.062489986419677734</cx:pt>
          <cx:pt idx="1846">0.078150033950805664</cx:pt>
          <cx:pt idx="1847">0.046869993209838867</cx:pt>
          <cx:pt idx="1848">0.082859992980957031</cx:pt>
          <cx:pt idx="1849">0.093739986419677734</cx:pt>
          <cx:pt idx="1850">0.062489986419677734</cx:pt>
          <cx:pt idx="1851">0.078119993209838867</cx:pt>
          <cx:pt idx="1852">0.0625</cx:pt>
          <cx:pt idx="1853">0.088769912719726563</cx:pt>
          <cx:pt idx="1854">0.046880006790161133</cx:pt>
          <cx:pt idx="1855">0.070289850234985352</cx:pt>
          <cx:pt idx="1856">0.046859979629516602</cx:pt>
          <cx:pt idx="1857">0.077899932861328125</cx:pt>
          <cx:pt idx="1858">0.10016012191772461</cx:pt>
          <cx:pt idx="1859">0.073729991912841797</cx:pt>
          <cx:pt idx="1860">0.078130006790161133</cx:pt>
          <cx:pt idx="1861">0.054529905319213867</cx:pt>
          <cx:pt idx="1862">0.078130006790161133</cx:pt>
          <cx:pt idx="1863">0.046869993209838867</cx:pt>
          <cx:pt idx="1864">0.07313990592956543</cx:pt>
          <cx:pt idx="1865">0.09375</cx:pt>
          <cx:pt idx="1866">0.062489986419677734</cx:pt>
          <cx:pt idx="1867">0.078130006790161133</cx:pt>
          <cx:pt idx="1868">0.046890020370483398</cx:pt>
          <cx:pt idx="1869">0.0625</cx:pt>
          <cx:pt idx="1870">0.078130006790161133</cx:pt>
          <cx:pt idx="1871">0.09375</cx:pt>
          <cx:pt idx="1872">0.0625</cx:pt>
          <cx:pt idx="1873">0.089540004730224609</cx:pt>
          <cx:pt idx="1874">0.078750133514404297</cx:pt>
          <cx:pt idx="1875">0.097370147705078125</cx:pt>
          <cx:pt idx="1876">0.07837986946105957</cx:pt>
          <cx:pt idx="1877">0.09739995002746582</cx:pt>
          <cx:pt idx="1878">0.066170215606689453</cx:pt>
          <cx:pt idx="1879">0.046869993209838867</cx:pt>
          <cx:pt idx="1880">0.077320098876953125</cx:pt>
          <cx:pt idx="1881">0.093760013580322266</cx:pt>
          <cx:pt idx="1882">0.062529802322387695</cx:pt>
          <cx:pt idx="1883">0.078130006790161133</cx:pt>
          <cx:pt idx="1884">0.093760013580322266</cx:pt>
          <cx:pt idx="1885">0.0625</cx:pt>
          <cx:pt idx="1886">0.078130006790161133</cx:pt>
          <cx:pt idx="1887">0.093759775161743164</cx:pt>
          <cx:pt idx="1888">0.04691004753112793</cx:pt>
          <cx:pt idx="1889">0.078119993209838867</cx:pt>
          <cx:pt idx="1890">0.09375</cx:pt>
          <cx:pt idx="1891">0.0625</cx:pt>
          <cx:pt idx="1892">0.078130006790161133</cx:pt>
          <cx:pt idx="1893">0.046880006790161133</cx:pt>
          <cx:pt idx="1894">0.0625</cx:pt>
          <cx:pt idx="1895">0.047039985656738281</cx:pt>
          <cx:pt idx="1896">0.0831298828125</cx:pt>
          <cx:pt idx="1897">0.046840190887451172</cx:pt>
          <cx:pt idx="1898">0.062489986419677734</cx:pt>
          <cx:pt idx="1899">0.093760013580322266</cx:pt>
          <cx:pt idx="1900">0.0625</cx:pt>
          <cx:pt idx="1901">0.083150148391723633</cx:pt>
          <cx:pt idx="1902">0.062489986419677734</cx:pt>
          <cx:pt idx="1903">0.078119993209838867</cx:pt>
          <cx:pt idx="1904">0.078130006790161133</cx:pt>
          <cx:pt idx="1905">0.046880006790161133</cx:pt>
          <cx:pt idx="1906">0.078130006790161133</cx:pt>
          <cx:pt idx="1907">0.09375</cx:pt>
          <cx:pt idx="1908">0.062510013580322266</cx:pt>
          <cx:pt idx="1909">0.078119993209838867</cx:pt>
          <cx:pt idx="1910">0.046880006790161133</cx:pt>
          <cx:pt idx="1911">0.062510013580322266</cx:pt>
          <cx:pt idx="1912">0.09375</cx:pt>
          <cx:pt idx="1913">0.046880006790161133</cx:pt>
          <cx:pt idx="1914">0.078130006790161133</cx:pt>
          <cx:pt idx="1915">0.10432982444763184</cx:pt>
          <cx:pt idx="1916">0.0625</cx:pt>
          <cx:pt idx="1917">0.078119993209838867</cx:pt>
          <cx:pt idx="1918">0.0625</cx:pt>
          <cx:pt idx="1919">0.078130006790161133</cx:pt>
          <cx:pt idx="1920">0.09375</cx:pt>
          <cx:pt idx="1921">0.066200017929077148</cx:pt>
          <cx:pt idx="1922">0.078119993209838867</cx:pt>
          <cx:pt idx="1923">0.09375</cx:pt>
          <cx:pt idx="1924">0.0625</cx:pt>
          <cx:pt idx="1925">0.08067011833190918</cx:pt>
          <cx:pt idx="1926">0.046869993209838867</cx:pt>
          <cx:pt idx="1927">0.078119993209838867</cx:pt>
          <cx:pt idx="1928">0.093739986419677734</cx:pt>
          <cx:pt idx="1929">0.078130006790161133</cx:pt>
          <cx:pt idx="1930">0.089529991149902344</cx:pt>
          <cx:pt idx="1931">0.0625</cx:pt>
          <cx:pt idx="1932">0.0625</cx:pt>
          <cx:pt idx="1933">0.093789815902709961</cx:pt>
          <cx:pt idx="1934">0.057830095291137695</cx:pt>
          <cx:pt idx="1935">0.073349952697753906</cx:pt>
          <cx:pt idx="1936">0.062849998474121094</cx:pt>
          <cx:pt idx="1937">0.062420129776000977</cx:pt>
          <cx:pt idx="1938">0.093739986419677734</cx:pt>
          <cx:pt idx="1939">0.063520193099975586</cx:pt>
          <cx:pt idx="1940">0.094019889831542969</cx:pt>
          <cx:pt idx="1941">0.0625</cx:pt>
          <cx:pt idx="1942">0.097429990768432617</cx:pt>
          <cx:pt idx="1943">0.046880006790161133</cx:pt>
          <cx:pt idx="1944">0.062510013580322266</cx:pt>
          <cx:pt idx="1945">0.094190120697021484</cx:pt>
          <cx:pt idx="1946">0.04971003532409668</cx:pt>
          <cx:pt idx="1947">0.078119993209838867</cx:pt>
          <cx:pt idx="1948">0.0846099853515625</cx:pt>
          <cx:pt idx="1949">0.0625</cx:pt>
          <cx:pt idx="1950">0.09375</cx:pt>
          <cx:pt idx="1951">0.062510013580322266</cx:pt>
          <cx:pt idx="1952">0.09375</cx:pt>
          <cx:pt idx="1953">0.046880006790161133</cx:pt>
          <cx:pt idx="1954">0.073770046234130859</cx:pt>
          <cx:pt idx="1955">0.062749862670898438</cx:pt>
          <cx:pt idx="1956">0.078130006790161133</cx:pt>
          <cx:pt idx="1957">0.10049009323120117</cx:pt>
          <cx:pt idx="1958">0.062489986419677734</cx:pt>
          <cx:pt idx="1959">0.078119993209838867</cx:pt>
          <cx:pt idx="1960">0.046840190887451172</cx:pt>
          <cx:pt idx="1961">0.062489986419677734</cx:pt>
          <cx:pt idx="1962">0.046869993209838867</cx:pt>
          <cx:pt idx="1963">0.0625</cx:pt>
          <cx:pt idx="1964">0.078119993209838867</cx:pt>
          <cx:pt idx="1965">0.047120094299316406</cx:pt>
          <cx:pt idx="1966">0.0625</cx:pt>
          <cx:pt idx="1967">0.078130006790161133</cx:pt>
          <cx:pt idx="1968">0.046869993209838867</cx:pt>
          <cx:pt idx="1969">0.079710006713867188</cx:pt>
          <cx:pt idx="1970">0.097419977188110352</cx:pt>
          <cx:pt idx="1971">0.0625</cx:pt>
          <cx:pt idx="1972">0.09375</cx:pt>
          <cx:pt idx="1973">0.0625</cx:pt>
          <cx:pt idx="1974">0.083899974822998047</cx:pt>
          <cx:pt idx="1975">0.09375</cx:pt>
          <cx:pt idx="1976">0.062509775161743164</cx:pt>
          <cx:pt idx="1977">0.047110080718994141</cx:pt>
          <cx:pt idx="1978">0.078130006790161133</cx:pt>
          <cx:pt idx="1979">0.099040031433105469</cx:pt>
          <cx:pt idx="1980">0.062510013580322266</cx:pt>
          <cx:pt idx="1981">0.078130006790161133</cx:pt>
          <cx:pt idx="1982">0.062530040740966797</cx:pt>
          <cx:pt idx="1983">0.078840017318725586</cx:pt>
          <cx:pt idx="1984">0.078130006790161133</cx:pt>
          <cx:pt idx="1985">0.057810068130493164</cx:pt>
          <cx:pt idx="1986">0.081789970397949219</cx:pt>
          <cx:pt idx="1987">0.09924006462097168</cx:pt>
          <cx:pt idx="1988">0.062489986419677734</cx:pt>
          <cx:pt idx="1989">0.081759929656982422</cx:pt>
          <cx:pt idx="1990">0.094140052795410156</cx:pt>
          <cx:pt idx="1991">0.068329811096191406</cx:pt>
          <cx:pt idx="1992">0.093909978866577148</cx:pt>
          <cx:pt idx="1993">0.046869993209838867</cx:pt>
          <cx:pt idx="1994">0.078130006790161133</cx:pt>
          <cx:pt idx="1995">0.0625</cx:pt>
          <cx:pt idx="1996">0.078099966049194336</cx:pt>
          <cx:pt idx="1997">0.047339916229248047</cx:pt>
          <cx:pt idx="1998">0.081789970397949219</cx:pt>
          <cx:pt idx="1999">0.09375</cx:pt>
          <cx:pt idx="2000">0.078119993209838867</cx:pt>
          <cx:pt idx="2001">0.081789970397949219</cx:pt>
          <cx:pt idx="2002">0.0625</cx:pt>
          <cx:pt idx="2003">0.078130006790161133</cx:pt>
          <cx:pt idx="2004">0.093739986419677734</cx:pt>
          <cx:pt idx="2005">0.057889938354492188</cx:pt>
          <cx:pt idx="2006">0.078130006790161133</cx:pt>
          <cx:pt idx="2007">0.09375</cx:pt>
          <cx:pt idx="2008">0.062489986419677734</cx:pt>
          <cx:pt idx="2009">0.078119993209838867</cx:pt>
          <cx:pt idx="2010">0.09375</cx:pt>
          <cx:pt idx="2011">0.0625</cx:pt>
          <cx:pt idx="2012">0.093760013580322266</cx:pt>
          <cx:pt idx="2013">0.0625</cx:pt>
          <cx:pt idx="2014">0.096790075302124023</cx:pt>
          <cx:pt idx="2015">0.077340126037597656</cx:pt>
          <cx:pt idx="2016">0.078119993209838867</cx:pt>
          <cx:pt idx="2017">0.046869993209838867</cx:pt>
          <cx:pt idx="2018">0.066900014877319336</cx:pt>
          <cx:pt idx="2019">0.078130006790161133</cx:pt>
          <cx:pt idx="2020">0.046880006790161133</cx:pt>
          <cx:pt idx="2021">0.078119993209838867</cx:pt>
          <cx:pt idx="2022">0.09375</cx:pt>
          <cx:pt idx="2023">0.0625</cx:pt>
          <cx:pt idx="2024">0.078130006790161133</cx:pt>
          <cx:pt idx="2025">0.046869993209838867</cx:pt>
          <cx:pt idx="2026">0.078119993209838867</cx:pt>
          <cx:pt idx="2027">0.046869993209838867</cx:pt>
          <cx:pt idx="2028">0.078119993209838867</cx:pt>
          <cx:pt idx="2029">0.046890020370483398</cx:pt>
          <cx:pt idx="2030">0.062489986419677734</cx:pt>
          <cx:pt idx="2031">0.09375</cx:pt>
          <cx:pt idx="2032">0.078109979629516602</cx:pt>
          <cx:pt idx="2033">0.046869993209838867</cx:pt>
          <cx:pt idx="2034">0.078119993209838867</cx:pt>
          <cx:pt idx="2035">0.058120012283325195</cx:pt>
          <cx:pt idx="2036">0.078119993209838867</cx:pt>
          <cx:pt idx="2037">0.093760013580322266</cx:pt>
          <cx:pt idx="2038">0.062769889831542969</cx:pt>
          <cx:pt idx="2039">0.093800067901611328</cx:pt>
          <cx:pt idx="2040">0.063400030136108398</cx:pt>
          <cx:pt idx="2041">0.09393000602722168</cx:pt>
          <cx:pt idx="2042">0.0625</cx:pt>
          <cx:pt idx="2043">0.078119993209838867</cx:pt>
          <cx:pt idx="2044">0.0625</cx:pt>
          <cx:pt idx="2045">0.078119993209838867</cx:pt>
          <cx:pt idx="2046">0.09375</cx:pt>
          <cx:pt idx="2047">0.062489986419677734</cx:pt>
          <cx:pt idx="2048">0.077950000762939453</cx:pt>
          <cx:pt idx="2049">0.091549873352050781</cx:pt>
          <cx:pt idx="2050">0.078109979629516602</cx:pt>
          <cx:pt idx="2051">0.09459996223449707</cx:pt>
          <cx:pt idx="2052">0.062510013580322266</cx:pt>
          <cx:pt idx="2053">0.09375</cx:pt>
          <cx:pt idx="2054">0.062510013580322266</cx:pt>
          <cx:pt idx="2055">0.062510013580322266</cx:pt>
          <cx:pt idx="2056">0.093739986419677734</cx:pt>
          <cx:pt idx="2057">0.0625</cx:pt>
          <cx:pt idx="2058">0.078119993209838867</cx:pt>
          <cx:pt idx="2059">0.062489986419677734</cx:pt>
          <cx:pt idx="2060">0.11222982406616211</cx:pt>
          <cx:pt idx="2061">0.081749916076660156</cx:pt>
          <cx:pt idx="2062">0.0625</cx:pt>
          <cx:pt idx="2063">0.078119993209838867</cx:pt>
          <cx:pt idx="2064">0.09654998779296875</cx:pt>
          <cx:pt idx="2065">0.04226994514465332</cx:pt>
          <cx:pt idx="2066">0.06902003288269043</cx:pt>
          <cx:pt idx="2067">0.09375</cx:pt>
          <cx:pt idx="2068">0.062510013580322266</cx:pt>
          <cx:pt idx="2069">0.093760013580322266</cx:pt>
          <cx:pt idx="2070">0.062450170516967773</cx:pt>
          <cx:pt idx="2071">0.084810018539428711</cx:pt>
          <cx:pt idx="2072">0.047110080718994141</cx:pt>
          <cx:pt idx="2073">0.062490224838256836</cx:pt>
          <cx:pt idx="2074">0.078119993209838867</cx:pt>
          <cx:pt idx="2075">0.054250001907348633</cx:pt>
          <cx:pt idx="2076">0.088929891586303711</cx:pt>
          <cx:pt idx="2077">0.062510013580322266</cx:pt>
          <cx:pt idx="2078">0.062489986419677734</cx:pt>
          <cx:pt idx="2079">0.093760013580322266</cx:pt>
          <cx:pt idx="2080">0.0625</cx:pt>
          <cx:pt idx="2081">0.078150033950805664</cx:pt>
          <cx:pt idx="2082">0.046880006790161133</cx:pt>
          <cx:pt idx="2083">0.0625</cx:pt>
          <cx:pt idx="2084">0.078130006790161133</cx:pt>
          <cx:pt idx="2085">0.046720027923583984</cx:pt>
          <cx:pt idx="2086">0.078130006790161133</cx:pt>
          <cx:pt idx="2087">0.087029933929443359</cx:pt>
          <cx:pt idx="2088">0.0625</cx:pt>
          <cx:pt idx="2089">0.097379922866821289</cx:pt>
          <cx:pt idx="2090">0.078130006790161133</cx:pt>
          <cx:pt idx="2091">0.078119993209838867</cx:pt>
          <cx:pt idx="2092">0.062489986419677734</cx:pt>
          <cx:pt idx="2093">0.078130006790161133</cx:pt>
          <cx:pt idx="2094">0.09375</cx:pt>
          <cx:pt idx="2095">0.046869993209838867</cx:pt>
          <cx:pt idx="2096">0.073799848556518555</cx:pt>
          <cx:pt idx="2097">0.053879976272583008</cx:pt>
          <cx:pt idx="2098">0.087109804153442383</cx:pt>
          <cx:pt idx="2099">0.046949863433837891</cx:pt>
          <cx:pt idx="2100">0.082540035247802734</cx:pt>
          <cx:pt idx="2101">0.046880006790161133</cx:pt>
          <cx:pt idx="2102">0.078399896621704102</cx:pt>
          <cx:pt idx="2103">0.093729972839355469</cx:pt>
          <cx:pt idx="2104">0.064800024032592773</cx:pt>
          <cx:pt idx="2105">0.078469991683959961</cx:pt>
          <cx:pt idx="2106">0.09375</cx:pt>
          <cx:pt idx="2107">0.065910100936889648</cx:pt>
          <cx:pt idx="2108">0.093719959259033203</cx:pt>
          <cx:pt idx="2109">0.062510013580322266</cx:pt>
          <cx:pt idx="2110">0.088380098342895508</cx:pt>
          <cx:pt idx="2111">0.0533599853515625</cx:pt>
          <cx:pt idx="2112">0.068639993667602539</cx:pt>
          <cx:pt idx="2113">0.078119993209838867</cx:pt>
          <cx:pt idx="2114">0.066080093383789063</cx:pt>
          <cx:pt idx="2115">0.078130006790161133</cx:pt>
          <cx:pt idx="2116">0.0625</cx:pt>
          <cx:pt idx="2117">0.078119993209838867</cx:pt>
          <cx:pt idx="2118">0.059730052947998047</cx:pt>
          <cx:pt idx="2119">0.083499908447265625</cx:pt>
          <cx:pt idx="2120">0.09375</cx:pt>
          <cx:pt idx="2121">0.078459978103637695</cx:pt>
          <cx:pt idx="2122">0.09375</cx:pt>
          <cx:pt idx="2123">0.0625</cx:pt>
          <cx:pt idx="2124">0.078119993209838867</cx:pt>
          <cx:pt idx="2125">0.093739986419677734</cx:pt>
          <cx:pt idx="2126">0.07313990592956543</cx:pt>
          <cx:pt idx="2127">0.094119787216186523</cx:pt>
          <cx:pt idx="2128">0.0625</cx:pt>
          <cx:pt idx="2129">0.078130006790161133</cx:pt>
          <cx:pt idx="2130">0.0625</cx:pt>
          <cx:pt idx="2131">0.088140010833740234</cx:pt>
          <cx:pt idx="2132">0.0625</cx:pt>
          <cx:pt idx="2133">0.078130006790161133</cx:pt>
          <cx:pt idx="2134">0.10097002983093262</cx:pt>
          <cx:pt idx="2135">0.046809911727905273</cx:pt>
          <cx:pt idx="2136">0.073150157928466797</cx:pt>
          <cx:pt idx="2137">0.08861994743347168</cx:pt>
          <cx:pt idx="2138">0.063149929046630859</cx:pt>
          <cx:pt idx="2139">0.078130006790161133</cx:pt>
          <cx:pt idx="2140">0.06289982795715332</cx:pt>
          <cx:pt idx="2141">0.08318018913269043</cx:pt>
          <cx:pt idx="2142">0.093780040740966797</cx:pt>
          <cx:pt idx="2143">0.067440032958984375</cx:pt>
          <cx:pt idx="2144">0.07873988151550293</cx:pt>
          <cx:pt idx="2145">0.046880006790161133</cx:pt>
          <cx:pt idx="2146">0.078069925308227539</cx:pt>
          <cx:pt idx="2147">0.09375</cx:pt>
          <cx:pt idx="2148">0.0625</cx:pt>
          <cx:pt idx="2149">0.078130006790161133</cx:pt>
          <cx:pt idx="2150">0.046849966049194336</cx:pt>
          <cx:pt idx="2151">0.062510013580322266</cx:pt>
          <cx:pt idx="2152">0.09570002555847168</cx:pt>
          <cx:pt idx="2153">0.046880006790161133</cx:pt>
          <cx:pt idx="2154">0.079040050506591797</cx:pt>
          <cx:pt idx="2155">0.078119993209838867</cx:pt>
          <cx:pt idx="2156">0.093739986419677734</cx:pt>
          <cx:pt idx="2157">0.062980175018310547</cx:pt>
          <cx:pt idx="2158">0.094350099563598633</cx:pt>
          <cx:pt idx="2159">0.062780141830444336</cx:pt>
          <cx:pt idx="2160">0.074759960174560547</cx:pt>
          <cx:pt idx="2161">0.09375</cx:pt>
          <cx:pt idx="2162">0.062510013580322266</cx:pt>
          <cx:pt idx="2163">0.046319961547851563</cx:pt>
          <cx:pt idx="2164">0.078130006790161133</cx:pt>
          <cx:pt idx="2165">0.10081005096435547</cx:pt>
          <cx:pt idx="2166">0.078119993209838867</cx:pt>
          <cx:pt idx="2167">0.078119993209838867</cx:pt>
          <cx:pt idx="2168">0.0625</cx:pt>
          <cx:pt idx="2169">0.084840059280395508</cx:pt>
          <cx:pt idx="2170">0.0625</cx:pt>
          <cx:pt idx="2171">0.085589885711669922</cx:pt>
          <cx:pt idx="2172">0.046880006790161133</cx:pt>
          <cx:pt idx="2173">0.078130006790161133</cx:pt>
          <cx:pt idx="2174">0.09375</cx:pt>
          <cx:pt idx="2175">0.0625</cx:pt>
          <cx:pt idx="2176">0.093739986419677734</cx:pt>
          <cx:pt idx="2177">0.046880006790161133</cx:pt>
          <cx:pt idx="2178">0.062510013580322266</cx:pt>
          <cx:pt idx="2179">0.078140020370483398</cx:pt>
          <cx:pt idx="2180">0.046900033950805664</cx:pt>
          <cx:pt idx="2181">0.062979936599731445</cx:pt>
          <cx:pt idx="2182">0.095459938049316406</cx:pt>
          <cx:pt idx="2183">0.0625</cx:pt>
          <cx:pt idx="2184">0.078119993209838867</cx:pt>
          <cx:pt idx="2185">0.0625</cx:pt>
          <cx:pt idx="2186">0.0625</cx:pt>
          <cx:pt idx="2187">0.089130163192749023</cx:pt>
          <cx:pt idx="2188">0.062380075454711914</cx:pt>
          <cx:pt idx="2189">0.078330039978027344</cx:pt>
          <cx:pt idx="2190">0.046880006790161133</cx:pt>
          <cx:pt idx="2191">0.062489986419677734</cx:pt>
          <cx:pt idx="2192">0.093780040740966797</cx:pt>
          <cx:pt idx="2193">0.062489986419677734</cx:pt>
          <cx:pt idx="2194">0.093840122222900391</cx:pt>
          <cx:pt idx="2195">0.062720060348510742</cx:pt>
          <cx:pt idx="2196">0.0625</cx:pt>
          <cx:pt idx="2197">0.088959932327270508</cx:pt>
          <cx:pt idx="2198">0.0625</cx:pt>
          <cx:pt idx="2199">0.078119993209838867</cx:pt>
          <cx:pt idx="2200">0.046869993209838867</cx:pt>
          <cx:pt idx="2201">0.078130006790161133</cx:pt>
          <cx:pt idx="2202">0.09375</cx:pt>
          <cx:pt idx="2203">0.062489986419677734</cx:pt>
          <cx:pt idx="2204">0.078130006790161133</cx:pt>
          <cx:pt idx="2205">0.046890020370483398</cx:pt>
          <cx:pt idx="2206">0.078119993209838867</cx:pt>
          <cx:pt idx="2207">0.093760013580322266</cx:pt>
          <cx:pt idx="2208">0.078480005264282227</cx:pt>
          <cx:pt idx="2209">0.094030141830444336</cx:pt>
          <cx:pt idx="2210">0.077739953994750977</cx:pt>
          <cx:pt idx="2211">0.078130006790161133</cx:pt>
          <cx:pt idx="2212">0.046869993209838867</cx:pt>
          <cx:pt idx="2213">0.078119993209838867</cx:pt>
          <cx:pt idx="2214">0.093600034713745117</cx:pt>
          <cx:pt idx="2215">0.050460100173950195</cx:pt>
          <cx:pt idx="2216">0.078119993209838867</cx:pt>
          <cx:pt idx="2217">0.042510032653808594</cx:pt>
          <cx:pt idx="2218">0.073440074920654297</cx:pt>
          <cx:pt idx="2219">0.097299814224243164</cx:pt>
          <cx:pt idx="2220">0.062730073928833008</cx:pt>
          <cx:pt idx="2221">0.081769943237304688</cx:pt>
          <cx:pt idx="2222">0.093760013580322266</cx:pt>
          <cx:pt idx="2223">0.062489986419677734</cx:pt>
          <cx:pt idx="2224">0.09375</cx:pt>
          <cx:pt idx="2225">0.053599834442138672</cx:pt>
          <cx:pt idx="2226">0.078130006790161133</cx:pt>
          <cx:pt idx="2227">0.093709945678710938</cx:pt>
          <cx:pt idx="2228">0.0625</cx:pt>
          <cx:pt idx="2229">0.078130006790161133</cx:pt>
          <cx:pt idx="2230">0.046880006790161133</cx:pt>
          <cx:pt idx="2231">0.078119993209838867</cx:pt>
          <cx:pt idx="2232">0.093739986419677734</cx:pt>
          <cx:pt idx="2233">0.062990188598632813</cx:pt>
          <cx:pt idx="2234">0.078360080718994141</cx:pt>
          <cx:pt idx="2235">0.046869993209838867</cx:pt>
          <cx:pt idx="2236">0.0625</cx:pt>
          <cx:pt idx="2237">0.087050199508666992</cx:pt>
          <cx:pt idx="2238">0.057850122451782227</cx:pt>
          <cx:pt idx="2239">0.083819866180419922</cx:pt>
          <cx:pt idx="2240">0.060980081558227539</cx:pt>
          <cx:pt idx="2241">0.081750154495239258</cx:pt>
          <cx:pt idx="2242">0.10044980049133301</cx:pt>
          <cx:pt idx="2243">0.0625</cx:pt>
          <cx:pt idx="2244">0.088969945907592773</cx:pt>
          <cx:pt idx="2245">0.09375</cx:pt>
          <cx:pt idx="2246">0.0625</cx:pt>
          <cx:pt idx="2247">0.078130006790161133</cx:pt>
          <cx:pt idx="2248">0.089430093765258789</cx:pt>
          <cx:pt idx="2249">0.072970151901245117</cx:pt>
          <cx:pt idx="2250">0.096950054168701172</cx:pt>
          <cx:pt idx="2251">0.062269926071166992</cx:pt>
          <cx:pt idx="2252">0.08722996711730957</cx:pt>
          <cx:pt idx="2253">0.046960115432739258</cx:pt>
          <cx:pt idx="2254">0.078000068664550781</cx:pt>
          <cx:pt idx="2255">0.09375</cx:pt>
          <cx:pt idx="2256">0.046869993209838867</cx:pt>
          <cx:pt idx="2257">0.062520027160644531</cx:pt>
          <cx:pt idx="2258">0.047109842300415039</cx:pt>
          <cx:pt idx="2259">0.078100204467773438</cx:pt>
          <cx:pt idx="2260">0.10151004791259766</cx:pt>
          <cx:pt idx="2261">0.0625</cx:pt>
          <cx:pt idx="2262">0.078130006790161133</cx:pt>
          <cx:pt idx="2263">0.09375</cx:pt>
          <cx:pt idx="2264">0.062539815902709961</cx:pt>
          <cx:pt idx="2265">0.097660064697265625</cx:pt>
          <cx:pt idx="2266">0.065910100936889648</cx:pt>
          <cx:pt idx="2267">0.09375</cx:pt>
          <cx:pt idx="2268">0.046869993209838867</cx:pt>
          <cx:pt idx="2269">0.078159809112548828</cx:pt>
          <cx:pt idx="2270">0.046880006790161133</cx:pt>
          <cx:pt idx="2271">0.078130006790161133</cx:pt>
          <cx:pt idx="2272">0.09375</cx:pt>
          <cx:pt idx="2273">0.0625</cx:pt>
          <cx:pt idx="2274">0.081500053405761719</cx:pt>
          <cx:pt idx="2275">0.093739986419677734</cx:pt>
          <cx:pt idx="2276">0.062489986419677734</cx:pt>
          <cx:pt idx="2277">0.097830057144165039</cx:pt>
          <cx:pt idx="2278">0.073260068893432617</cx:pt>
          <cx:pt idx="2279">0.062750101089477539</cx:pt>
          <cx:pt idx="2280">0.062219858169555664</cx:pt>
          <cx:pt idx="2281">0.10068011283874512</cx:pt>
          <cx:pt idx="2282">0.078119993209838867</cx:pt>
          <cx:pt idx="2283">0.093940019607543945</cx:pt>
          <cx:pt idx="2284">0.066570043563842773</cx:pt>
          <cx:pt idx="2285">0.084100008010864258</cx:pt>
          <cx:pt idx="2286">0.062479972839355469</cx:pt>
          <cx:pt idx="2287">0.078109979629516602</cx:pt>
          <cx:pt idx="2288">0.046900033950805664</cx:pt>
          <cx:pt idx="2289">0.078109979629516602</cx:pt>
          <cx:pt idx="2290">0.078130006790161133</cx:pt>
          <cx:pt idx="2291">0.093760013580322266</cx:pt>
          <cx:pt idx="2292">0.078119993209838867</cx:pt>
          <cx:pt idx="2293">0.17259001731872559</cx:pt>
          <cx:pt idx="2294">0.0625</cx:pt>
          <cx:pt idx="2295">0.078119993209838867</cx:pt>
          <cx:pt idx="2296">0.097170114517211914</cx:pt>
          <cx:pt idx="2297">0.064449787139892578</cx:pt>
          <cx:pt idx="2298">0.089089870452880859</cx:pt>
          <cx:pt idx="2299">0.057579994201660156</cx:pt>
          <cx:pt idx="2300">0.078000068664550781</cx:pt>
          <cx:pt idx="2301">0.047009944915771484</cx:pt>
          <cx:pt idx="2302">0.062719821929931641</cx:pt>
          <cx:pt idx="2303">0.046979904174804688</cx:pt>
          <cx:pt idx="2304">0.063159942626953125</cx:pt>
          <cx:pt idx="2305">0.078109979629516602</cx:pt>
          <cx:pt idx="2306">0.06222987174987793</cx:pt>
          <cx:pt idx="2307">0.078380107879638672</cx:pt>
          <cx:pt idx="2308">0.093729972839355469</cx:pt>
          <cx:pt idx="2309">0.0625</cx:pt>
          <cx:pt idx="2310">0.093760013580322266</cx:pt>
          <cx:pt idx="2311">0.061100006103515625</cx:pt>
          <cx:pt idx="2312">0.079599857330322266</cx:pt>
          <cx:pt idx="2313">0.05792999267578125</cx:pt>
          <cx:pt idx="2314">0.078119993209838867</cx:pt>
          <cx:pt idx="2315">0.10027003288269043</cx:pt>
          <cx:pt idx="2316">0.0625</cx:pt>
          <cx:pt idx="2317">0.087620019912719727</cx:pt>
          <cx:pt idx="2318">0.046880006790161133</cx:pt>
          <cx:pt idx="2319">0.078090190887451172</cx:pt>
          <cx:pt idx="2320">0.081789970397949219</cx:pt>
          <cx:pt idx="2321">0.046880006790161133</cx:pt>
          <cx:pt idx="2322">0.062510013580322266</cx:pt>
          <cx:pt idx="2323">0.095550060272216797</cx:pt>
          <cx:pt idx="2324">0.047600030899047852</cx:pt>
          <cx:pt idx="2325">0.080780029296875</cx:pt>
          <cx:pt idx="2326">0.093739986419677734</cx:pt>
          <cx:pt idx="2327">0.0625</cx:pt>
          <cx:pt idx="2328">0.078150033950805664</cx:pt>
          <cx:pt idx="2329">0.057989835739135742</cx:pt>
          <cx:pt idx="2330">0.078480005264282227</cx:pt>
          <cx:pt idx="2331">0.094919919967651367</cx:pt>
          <cx:pt idx="2332">0.073040008544921875</cx:pt>
          <cx:pt idx="2333">0.096650123596191406</cx:pt>
          <cx:pt idx="2334">0.063009977340698242</cx:pt>
          <cx:pt idx="2335">0.078119993209838867</cx:pt>
          <cx:pt idx="2336">0.046869993209838867</cx:pt>
          <cx:pt idx="2337">0.0625</cx:pt>
          <cx:pt idx="2338">0.078130006790161133</cx:pt>
          <cx:pt idx="2339">0.057719945907592773</cx:pt>
          <cx:pt idx="2340">0.089109897613525391</cx:pt>
          <cx:pt idx="2341">0.0625</cx:pt>
          <cx:pt idx="2342">0.078119993209838867</cx:pt>
          <cx:pt idx="2343">0.097720146179199219</cx:pt>
          <cx:pt idx="2344">0.062400102615356445</cx:pt>
          <cx:pt idx="2345">0.084730148315429688</cx:pt>
          <cx:pt idx="2346">0.10604000091552734</cx:pt>
          <cx:pt idx="2347">0.062489986419677734</cx:pt>
          <cx:pt idx="2348">0.081509828567504883</cx:pt>
          <cx:pt idx="2349">0.0625</cx:pt>
          <cx:pt idx="2350">0.078400135040283203</cx:pt>
          <cx:pt idx="2351">0.05028986930847168</cx:pt>
          <cx:pt idx="2352">0.078500032424926758</cx:pt>
          <cx:pt idx="2353">0.078119993209838867</cx:pt>
          <cx:pt idx="2354">0.046889781951904297</cx:pt>
          <cx:pt idx="2355">0.078119993209838867</cx:pt>
          <cx:pt idx="2356">0.093739986419677734</cx:pt>
          <cx:pt idx="2357">0.0625</cx:pt>
          <cx:pt idx="2358">0.081909894943237305</cx:pt>
          <cx:pt idx="2359">0.088940143585205078</cx:pt>
          <cx:pt idx="2360">0.062880039215087891</cx:pt>
          <cx:pt idx="2361">0.10020995140075684</cx:pt>
          <cx:pt idx="2362">0.068979978561401367</cx:pt>
          <cx:pt idx="2363">0.078400135040283203</cx:pt>
          <cx:pt idx="2364">0.10009002685546875</cx:pt>
          <cx:pt idx="2365">0.062489986419677734</cx:pt>
          <cx:pt idx="2366">0.078130006790161133</cx:pt>
          <cx:pt idx="2367">0.046880006790161133</cx:pt>
          <cx:pt idx="2368">0.060250043869018555</cx:pt>
          <cx:pt idx="2369">0.078129768371582031</cx:pt>
          <cx:pt idx="2370">0.0625</cx:pt>
          <cx:pt idx="2371">0.078119993209838867</cx:pt>
          <cx:pt idx="2372">0.09375</cx:pt>
          <cx:pt idx="2373">0.062510013580322266</cx:pt>
          <cx:pt idx="2374">0.078130006790161133</cx:pt>
          <cx:pt idx="2375">0.0625</cx:pt>
          <cx:pt idx="2376">0.078130006790161133</cx:pt>
          <cx:pt idx="2377">0.046869993209838867</cx:pt>
          <cx:pt idx="2378">0.078130006790161133</cx:pt>
          <cx:pt idx="2379">0.088910102844238281</cx:pt>
          <cx:pt idx="2380">0.054840087890625</cx:pt>
          <cx:pt idx="2381">0.078119993209838867</cx:pt>
          <cx:pt idx="2382">0.05708003044128418</cx:pt>
          <cx:pt idx="2383">0.077640056610107422</cx:pt>
          <cx:pt idx="2384">0.08598017692565918</cx:pt>
          <cx:pt idx="2385">0.09375</cx:pt>
          <cx:pt idx="2386">0.0625</cx:pt>
          <cx:pt idx="2387">0.091699838638305664</cx:pt>
          <cx:pt idx="2388">0.062690019607543945</cx:pt>
          <cx:pt idx="2389">0.078130006790161133</cx:pt>
          <cx:pt idx="2390">0.09375</cx:pt>
          <cx:pt idx="2391">0.062510013580322266</cx:pt>
          <cx:pt idx="2392">0.078130006790161133</cx:pt>
          <cx:pt idx="2393">0.046849966049194336</cx:pt>
          <cx:pt idx="2394">0.078109979629516602</cx:pt>
          <cx:pt idx="2395">0.062510013580322266</cx:pt>
          <cx:pt idx="2396">0.09311985969543457</cx:pt>
          <cx:pt idx="2397">0.097339868545532227</cx:pt>
          <cx:pt idx="2398">0.078140020370483398</cx:pt>
          <cx:pt idx="2399">0.093739986419677734</cx:pt>
          <cx:pt idx="2400">0.10433006286621094</cx:pt>
          <cx:pt idx="2401">0.078750133514404297</cx:pt>
          <cx:pt idx="2402">0.10084009170532227</cx:pt>
          <cx:pt idx="2403">0.062610149383544922</cx:pt>
          <cx:pt idx="2404">0.093480110168457031</cx:pt>
          <cx:pt idx="2405">0.069530010223388672</cx:pt>
          <cx:pt idx="2406">0.078119993209838867</cx:pt>
          <cx:pt idx="2407">0.0625</cx:pt>
          <cx:pt idx="2408">0.07873988151550293</cx:pt>
          <cx:pt idx="2409">0.09375</cx:pt>
          <cx:pt idx="2410">0.0625</cx:pt>
          <cx:pt idx="2411">0.078119993209838867</cx:pt>
          <cx:pt idx="2412">0.099539995193481445</cx:pt>
          <cx:pt idx="2413">0.066879987716674805</cx:pt>
          <cx:pt idx="2414">0.078130006790161133</cx:pt>
          <cx:pt idx="2415">0.09375</cx:pt>
          <cx:pt idx="2416">0.068979978561401367</cx:pt>
          <cx:pt idx="2417">0.09375</cx:pt>
          <cx:pt idx="2418">0.0625</cx:pt>
          <cx:pt idx="2419">0.078139781951904297</cx:pt>
          <cx:pt idx="2420">0.057739973068237305</cx:pt>
          <cx:pt idx="2421">0.062790155410766602</cx:pt>
          <cx:pt idx="2422">0.078119993209838867</cx:pt>
          <cx:pt idx="2423">0.062280178070068359</cx:pt>
          <cx:pt idx="2424">0.062439918518066406</cx:pt>
          <cx:pt idx="2425">0.093739986419677734</cx:pt>
          <cx:pt idx="2426">0.078349828720092773</cx:pt>
          <cx:pt idx="2427">0.093559980392456055</cx:pt>
          <cx:pt idx="2428">0.062710046768188477</cx:pt>
          <cx:pt idx="2429">0.078289985656738281</cx:pt>
          <cx:pt idx="2430">0.057699918746948242</cx:pt>
          <cx:pt idx="2431">0.073009967803955078</cx:pt>
          <cx:pt idx="2432">0.057529926300048828</cx:pt>
          <cx:pt idx="2433">0.078130006790161133</cx:pt>
          <cx:pt idx="2434">0.093739986419677734</cx:pt>
          <cx:pt idx="2435">0.0625</cx:pt>
          <cx:pt idx="2436">0.078130006790161133</cx:pt>
          <cx:pt idx="2437">0.0680999755859375</cx:pt>
          <cx:pt idx="2438">0.078130006790161133</cx:pt>
          <cx:pt idx="2439">0.097360134124755859</cx:pt>
          <cx:pt idx="2440">0.078359842300415039</cx:pt>
          <cx:pt idx="2441">0.093760013580322266</cx:pt>
          <cx:pt idx="2442">0.073159933090209961</cx:pt>
          <cx:pt idx="2443">0.09375</cx:pt>
          <cx:pt idx="2444">0.062489986419677734</cx:pt>
          <cx:pt idx="2445">0.078130006790161133</cx:pt>
          <cx:pt idx="2446">0.10332012176513672</cx:pt>
          <cx:pt idx="2447">0.068380117416381836</cx:pt>
          <cx:pt idx="2448">0.097629785537719727</cx:pt>
          <cx:pt idx="2449">0.0625</cx:pt>
          <cx:pt idx="2450">0.078119993209838867</cx:pt>
          <cx:pt idx="2451">0.057729959487915039</cx:pt>
          <cx:pt idx="2452">0.0625</cx:pt>
          <cx:pt idx="2453">0.078130006790161133</cx:pt>
          <cx:pt idx="2454">0.046880006790161133</cx:pt>
          <cx:pt idx="2455">0.062489986419677734</cx:pt>
          <cx:pt idx="2456">0.078130006790161133</cx:pt>
          <cx:pt idx="2457">0.062489986419677734</cx:pt>
          <cx:pt idx="2458">0.078119993209838867</cx:pt>
          <cx:pt idx="2459">0.0625</cx:pt>
          <cx:pt idx="2460">0.057190179824829102</cx:pt>
          <cx:pt idx="2461">0.093349933624267578</cx:pt>
          <cx:pt idx="2462">0.063859939575195313</cx:pt>
          <cx:pt idx="2463">0.078130006790161133</cx:pt>
          <cx:pt idx="2464">0.097389936447143555</cx:pt>
          <cx:pt idx="2465">0.06593012809753418</cx:pt>
          <cx:pt idx="2466">0.078130006790161133</cx:pt>
          <cx:pt idx="2467">0.093719959259033203</cx:pt>
          <cx:pt idx="2468">0.062489986419677734</cx:pt>
          <cx:pt idx="2469">0.078130006790161133</cx:pt>
          <cx:pt idx="2470">0.057710170745849609</cx:pt>
          <cx:pt idx="2471">0.073199987411499023</cx:pt>
          <cx:pt idx="2472">0.055800199508666992</cx:pt>
          <cx:pt idx="2473">0.066699981689453125</cx:pt>
          <cx:pt idx="2474">0.095779895782470703</cx:pt>
          <cx:pt idx="2475">0.079049825668334961</cx:pt>
          <cx:pt idx="2476">0.097429990768432617</cx:pt>
          <cx:pt idx="2477">0.046859979629516602</cx:pt>
          <cx:pt idx="2478">0.062489986419677734</cx:pt>
          <cx:pt idx="2479">0.093860149383544922</cx:pt>
          <cx:pt idx="2480">0.062510013580322266</cx:pt>
          <cx:pt idx="2481">0.078119993209838867</cx:pt>
          <cx:pt idx="2482">0.09375</cx:pt>
          <cx:pt idx="2483">0.046880006790161133</cx:pt>
          <cx:pt idx="2484">0.077930212020874023</cx:pt>
          <cx:pt idx="2485">0.09375</cx:pt>
          <cx:pt idx="2486">0.062510013580322266</cx:pt>
          <cx:pt idx="2487">0.079450130462646484</cx:pt>
          <cx:pt idx="2488">0.1041100025177002</cx:pt>
          <cx:pt idx="2489">0.068650007247924805</cx:pt>
          <cx:pt idx="2490">0.078119993209838867</cx:pt>
          <cx:pt idx="2491">0.058020114898681641</cx:pt>
          <cx:pt idx="2492">0.078410148620605469</cx:pt>
          <cx:pt idx="2493">0.093760013580322266</cx:pt>
          <cx:pt idx="2494">0.062489986419677734</cx:pt>
          <cx:pt idx="2495">0.078119993209838867</cx:pt>
          <cx:pt idx="2496">0.046880006790161133</cx:pt>
          <cx:pt idx="2497">0.094170093536376953</cx:pt>
          <cx:pt idx="2498">0.0625</cx:pt>
          <cx:pt idx="2499">0.062489986419677734</cx:pt>
          <cx:pt idx="2500">0.09375</cx:pt>
          <cx:pt idx="2501">0.062510013580322266</cx:pt>
          <cx:pt idx="2502">0.078130006790161133</cx:pt>
          <cx:pt idx="2503">0.046859979629516602</cx:pt>
          <cx:pt idx="2504">0.062469959259033203</cx:pt>
          <cx:pt idx="2505">0.09375</cx:pt>
          <cx:pt idx="2506">0.062510013580322266</cx:pt>
          <cx:pt idx="2507">0.078130006790161133</cx:pt>
          <cx:pt idx="2508">0.093739986419677734</cx:pt>
          <cx:pt idx="2509">0.0625</cx:pt>
          <cx:pt idx="2510">0.09375</cx:pt>
          <cx:pt idx="2511">0.057729959487915039</cx:pt>
          <cx:pt idx="2512">0.078220129013061523</cx:pt>
          <cx:pt idx="2513">0.09375</cx:pt>
          <cx:pt idx="2514">0.078360080718994141</cx:pt>
          <cx:pt idx="2515">0.099009990692138672</cx:pt>
          <cx:pt idx="2516">0.075860023498535156</cx:pt>
          <cx:pt idx="2517">0.093760013580322266</cx:pt>
          <cx:pt idx="2518">0.046880006790161133</cx:pt>
          <cx:pt idx="2519">0.079429864883422852</cx:pt>
          <cx:pt idx="2520">0.09375</cx:pt>
          <cx:pt idx="2521">0.057990074157714844</cx:pt>
          <cx:pt idx="2522">0.078690052032470703</cx:pt>
          <cx:pt idx="2523">0.10260987281799316</cx:pt>
          <cx:pt idx="2524">0.062769889831542969</cx:pt>
          <cx:pt idx="2525">0.078119993209838867</cx:pt>
          <cx:pt idx="2526">0.15635991096496582</cx:pt>
          <cx:pt idx="2527">0.0625</cx:pt>
          <cx:pt idx="2528">0.0787200927734375</cx:pt>
          <cx:pt idx="2529">0.046880006790161133</cx:pt>
          <cx:pt idx="2530">0.062489986419677734</cx:pt>
          <cx:pt idx="2531">0.078850030899047852</cx:pt>
          <cx:pt idx="2532">0.046869993209838867</cx:pt>
          <cx:pt idx="2533">0.07313990592956543</cx:pt>
          <cx:pt idx="2534">0.087800025939941406</cx:pt>
          <cx:pt idx="2535">0.046869993209838867</cx:pt>
          <cx:pt idx="2536">0.078130006790161133</cx:pt>
          <cx:pt idx="2537">0.077630043029785156</cx:pt>
          <cx:pt idx="2538">0.063319921493530273</cx:pt>
          <cx:pt idx="2539">0.078119993209838867</cx:pt>
          <cx:pt idx="2540">0.099209785461425781</cx:pt>
          <cx:pt idx="2541">0.0625</cx:pt>
          <cx:pt idx="2542">0.093739986419677734</cx:pt>
          <cx:pt idx="2543">0.062510013580322266</cx:pt>
          <cx:pt idx="2544">0.078119993209838867</cx:pt>
          <cx:pt idx="2545">0.046869993209838867</cx:pt>
          <cx:pt idx="2546">0.0625</cx:pt>
          <cx:pt idx="2547">0.093969821929931641</cx:pt>
          <cx:pt idx="2548">0.050729990005493164</cx:pt>
          <cx:pt idx="2549">0.078130006790161133</cx:pt>
          <cx:pt idx="2550">0.046870231628417969</cx:pt>
          <cx:pt idx="2551">0.084739923477172852</cx:pt>
          <cx:pt idx="2552">0.057430028915405273</cx:pt>
          <cx:pt idx="2553">0.062510013580322266</cx:pt>
          <cx:pt idx="2554">0.10271978378295898</cx:pt>
          <cx:pt idx="2555">0.062479972839355469</cx:pt>
          <cx:pt idx="2556">0.078130006790161133</cx:pt>
          <cx:pt idx="2557">0.046869993209838867</cx:pt>
          <cx:pt idx="2558">0.084860086441040039</cx:pt>
          <cx:pt idx="2559">0.0625</cx:pt>
          <cx:pt idx="2560">0.08450007438659668</cx:pt>
          <cx:pt idx="2561">0.046880006790161133</cx:pt>
          <cx:pt idx="2562">0.078119993209838867</cx:pt>
          <cx:pt idx="2563">0.046880006790161133</cx:pt>
          <cx:pt idx="2564">0.0625</cx:pt>
          <cx:pt idx="2565">0.092750072479248047</cx:pt>
          <cx:pt idx="2566">0.070300102233886719</cx:pt>
          <cx:pt idx="2567">0.065899848937988281</cx:pt>
          <cx:pt idx="2568">0.046880006790161133</cx:pt>
          <cx:pt idx="2569">0.06399989128112793</cx:pt>
          <cx:pt idx="2570">0.078119993209838867</cx:pt>
          <cx:pt idx="2571">0.0625</cx:pt>
          <cx:pt idx="2572">0.073279857635498047</cx:pt>
          <cx:pt idx="2573">0.046890020370483398</cx:pt>
          <cx:pt idx="2574">0.062730073928833008</cx:pt>
          <cx:pt idx="2575">0.078649997711181641</cx:pt>
          <cx:pt idx="2576">0.062530040740966797</cx:pt>
          <cx:pt idx="2577">0.078130006790161133</cx:pt>
          <cx:pt idx="2578">0.065859794616699219</cx:pt>
          <cx:pt idx="2579">0.084829807281494141</cx:pt>
          <cx:pt idx="2580">0.070460081100463867</cx:pt>
          <cx:pt idx="2581">0.078119993209838867</cx:pt>
          <cx:pt idx="2582">0.046869993209838867</cx:pt>
          <cx:pt idx="2583">0.076089859008789063</cx:pt>
          <cx:pt idx="2584">0.09375</cx:pt>
          <cx:pt idx="2585">0.062269926071166992</cx:pt>
          <cx:pt idx="2586">0.078109979629516602</cx:pt>
          <cx:pt idx="2587">0.046869993209838867</cx:pt>
          <cx:pt idx="2588">0.0625</cx:pt>
          <cx:pt idx="2589">0.087100028991699219</cx:pt>
          <cx:pt idx="2590">0.093760013580322266</cx:pt>
          <cx:pt idx="2591">0.0625</cx:pt>
          <cx:pt idx="2592">0.078130006790161133</cx:pt>
          <cx:pt idx="2593">0.0625</cx:pt>
          <cx:pt idx="2594">0.09375</cx:pt>
          <cx:pt idx="2595">0.062510013580322266</cx:pt>
          <cx:pt idx="2596">0.078459978103637695</cx:pt>
          <cx:pt idx="2597">0.062510013580322266</cx:pt>
          <cx:pt idx="2598">0.077330112457275391</cx:pt>
          <cx:pt idx="2599">0.091729879379272461</cx:pt>
          <cx:pt idx="2600">0.046869993209838867</cx:pt>
          <cx:pt idx="2601">0.072910070419311523</cx:pt>
          <cx:pt idx="2602">0.073369979858398438</cx:pt>
          <cx:pt idx="2603">0.062769889831542969</cx:pt>
          <cx:pt idx="2604">0.082579851150512695</cx:pt>
          <cx:pt idx="2605">0.046880006790161133</cx:pt>
          <cx:pt idx="2606">0.07780003547668457</cx:pt>
          <cx:pt idx="2607">0.10704994201660156</cx:pt>
          <cx:pt idx="2608">0.078619956970214844</cx:pt>
          <cx:pt idx="2609">0.09683990478515625</cx:pt>
          <cx:pt idx="2610">0.0625</cx:pt>
          <cx:pt idx="2611">0.083909988403320313</cx:pt>
          <cx:pt idx="2612">0.0625</cx:pt>
          <cx:pt idx="2613">0.078119993209838867</cx:pt>
          <cx:pt idx="2614">0.09375</cx:pt>
          <cx:pt idx="2615">0.0625</cx:pt>
          <cx:pt idx="2616">0.078119993209838867</cx:pt>
          <cx:pt idx="2617">0.093780040740966797</cx:pt>
          <cx:pt idx="2618">0.0625</cx:pt>
          <cx:pt idx="2619">0.078130006790161133</cx:pt>
          <cx:pt idx="2620">0.062510013580322266</cx:pt>
          <cx:pt idx="2621">0.072799921035766602</cx:pt>
          <cx:pt idx="2622">0.062389850616455078</cx:pt>
          <cx:pt idx="2623">0.078119993209838867</cx:pt>
          <cx:pt idx="2624">0.095860004425048828</cx:pt>
          <cx:pt idx="2625">0.062610149383544922</cx:pt>
          <cx:pt idx="2626">0.078090190887451172</cx:pt>
          <cx:pt idx="2627">0.064029932022094727</cx:pt>
          <cx:pt idx="2628">0.0625</cx:pt>
          <cx:pt idx="2629">0.09375</cx:pt>
          <cx:pt idx="2630">0.068390130996704102</cx:pt>
          <cx:pt idx="2631">0.078130006790161133</cx:pt>
          <cx:pt idx="2632">0.0625</cx:pt>
          <cx:pt idx="2633">0.077950000762939453</cx:pt>
          <cx:pt idx="2634">0.078130006790161133</cx:pt>
          <cx:pt idx="2635">0.0625</cx:pt>
          <cx:pt idx="2636">0.0625</cx:pt>
          <cx:pt idx="2637">0.08843994140625</cx:pt>
          <cx:pt idx="2638">0.0592498779296875</cx:pt>
          <cx:pt idx="2639">0.0625</cx:pt>
          <cx:pt idx="2640">0.09375</cx:pt>
          <cx:pt idx="2641">0.057720184326171875</cx:pt>
          <cx:pt idx="2642">0.073119878768920898</cx:pt>
          <cx:pt idx="2643">0.096849918365478516</cx:pt>
          <cx:pt idx="2644">0.062240123748779297</cx:pt>
          <cx:pt idx="2645">0.093630075454711914</cx:pt>
          <cx:pt idx="2646">0.062330007553100586</cx:pt>
          <cx:pt idx="2647">0.09375</cx:pt>
          <cx:pt idx="2648">0.046829938888549805</cx:pt>
          <cx:pt idx="2649">0.068720102310180664</cx:pt>
          <cx:pt idx="2650">0.093739986419677734</cx:pt>
          <cx:pt idx="2651">0.046869993209838867</cx:pt>
          <cx:pt idx="2652">0.078130006790161133</cx:pt>
          <cx:pt idx="2653">0.047379970550537109</cx:pt>
          <cx:pt idx="2654">0.078119993209838867</cx:pt>
          <cx:pt idx="2655">0.093739986419677734</cx:pt>
          <cx:pt idx="2656">0.0625</cx:pt>
          <cx:pt idx="2657">0.078130006790161133</cx:pt>
          <cx:pt idx="2658">0.0625</cx:pt>
          <cx:pt idx="2659">0.078130006790161133</cx:pt>
          <cx:pt idx="2660">0.062489986419677734</cx:pt>
          <cx:pt idx="2661">0.073939800262451172</cx:pt>
          <cx:pt idx="2662">0.088979959487915039</cx:pt>
          <cx:pt idx="2663">0.065870046615600586</cx:pt>
          <cx:pt idx="2664">0.093849897384643555</cx:pt>
          <cx:pt idx="2665">0.063110113143920898</cx:pt>
          <cx:pt idx="2666">0.062510013580322266</cx:pt>
          <cx:pt idx="2667">0.094550132751464844</cx:pt>
          <cx:pt idx="2668">0.062520027160644531</cx:pt>
          <cx:pt idx="2669">0.09375</cx:pt>
          <cx:pt idx="2670">0.062489986419677734</cx:pt>
          <cx:pt idx="2671">0.077929973602294922</cx:pt>
          <cx:pt idx="2672">0.049249887466430664</cx:pt>
          <cx:pt idx="2673">0.0625</cx:pt>
          <cx:pt idx="2674">0.093250036239624023</cx:pt>
          <cx:pt idx="2675">0.0625</cx:pt>
          <cx:pt idx="2676">0.078149795532226563</cx:pt>
          <cx:pt idx="2677">0.046880006790161133</cx:pt>
          <cx:pt idx="2678">0.07816004753112793</cx:pt>
          <cx:pt idx="2679">0.10016989707946777</cx:pt>
          <cx:pt idx="2680">0.062489986419677734</cx:pt>
          <cx:pt idx="2681">0.088929891586303711</cx:pt>
          <cx:pt idx="2682">0.0625</cx:pt>
          <cx:pt idx="2683">0.081750154495239258</cx:pt>
          <cx:pt idx="2684">0.046880006790161133</cx:pt>
          <cx:pt idx="2685">0.062489986419677734</cx:pt>
          <cx:pt idx="2686">0.093760013580322266</cx:pt>
          <cx:pt idx="2687">0.062489986419677734</cx:pt>
          <cx:pt idx="2688">0.078119993209838867</cx:pt>
          <cx:pt idx="2689">0.093739986419677734</cx:pt>
          <cx:pt idx="2690">0.0625</cx:pt>
          <cx:pt idx="2691">0.093980073928833008</cx:pt>
          <cx:pt idx="2692">0.062729835510253906</cx:pt>
          <cx:pt idx="2693">0.093670129776000977</cx:pt>
          <cx:pt idx="2694">0.047289848327636719</cx:pt>
          <cx:pt idx="2695">0.088129997253417969</cx:pt>
          <cx:pt idx="2696">0.052229881286621094</cx:pt>
          <cx:pt idx="2697">0.0625</cx:pt>
          <cx:pt idx="2698">0.078119993209838867</cx:pt>
          <cx:pt idx="2699">0.09375</cx:pt>
          <cx:pt idx="2700">0.058889865875244141</cx:pt>
          <cx:pt idx="2701">0.073119878768920898</cx:pt>
          <cx:pt idx="2702">0.062740087509155273</cx:pt>
          <cx:pt idx="2703">0.078130006790161133</cx:pt>
          <cx:pt idx="2704">0.085000038146972656</cx:pt>
          <cx:pt idx="2705">0.0625</cx:pt>
          <cx:pt idx="2706">0.093719959259033203</cx:pt>
          <cx:pt idx="2707">0.062489986419677734</cx:pt>
          <cx:pt idx="2708">0.092050075531005859</cx:pt>
          <cx:pt idx="2709">0.067680120468139648</cx:pt>
          <cx:pt idx="2710">0.078130006790161133</cx:pt>
          <cx:pt idx="2711">0.09375</cx:pt>
          <cx:pt idx="2712">0.062510013580322266</cx:pt>
          <cx:pt idx="2713">0.08478999137878418</cx:pt>
          <cx:pt idx="2714">0.062510013580322266</cx:pt>
          <cx:pt idx="2715">0.078119993209838867</cx:pt>
          <cx:pt idx="2716">0.046880006790161133</cx:pt>
          <cx:pt idx="2717">0.062510013580322266</cx:pt>
          <cx:pt idx="2718">0.078119993209838867</cx:pt>
          <cx:pt idx="2719">0.0625</cx:pt>
          <cx:pt idx="2720">0.088910102844238281</cx:pt>
          <cx:pt idx="2721">0.057719945907592773</cx:pt>
          <cx:pt idx="2722">0.078130006790161133</cx:pt>
          <cx:pt idx="2723">0.062769889831542969</cx:pt>
          <cx:pt idx="2724">0.067709922790527344</cx:pt>
          <cx:pt idx="2725">0.093839883804321289</cx:pt>
          <cx:pt idx="2726">0.073789834976196289</cx:pt>
          <cx:pt idx="2727">0.097340106964111328</cx:pt>
          <cx:pt idx="2728">0.062479972839355469</cx:pt>
          <cx:pt idx="2729">0.093760013580322266</cx:pt>
          <cx:pt idx="2730">0.072030067443847656</cx:pt>
          <cx:pt idx="2731">0.092200040817260742</cx:pt>
          <cx:pt idx="2732">0.064939975738525391</cx:pt>
          <cx:pt idx="2733">0.069219827651977539</cx:pt>
          <cx:pt idx="2734">0.093760013580322266</cx:pt>
          <cx:pt idx="2735">0.0625</cx:pt>
          <cx:pt idx="2736">0.078429937362670898</cx:pt>
          <cx:pt idx="2737">0.059550046920776367</cx:pt>
          <cx:pt idx="2738">0.072529792785644531</cx:pt>
          <cx:pt idx="2739">0.093739986419677734</cx:pt>
          <cx:pt idx="2740">0.062479972839355469</cx:pt>
          <cx:pt idx="2741">0.078130006790161133</cx:pt>
          <cx:pt idx="2742">0.097420215606689453</cx:pt>
          <cx:pt idx="2743">0.079609870910644531</cx:pt>
          <cx:pt idx="2744">0.09375</cx:pt>
          <cx:pt idx="2745">0.061609983444213867</cx:pt>
          <cx:pt idx="2746">0.093739986419677734</cx:pt>
          <cx:pt idx="2747">0.057680130004882813</cx:pt>
          <cx:pt idx="2748">0.078069925308227539</cx:pt>
          <cx:pt idx="2749">0.078119993209838867</cx:pt>
          <cx:pt idx="2750">0.057729959487915039</cx:pt>
          <cx:pt idx="2751">0.07359004020690918</cx:pt>
          <cx:pt idx="2752">0.08739018440246582</cx:pt>
          <cx:pt idx="2753">0.062489986419677734</cx:pt>
          <cx:pt idx="2754">0.078119993209838867</cx:pt>
          <cx:pt idx="2755">0.062489986419677734</cx:pt>
          <cx:pt idx="2756">0.078119993209838867</cx:pt>
          <cx:pt idx="2757">0.09375</cx:pt>
          <cx:pt idx="2758">0.063950061798095703</cx:pt>
          <cx:pt idx="2759">0.078109979629516602</cx:pt>
          <cx:pt idx="2760">0.057660102844238281</cx:pt>
          <cx:pt idx="2761">0.072700023651123047</cx:pt>
          <cx:pt idx="2762">0.093739986419677734</cx:pt>
          <cx:pt idx="2763">0.075950145721435547</cx:pt>
          <cx:pt idx="2764">0.084619998931884766</cx:pt>
          <cx:pt idx="2765">0.062489986419677734</cx:pt>
          <cx:pt idx="2766">0.077860116958618164</cx:pt>
          <cx:pt idx="2767">0.046859979629516602</cx:pt>
          <cx:pt idx="2768">0.062540054321289063</cx:pt>
          <cx:pt idx="2769">0.093530178070068359</cx:pt>
          <cx:pt idx="2770">0.046869993209838867</cx:pt>
          <cx:pt idx="2771">0.065939903259277344</cx:pt>
          <cx:pt idx="2772">0.093760013580322266</cx:pt>
          <cx:pt idx="2773">0.066089868545532227</cx:pt>
          <cx:pt idx="2774">0.078119993209838867</cx:pt>
          <cx:pt idx="2775">0.0625</cx:pt>
          <cx:pt idx="2776">0.0625</cx:pt>
          <cx:pt idx="2777">0.081490039825439453</cx:pt>
          <cx:pt idx="2778">0.046859979629516602</cx:pt>
          <cx:pt idx="2779">0.0625</cx:pt>
          <cx:pt idx="2780">0.089060068130493164</cx:pt>
          <cx:pt idx="2781">0.073060035705566406</cx:pt>
          <cx:pt idx="2782">0.085599899291992188</cx:pt>
          <cx:pt idx="2783">0.046880006790161133</cx:pt>
          <cx:pt idx="2784">0.07837986946105957</cx:pt>
          <cx:pt idx="2785">0.045910120010375977</cx:pt>
          <cx:pt idx="2786">0.062769889831542969</cx:pt>
          <cx:pt idx="2787">0.094120025634765625</cx:pt>
          <cx:pt idx="2788">0.062629938125610352</cx:pt>
          <cx:pt idx="2789">0.094299793243408203</cx:pt>
          <cx:pt idx="2790">0.062510013580322266</cx:pt>
          <cx:pt idx="2791">0.093760013580322266</cx:pt>
          <cx:pt idx="2792">0.0625</cx:pt>
          <cx:pt idx="2793">0.078119993209838867</cx:pt>
          <cx:pt idx="2794">0.064189910888671875</cx:pt>
          <cx:pt idx="2795">0.078130006790161133</cx:pt>
          <cx:pt idx="2796">0.0625</cx:pt>
          <cx:pt idx="2797">0.078130006790161133</cx:pt>
          <cx:pt idx="2798">0.046880006790161133</cx:pt>
          <cx:pt idx="2799">0.073189973831176758</cx:pt>
          <cx:pt idx="2800">0.089020013809204102</cx:pt>
          <cx:pt idx="2801">0.0625</cx:pt>
          <cx:pt idx="2802">0.096529960632324219</cx:pt>
          <cx:pt idx="2803">0.071979999542236328</cx:pt>
          <cx:pt idx="2804">0.078140020370483398</cx:pt>
          <cx:pt idx="2805">0.062739849090576172</cx:pt>
          <cx:pt idx="2806">0.078130006790161133</cx:pt>
          <cx:pt idx="2807">0.09739995002746582</cx:pt>
          <cx:pt idx="2808">0.062510013580322266</cx:pt>
          <cx:pt idx="2809">0.089250087738037109</cx:pt>
          <cx:pt idx="2810">0.062929868698120117</cx:pt>
          <cx:pt idx="2811">0.084450006484985352</cx:pt>
          <cx:pt idx="2812">0.04794001579284668</cx:pt>
          <cx:pt idx="2813">0.090269804000854492</cx:pt>
          <cx:pt idx="2814">0.05289006233215332</cx:pt>
          <cx:pt idx="2815">0.080090045928955078</cx:pt>
          <cx:pt idx="2816">0.093739986419677734</cx:pt>
          <cx:pt idx="2817">0.062490224838256836</cx:pt>
          <cx:pt idx="2818">0.078130006790161133</cx:pt>
          <cx:pt idx="2819">0.0625</cx:pt>
          <cx:pt idx="2820">0.069960117340087891</cx:pt>
          <cx:pt idx="2821">0.09375</cx:pt>
          <cx:pt idx="2822">0.062740087509155273</cx:pt>
          <cx:pt idx="2823">0.078469991683959961</cx:pt>
          <cx:pt idx="2824">0.097030162811279297</cx:pt>
          <cx:pt idx="2825">0.064719915390014648</cx:pt>
          <cx:pt idx="2826">0.088449954986572266</cx:pt>
          <cx:pt idx="2827">0.065049886703491211</cx:pt>
          <cx:pt idx="2828">0.078119993209838867</cx:pt>
          <cx:pt idx="2829">0.093739986419677734</cx:pt>
          <cx:pt idx="2830">0.062489986419677734</cx:pt>
          <cx:pt idx="2831">0.079109907150268555</cx:pt>
          <cx:pt idx="2832">0.093760013580322266</cx:pt>
          <cx:pt idx="2833">0.0625</cx:pt>
          <cx:pt idx="2834">0.09842991828918457</cx:pt>
          <cx:pt idx="2835">0.046880006790161133</cx:pt>
          <cx:pt idx="2836">0.078130006790161133</cx:pt>
          <cx:pt idx="2837">0.093760013580322266</cx:pt>
          <cx:pt idx="2838">0.062510013580322266</cx:pt>
          <cx:pt idx="2839">0.073170185089111328</cx:pt>
          <cx:pt idx="2840">0.087759971618652344</cx:pt>
          <cx:pt idx="2841">0.066069841384887695</cx:pt>
          <cx:pt idx="2842">0.09385991096496582</cx:pt>
          <cx:pt idx="2843">0.06466984748840332</cx:pt>
          <cx:pt idx="2844">0.078340053558349609</cx:pt>
          <cx:pt idx="2845">0.047010183334350586</cx:pt>
          <cx:pt idx="2846">0.078130006790161133</cx:pt>
          <cx:pt idx="2847">0.09375</cx:pt>
          <cx:pt idx="2848">0.078130006790161133</cx:pt>
          <cx:pt idx="2849">0.10083985328674316</cx:pt>
          <cx:pt idx="2850">0.0625</cx:pt>
          <cx:pt idx="2851">0.078130006790161133</cx:pt>
          <cx:pt idx="2852">0.093720197677612305</cx:pt>
          <cx:pt idx="2853">0.0625</cx:pt>
          <cx:pt idx="2854">0.077899932861328125</cx:pt>
          <cx:pt idx="2855">0.093959808349609375</cx:pt>
          <cx:pt idx="2856">0.06679987907409668</cx:pt>
          <cx:pt idx="2857">0.077910184860229492</cx:pt>
          <cx:pt idx="2858">0.093739986419677734</cx:pt>
          <cx:pt idx="2859">0.0625</cx:pt>
          <cx:pt idx="2860">0.090299844741821289</cx:pt>
          <cx:pt idx="2861">0.046580076217651367</cx:pt>
          <cx:pt idx="2862">0.065909862518310547</cx:pt>
          <cx:pt idx="2863">0.078119993209838867</cx:pt>
          <cx:pt idx="2864">0.046880006790161133</cx:pt>
          <cx:pt idx="2865">0.078000068664550781</cx:pt>
          <cx:pt idx="2866">0.093739986419677734</cx:pt>
          <cx:pt idx="2867">0.062510013580322266</cx:pt>
          <cx:pt idx="2868">0.093530178070068359</cx:pt>
          <cx:pt idx="2869">0.062510013580322266</cx:pt>
          <cx:pt idx="2870">0.078280210494995117</cx:pt>
          <cx:pt idx="2871">0.046869993209838867</cx:pt>
          <cx:pt idx="2872">0.062530040740966797</cx:pt>
          <cx:pt idx="2873">0.09375</cx:pt>
          <cx:pt idx="2874">0.0625</cx:pt>
          <cx:pt idx="2875">0.093739986419677734</cx:pt>
          <cx:pt idx="2876">0.093760013580322266</cx:pt>
          <cx:pt idx="2877">0.0625</cx:pt>
          <cx:pt idx="2878">0.078130006790161133</cx:pt>
          <cx:pt idx="2879">0.042459964752197266</cx:pt>
          <cx:pt idx="2880">0.056730031967163086</cx:pt>
          <cx:pt idx="2881">0.078130006790161133</cx:pt>
          <cx:pt idx="2882">0.093760013580322266</cx:pt>
          <cx:pt idx="2883">0.062510013580322266</cx:pt>
          <cx:pt idx="2884">0.094630002975463867</cx:pt>
          <cx:pt idx="2885">0.063380002975463867</cx:pt>
          <cx:pt idx="2886">0.056519985198974609</cx:pt>
          <cx:pt idx="2887">0.0625</cx:pt>
          <cx:pt idx="2888">0.09375</cx:pt>
          <cx:pt idx="2889">0.062510013580322266</cx:pt>
          <cx:pt idx="2890">0.078130006790161133</cx:pt>
          <cx:pt idx="2891">0.050499916076660156</cx:pt>
          <cx:pt idx="2892">0.0625</cx:pt>
          <cx:pt idx="2893">0.083519935607910156</cx:pt>
          <cx:pt idx="2894">0.065880060195922852</cx:pt>
          <cx:pt idx="2895">0.078130006790161133</cx:pt>
          <cx:pt idx="2896">0.062489986419677734</cx:pt>
          <cx:pt idx="2897">0.078130006790161133</cx:pt>
          <cx:pt idx="2898">0.078130006790161133</cx:pt>
          <cx:pt idx="2899">0.058230161666870117</cx:pt>
          <cx:pt idx="2900">0.084939956665039063</cx:pt>
          <cx:pt idx="2901">0.047139883041381836</cx:pt>
          <cx:pt idx="2902">0.083679914474487305</cx:pt>
          <cx:pt idx="2903">0.094209909439086914</cx:pt>
          <cx:pt idx="2904">0.061490058898925781</cx:pt>
          <cx:pt idx="2905">0.0627899169921875</cx:pt>
          <cx:pt idx="2906">0.097630023956298828</cx:pt>
          <cx:pt idx="2907">0.062510013580322266</cx:pt>
          <cx:pt idx="2908">0.078130006790161133</cx:pt>
          <cx:pt idx="2909">0.055770158767700195</cx:pt>
          <cx:pt idx="2910">0.062510013580322266</cx:pt>
          <cx:pt idx="2911">0.09375</cx:pt>
          <cx:pt idx="2912">0.062510013580322266</cx:pt>
          <cx:pt idx="2913">0.10045003890991211</cx:pt>
          <cx:pt idx="2914">0.066159963607788086</cx:pt>
          <cx:pt idx="2915">0.078109979629516602</cx:pt>
          <cx:pt idx="2916">0.062990188598632813</cx:pt>
          <cx:pt idx="2917">0.078119993209838867</cx:pt>
          <cx:pt idx="2918">0.077969789505004883</cx:pt>
          <cx:pt idx="2919">0.04758000373840332</cx:pt>
          <cx:pt idx="2920">0.0675201416015625</cx:pt>
          <cx:pt idx="2921">0.090039968490600586</cx:pt>
          <cx:pt idx="2922">0.059379816055297852</cx:pt>
          <cx:pt idx="2923">0.078119993209838867</cx:pt>
          <cx:pt idx="2924">0.047110080718994141</cx:pt>
          <cx:pt idx="2925">0.075739860534667969</cx:pt>
          <cx:pt idx="2926">0.081549882888793945</cx:pt>
          <cx:pt idx="2927">0.046880006790161133</cx:pt>
          <cx:pt idx="2928">0.078130006790161133</cx:pt>
          <cx:pt idx="2929">0.078130006790161133</cx:pt>
          <cx:pt idx="2930">0.046869993209838867</cx:pt>
          <cx:pt idx="2931">0.072190046310424805</cx:pt>
          <cx:pt idx="2932">0.078119993209838867</cx:pt>
          <cx:pt idx="2933">0.09375</cx:pt>
          <cx:pt idx="2934">0.062489986419677734</cx:pt>
          <cx:pt idx="2935">0.09375</cx:pt>
          <cx:pt idx="2936">0.0625</cx:pt>
          <cx:pt idx="2937">0.09375</cx:pt>
          <cx:pt idx="2938">0.09375</cx:pt>
          <cx:pt idx="2939">0.073350191116333008</cx:pt>
          <cx:pt idx="2940">0.046939849853515625</cx:pt>
          <cx:pt idx="2941">0.062249898910522461</cx:pt>
          <cx:pt idx="2942">0.090620040893554688</cx:pt>
          <cx:pt idx="2943">0.067989826202392578</cx:pt>
          <cx:pt idx="2944">0.093790054321289063</cx:pt>
          <cx:pt idx="2945">0.098270177841186523</cx:pt>
          <cx:pt idx="2946">0.059779882431030273</cx:pt>
          <cx:pt idx="2947">0.092099905014038086</cx:pt>
          <cx:pt idx="2948">0.062510013580322266</cx:pt>
          <cx:pt idx="2949">0.078130006790161133</cx:pt>
          <cx:pt idx="2950">0.046880006790161133</cx:pt>
          <cx:pt idx="2951">0.062510013580322266</cx:pt>
          <cx:pt idx="2952">0.078119993209838867</cx:pt>
          <cx:pt idx="2953">0.093739986419677734</cx:pt>
          <cx:pt idx="2954">0.0625</cx:pt>
          <cx:pt idx="2955">0.081720113754272461</cx:pt>
          <cx:pt idx="2956">0.096760034561157227</cx:pt>
          <cx:pt idx="2957">0.0625</cx:pt>
          <cx:pt idx="2958">0.078119993209838867</cx:pt>
          <cx:pt idx="2959">0.058470010757446289</cx:pt>
          <cx:pt idx="2960">0.078459978103637695</cx:pt>
          <cx:pt idx="2961">0.10374999046325684</cx:pt>
          <cx:pt idx="2962">0.062249898910522461</cx:pt>
          <cx:pt idx="2963">0.077990055084228516</cx:pt>
          <cx:pt idx="2964">0.04662013053894043</cx:pt>
          <cx:pt idx="2965">0.078310012817382813</cx:pt>
          <cx:pt idx="2966">0.09318995475769043</cx:pt>
          <cx:pt idx="2967">0.0625</cx:pt>
          <cx:pt idx="2968">0.07808995246887207</cx:pt>
          <cx:pt idx="2969">0.088929891586303711</cx:pt>
          <cx:pt idx="2970">0.062799930572509766</cx:pt>
          <cx:pt idx="2971">0.062330007553100586</cx:pt>
          <cx:pt idx="2972">0.093729972839355469</cx:pt>
          <cx:pt idx="2973">0.062510013580322266</cx:pt>
          <cx:pt idx="2974">0.078150033950805664</cx:pt>
          <cx:pt idx="2975">0.062730073928833008</cx:pt>
          <cx:pt idx="2976">0.081750154495239258</cx:pt>
          <cx:pt idx="2977">0.093519926071166992</cx:pt>
          <cx:pt idx="2978">0.0625</cx:pt>
          <cx:pt idx="2979">0.092809915542602539</cx:pt>
          <cx:pt idx="2980">0.06295013427734375</cx:pt>
          <cx:pt idx="2981">0.086069822311401367</cx:pt>
          <cx:pt idx="2982">0.062730073928833008</cx:pt>
          <cx:pt idx="2983">0.078119993209838867</cx:pt>
          <cx:pt idx="2984">0.098959922790527344</cx:pt>
          <cx:pt idx="2985">0.053369998931884766</cx:pt>
          <cx:pt idx="2986">0.081770181655883789</cx:pt>
          <cx:pt idx="2987">0.060699939727783203</cx:pt>
          <cx:pt idx="2988">0.0625</cx:pt>
          <cx:pt idx="2989">0.088660001754760742</cx:pt>
          <cx:pt idx="2990">0.04700016975402832</cx:pt>
          <cx:pt idx="2991">0.093260049819946289</cx:pt>
          <cx:pt idx="2992">0.046869993209838867</cx:pt>
          <cx:pt idx="2993">0.07146000862121582</cx:pt>
          <cx:pt idx="2994">0.093529939651489258</cx:pt>
          <cx:pt idx="2995">0.071579933166503906</cx:pt>
          <cx:pt idx="2996">0.078130006790161133</cx:pt>
          <cx:pt idx="2997">0.062279939651489258</cx:pt>
          <cx:pt idx="2998">0.0625</cx:pt>
          <cx:pt idx="2999">0.078129768371582031</cx:pt>
          <cx:pt idx="3000">0.050499916076660156</cx:pt>
          <cx:pt idx="3001">0.06026005744934082</cx:pt>
          <cx:pt idx="3002">0.080070018768310547</cx:pt>
          <cx:pt idx="3003">0.046880006790161133</cx:pt>
          <cx:pt idx="3004">0.0625</cx:pt>
          <cx:pt idx="3005">0.088539838790893555</cx:pt>
          <cx:pt idx="3006">0.047670125961303711</cx:pt>
          <cx:pt idx="3007">0.072339773178100586</cx:pt>
          <cx:pt idx="3008">0.093739986419677734</cx:pt>
          <cx:pt idx="3009">0.0625</cx:pt>
          <cx:pt idx="3010">0.078130006790161133</cx:pt>
          <cx:pt idx="3011">0.046880006790161133</cx:pt>
          <cx:pt idx="3012">0.0625</cx:pt>
          <cx:pt idx="3013">0.078130006790161133</cx:pt>
          <cx:pt idx="3014">0.053610086441040039</cx:pt>
          <cx:pt idx="3015">0.0625</cx:pt>
          <cx:pt idx="3016">0.078330039978027344</cx:pt>
          <cx:pt idx="3017">0.062510013580322266</cx:pt>
          <cx:pt idx="3018">0.078119993209838867</cx:pt>
          <cx:pt idx="3019">0.05792999267578125</cx:pt>
          <cx:pt idx="3020">0.07342982292175293</cx:pt>
          <cx:pt idx="3021">0.090990066528320313</cx:pt>
          <cx:pt idx="3022">0.046999931335449219</cx:pt>
          <cx:pt idx="3023">0.079149961471557617</cx:pt>
          <cx:pt idx="3024">0.08179020881652832</cx:pt>
          <cx:pt idx="3025">0.062630176544189453</cx:pt>
          <cx:pt idx="3026">0.07816004753112793</cx:pt>
          <cx:pt idx="3027">0.046869993209838867</cx:pt>
          <cx:pt idx="3028">0.08067011833190918</cx:pt>
          <cx:pt idx="3029">0.097199916839599609</cx:pt>
          <cx:pt idx="3030">0.057480096817016602</cx:pt>
          <cx:pt idx="3031">0.062510013580322266</cx:pt>
          <cx:pt idx="3032">0.093739986419677734</cx:pt>
          <cx:pt idx="3033">0.09375</cx:pt>
          <cx:pt idx="3034">0.062489986419677734</cx:pt>
          <cx:pt idx="3035">0.078130006790161133</cx:pt>
          <cx:pt idx="3036">0.046869993209838867</cx:pt>
          <cx:pt idx="3037">0.078119993209838867</cx:pt>
          <cx:pt idx="3038">0.078130006790161133</cx:pt>
          <cx:pt idx="3039">0.046869993209838867</cx:pt>
          <cx:pt idx="3040">0.0625</cx:pt>
          <cx:pt idx="3041">0.078119993209838867</cx:pt>
          <cx:pt idx="3042">0.094679832458496094</cx:pt>
          <cx:pt idx="3043">0.067489862442016602</cx:pt>
          <cx:pt idx="3044">0.094299793243408203</cx:pt>
          <cx:pt idx="3045">0.046869993209838867</cx:pt>
          <cx:pt idx="3046">0.078140020370483398</cx:pt>
          <cx:pt idx="3047">0.09375</cx:pt>
          <cx:pt idx="3048">0.046869993209838867</cx:pt>
          <cx:pt idx="3049">0.06586003303527832</cx:pt>
          <cx:pt idx="3050">0.078119993209838867</cx:pt>
          <cx:pt idx="3051">0.089109897613525391</cx:pt>
          <cx:pt idx="3052">0.07397007942199707</cx:pt>
          <cx:pt idx="3053">0.077869892120361328</cx:pt>
          <cx:pt idx="3054">0.085269927978515625</cx:pt>
          <cx:pt idx="3055">0.062490224838256836</cx:pt>
          <cx:pt idx="3056">0.08180999755859375</cx:pt>
          <cx:pt idx="3057">0.061150074005126953</cx:pt>
          <cx:pt idx="3058">0.078119993209838867</cx:pt>
          <cx:pt idx="3059">0.055860042572021484</cx:pt>
          <cx:pt idx="3060">0.078119993209838867</cx:pt>
          <cx:pt idx="3061">0.09375</cx:pt>
          <cx:pt idx="3062">0.073740005493164063</cx:pt>
          <cx:pt idx="3063">0.096509933471679688</cx:pt>
          <cx:pt idx="3064">0.062489986419677734</cx:pt>
          <cx:pt idx="3065">0.093739986419677734</cx:pt>
          <cx:pt idx="3066">0.062730073928833008</cx:pt>
          <cx:pt idx="3067">0.099329948425292969</cx:pt>
          <cx:pt idx="3068">0.062459945678710938</cx:pt>
          <cx:pt idx="3069">0.078119993209838867</cx:pt>
          <cx:pt idx="3070">0.058009862899780273</cx:pt>
          <cx:pt idx="3071">0.062759876251220703</cx:pt>
          <cx:pt idx="3072">0.078380107879638672</cx:pt>
          <cx:pt idx="3073">0.099370002746582031</cx:pt>
          <cx:pt idx="3074">0.0625</cx:pt>
          <cx:pt idx="3075">0.078420162200927734</cx:pt>
          <cx:pt idx="3076">0.062730073928833008</cx:pt>
          <cx:pt idx="3077">0.088750123977661133</cx:pt>
          <cx:pt idx="3078">0.050290107727050781</cx:pt>
          <cx:pt idx="3079">0.0625</cx:pt>
          <cx:pt idx="3080">0.095200061798095703</cx:pt>
          <cx:pt idx="3081">0.046880006790161133</cx:pt>
          <cx:pt idx="3082">0.074490070343017578</cx:pt>
          <cx:pt idx="3083">0.10511994361877441</cx:pt>
          <cx:pt idx="3084">0.082930088043212891</cx:pt>
          <cx:pt idx="3085">0.099229812622070313</cx:pt>
          <cx:pt idx="3086">0.068979978561401367</cx:pt>
          <cx:pt idx="3087">0.078119993209838867</cx:pt>
          <cx:pt idx="3088">0.046880006790161133</cx:pt>
          <cx:pt idx="3089">0.078130006790161133</cx:pt>
          <cx:pt idx="3090">0.10438013076782227</cx:pt>
          <cx:pt idx="3091">0.070250034332275391</cx:pt>
          <cx:pt idx="3092">0.078119993209838867</cx:pt>
          <cx:pt idx="3093">0.093709945678710938</cx:pt>
          <cx:pt idx="3094">0.062510013580322266</cx:pt>
          <cx:pt idx="3095">0.078130006790161133</cx:pt>
          <cx:pt idx="3096">0.047340154647827148</cx:pt>
          <cx:pt idx="3097">0.078119993209838867</cx:pt>
          <cx:pt idx="3098">0.09375</cx:pt>
          <cx:pt idx="3099">0.062489986419677734</cx:pt>
          <cx:pt idx="3100">0.089100122451782227</cx:pt>
          <cx:pt idx="3101">0.062580108642578125</cx:pt>
          <cx:pt idx="3102">0.080970048904418945</cx:pt>
          <cx:pt idx="3103">0.085979938507080078</cx:pt>
          <cx:pt idx="3104">0.083480119705200195</cx:pt>
          <cx:pt idx="3105">0.10253000259399414</cx:pt>
          <cx:pt idx="3106">0.062240123748779297</cx:pt>
          <cx:pt idx="3107">0.084820032119750977</cx:pt>
          <cx:pt idx="3108">0.062470197677612305</cx:pt>
          <cx:pt idx="3109">0.0972900390625</cx:pt>
          <cx:pt idx="3110">0.093969821929931641</cx:pt>
          <cx:pt idx="3111">0.0625</cx:pt>
          <cx:pt idx="3112">0.078130006790161133</cx:pt>
          <cx:pt idx="3113">0.062530040740966797</cx:pt>
          <cx:pt idx="3114">0.06622004508972168</cx:pt>
          <cx:pt idx="3115">0.081540107727050781</cx:pt>
          <cx:pt idx="3116">0.046859979629516602</cx:pt>
          <cx:pt idx="3117">0.062510013580322266</cx:pt>
          <cx:pt idx="3118">0.094059944152832031</cx:pt>
          <cx:pt idx="3119">0.064260005950927734</cx:pt>
          <cx:pt idx="3120">0.078130006790161133</cx:pt>
          <cx:pt idx="3121">0.046869993209838867</cx:pt>
          <cx:pt idx="3122">0.062489986419677734</cx:pt>
          <cx:pt idx="3123">0.096519947052001953</cx:pt>
          <cx:pt idx="3124">0.0625</cx:pt>
          <cx:pt idx="3125">0.078119993209838867</cx:pt>
          <cx:pt idx="3126">0.093760013580322266</cx:pt>
          <cx:pt idx="3127">0.0625</cx:pt>
          <cx:pt idx="3128">0.084619998931884766</cx:pt>
          <cx:pt idx="3129">0.062279939651489258</cx:pt>
          <cx:pt idx="3130">0.078130006790161133</cx:pt>
          <cx:pt idx="3131">0.078129768371582031</cx:pt>
          <cx:pt idx="3132">0.046859979629516602</cx:pt>
          <cx:pt idx="3133">0.062510013580322266</cx:pt>
          <cx:pt idx="3134">0.078119993209838867</cx:pt>
          <cx:pt idx="3135">0.062510013580322266</cx:pt>
          <cx:pt idx="3136">0.080019950866699219</cx:pt>
          <cx:pt idx="3137">0.09375</cx:pt>
          <cx:pt idx="3138">0.062919855117797852</cx:pt>
          <cx:pt idx="3139">0.078119993209838867</cx:pt>
          <cx:pt idx="3140">0.046880006790161133</cx:pt>
          <cx:pt idx="3141">0.078119993209838867</cx:pt>
          <cx:pt idx="3142">0.050299882888793945</cx:pt>
          <cx:pt idx="3143">0.062510013580322266</cx:pt>
          <cx:pt idx="3144">0.096339941024780273</cx:pt>
          <cx:pt idx="3145">0.074929952621459961</cx:pt>
          <cx:pt idx="3146">0.081530094146728516</cx:pt>
          <cx:pt idx="3147">0.061860084533691406</cx:pt>
          <cx:pt idx="3148">0.0625</cx:pt>
          <cx:pt idx="3149">0.078130006790161133</cx:pt>
          <cx:pt idx="3150">0.046880006790161133</cx:pt>
          <cx:pt idx="3151">0.078119993209838867</cx:pt>
          <cx:pt idx="3152">0.09375</cx:pt>
          <cx:pt idx="3153">0.062489986419677734</cx:pt>
          <cx:pt idx="3154">0.078130006790161133</cx:pt>
          <cx:pt idx="3155">0.046880006790161133</cx:pt>
          <cx:pt idx="3156">0.078119993209838867</cx:pt>
          <cx:pt idx="3157">0.078109979629516602</cx:pt>
          <cx:pt idx="3158">0.09375</cx:pt>
          <cx:pt idx="3159">0.062489986419677734</cx:pt>
          <cx:pt idx="3160">0.078119993209838867</cx:pt>
          <cx:pt idx="3161">0.046880006790161133</cx:pt>
          <cx:pt idx="3162">0.062520027160644531</cx:pt>
          <cx:pt idx="3163">0.081789970397949219</cx:pt>
          <cx:pt idx="3164">0.046869993209838867</cx:pt>
          <cx:pt idx="3165">0.071360111236572266</cx:pt>
          <cx:pt idx="3166">0.0846099853515625</cx:pt>
          <cx:pt idx="3167">0.093760013580322266</cx:pt>
          <cx:pt idx="3168">0.078119993209838867</cx:pt>
          <cx:pt idx="3169">0.09375</cx:pt>
          <cx:pt idx="3170">0.046870231628417969</cx:pt>
          <cx:pt idx="3171">0.057980060577392578</cx:pt>
          <cx:pt idx="3172">0.088899850845336914</cx:pt>
          <cx:pt idx="3173">0.062379837036132813</cx:pt>
          <cx:pt idx="3174">0.078860044479370117</cx:pt>
          <cx:pt idx="3175">0.092129945755004883</cx:pt>
          <cx:pt idx="3176">0.064130067825317383</cx:pt>
          <cx:pt idx="3177">0.0625</cx:pt>
          <cx:pt idx="3178">0.09375</cx:pt>
          <cx:pt idx="3179">0.062939882278442383</cx:pt>
          <cx:pt idx="3180">0.0625</cx:pt>
          <cx:pt idx="3181">0.093760013580322266</cx:pt>
          <cx:pt idx="3182">0.066129922866821289</cx:pt>
          <cx:pt idx="3183">0.081549882888793945</cx:pt>
          <cx:pt idx="3184">0.0625</cx:pt>
          <cx:pt idx="3185">0.078130006790161133</cx:pt>
          <cx:pt idx="3186">0.043679952621459961</cx:pt>
          <cx:pt idx="3187">0.062579870223999023</cx:pt>
          <cx:pt idx="3188">0.078100204467773438</cx:pt>
          <cx:pt idx="3189">0.046880006790161133</cx:pt>
          <cx:pt idx="3190">0.078109979629516602</cx:pt>
          <cx:pt idx="3191">0.088910102844238281</cx:pt>
          <cx:pt idx="3192">0.046999931335449219</cx:pt>
          <cx:pt idx="3193">0.062510013580322266</cx:pt>
          <cx:pt idx="3194">0.078119993209838867</cx:pt>
          <cx:pt idx="3195">0.04729008674621582</cx:pt>
          <cx:pt idx="3196">0.07454991340637207</cx:pt>
          <cx:pt idx="3197">0.095309972763061523</cx:pt>
          <cx:pt idx="3198">0.078119993209838867</cx:pt>
          <cx:pt idx="3199">0.093760013580322266</cx:pt>
          <cx:pt idx="3200">0.078130006790161133</cx:pt>
          <cx:pt idx="3201">0.089169979095458984</cx:pt>
          <cx:pt idx="3202">0.062629938125610352</cx:pt>
          <cx:pt idx="3203">0.080369949340820313</cx:pt>
          <cx:pt idx="3204">0.068289995193481445</cx:pt>
          <cx:pt idx="3205">0.091179847717285156</cx:pt>
          <cx:pt idx="3206">0.093529939651489258</cx:pt>
          <cx:pt idx="3207">0.062489986419677734</cx:pt>
          <cx:pt idx="3208">0.078130006790161133</cx:pt>
          <cx:pt idx="3209">0.078130006790161133</cx:pt>
          <cx:pt idx="3210">0.046869993209838867</cx:pt>
          <cx:pt idx="3211">0.0625</cx:pt>
          <cx:pt idx="3212">0.09375</cx:pt>
          <cx:pt idx="3213">0.094870090484619141</cx:pt>
          <cx:pt idx="3214">0.062510013580322266</cx:pt>
          <cx:pt idx="3215">0.093760013580322266</cx:pt>
          <cx:pt idx="3216">0.062510013580322266</cx:pt>
          <cx:pt idx="3217">0.078220129013061523</cx:pt>
          <cx:pt idx="3218">0.09375</cx:pt>
          <cx:pt idx="3219">0.066179990768432617</cx:pt>
          <cx:pt idx="3220">0.093760013580322266</cx:pt>
          <cx:pt idx="3221">0.07359004020690918</cx:pt>
          <cx:pt idx="3222">0.072550058364868164</cx:pt>
          <cx:pt idx="3223">0.092050075531005859</cx:pt>
          <cx:pt idx="3224">0.062849998474121094</cx:pt>
          <cx:pt idx="3225">0.081500053405761719</cx:pt>
          <cx:pt idx="3226">0.055970191955566406</cx:pt>
          <cx:pt idx="3227">0.062760114669799805</cx:pt>
          <cx:pt idx="3228">0.078119993209838867</cx:pt>
          <cx:pt idx="3229">0.046869993209838867</cx:pt>
          <cx:pt idx="3230">0.081059932708740234</cx:pt>
          <cx:pt idx="3231">0.089149951934814453</cx:pt>
          <cx:pt idx="3232">0.057770013809204102</cx:pt>
          <cx:pt idx="3233">0.078130006790161133</cx:pt>
          <cx:pt idx="3234">0.09375</cx:pt>
          <cx:pt idx="3235">0.058539867401123047</cx:pt>
          <cx:pt idx="3236">0.08414006233215332</cx:pt>
          <cx:pt idx="3237">0.046890020370483398</cx:pt>
          <cx:pt idx="3238">0.065890073776245117</cx:pt>
          <cx:pt idx="3239">0.078119993209838867</cx:pt>
          <cx:pt idx="3240">0.062590122222900391</cx:pt>
          <cx:pt idx="3241">0.078119993209838867</cx:pt>
          <cx:pt idx="3242">0.093770027160644531</cx:pt>
          <cx:pt idx="3243">0.078030109405517578</cx:pt>
          <cx:pt idx="3244">0.078130006790161133</cx:pt>
          <cx:pt idx="3245">0.062510013580322266</cx:pt>
          <cx:pt idx="3246">0.08191990852355957</cx:pt>
          <cx:pt idx="3247">0.046869993209838867</cx:pt>
          <cx:pt idx="3248">0.066090106964111328</cx:pt>
          <cx:pt idx="3249">0.093739986419677734</cx:pt>
          <cx:pt idx="3250">0.046869993209838867</cx:pt>
          <cx:pt idx="3251">0.073780059814453125</cx:pt>
          <cx:pt idx="3252">0.046950101852416992</cx:pt>
          <cx:pt idx="3253">0.06902003288269043</cx:pt>
          <cx:pt idx="3254">0.087160110473632813</cx:pt>
          <cx:pt idx="3255">0.060580015182495117</cx:pt>
          <cx:pt idx="3256">0.078149795532226563</cx:pt>
          <cx:pt idx="3257">0.085059881210327148</cx:pt>
          <cx:pt idx="3258">0.062489986419677734</cx:pt>
          <cx:pt idx="3259">0.078119993209838867</cx:pt>
          <cx:pt idx="3260">0.078130006790161133</cx:pt>
          <cx:pt idx="3261">0.062510013580322266</cx:pt>
          <cx:pt idx="3262">0.075309991836547852</cx:pt>
          <cx:pt idx="3263">0.093529939651489258</cx:pt>
          <cx:pt idx="3264">0.046850204467773438</cx:pt>
          <cx:pt idx="3265">0.062489986419677734</cx:pt>
          <cx:pt idx="3266">0.096309900283813477</cx:pt>
          <cx:pt idx="3267">0.046969890594482422</cx:pt>
          <cx:pt idx="3268">0.062510013580322266</cx:pt>
          <cx:pt idx="3269">0.078130006790161133</cx:pt>
          <cx:pt idx="3270">0.048749923706054688</cx:pt>
          <cx:pt idx="3271">0.078119993209838867</cx:pt>
          <cx:pt idx="3272">0.088929891586303711</cx:pt>
          <cx:pt idx="3273">0.074800014495849609</cx:pt>
          <cx:pt idx="3274">0.093739986419677734</cx:pt>
          <cx:pt idx="3275">0.070129871368408203</cx:pt>
          <cx:pt idx="3276">0.078119993209838867</cx:pt>
          <cx:pt idx="3277">0.046869993209838867</cx:pt>
          <cx:pt idx="3278">0.0625</cx:pt>
          <cx:pt idx="3279">0.096160173416137695</cx:pt>
          <cx:pt idx="3280">0.048959970474243164</cx:pt>
          <cx:pt idx="3281">0.062730073928833008</cx:pt>
          <cx:pt idx="3282">0.078130006790161133</cx:pt>
          <cx:pt idx="3283">0.062510013580322266</cx:pt>
          <cx:pt idx="3284">0.078130006790161133</cx:pt>
          <cx:pt idx="3285">0.0625</cx:pt>
          <cx:pt idx="3286">0.078130006790161133</cx:pt>
          <cx:pt idx="3287">0.093770027160644531</cx:pt>
          <cx:pt idx="3288">0.062510013580322266</cx:pt>
          <cx:pt idx="3289">0.078119993209838867</cx:pt>
          <cx:pt idx="3290">0.046869993209838867</cx:pt>
          <cx:pt idx="3291">0.046880006790161133</cx:pt>
          <cx:pt idx="3292">0.073509931564331055</cx:pt>
          <cx:pt idx="3293">0.096420049667358398</cx:pt>
          <cx:pt idx="3294">0.081769943237304688</cx:pt>
          <cx:pt idx="3295">0.085099935531616211</cx:pt>
          <cx:pt idx="3296">0.048860073089599609</cx:pt>
          <cx:pt idx="3297">0.077860116958618164</cx:pt>
          <cx:pt idx="3298">0.097139835357666016</cx:pt>
          <cx:pt idx="3299">0.0625</cx:pt>
          <cx:pt idx="3300">0.081860065460205078</cx:pt>
          <cx:pt idx="3301">0.09375</cx:pt>
          <cx:pt idx="3302">0.057680130004882813</cx:pt>
          <cx:pt idx="3303">0.079669952392578125</cx:pt>
          <cx:pt idx="3304">0.079920053482055664</cx:pt>
          <cx:pt idx="3305">0.053350210189819336</cx:pt>
          <cx:pt idx="3306">0.082070112228393555</cx:pt>
          <cx:pt idx="3307">0.091480016708374023</cx:pt>
          <cx:pt idx="3308">0.06428980827331543</cx:pt>
          <cx:pt idx="3309">0.078119993209838867</cx:pt>
          <cx:pt idx="3310">0.08975982666015625</cx:pt>
          <cx:pt idx="3311">0.0625</cx:pt>
          <cx:pt idx="3312">0.078119993209838867</cx:pt>
          <cx:pt idx="3313">0.049730062484741211</cx:pt>
          <cx:pt idx="3314">0.08517003059387207</cx:pt>
          <cx:pt idx="3315">0.049329996109008789</cx:pt>
          <cx:pt idx="3316">0.078119993209838867</cx:pt>
          <cx:pt idx="3317">0.061969995498657227</cx:pt>
          <cx:pt idx="3318">0.087369918823242188</cx:pt>
          <cx:pt idx="3319">0.084850072860717773</cx:pt>
          <cx:pt idx="3320">0.06248021125793457</cx:pt>
          <cx:pt idx="3321">0.062849998474121094</cx:pt>
          <cx:pt idx="3322">0.088809967041015625</cx:pt>
          <cx:pt idx="3323">0.1046600341796875</cx:pt>
          <cx:pt idx="3324">0.062299966812133789</cx:pt>
          <cx:pt idx="3325">0.078130006790161133</cx:pt>
          <cx:pt idx="3326">0.066859960556030273</cx:pt>
          <cx:pt idx="3327">0.063070058822631836</cx:pt>
          <cx:pt idx="3328">0.078130006790161133</cx:pt>
          <cx:pt idx="3329">0.091089963912963867</cx:pt>
          <cx:pt idx="3330">0.062469959259033203</cx:pt>
          <cx:pt idx="3331">0.078119993209838867</cx:pt>
          <cx:pt idx="3332">0.10936999320983887</cx:pt>
          <cx:pt idx="3333">0.062479972839355469</cx:pt>
          <cx:pt idx="3334">0.078119993209838867</cx:pt>
          <cx:pt idx="3335">0.062469959259033203</cx:pt>
          <cx:pt idx="3336">0.077900171279907227</cx:pt>
          <cx:pt idx="3337">0.054729938507080078</cx:pt>
          <cx:pt idx="3338">0.078119993209838867</cx:pt>
          <cx:pt idx="3339">0.10048007965087891</cx:pt>
          <cx:pt idx="3340">0.062469959259033203</cx:pt>
          <cx:pt idx="3341">0.07798004150390625</cx:pt>
          <cx:pt idx="3342">0.078130006790161133</cx:pt>
          <cx:pt idx="3343">0.093620061874389648</cx:pt>
          <cx:pt idx="3344">0.062490224838256836</cx:pt>
          <cx:pt idx="3345">0.078150033950805664</cx:pt>
          <cx:pt idx="3346">0.098109960556030273</cx:pt>
          <cx:pt idx="3347">0.0625</cx:pt>
          <cx:pt idx="3348">0.090379953384399414</cx:pt>
          <cx:pt idx="3349">0.097500085830688477</cx:pt>
          <cx:pt idx="3350">0.0625</cx:pt>
          <cx:pt idx="3351">0.078119993209838867</cx:pt>
          <cx:pt idx="3352">0.0625</cx:pt>
          <cx:pt idx="3353">0.078119993209838867</cx:pt>
          <cx:pt idx="3354">0.094919919967651367</cx:pt>
          <cx:pt idx="3355">0.062510013580322266</cx:pt>
          <cx:pt idx="3356">0.084860086441040039</cx:pt>
          <cx:pt idx="3357">0.078699827194213867</cx:pt>
          <cx:pt idx="3358">0.062720060348510742</cx:pt>
          <cx:pt idx="3359">0.090270042419433594</cx:pt>
          <cx:pt idx="3360">0.046869993209838867</cx:pt>
          <cx:pt idx="3361">0.062889814376831055</cx:pt>
          <cx:pt idx="3362">0.078230142593383789</cx:pt>
          <cx:pt idx="3363">0.058130025863647461</cx:pt>
          <cx:pt idx="3364">0.0769500732421875</cx:pt>
          <cx:pt idx="3365">0.057879924774169922</cx:pt>
          <cx:pt idx="3366">0.068989992141723633</cx:pt>
          <cx:pt idx="3367">0.078130006790161133</cx:pt>
          <cx:pt idx="3368">0.064389944076538086</cx:pt>
          <cx:pt idx="3369">0.079200029373168945</cx:pt>
          <cx:pt idx="3370">0.09375</cx:pt>
          <cx:pt idx="3371">0.060110092163085938</cx:pt>
          <cx:pt idx="3372">0.082070112228393555</cx:pt>
          <cx:pt idx="3373">0.09414982795715332</cx:pt>
          <cx:pt idx="3374">0.066140174865722656</cx:pt>
          <cx:pt idx="3375">0.085410118103027344</cx:pt>
          <cx:pt idx="3376">0.053369998931884766</cx:pt>
          <cx:pt idx="3377">0.084640026092529297</cx:pt>
          <cx:pt idx="3378">0.053119897842407227</cx:pt>
          <cx:pt idx="3379">0.062510013580322266</cx:pt>
          <cx:pt idx="3380">0.084599971771240234</cx:pt>
          <cx:pt idx="3381">0.062489986419677734</cx:pt>
          <cx:pt idx="3382">0.078119993209838867</cx:pt>
          <cx:pt idx="3383">0.093739986419677734</cx:pt>
          <cx:pt idx="3384">0.066240072250366211</cx:pt>
          <cx:pt idx="3385">0.078119993209838867</cx:pt>
          <cx:pt idx="3386">0.04691004753112793</cx:pt>
          <cx:pt idx="3387">0.078130006790161133</cx:pt>
          <cx:pt idx="3388">0.09375</cx:pt>
          <cx:pt idx="3389">0.0625</cx:pt>
          <cx:pt idx="3390">0.078119993209838867</cx:pt>
          <cx:pt idx="3391">0.062509775161743164</cx:pt>
          <cx:pt idx="3392">0.0625</cx:pt>
          <cx:pt idx="3393">0.088920116424560547</cx:pt>
          <cx:pt idx="3394">0.062849998474121094</cx:pt>
          <cx:pt idx="3395">0.062510013580322266</cx:pt>
          <cx:pt idx="3396">0.09505009651184082</cx:pt>
          <cx:pt idx="3397">0.062659978866577148</cx:pt>
          <cx:pt idx="3398">0.086789846420288086</cx:pt>
          <cx:pt idx="3399">0.046610116958618164</cx:pt>
          <cx:pt idx="3400">0.084830045700073242</cx:pt>
          <cx:pt idx="3401">0.086299896240234375</cx:pt>
          <cx:pt idx="3402">0.0625</cx:pt>
          <cx:pt idx="3403">0.078119993209838867</cx:pt>
          <cx:pt idx="3404">0.08957982063293457</cx:pt>
          <cx:pt idx="3405">0.046880006790161133</cx:pt>
          <cx:pt idx="3406">0.077329874038696289</cx:pt>
          <cx:pt idx="3407">0.10366010665893555</cx:pt>
          <cx:pt idx="3408">0.073580026626586914</cx:pt>
          <cx:pt idx="3409">0.078619956970214844</cx:pt>
          <cx:pt idx="3410">0.093760013580322266</cx:pt>
          <cx:pt idx="3411">0.062510013580322266</cx:pt>
          <cx:pt idx="3412">0.093739986419677734</cx:pt>
          <cx:pt idx="3413">0.057940006256103516</cx:pt>
          <cx:pt idx="3414">0.057710170745849609</cx:pt>
          <cx:pt idx="3415">0.078009843826293945</cx:pt>
          <cx:pt idx="3416">0.046890020370483398</cx:pt>
          <cx:pt idx="3417">0.078119993209838867</cx:pt>
          <cx:pt idx="3418">0.084850072860717773</cx:pt>
          <cx:pt idx="3419">0.062650203704833984</cx:pt>
          <cx:pt idx="3420">0.062239885330200195</cx:pt>
          <cx:pt idx="3421">0.088240146636962891</cx:pt>
          <cx:pt idx="3422">0.0625</cx:pt>
          <cx:pt idx="3423">0.078119993209838867</cx:pt>
          <cx:pt idx="3424">0.093760013580322266</cx:pt>
          <cx:pt idx="3425">0.0625</cx:pt>
          <cx:pt idx="3426">0.09375</cx:pt>
          <cx:pt idx="3427">0.062489986419677734</cx:pt>
          <cx:pt idx="3428">0.078119993209838867</cx:pt>
          <cx:pt idx="3429">0.09375</cx:pt>
          <cx:pt idx="3430">0.062510013580322266</cx:pt>
          <cx:pt idx="3431">0.078119993209838867</cx:pt>
          <cx:pt idx="3432">0.0625</cx:pt>
          <cx:pt idx="3433">0.089290142059326172</cx:pt>
          <cx:pt idx="3434">0.089449882507324219</cx:pt>
          <cx:pt idx="3435">0.078119993209838867</cx:pt>
          <cx:pt idx="3436">0.099720001220703125</cx:pt>
          <cx:pt idx="3437">0.065940141677856445</cx:pt>
          <cx:pt idx="3438">0.078060150146484375</cx:pt>
          <cx:pt idx="3439">0.088119983673095703</cx:pt>
          <cx:pt idx="3440">0.074469804763793945</cx:pt>
          <cx:pt idx="3441">0.094969987869262695</cx:pt>
          <cx:pt idx="3442">0.0625</cx:pt>
          <cx:pt idx="3443">0.078119993209838867</cx:pt>
          <cx:pt idx="3444">0.09375</cx:pt>
          <cx:pt idx="3445">0.06808018684387207</cx:pt>
          <cx:pt idx="3446">0.085400104522705078</cx:pt>
          <cx:pt idx="3447">0.10555005073547363</cx:pt>
          <cx:pt idx="3448">0.062510013580322266</cx:pt>
          <cx:pt idx="3449">0.062700033187866211</cx:pt>
          <cx:pt idx="3450">0.09375</cx:pt>
          <cx:pt idx="3451">0.062619924545288086</cx:pt>
          <cx:pt idx="3452">0.062510013580322266</cx:pt>
          <cx:pt idx="3453">0.09375</cx:pt>
          <cx:pt idx="3454">0.073369979858398438</cx:pt>
          <cx:pt idx="3455">0.10430002212524414</cx:pt>
          <cx:pt idx="3456">0.07472991943359375</cx:pt>
          <cx:pt idx="3457">0.078119993209838867</cx:pt>
          <cx:pt idx="3458">0.047020196914672852</cx:pt>
          <cx:pt idx="3459">0.082969903945922852</cx:pt>
          <cx:pt idx="3460">0.09375</cx:pt>
          <cx:pt idx="3461">0.062489986419677734</cx:pt>
          <cx:pt idx="3462">0.093760013580322266</cx:pt>
          <cx:pt idx="3463">0.057650089263916016</cx:pt>
          <cx:pt idx="3464">0.073660135269165039</cx:pt>
          <cx:pt idx="3465">0.089699983596801758</cx:pt>
          <cx:pt idx="3466">0.047070026397705078</cx:pt>
          <cx:pt idx="3467">0.079279899597167969</cx:pt>
          <cx:pt idx="3468">0.043859958648681641</cx:pt>
          <cx:pt idx="3469">0.062510013580322266</cx:pt>
          <cx:pt idx="3470">0.072370052337646484</cx:pt>
          <cx:pt idx="3471">0.09375</cx:pt>
          <cx:pt idx="3472">0.046880006790161133</cx:pt>
          <cx:pt idx="3473">0.081339836120605469</cx:pt>
          <cx:pt idx="3474">0.047100067138671875</cx:pt>
          <cx:pt idx="3475">0.0625</cx:pt>
          <cx:pt idx="3476">0.094949960708618164</cx:pt>
          <cx:pt idx="3477">0.055320024490356445</cx:pt>
          <cx:pt idx="3478">0.076580047607421875</cx:pt>
          <cx:pt idx="3479">0.094029903411865234</cx:pt>
          <cx:pt idx="3480">0.062510013580322266</cx:pt>
          <cx:pt idx="3481">0.077970027923583984</cx:pt>
          <cx:pt idx="3482">0.078140020370483398</cx:pt>
          <cx:pt idx="3483">0.046880006790161133</cx:pt>
          <cx:pt idx="3484">0.0625</cx:pt>
          <cx:pt idx="3485">0.078119993209838867</cx:pt>
          <cx:pt idx="3486">0.050279855728149414</cx:pt>
          <cx:pt idx="3487">0.078109979629516602</cx:pt>
          <cx:pt idx="3488">0.078139781951904297</cx:pt>
          <cx:pt idx="3489">0.062510013580322266</cx:pt>
          <cx:pt idx="3490">0.078599929809570313</cx:pt>
          <cx:pt idx="3491">0.093780040740966797</cx:pt>
          <cx:pt idx="3492">0.070699930191040039</cx:pt>
          <cx:pt idx="3493">0.080969810485839844</cx:pt>
          <cx:pt idx="3494">0.042459964752197266</cx:pt>
          <cx:pt idx="3495">0.057489871978759766</cx:pt>
          <cx:pt idx="3496">0.078619956970214844</cx:pt>
          <cx:pt idx="3497">0.046869993209838867</cx:pt>
          <cx:pt idx="3498">0.078979969024658203</cx:pt>
          <cx:pt idx="3499">0.092969894409179688</cx:pt>
          <cx:pt idx="3500">0.074820041656494141</cx:pt>
          <cx:pt idx="3501">0.088609933853149414</cx:pt>
          <cx:pt idx="3502">0.046869993209838867</cx:pt>
          <cx:pt idx="3503">0.078130006790161133</cx:pt>
          <cx:pt idx="3504">0.093760013580322266</cx:pt>
          <cx:pt idx="3505">0.051359891891479492</cx:pt>
          <cx:pt idx="3506">0.078119993209838867</cx:pt>
          <cx:pt idx="3507">0.093739986419677734</cx:pt>
          <cx:pt idx="3508">0.062510013580322266</cx:pt>
          <cx:pt idx="3509">0.084539890289306641</cx:pt>
          <cx:pt idx="3510">0.046880006790161133</cx:pt>
          <cx:pt idx="3511">0.078119993209838867</cx:pt>
          <cx:pt idx="3512">0.093739986419677734</cx:pt>
          <cx:pt idx="3513">0.046869993209838867</cx:pt>
          <cx:pt idx="3514">0.073250055313110352</cx:pt>
          <cx:pt idx="3515">0.050840139389038086</cx:pt>
          <cx:pt idx="3516">0.077860116958618164</cx:pt>
          <cx:pt idx="3517">0.092170000076293945</cx:pt>
          <cx:pt idx="3518">0.046880006790161133</cx:pt>
          <cx:pt idx="3519">0.076430082321166992</cx:pt>
          <cx:pt idx="3520">0.0625</cx:pt>
          <cx:pt idx="3521">0.077040195465087891</cx:pt>
          <cx:pt idx="3522">0.078130006790161133</cx:pt>
          <cx:pt idx="3523">0.0625</cx:pt>
          <cx:pt idx="3524">0.078100204467773438</cx:pt>
          <cx:pt idx="3525">0.062510013580322266</cx:pt>
          <cx:pt idx="3526">0.081150054931640625</cx:pt>
          <cx:pt idx="3527">0.046880006790161133</cx:pt>
          <cx:pt idx="3528">0.063129901885986328</cx:pt>
          <cx:pt idx="3529">0.093760013580322266</cx:pt>
          <cx:pt idx="3530">0.0625</cx:pt>
          <cx:pt idx="3531">0.09375</cx:pt>
          <cx:pt idx="3532">0.046869993209838867</cx:pt>
          <cx:pt idx="3533">0.0625</cx:pt>
          <cx:pt idx="3534">0.088869810104370117</cx:pt>
          <cx:pt idx="3535">0.062749862670898438</cx:pt>
          <cx:pt idx="3536">0.07798004150390625</cx:pt>
          <cx:pt idx="3537">0.078130006790161133</cx:pt>
          <cx:pt idx="3538">0.0625</cx:pt>
          <cx:pt idx="3539">0.078119993209838867</cx:pt>
          <cx:pt idx="3540">0.093869924545288086</cx:pt>
          <cx:pt idx="3541">0.062489986419677734</cx:pt>
          <cx:pt idx="3542">0.095459938049316406</cx:pt>
          <cx:pt idx="3543">0.046890020370483398</cx:pt>
          <cx:pt idx="3544">0.073589801788330078</cx:pt>
          <cx:pt idx="3545">0.078480005264282227</cx:pt>
          <cx:pt idx="3546">0.069920063018798828</cx:pt>
          <cx:pt idx="3547">0.068259954452514648</cx:pt>
          <cx:pt idx="3548">0.093760013580322266</cx:pt>
          <cx:pt idx="3549">0.046880006790161133</cx:pt>
          <cx:pt idx="3550">0.066169977188110352</cx:pt>
          <cx:pt idx="3551">0.093529939651489258</cx:pt>
          <cx:pt idx="3552">0.046869993209838867</cx:pt>
          <cx:pt idx="3553">0.078310012817382813</cx:pt>
          <cx:pt idx="3554">0.093839883804321289</cx:pt>
          <cx:pt idx="3555">0.062490224838256836</cx:pt>
          <cx:pt idx="3556">0.093760013580322266</cx:pt>
          <cx:pt idx="3557">0.062510013580322266</cx:pt>
          <cx:pt idx="3558">0.078130006790161133</cx:pt>
          <cx:pt idx="3559">0.093940019607543945</cx:pt>
          <cx:pt idx="3560">0.061800003051757813</cx:pt>
          <cx:pt idx="3561">0.078119993209838867</cx:pt>
          <cx:pt idx="3562">0.093780040740966797</cx:pt>
          <cx:pt idx="3563">0.062489986419677734</cx:pt>
          <cx:pt idx="3564">0.090829849243164063</cx:pt>
          <cx:pt idx="3565">0.046880006790161133</cx:pt>
          <cx:pt idx="3566">0.078119993209838867</cx:pt>
          <cx:pt idx="3567">0.093690156936645508</cx:pt>
          <cx:pt idx="3568">0.0625</cx:pt>
          <cx:pt idx="3569">0.078130006790161133</cx:pt>
          <cx:pt idx="3570">0.09375</cx:pt>
          <cx:pt idx="3571">0.0625</cx:pt>
          <cx:pt idx="3572">0.094269990921020508</cx:pt>
          <cx:pt idx="3573">0.046880006790161133</cx:pt>
          <cx:pt idx="3574">0.078119993209838867</cx:pt>
          <cx:pt idx="3575">0.14063000679016113</cx:pt>
          <cx:pt idx="3576">0.060230016708374023</cx:pt>
          <cx:pt idx="3577">0.062510013580322266</cx:pt>
          <cx:pt idx="3578">0.078130006790161133</cx:pt>
          <cx:pt idx="3579">0.10013985633850098</cx:pt>
          <cx:pt idx="3580">0.075899839401245117</cx:pt>
          <cx:pt idx="3581">0.091590166091918945</cx:pt>
          <cx:pt idx="3582">0.062489986419677734</cx:pt>
          <cx:pt idx="3583">0.08238983154296875</cx:pt>
          <cx:pt idx="3584">0.078130006790161133</cx:pt>
          <cx:pt idx="3585">0.046869993209838867</cx:pt>
          <cx:pt idx="3586">0.078119993209838867</cx:pt>
          <cx:pt idx="3587">0.081720113754272461</cx:pt>
          <cx:pt idx="3588">0.065919876098632813</cx:pt>
          <cx:pt idx="3589">0.078119993209838867</cx:pt>
          <cx:pt idx="3590">0.046880006790161133</cx:pt>
          <cx:pt idx="3591">0.0625</cx:pt>
          <cx:pt idx="3592">0.099940061569213867</cx:pt>
          <cx:pt idx="3593">0.0625</cx:pt>
          <cx:pt idx="3594">0.078119993209838867</cx:pt>
          <cx:pt idx="3595">0.05792999267578125</cx:pt>
          <cx:pt idx="3596">0.07854008674621582</cx:pt>
          <cx:pt idx="3597">0.062999963760375977</cx:pt>
          <cx:pt idx="3598">0.084569931030273438</cx:pt>
          <cx:pt idx="3599">0.048069953918457031</cx:pt>
          <cx:pt idx="3600">0.062690019607543945</cx:pt>
          <cx:pt idx="3601">0.081880092620849609</cx:pt>
          <cx:pt idx="3602">0.0625</cx:pt>
          <cx:pt idx="3603">0.078130006790161133</cx:pt>
          <cx:pt idx="3604">0.093760013580322266</cx:pt>
          <cx:pt idx="3605">0.062510013580322266</cx:pt>
          <cx:pt idx="3606">0.09375</cx:pt>
          <cx:pt idx="3607">0.0625</cx:pt>
          <cx:pt idx="3608">0.078119993209838867</cx:pt>
          <cx:pt idx="3609">0.09375</cx:pt>
          <cx:pt idx="3610">0.062489986419677734</cx:pt>
          <cx:pt idx="3611">0.078119993209838867</cx:pt>
          <cx:pt idx="3612">0.093760013580322266</cx:pt>
          <cx:pt idx="3613">0.0625</cx:pt>
          <cx:pt idx="3614">0.073279857635498047</cx:pt>
          <cx:pt idx="3615">0.089230060577392578</cx:pt>
          <cx:pt idx="3616">0.060999870300292969</cx:pt>
          <cx:pt idx="3617">0.078390121459960938</cx:pt>
          <cx:pt idx="3618">0.056849956512451172</cx:pt>
          <cx:pt idx="3619">0.070640087127685547</cx:pt>
          <cx:pt idx="3620">0.093919992446899414</cx:pt>
          <cx:pt idx="3621">0.046869993209838867</cx:pt>
          <cx:pt idx="3622">0.062489986419677734</cx:pt>
          <cx:pt idx="3623">0.078130006790161133</cx:pt>
          <cx:pt idx="3624">0.0625</cx:pt>
          <cx:pt idx="3625">0.078130006790161133</cx:pt>
          <cx:pt idx="3626">0.054300069808959961</cx:pt>
          <cx:pt idx="3627">0.062510013580322266</cx:pt>
          <cx:pt idx="3628">0.078119993209838867</cx:pt>
          <cx:pt idx="3629">0.094480037689208984</cx:pt>
          <cx:pt idx="3630">0.0625</cx:pt>
          <cx:pt idx="3631">0.09375</cx:pt>
          <cx:pt idx="3632">0.046880006790161133</cx:pt>
          <cx:pt idx="3633">0.066080093383789063</cx:pt>
          <cx:pt idx="3634">0.07808995246887207</cx:pt>
          <cx:pt idx="3635">0.088639974594116211</cx:pt>
          <cx:pt idx="3636">0.062859773635864258</cx:pt>
          <cx:pt idx="3637">0.062379837036132813</cx:pt>
          <cx:pt idx="3638">0.097700119018554688</cx:pt>
          <cx:pt idx="3639">0.067960023880004883</cx:pt>
          <cx:pt idx="3640">0.09375</cx:pt>
          <cx:pt idx="3641">0.046869993209838867</cx:pt>
          <cx:pt idx="3642">0.077909946441650391</cx:pt>
          <cx:pt idx="3643">0.094710111618041992</cx:pt>
          <cx:pt idx="3644">0.062469959259033203</cx:pt>
          <cx:pt idx="3645">0.093529939651489258</cx:pt>
          <cx:pt idx="3646">0.066160202026367188</cx:pt>
          <cx:pt idx="3647">0.066570043563842773</cx:pt>
          <cx:pt idx="3648">0.094939947128295898</cx:pt>
          <cx:pt idx="3649">0.0625</cx:pt>
          <cx:pt idx="3650">0.081510066986083984</cx:pt>
          <cx:pt idx="3651">0.081750154495239258</cx:pt>
          <cx:pt idx="3652">0.0625</cx:pt>
          <cx:pt idx="3653">0.066110134124755859</cx:pt>
          <cx:pt idx="3654">0.093739986419677734</cx:pt>
          <cx:pt idx="3655">0.089689970016479492</cx:pt>
          <cx:pt idx="3656">0.057389974594116211</cx:pt>
          <cx:pt idx="3657">0.081799983978271484</cx:pt>
          <cx:pt idx="3658">0.093760013580322266</cx:pt>
          <cx:pt idx="3659">0.0625</cx:pt>
          <cx:pt idx="3660">0.078119993209838867</cx:pt>
          <cx:pt idx="3661">0.09375</cx:pt>
          <cx:pt idx="3662">0.062489986419677734</cx:pt>
          <cx:pt idx="3663">0.078130006790161133</cx:pt>
          <cx:pt idx="3664">0.062489986419677734</cx:pt>
          <cx:pt idx="3665">0.073479890823364258</cx:pt>
          <cx:pt idx="3666">0.058429956436157227</cx:pt>
          <cx:pt idx="3667">0.078390121459960938</cx:pt>
          <cx:pt idx="3668">0.094099998474121094</cx:pt>
          <cx:pt idx="3669">0.062290191650390625</cx:pt>
          <cx:pt idx="3670">0.062510013580322266</cx:pt>
          <cx:pt idx="3671">0.082060098648071289</cx:pt>
          <cx:pt idx="3672">0.062760114669799805</cx:pt>
          <cx:pt idx="3673">0.078130006790161133</cx:pt>
          <cx:pt idx="3674">0.09375</cx:pt>
          <cx:pt idx="3675">0.062760114669799805</cx:pt>
          <cx:pt idx="3676">0.078130006790161133</cx:pt>
          <cx:pt idx="3677">0.0625</cx:pt>
          <cx:pt idx="3678">0.062489986419677734</cx:pt>
          <cx:pt idx="3679">0.078130006790161133</cx:pt>
          <cx:pt idx="3680">0.062510013580322266</cx:pt>
          <cx:pt idx="3681">0.0625</cx:pt>
          <cx:pt idx="3682">0.094609975814819336</cx:pt>
          <cx:pt idx="3683">0.075270175933837891</cx:pt>
          <cx:pt idx="3684">0.078119993209838867</cx:pt>
          <cx:pt idx="3685">0.093760013580322266</cx:pt>
          <cx:pt idx="3686">0.057869911193847656</cx:pt>
          <cx:pt idx="3687">0.078419923782348633</cx:pt>
          <cx:pt idx="3688">0.093739986419677734</cx:pt>
          <cx:pt idx="3689">0.078119993209838867</cx:pt>
          <cx:pt idx="3690">0.093719959259033203</cx:pt>
          <cx:pt idx="3691">0.062489986419677734</cx:pt>
          <cx:pt idx="3692">0.078130006790161133</cx:pt>
          <cx:pt idx="3693">0.093760013580322266</cx:pt>
          <cx:pt idx="3694">0.062549829483032227</cx:pt>
          <cx:pt idx="3695">0.078119993209838867</cx:pt>
          <cx:pt idx="3696">0.046859979629516602</cx:pt>
          <cx:pt idx="3697">0.063019990921020508</cx:pt>
          <cx:pt idx="3698">0.062510013580322266</cx:pt>
          <cx:pt idx="3699">0.093739986419677734</cx:pt>
          <cx:pt idx="3700">0.062510013580322266</cx:pt>
          <cx:pt idx="3701">0.078130006790161133</cx:pt>
          <cx:pt idx="3702">0.079600095748901367</cx:pt>
          <cx:pt idx="3703">0.062489986419677734</cx:pt>
          <cx:pt idx="3704">0.080520153045654297</cx:pt>
          <cx:pt idx="3705">0.046879768371582031</cx:pt>
          <cx:pt idx="3706">0.07883000373840332</cx:pt>
          <cx:pt idx="3707">0.093739986419677734</cx:pt>
          <cx:pt idx="3708">0.0625</cx:pt>
          <cx:pt idx="3709">0.085799932479858398</cx:pt>
          <cx:pt idx="3710">0.1043398380279541</cx:pt>
          <cx:pt idx="3711">0.077620029449462891</cx:pt>
          <cx:pt idx="3712">0.093620061874389648</cx:pt>
          <cx:pt idx="3713">0.0625</cx:pt>
          <cx:pt idx="3714">0.078119993209838867</cx:pt>
          <cx:pt idx="3715">0.046880006790161133</cx:pt>
          <cx:pt idx="3716">0.07330012321472168</cx:pt>
          <cx:pt idx="3717">0.08945012092590332</cx:pt>
          <cx:pt idx="3718">0.062739849090576172</cx:pt>
          <cx:pt idx="3719">0.08797001838684082</cx:pt>
          <cx:pt idx="3720">0.048120021820068359</cx:pt>
          <cx:pt idx="3721">0.0625</cx:pt>
          <cx:pt idx="3722">0.088569879531860352</cx:pt>
          <cx:pt idx="3723">0.046880006790161133</cx:pt>
          <cx:pt idx="3724">0.0625</cx:pt>
          <cx:pt idx="3725">0.078119993209838867</cx:pt>
          <cx:pt idx="3726">0.046869993209838867</cx:pt>
          <cx:pt idx="3727">0.062729835510253906</cx:pt>
          <cx:pt idx="3728">0.047430038452148438</cx:pt>
          <cx:pt idx="3729">0.062489986419677734</cx:pt>
          <cx:pt idx="3730">0.078119993209838867</cx:pt>
          <cx:pt idx="3731">0.093739986419677734</cx:pt>
          <cx:pt idx="3732">0.071510076522827148</cx:pt>
          <cx:pt idx="3733">0.078119993209838867</cx:pt>
          <cx:pt idx="3734">0.0625</cx:pt>
          <cx:pt idx="3735">0.081490039825439453</cx:pt>
          <cx:pt idx="3736">0.057590007781982422</cx:pt>
          <cx:pt idx="3737">0.073349952697753906</cx:pt>
          <cx:pt idx="3738">0.045500040054321289</cx:pt>
          <cx:pt idx="3739">0.069890022277832031</cx:pt>
          <cx:pt idx="3740">0.078130006790161133</cx:pt>
          <cx:pt idx="3741">0.046869993209838867</cx:pt>
          <cx:pt idx="3742">0.078130006790161133</cx:pt>
          <cx:pt idx="3743">0.089750051498413086</cx:pt>
          <cx:pt idx="3744">0.0625</cx:pt>
          <cx:pt idx="3745">0.078119993209838867</cx:pt>
          <cx:pt idx="3746">0.09375</cx:pt>
          <cx:pt idx="3747">0.0645599365234375</cx:pt>
          <cx:pt idx="3748">0.092370033264160156</cx:pt>
          <cx:pt idx="3749">0.062489986419677734</cx:pt>
          <cx:pt idx="3750">0.078119993209838867</cx:pt>
          <cx:pt idx="3751">0.079070091247558594</cx:pt>
          <cx:pt idx="3752">0.046880006790161133</cx:pt>
          <cx:pt idx="3753">0.077939987182617188</cx:pt>
          <cx:pt idx="3754">0.09375</cx:pt>
          <cx:pt idx="3755">0.062510013580322266</cx:pt>
          <cx:pt idx="3756">0.073810100555419922</cx:pt>
          <cx:pt idx="3757">0.046869993209838867</cx:pt>
          <cx:pt idx="3758">0.079669952392578125</cx:pt>
          <cx:pt idx="3759">0.078130006790161133</cx:pt>
          <cx:pt idx="3760">0.064579963684082031</cx:pt>
          <cx:pt idx="3761">0.078840017318725586</cx:pt>
          <cx:pt idx="3762">0.09375</cx:pt>
          <cx:pt idx="3763">0.074749946594238281</cx:pt>
          <cx:pt idx="3764">0.078130006790161133</cx:pt>
          <cx:pt idx="3765">0.062529802322387695</cx:pt>
          <cx:pt idx="3766">0.0625</cx:pt>
          <cx:pt idx="3767">0.069210052490234375</cx:pt>
          <cx:pt idx="3768">0.093760013580322266</cx:pt>
          <cx:pt idx="3769">0.0625</cx:pt>
          <cx:pt idx="3770">0.067679882049560547</cx:pt>
          <cx:pt idx="3771">0.093760013580322266</cx:pt>
          <cx:pt idx="3772">0.0625</cx:pt>
          <cx:pt idx="3773">0.066129922866821289</cx:pt>
          <cx:pt idx="3774">0.09375</cx:pt>
          <cx:pt idx="3775">0.0625</cx:pt>
          <cx:pt idx="3776">0.078139781951904297</cx:pt>
          <cx:pt idx="3777">0.047110080718994141</cx:pt>
          <cx:pt idx="3778">0.078350067138671875</cx:pt>
          <cx:pt idx="3779">0.046880006790161133</cx:pt>
          <cx:pt idx="3780">0.0625</cx:pt>
          <cx:pt idx="3781">0.081789970397949219</cx:pt>
          <cx:pt idx="3782">0.0625</cx:pt>
          <cx:pt idx="3783">0.093760013580322266</cx:pt>
          <cx:pt idx="3784">0.0625</cx:pt>
          <cx:pt idx="3785">0.077979803085327148</cx:pt>
          <cx:pt idx="3786">0.078130006790161133</cx:pt>
          <cx:pt idx="3787">0.0625</cx:pt>
          <cx:pt idx="3788">0.078469991683959961</cx:pt>
          <cx:pt idx="3789">0.068170070648193359</cx:pt>
          <cx:pt idx="3790">0.083119869232177734</cx:pt>
          <cx:pt idx="3791">0.09375</cx:pt>
          <cx:pt idx="3792">0.078130006790161133</cx:pt>
          <cx:pt idx="3793">0.093979835510253906</cx:pt>
          <cx:pt idx="3794">0.0625</cx:pt>
          <cx:pt idx="3795">0.078130006790161133</cx:pt>
          <cx:pt idx="3796">0.088930130004882813</cx:pt>
          <cx:pt idx="3797">0.0625</cx:pt>
          <cx:pt idx="3798">0.093530178070068359</cx:pt>
          <cx:pt idx="3799">0.061310052871704102</cx:pt>
          <cx:pt idx="3800">0.078360080718994141</cx:pt>
          <cx:pt idx="3801">0.0625</cx:pt>
          <cx:pt idx="3802">0.063619852066040039</cx:pt>
          <cx:pt idx="3803">0.046880006790161133</cx:pt>
          <cx:pt idx="3804">0.078020095825195313</cx:pt>
          <cx:pt idx="3805">0.093760013580322266</cx:pt>
          <cx:pt idx="3806">0.078130006790161133</cx:pt>
          <cx:pt idx="3807">0.09375</cx:pt>
          <cx:pt idx="3808">0.064869880676269531</cx:pt>
          <cx:pt idx="3809">0.078130006790161133</cx:pt>
          <cx:pt idx="3810">0.046880006790161133</cx:pt>
          <cx:pt idx="3811">0.058319807052612305</cx:pt>
          <cx:pt idx="3812">0.08123016357421875</cx:pt>
          <cx:pt idx="3813">0.064249992370605469</cx:pt>
          <cx:pt idx="3814">0.078130006790161133</cx:pt>
          <cx:pt idx="3815">0.093739986419677734</cx:pt>
          <cx:pt idx="3816">0.0625</cx:pt>
          <cx:pt idx="3817">0.0625</cx:pt>
          <cx:pt idx="3818">0.078840017318725586</cx:pt>
          <cx:pt idx="3819">0.062490224838256836</cx:pt>
          <cx:pt idx="3820">0.062510013580322266</cx:pt>
          <cx:pt idx="3821">0.078109979629516602</cx:pt>
          <cx:pt idx="3822">0.047289848327636719</cx:pt>
          <cx:pt idx="3823">0.0625</cx:pt>
          <cx:pt idx="3824">0.093849897384643555</cx:pt>
          <cx:pt idx="3825">0.046880006790161133</cx:pt>
          <cx:pt idx="3826">0.057739973068237305</cx:pt>
          <cx:pt idx="3827">0.072890043258666992</cx:pt>
          <cx:pt idx="3828">0.098690032958984375</cx:pt>
          <cx:pt idx="3829">0.063979864120483398</cx:pt>
          <cx:pt idx="3830">0.078140020370483398</cx:pt>
          <cx:pt idx="3831">0.056129932403564453</cx:pt>
          <cx:pt idx="3832">0.0625</cx:pt>
          <cx:pt idx="3833">0.078129768371582031</cx:pt>
          <cx:pt idx="3834">0.046880006790161133</cx:pt>
          <cx:pt idx="3835">0.0625</cx:pt>
          <cx:pt idx="3836">0.0625</cx:pt>
          <cx:pt idx="3837">0.089349985122680664</cx:pt>
          <cx:pt idx="3838">0.073760032653808594</cx:pt>
          <cx:pt idx="3839">0.094019889831542969</cx:pt>
          <cx:pt idx="3840">0.067270040512084961</cx:pt>
          <cx:pt idx="3841">0.094510078430175781</cx:pt>
          <cx:pt idx="3842">0.093909978866577148</cx:pt>
          <cx:pt idx="3843">0.0625</cx:pt>
          <cx:pt idx="3844">0.078099966049194336</cx:pt>
          <cx:pt idx="3845">0.085949897766113281</cx:pt>
          <cx:pt idx="3846">0.046880006790161133</cx:pt>
          <cx:pt idx="3847">0.078119993209838867</cx:pt>
          <cx:pt idx="3848">0.09375</cx:pt>
          <cx:pt idx="3849">0.046960115432739258</cx:pt>
          <cx:pt idx="3850">0.078150033950805664</cx:pt>
          <cx:pt idx="3851">0.093840122222900391</cx:pt>
          <cx:pt idx="3852">0.049530029296875</cx:pt>
          <cx:pt idx="3853">0.078210115432739258</cx:pt>
          <cx:pt idx="3854">0.046890020370483398</cx:pt>
          <cx:pt idx="3855">0.078119993209838867</cx:pt>
          <cx:pt idx="3856">0.057470083236694336</cx:pt>
          <cx:pt idx="3857">0.072910070419311523</cx:pt>
          <cx:pt idx="3858">0.094040155410766602</cx:pt>
          <cx:pt idx="3859">0.062669992446899414</cx:pt>
          <cx:pt idx="3860">0.062309980392456055</cx:pt>
          <cx:pt idx="3861">0.078119993209838867</cx:pt>
          <cx:pt idx="3862">0.070139884948730469</cx:pt>
          <cx:pt idx="3863">0.078119993209838867</cx:pt>
          <cx:pt idx="3864">0.062460184097290039</cx:pt>
          <cx:pt idx="3865">0.078119993209838867</cx:pt>
          <cx:pt idx="3866">0.078109979629516602</cx:pt>
          <cx:pt idx="3867">0.046869993209838867</cx:pt>
          <cx:pt idx="3868">0.0625</cx:pt>
          <cx:pt idx="3869">0.078109979629516602</cx:pt>
          <cx:pt idx="3870">0.09375</cx:pt>
          <cx:pt idx="3871">0.066140174865722656</cx:pt>
          <cx:pt idx="3872">0.09375</cx:pt>
          <cx:pt idx="3873">0.0625</cx:pt>
          <cx:pt idx="3874">0.082349777221679688</cx:pt>
          <cx:pt idx="3875">0.10515999794006348</cx:pt>
          <cx:pt idx="3876">0.062510013580322266</cx:pt>
          <cx:pt idx="3877">0.088980197906494141</cx:pt>
          <cx:pt idx="3878">0.0625</cx:pt>
          <cx:pt idx="3879">0.093689918518066406</cx:pt>
          <cx:pt idx="3880">0.063469886779785156</cx:pt>
          <cx:pt idx="3881">0.078399896621704102</cx:pt>
          <cx:pt idx="3882">0.0625</cx:pt>
          <cx:pt idx="3883">0.0625</cx:pt>
          <cx:pt idx="3884">0.094160079956054688</cx:pt>
          <cx:pt idx="3885">0.062489986419677734</cx:pt>
          <cx:pt idx="3886">0.093759775161743164</cx:pt>
          <cx:pt idx="3887">0.0625</cx:pt>
          <cx:pt idx="3888">0.079230070114135742</cx:pt>
          <cx:pt idx="3889">0.083339929580688477</cx:pt>
          <cx:pt idx="3890">0.0625</cx:pt>
          <cx:pt idx="3891">0.078390121459960938</cx:pt>
          <cx:pt idx="3892">0.098059892654418945</cx:pt>
          <cx:pt idx="3893">0.064679861068725586</cx:pt>
          <cx:pt idx="3894">0.062510013580322266</cx:pt>
          <cx:pt idx="3895">0.078119993209838867</cx:pt>
          <cx:pt idx="3896">0.062550067901611328</cx:pt>
          <cx:pt idx="3897">0.073520183563232422</cx:pt>
          <cx:pt idx="3898">0.088469982147216797</cx:pt>
          <cx:pt idx="3899">0.065649986267089844</cx:pt>
          <cx:pt idx="3900">0.077990055084228516</cx:pt>
          <cx:pt idx="3901">0.081909894943237305</cx:pt>
          <cx:pt idx="3902">0.062420129776000977</cx:pt>
          <cx:pt idx="3903">0.078350067138671875</cx:pt>
          <cx:pt idx="3904">0.093739986419677734</cx:pt>
          <cx:pt idx="3905">0.062990188598632813</cx:pt>
          <cx:pt idx="3906">0.094230175018310547</cx:pt>
          <cx:pt idx="3907">0.078119993209838867</cx:pt>
          <cx:pt idx="3908">0.089660167694091797</cx:pt>
          <cx:pt idx="3909">0.060420036315917969</cx:pt>
          <cx:pt idx="3910">0.078130006790161133</cx:pt>
          <cx:pt idx="3911">0.078119993209838867</cx:pt>
          <cx:pt idx="3912">0.066159963607788086</cx:pt>
          <cx:pt idx="3913">0.062489986419677734</cx:pt>
          <cx:pt idx="3914">0.09375</cx:pt>
          <cx:pt idx="3915">0.072930097579956055</cx:pt>
          <cx:pt idx="3916">0.078139781951904297</cx:pt>
          <cx:pt idx="3917">0.089309930801391602</cx:pt>
          <cx:pt idx="3918">0.055929899215698242</cx:pt>
          <cx:pt idx="3919">0.087520122528076172</cx:pt>
          <cx:pt idx="3920">0.093489885330200195</cx:pt>
          <cx:pt idx="3921">0.062759876251220703</cx:pt>
          <cx:pt idx="3922">0.078109979629516602</cx:pt>
          <cx:pt idx="3923">0.09375</cx:pt>
          <cx:pt idx="3924">0.061830043792724609</cx:pt>
          <cx:pt idx="3925">0.0625</cx:pt>
          <cx:pt idx="3926">0.07985997200012207</cx:pt>
          <cx:pt idx="3927">0.09375</cx:pt>
          <cx:pt idx="3928">0.063300132751464844</cx:pt>
          <cx:pt idx="3929">0.094239950180053711</cx:pt>
          <cx:pt idx="3930">0.0625</cx:pt>
          <cx:pt idx="3931">0.062489986419677734</cx:pt>
          <cx:pt idx="3932">0.093879938125610352</cx:pt>
          <cx:pt idx="3933">0.0625</cx:pt>
          <cx:pt idx="3934">0.078119993209838867</cx:pt>
          <cx:pt idx="3935">0.09375</cx:pt>
          <cx:pt idx="3936">0.046890020370483398</cx:pt>
          <cx:pt idx="3937">0.062510013580322266</cx:pt>
          <cx:pt idx="3938">0.088989973068237305</cx:pt>
          <cx:pt idx="3939">0.062520027160644531</cx:pt>
          <cx:pt idx="3940">0.078039884567260742</cx:pt>
          <cx:pt idx="3941">0.078340053558349609</cx:pt>
          <cx:pt idx="3942">0.062489986419677734</cx:pt>
          <cx:pt idx="3943">0.068989992141723633</cx:pt>
          <cx:pt idx="3944">0.097860097885131836</cx:pt>
          <cx:pt idx="3945">0.0625</cx:pt>
          <cx:pt idx="3946">0.078130006790161133</cx:pt>
          <cx:pt idx="3947">0.09375</cx:pt>
          <cx:pt idx="3948">0.062489986419677734</cx:pt>
          <cx:pt idx="3949">0.078130006790161133</cx:pt>
          <cx:pt idx="3950">0.093529939651489258</cx:pt>
          <cx:pt idx="3951">0.062750101089477539</cx:pt>
          <cx:pt idx="3952">0.094239950180053711</cx:pt>
          <cx:pt idx="3953">0.046869993209838867</cx:pt>
          <cx:pt idx="3954">0.078359842300415039</cx:pt>
          <cx:pt idx="3955">0.046869993209838867</cx:pt>
          <cx:pt idx="3956">0.077139854431152344</cx:pt>
          <cx:pt idx="3957">0.09375</cx:pt>
          <cx:pt idx="3958">0.062489986419677734</cx:pt>
          <cx:pt idx="3959">0.083039999008178711</cx:pt>
          <cx:pt idx="3960">0.051239967346191406</cx:pt>
          <cx:pt idx="3961">0.076600074768066406</cx:pt>
          <cx:pt idx="3962">0.09375</cx:pt>
          <cx:pt idx="3963">0.062539815902709961</cx:pt>
          <cx:pt idx="3964">0.090070009231567383</cx:pt>
          <cx:pt idx="3965">0.050479888916015625</cx:pt>
          <cx:pt idx="3966">0.0625</cx:pt>
          <cx:pt idx="3967">0.091370105743408203</cx:pt>
          <cx:pt idx="3968">0.046880006790161133</cx:pt>
          <cx:pt idx="3969">0.065850019454956055</cx:pt>
          <cx:pt idx="3970">0.090610027313232422</cx:pt>
          <cx:pt idx="3971">0.062730073928833008</cx:pt>
          <cx:pt idx="3972">0.078359842300415039</cx:pt>
          <cx:pt idx="3973">0.062890052795410156</cx:pt>
          <cx:pt idx="3974">0.062490224838256836</cx:pt>
          <cx:pt idx="3975">0.08179020881652832</cx:pt>
          <cx:pt idx="3976">0.0625</cx:pt>
          <cx:pt idx="3977">0.09375</cx:pt>
          <cx:pt idx="3978">0.062510013580322266</cx:pt>
          <cx:pt idx="3979">0.078130006790161133</cx:pt>
          <cx:pt idx="3980">0.093519926071166992</cx:pt>
          <cx:pt idx="3981">0.066409826278686523</cx:pt>
          <cx:pt idx="3982">0.078119993209838867</cx:pt>
          <cx:pt idx="3983">0.093760013580322266</cx:pt>
          <cx:pt idx="3984">0.0625</cx:pt>
          <cx:pt idx="3985">0.059609889984130859</cx:pt>
          <cx:pt idx="3986">0.090470075607299805</cx:pt>
          <cx:pt idx="3987">0.046880006790161133</cx:pt>
          <cx:pt idx="3988">0.0625</cx:pt>
          <cx:pt idx="3989">0.084859848022460938</cx:pt>
          <cx:pt idx="3990">0.046869993209838867</cx:pt>
          <cx:pt idx="3991">0.0625</cx:pt>
          <cx:pt idx="3992">0.093980073928833008</cx:pt>
          <cx:pt idx="3993">0.065819978713989258</cx:pt>
          <cx:pt idx="3994">0.067610025405883789</cx:pt>
          <cx:pt idx="3995">0.093729972839355469</cx:pt>
          <cx:pt idx="3996">0.046880006790161133</cx:pt>
          <cx:pt idx="3997">0.078119993209838867</cx:pt>
          <cx:pt idx="3998">0.088910102844238281</cx:pt>
          <cx:pt idx="3999">0.0625</cx:pt>
          <cx:pt idx="4000">0.078360080718994141</cx:pt>
          <cx:pt idx="4001">0.046869993209838867</cx:pt>
          <cx:pt idx="4002">0.080590009689331055</cx:pt>
          <cx:pt idx="4003">0.09375</cx:pt>
          <cx:pt idx="4004">0.062709808349609375</cx:pt>
          <cx:pt idx="4005">0.08199000358581543</cx:pt>
          <cx:pt idx="4006">0.046869993209838867</cx:pt>
          <cx:pt idx="4007">0.078130006790161133</cx:pt>
          <cx:pt idx="4008">0.093759775161743164</cx:pt>
          <cx:pt idx="4009">0.054459810256958008</cx:pt>
          <cx:pt idx="4010">0.07808995246887207</cx:pt>
          <cx:pt idx="4011">0.091890096664428711</cx:pt>
          <cx:pt idx="4012">0.046880006790161133</cx:pt>
          <cx:pt idx="4013">0.069209814071655273</cx:pt>
          <cx:pt idx="4014">0.081789970397949219</cx:pt>
          <cx:pt idx="4015">0.09375</cx:pt>
          <cx:pt idx="4016">0.0625</cx:pt>
          <cx:pt idx="4017">0.08162999153137207</cx:pt>
          <cx:pt idx="4018">0.093760013580322266</cx:pt>
          <cx:pt idx="4019">0.063220024108886719</cx:pt>
          <cx:pt idx="4020">0.093739986419677734</cx:pt>
          <cx:pt idx="4021">0.062279939651489258</cx:pt>
          <cx:pt idx="4022">0.066479921340942383</cx:pt>
          <cx:pt idx="4023">0.09375</cx:pt>
          <cx:pt idx="4024">0.063120126724243164</cx:pt>
          <cx:pt idx="4025">0.093739986419677734</cx:pt>
          <cx:pt idx="4026">0.0625</cx:pt>
          <cx:pt idx="4027">0.078120231628417969</cx:pt>
          <cx:pt idx="4028">0.09375</cx:pt>
          <cx:pt idx="4029">0.05820012092590332</cx:pt>
          <cx:pt idx="4030">0.085000038146972656</cx:pt>
          <cx:pt idx="4031">0.046869993209838867</cx:pt>
          <cx:pt idx="4032">0.078010082244873047</cx:pt>
          <cx:pt idx="4033">0.078989982604980469</cx:pt>
          <cx:pt idx="4034">0.061909914016723633</cx:pt>
          <cx:pt idx="4035">0.081709861755371094</cx:pt>
          <cx:pt idx="4036">0.046659946441650391</cx:pt>
          <cx:pt idx="4037">0.078119993209838867</cx:pt>
          <cx:pt idx="4038">0.078150033950805664</cx:pt>
          <cx:pt idx="4039">0.05782008171081543</cx:pt>
          <cx:pt idx="4040">0.066200017929077148</cx:pt>
          <cx:pt idx="4041">0.093770027160644531</cx:pt>
          <cx:pt idx="4042">0.062729835510253906</cx:pt>
          <cx:pt idx="4043">0.078119993209838867</cx:pt>
          <cx:pt idx="4044">0.042220115661621094</cx:pt>
          <cx:pt idx="4045">0.062489986419677734</cx:pt>
          <cx:pt idx="4046">0.07816004753112793</cx:pt>
          <cx:pt idx="4047">0.046869993209838867</cx:pt>
          <cx:pt idx="4048">0.078130006790161133</cx:pt>
          <cx:pt idx="4049">0.046869993209838867</cx:pt>
          <cx:pt idx="4050">0.0625</cx:pt>
          <cx:pt idx="4051">0.09376978874206543</cx:pt>
          <cx:pt idx="4052">0.0625</cx:pt>
          <cx:pt idx="4053">0.078119993209838867</cx:pt>
          <cx:pt idx="4054">0.066100120544433594</cx:pt>
          <cx:pt idx="4055">0.078130006790161133</cx:pt>
          <cx:pt idx="4056">0.046880006790161133</cx:pt>
          <cx:pt idx="4057">0.078420162200927734</cx:pt>
          <cx:pt idx="4058">0.05791020393371582</cx:pt>
          <cx:pt idx="4059">0.076990127563476563</cx:pt>
          <cx:pt idx="4060">0.097460031509399414</cx:pt>
          <cx:pt idx="4061">0.062769889831542969</cx:pt>
          <cx:pt idx="4062">0.077910184860229492</cx:pt>
          <cx:pt idx="4063">0.078310012817382813</cx:pt>
          <cx:pt idx="4064">0.046859979629516602</cx:pt>
          <cx:pt idx="4065">0.069230079650878906</cx:pt>
          <cx:pt idx="4066">0.087039947509765625</cx:pt>
          <cx:pt idx="4067">0.062489986419677734</cx:pt>
          <cx:pt idx="4068">0.078119993209838867</cx:pt>
          <cx:pt idx="4069">0.046869993209838867</cx:pt>
          <cx:pt idx="4070">0.078370094299316406</cx:pt>
          <cx:pt idx="4071">0.09375</cx:pt>
          <cx:pt idx="4072">0.047270059585571289</cx:pt>
          <cx:pt idx="4073">0.081740140914916992</cx:pt>
          <cx:pt idx="4074">0.09375</cx:pt>
          <cx:pt idx="4075">0.078130006790161133</cx:pt>
          <cx:pt idx="4076">0.093760013580322266</cx:pt>
          <cx:pt idx="4077">0.066900014877319336</cx:pt>
          <cx:pt idx="4078">0.078119993209838867</cx:pt>
          <cx:pt idx="4079">0.046869993209838867</cx:pt>
          <cx:pt idx="4080">0.0625</cx:pt>
          <cx:pt idx="4081">0.088229894638061523</cx:pt>
          <cx:pt idx="4082">0.062330007553100586</cx:pt>
          <cx:pt idx="4083">0.066119909286499023</cx:pt>
          <cx:pt idx="4084">0.078130006790161133</cx:pt>
          <cx:pt idx="4085">0.099469900131225586</cx:pt>
          <cx:pt idx="4086">0.078119993209838867</cx:pt>
          <cx:pt idx="4087">0.09375</cx:pt>
          <cx:pt idx="4088">0.073260068893432617</cx:pt>
          <cx:pt idx="4089">0.089200019836425781</cx:pt>
          <cx:pt idx="4090">0.064769983291625977</cx:pt>
          <cx:pt idx="4091">0.082050085067749023</cx:pt>
          <cx:pt idx="4092">0.097389936447143555</cx:pt>
          <cx:pt idx="4093">0.078130006790161133</cx:pt>
          <cx:pt idx="4094">0.092170000076293945</cx:pt>
          <cx:pt idx="4095">0.0625</cx:pt>
          <cx:pt idx="4096">0.078130006790161133</cx:pt>
          <cx:pt idx="4097">0.09375</cx:pt>
          <cx:pt idx="4098">0.062510013580322266</cx:pt>
          <cx:pt idx="4099">0.093739986419677734</cx:pt>
          <cx:pt idx="4100">0.071300029754638672</cx:pt>
          <cx:pt idx="4101">0.078080177307128906</cx:pt>
          <cx:pt idx="4102">0.097349882125854492</cx:pt>
          <cx:pt idx="4103">0.0625</cx:pt>
          <cx:pt idx="4104">0.078130006790161133</cx:pt>
          <cx:pt idx="4105">0.066139936447143555</cx:pt>
          <cx:pt idx="4106">0.078130006790161133</cx:pt>
          <cx:pt idx="4107">0.09375</cx:pt>
          <cx:pt idx="4108">0.057670116424560547</cx:pt>
          <cx:pt idx="4109">0.078490018844604492</cx:pt>
          <cx:pt idx="4110">0.046869993209838867</cx:pt>
          <cx:pt idx="4111">0.078010082244873047</cx:pt>
          <cx:pt idx="4112">0.046890020370483398</cx:pt>
          <cx:pt idx="4113">0.062729835510253906</cx:pt>
          <cx:pt idx="4114">0.078130006790161133</cx:pt>
          <cx:pt idx="4115">0.094019889831542969</cx:pt>
          <cx:pt idx="4116">0.062760114669799805</cx:pt>
          <cx:pt idx="4117">0.078320026397705078</cx:pt>
          <cx:pt idx="4118">0.046869993209838867</cx:pt>
          <cx:pt idx="4119">0.075389862060546875</cx:pt>
          <cx:pt idx="4120">0.093739986419677734</cx:pt>
          <cx:pt idx="4121">0.062489986419677734</cx:pt>
          <cx:pt idx="4122">0.078130006790161133</cx:pt>
          <cx:pt idx="4123">0.062510013580322266</cx:pt>
          <cx:pt idx="4124">0.078130006790161133</cx:pt>
          <cx:pt idx="4125">0.046879768371582031</cx:pt>
          <cx:pt idx="4126">0.062489986419677734</cx:pt>
          <cx:pt idx="4127">0.078119993209838867</cx:pt>
          <cx:pt idx="4128">0.088959932327270508</cx:pt>
          <cx:pt idx="4129">0.062220096588134766</cx:pt>
          <cx:pt idx="4130">0.062419891357421875</cx:pt>
          <cx:pt idx="4131">0.078940153121948242</cx:pt>
          <cx:pt idx="4132">0.10136008262634277</cx:pt>
          <cx:pt idx="4133">0.065969944000244141</cx:pt>
          <cx:pt idx="4134">0.077859878540039063</cx:pt>
          <cx:pt idx="4135">0.046590089797973633</cx:pt>
          <cx:pt idx="4136">0.081310033798217773</cx:pt>
          <cx:pt idx="4137">0.04777979850769043</cx:pt>
          <cx:pt idx="4138">0.078119993209838867</cx:pt>
          <cx:pt idx="4139">0.09375</cx:pt>
          <cx:pt idx="4140">0.077759981155395508</cx:pt>
          <cx:pt idx="4141">0.081480026245117188</cx:pt>
          <cx:pt idx="4142">0.0675201416015625</cx:pt>
          <cx:pt idx="4143">0.078130006790161133</cx:pt>
          <cx:pt idx="4144">0.050330162048339844</cx:pt>
          <cx:pt idx="4145">0.062489986419677734</cx:pt>
          <cx:pt idx="4146">0.09375</cx:pt>
          <cx:pt idx="4147">0.093739986419677734</cx:pt>
          <cx:pt idx="4148">0.073369979858398438</cx:pt>
          <cx:pt idx="4149">0.08917999267578125</cx:pt>
          <cx:pt idx="4150">0.073060035705566406</cx:pt>
          <cx:pt idx="4151">0.085979938507080078</cx:pt>
          <cx:pt idx="4152">0.09375</cx:pt>
          <cx:pt idx="4153">0.0625</cx:pt>
          <cx:pt idx="4154">0.078099966049194336</cx:pt>
          <cx:pt idx="4155">0.056659936904907227</cx:pt>
          <cx:pt idx="4156">0.078130006790161133</cx:pt>
          <cx:pt idx="4157">0.078369855880737305</cx:pt>
          <cx:pt idx="4158">0.046859979629516602</cx:pt>
          <cx:pt idx="4159">0.062469959259033203</cx:pt>
          <cx:pt idx="4160">0.10008001327514648</cx:pt>
          <cx:pt idx="4161">0.0625</cx:pt>
          <cx:pt idx="4162">0.081319808959960938</cx:pt>
          <cx:pt idx="4163">0.093739986419677734</cx:pt>
          <cx:pt idx="4164">0.078199863433837891</cx:pt>
          <cx:pt idx="4165">0.093760013580322266</cx:pt>
          <cx:pt idx="4166">0.0625</cx:pt>
          <cx:pt idx="4167">0.078130006790161133</cx:pt>
          <cx:pt idx="4168">0.046890020370483398</cx:pt>
          <cx:pt idx="4169">0.078119993209838867</cx:pt>
          <cx:pt idx="4170">0.078059911727905273</cx:pt>
          <cx:pt idx="4171">0.06763005256652832</cx:pt>
          <cx:pt idx="4172">0.078139781951904297</cx:pt>
          <cx:pt idx="4173">0.0625</cx:pt>
          <cx:pt idx="4174">0.078120231628417969</cx:pt>
          <cx:pt idx="4175">0.093760013580322266</cx:pt>
          <cx:pt idx="4176">0.071609973907470703</cx:pt>
          <cx:pt idx="4177">0.09356999397277832</cx:pt>
          <cx:pt idx="4178">0.057780027389526367</cx:pt>
          <cx:pt idx="4179">0.078399896621704102</cx:pt>
          <cx:pt idx="4180">0.046859979629516602</cx:pt>
          <cx:pt idx="4181">0.076519966125488281</cx:pt>
          <cx:pt idx="4182">0.054270029067993164</cx:pt>
          <cx:pt idx="4183">0.0625</cx:pt>
          <cx:pt idx="4184">0.078130006790161133</cx:pt>
          <cx:pt idx="4185">0.099519968032836914</cx:pt>
          <cx:pt idx="4186">0.078360080718994141</cx:pt>
          <cx:pt idx="4187">0.078119993209838867</cx:pt>
          <cx:pt idx="4188">0.062530040740966797</cx:pt>
          <cx:pt idx="4189">0.085299968719482422</cx:pt>
          <cx:pt idx="4190">0.060490131378173828</cx:pt>
          <cx:pt idx="4191">0.071199893951416016</cx:pt>
          <cx:pt idx="4192">0.078130006790161133</cx:pt>
          <cx:pt idx="4193">0.046890020370483398</cx:pt>
          <cx:pt idx="4194">0.0625</cx:pt>
          <cx:pt idx="4195">0.093739986419677734</cx:pt>
          <cx:pt idx="4196">0.046869993209838867</cx:pt>
          <cx:pt idx="4197">0.0625</cx:pt>
          <cx:pt idx="4198">0.089149951934814453</cx:pt>
          <cx:pt idx="4199">0.062510013580322266</cx:pt>
          <cx:pt idx="4200">0.065310001373291016</cx:pt>
          <cx:pt idx="4201">0.095690011978149414</cx:pt>
          <cx:pt idx="4202">0.065889835357666016</cx:pt>
          <cx:pt idx="4203">0.078130006790161133</cx:pt>
          <cx:pt idx="4204">0.046880006790161133</cx:pt>
          <cx:pt idx="4205">0.0625</cx:pt>
          <cx:pt idx="4206">0.080609798431396484</cx:pt>
          <cx:pt idx="4207">0.046880006790161133</cx:pt>
          <cx:pt idx="4208">0.0625</cx:pt>
          <cx:pt idx="4209">0.078119993209838867</cx:pt>
          <cx:pt idx="4210">0.093739986419677734</cx:pt>
          <cx:pt idx="4211">0.062750101089477539</cx:pt>
          <cx:pt idx="4212">0.078119993209838867</cx:pt>
          <cx:pt idx="4213">0.097389936447143555</cx:pt>
          <cx:pt idx="4214">0.0625</cx:pt>
          <cx:pt idx="4215">0.078119993209838867</cx:pt>
          <cx:pt idx="4216">0.093760013580322266</cx:pt>
          <cx:pt idx="4217">0.078930139541625977</cx:pt>
          <cx:pt idx="4218">0.078119993209838867</cx:pt>
          <cx:pt idx="4219">0.1034698486328125</cx:pt>
          <cx:pt idx="4220">0.062740087509155273</cx:pt>
          <cx:pt idx="4221">0.093980073928833008</cx:pt>
          <cx:pt idx="4222">0.062509775161743164</cx:pt>
          <cx:pt idx="4223">0.078130006790161133</cx:pt>
          <cx:pt idx="4224">0.046880006790161133</cx:pt>
          <cx:pt idx="4225">0.078130006790161133</cx:pt>
          <cx:pt idx="4226">0.0846099853515625</cx:pt>
          <cx:pt idx="4227">0.062510013580322266</cx:pt>
          <cx:pt idx="4228">0.078130006790161133</cx:pt>
          <cx:pt idx="4229">0.046880006790161133</cx:pt>
          <cx:pt idx="4230">0.062510013580322266</cx:pt>
          <cx:pt idx="4231">0.078130006790161133</cx:pt>
          <cx:pt idx="4232">0.046880006790161133</cx:pt>
          <cx:pt idx="4233">0.077089786529541016</cx:pt>
          <cx:pt idx="4234">0.093760013580322266</cx:pt>
          <cx:pt idx="4235">0.0625</cx:pt>
          <cx:pt idx="4236">0.088129997253417969</cx:pt>
          <cx:pt idx="4237">0.09375</cx:pt>
          <cx:pt idx="4238">0.073349952697753906</cx:pt>
          <cx:pt idx="4239">0.073420047760009766</cx:pt>
          <cx:pt idx="4240">0.094160079956054688</cx:pt>
          <cx:pt idx="4241">0.0625</cx:pt>
          <cx:pt idx="4242">0.078130006790161133</cx:pt>
          <cx:pt idx="4243">0.093819856643676758</cx:pt>
          <cx:pt idx="4244">0.062510013580322266</cx:pt>
          <cx:pt idx="4245">0.078389883041381836</cx:pt>
          <cx:pt idx="4246">0.094529867172241211</cx:pt>
          <cx:pt idx="4247">0.0625</cx:pt>
          <cx:pt idx="4248">0.093760013580322266</cx:pt>
          <cx:pt idx="4249">0.066139936447143555</cx:pt>
          <cx:pt idx="4250">0.093739986419677734</cx:pt>
          <cx:pt idx="4251">0.0625</cx:pt>
          <cx:pt idx="4252">0.078119993209838867</cx:pt>
          <cx:pt idx="4253">0.047100067138671875</cx:pt>
          <cx:pt idx="4254">0.0625</cx:pt>
          <cx:pt idx="4255">0.10229015350341797</cx:pt>
          <cx:pt idx="4256">0.0625</cx:pt>
          <cx:pt idx="4257">0.078130006790161133</cx:pt>
          <cx:pt idx="4258">0.09375</cx:pt>
          <cx:pt idx="4259">0.0625</cx:pt>
          <cx:pt idx="4260">0.078120231628417969</cx:pt>
          <cx:pt idx="4261">0.09375</cx:pt>
          <cx:pt idx="4262">0.078130006790161133</cx:pt>
          <cx:pt idx="4263">0.10264992713928223</cx:pt>
          <cx:pt idx="4264">0.046890020370483398</cx:pt>
          <cx:pt idx="4265">0.068979978561401367</cx:pt>
          <cx:pt idx="4266">0.094369888305664063</cx:pt>
          <cx:pt idx="4267">0.0625</cx:pt>
          <cx:pt idx="4268">0.073509931564331055</cx:pt>
          <cx:pt idx="4269">0.088969945907592773</cx:pt>
          <cx:pt idx="4270">0.06277012825012207</cx:pt>
          <cx:pt idx="4271">0.078619956970214844</cx:pt>
          <cx:pt idx="4272">0.093760013580322266</cx:pt>
          <cx:pt idx="4273">0.064700126647949219</cx:pt>
          <cx:pt idx="4274">0.093770027160644531</cx:pt>
          <cx:pt idx="4275">0.096320152282714844</cx:pt>
          <cx:pt idx="4276">0.0625</cx:pt>
          <cx:pt idx="4277">0.078130006790161133</cx:pt>
          <cx:pt idx="4278">0.047090053558349609</cx:pt>
          <cx:pt idx="4279">0.078279972076416016</cx:pt>
          <cx:pt idx="4280">0.051569938659667969</cx:pt>
          <cx:pt idx="4281">0.0625</cx:pt>
          <cx:pt idx="4282">0.093919992446899414</cx:pt>
          <cx:pt idx="4283">0.046880006790161133</cx:pt>
          <cx:pt idx="4284">0.0625</cx:pt>
          <cx:pt idx="4285">0.078130006790161133</cx:pt>
          <cx:pt idx="4286">0.046890020370483398</cx:pt>
          <cx:pt idx="4287">0.062510013580322266</cx:pt>
          <cx:pt idx="4288">0.09375</cx:pt>
          <cx:pt idx="4289">0.05753016471862793</cx:pt>
          <cx:pt idx="4290">0.078140020370483398</cx:pt>
          <cx:pt idx="4291">0.1016700267791748</cx:pt>
          <cx:pt idx="4292">0.062269926071166992</cx:pt>
          <cx:pt idx="4293">0.079669952392578125</cx:pt>
          <cx:pt idx="4294">0.09375</cx:pt>
          <cx:pt idx="4295">0.062489986419677734</cx:pt>
          <cx:pt idx="4296">0.0625</cx:pt>
          <cx:pt idx="4297">0.09636998176574707</cx:pt>
          <cx:pt idx="4298">0.062489986419677734</cx:pt>
          <cx:pt idx="4299">0.078130006790161133</cx:pt>
          <cx:pt idx="4300">0.09375</cx:pt>
          <cx:pt idx="4301">0.0625</cx:pt>
          <cx:pt idx="4302">0.078130006790161133</cx:pt>
          <cx:pt idx="4303">0.10391998291015625</cx:pt>
          <cx:pt idx="4304">0.078130006790161133</cx:pt>
          <cx:pt idx="4305">0.093760013580322266</cx:pt>
          <cx:pt idx="4306">0.062510013580322266</cx:pt>
          <cx:pt idx="4307">0.078119993209838867</cx:pt>
          <cx:pt idx="4308">0.09375</cx:pt>
          <cx:pt idx="4309">0.073159933090209961</cx:pt>
          <cx:pt idx="4310">0.088850021362304688</cx:pt>
          <cx:pt idx="4311">0.09347987174987793</cx:pt>
          <cx:pt idx="4312">0.062620162963867188</cx:pt>
          <cx:pt idx="4313">0.078119993209838867</cx:pt>
          <cx:pt idx="4314">0.10286998748779297</cx:pt>
          <cx:pt idx="4315">0.067329883575439453</cx:pt>
          <cx:pt idx="4316">0.093760013580322266</cx:pt>
          <cx:pt idx="4317">0.0625</cx:pt>
          <cx:pt idx="4318">0.078119993209838867</cx:pt>
          <cx:pt idx="4319">0.09375</cx:pt>
          <cx:pt idx="4320">0.062540054321289063</cx:pt>
          <cx:pt idx="4321">0.078119993209838867</cx:pt>
          <cx:pt idx="4322">0.046880006790161133</cx:pt>
          <cx:pt idx="4323">0.062489986419677734</cx:pt>
          <cx:pt idx="4324">0.078119993209838867</cx:pt>
          <cx:pt idx="4325">0.094239950180053711</cx:pt>
          <cx:pt idx="4326">0.0625</cx:pt>
          <cx:pt idx="4327">0.078099966049194336</cx:pt>
          <cx:pt idx="4328">0.046869993209838867</cx:pt>
          <cx:pt idx="4329">0.046880006790161133</cx:pt>
          <cx:pt idx="4330">0.073379993438720703</cx:pt>
          <cx:pt idx="4331">0.089030027389526367</cx:pt>
          <cx:pt idx="4332">0.064909934997558594</cx:pt>
          <cx:pt idx="4333">0.077850103378295898</cx:pt>
          <cx:pt idx="4334">0.046610116958618164</cx:pt>
          <cx:pt idx="4335">0.064489841461181641</cx:pt>
          <cx:pt idx="4336">0.078400135040283203</cx:pt>
          <cx:pt idx="4337">0.093800067901611328</cx:pt>
          <cx:pt idx="4338">0.065749883651733398</cx:pt>
          <cx:pt idx="4339">0.078130006790161133</cx:pt>
          <cx:pt idx="4340">0.096019983291625977</cx:pt>
          <cx:pt idx="4341">0.0625</cx:pt>
          <cx:pt idx="4342">0.066690206527709961</cx:pt>
          <cx:pt idx="4343">0.093760013580322266</cx:pt>
          <cx:pt idx="4344">0.046880006790161133</cx:pt>
          <cx:pt idx="4345">0.078130006790161133</cx:pt>
          <cx:pt idx="4346">0.078130006790161133</cx:pt>
          <cx:pt idx="4347">0.0625</cx:pt>
          <cx:pt idx="4348">0.081799983978271484</cx:pt>
          <cx:pt idx="4349">0.0625</cx:pt>
          <cx:pt idx="4350">0.078130006790161133</cx:pt>
          <cx:pt idx="4351">0.046880006790161133</cx:pt>
          <cx:pt idx="4352">0.062530040740966797</cx:pt>
          <cx:pt idx="4353">0.093549966812133789</cx:pt>
          <cx:pt idx="4354">0.0625</cx:pt>
          <cx:pt idx="4355">0.078130006790161133</cx:pt>
          <cx:pt idx="4356">0.09375</cx:pt>
          <cx:pt idx="4357">0.0625</cx:pt>
          <cx:pt idx="4358">0.062510013580322266</cx:pt>
          <cx:pt idx="4359">0.078040122985839844</cx:pt>
          <cx:pt idx="4360">0.062410116195678711</cx:pt>
          <cx:pt idx="4361">0.077919960021972656</cx:pt>
          <cx:pt idx="4362">0.046959877014160156</cx:pt>
          <cx:pt idx="4363">0.0625</cx:pt>
          <cx:pt idx="4364">0.093660116195678711</cx:pt>
          <cx:pt idx="4365">0.0625</cx:pt>
          <cx:pt idx="4366">0.078119993209838867</cx:pt>
          <cx:pt idx="4367">0.0625</cx:pt>
          <cx:pt idx="4368">0.078119993209838867</cx:pt>
          <cx:pt idx="4369">0.078119993209838867</cx:pt>
          <cx:pt idx="4370">0.046869993209838867</cx:pt>
          <cx:pt idx="4371">0.0625</cx:pt>
          <cx:pt idx="4372">0.09375</cx:pt>
          <cx:pt idx="4373">0.046880006790161133</cx:pt>
          <cx:pt idx="4374">0.078119993209838867</cx:pt>
          <cx:pt idx="4375">0.062489986419677734</cx:pt>
          <cx:pt idx="4376">0.077950000762939453</cx:pt>
          <cx:pt idx="4377">0.093760013580322266</cx:pt>
          <cx:pt idx="4378">0.046869993209838867</cx:pt>
          <cx:pt idx="4379">0.078119993209838867</cx:pt>
          <cx:pt idx="4380">0.062409877777099609</cx:pt>
          <cx:pt idx="4381">0.078119993209838867</cx:pt>
          <cx:pt idx="4382">0.046869993209838867</cx:pt>
          <cx:pt idx="4383">0.074349880218505859</cx:pt>
          <cx:pt idx="4384">0.077899932861328125</cx:pt>
          <cx:pt idx="4385">0.093739986419677734</cx:pt>
          <cx:pt idx="4386">0.062420129776000977</cx:pt>
          <cx:pt idx="4387">0.078119993209838867</cx:pt>
          <cx:pt idx="4388">0.0625</cx:pt>
          <cx:pt idx="4389">0.062489986419677734</cx:pt>
          <cx:pt idx="4390">0.062510013580322266</cx:pt>
          <cx:pt idx="4391">0.093699932098388672</cx:pt>
          <cx:pt idx="4392">0.062510013580322266</cx:pt>
          <cx:pt idx="4393">0.077970027923583984</cx:pt>
          <cx:pt idx="4394">0.09375</cx:pt>
          <cx:pt idx="4395">0.077899932861328125</cx:pt>
          <cx:pt idx="4396">0.078119993209838867</cx:pt>
          <cx:pt idx="4397">0.09375</cx:pt>
          <cx:pt idx="4398">0.076439857482910156</cx:pt>
          <cx:pt idx="4399">0.093660116195678711</cx:pt>
          <cx:pt idx="4400">0.049239873886108398</cx:pt>
          <cx:pt idx="4401">0.062459945678710938</cx:pt>
          <cx:pt idx="4402">0.093659877777099609</cx:pt>
          <cx:pt idx="4403">0.062440156936645508</cx:pt>
          <cx:pt idx="4404">0.078119993209838867</cx:pt>
          <cx:pt idx="4405">0.062469959259033203</cx:pt>
          <cx:pt idx="4406">0.062489986419677734</cx:pt>
          <cx:pt idx="4407">0.078130006790161133</cx:pt>
          <cx:pt idx="4408">0.0625</cx:pt>
          <cx:pt idx="4409">0.078130006790161133</cx:pt>
          <cx:pt idx="4410">0.046869993209838867</cx:pt>
          <cx:pt idx="4411">0.078119993209838867</cx:pt>
          <cx:pt idx="4412">0.093729972839355469</cx:pt>
          <cx:pt idx="4413">0.062510013580322266</cx:pt>
          <cx:pt idx="4414">0.078130006790161133</cx:pt>
          <cx:pt idx="4415">0.062510013580322266</cx:pt>
          <cx:pt idx="4416">0.0625</cx:pt>
          <cx:pt idx="4417">0.093839883804321289</cx:pt>
          <cx:pt idx="4418">0.078109979629516602</cx:pt>
          <cx:pt idx="4419">0.078119993209838867</cx:pt>
          <cx:pt idx="4420">0.062479972839355469</cx:pt>
          <cx:pt idx="4421">0.0625</cx:pt>
          <cx:pt idx="4422">0.09375</cx:pt>
          <cx:pt idx="4423">0.046869993209838867</cx:pt>
          <cx:pt idx="4424">0.078119993209838867</cx:pt>
          <cx:pt idx="4425">0.062479972839355469</cx:pt>
          <cx:pt idx="4426">0.0625</cx:pt>
          <cx:pt idx="4427">0.09375</cx:pt>
          <cx:pt idx="4428">0.046880006790161133</cx:pt>
          <cx:pt idx="4429">0.078130006790161133</cx:pt>
          <cx:pt idx="4430">0.09375</cx:pt>
          <cx:pt idx="4431">0.062410116195678711</cx:pt>
          <cx:pt idx="4432">0.078170061111450195</cx:pt>
          <cx:pt idx="4433">0.046959877014160156</cx:pt>
          <cx:pt idx="4434">0.078130006790161133</cx:pt>
          <cx:pt idx="4435">0.078130006790161133</cx:pt>
          <cx:pt idx="4436">0.062510013580322266</cx:pt>
          <cx:pt idx="4437">0.078209877014160156</cx:pt>
          <cx:pt idx="4438">0.0625</cx:pt>
          <cx:pt idx="4439">0.078130006790161133</cx:pt>
          <cx:pt idx="4440">0.078119993209838867</cx:pt>
          <cx:pt idx="4441">0.0625</cx:pt>
          <cx:pt idx="4442">0.078119993209838867</cx:pt>
          <cx:pt idx="4443">0.093800067901611328</cx:pt>
          <cx:pt idx="4444">0.078119993209838867</cx:pt>
          <cx:pt idx="4445">0.078130006790161133</cx:pt>
          <cx:pt idx="4446">0.0625</cx:pt>
          <cx:pt idx="4447">0.078130006790161133</cx:pt>
          <cx:pt idx="4448">0.046880006790161133</cx:pt>
          <cx:pt idx="4449">0.093690156936645508</cx:pt>
          <cx:pt idx="4450">0.09375</cx:pt>
          <cx:pt idx="4451">0.062230110168457031</cx:pt>
          <cx:pt idx="4452">0.078220129013061523</cx:pt>
          <cx:pt idx="4453">0.093779802322387695</cx:pt>
          <cx:pt idx="4454">0.078130006790161133</cx:pt>
          <cx:pt idx="4455">0.078109979629516602</cx:pt>
          <cx:pt idx="4456">0.09375</cx:pt>
          <cx:pt idx="4457">0.062549829483032227</cx:pt>
          <cx:pt idx="4458">0.078039884567260742</cx:pt>
          <cx:pt idx="4459">0.093679904937744141</cx:pt>
          <cx:pt idx="4460">0.093550205230712891</cx:pt>
          <cx:pt idx="4461">0.0625</cx:pt>
          <cx:pt idx="4462">0.09376978874206543</cx:pt>
          <cx:pt idx="4463">0.062479972839355469</cx:pt>
          <cx:pt idx="4464">0.078130006790161133</cx:pt>
          <cx:pt idx="4465">0.09375</cx:pt>
          <cx:pt idx="4466">0.046649932861328125</cx:pt>
          <cx:pt idx="4467">0.078039884567260742</cx:pt>
          <cx:pt idx="4468">0.093610048294067383</cx:pt>
          <cx:pt idx="4469">0.09356999397277832</cx:pt>
          <cx:pt idx="4470">0.062560081481933594</cx:pt>
          <cx:pt idx="4471">0.078119993209838867</cx:pt>
          <cx:pt idx="4472">0.046880006790161133</cx:pt>
          <cx:pt idx="4473">0.062510013580322266</cx:pt>
          <cx:pt idx="4474">0.078130006790161133</cx:pt>
          <cx:pt idx="4475">0.093839883804321289</cx:pt>
          <cx:pt idx="4476">0.046880006790161133</cx:pt>
          <cx:pt idx="4477">0.078099966049194336</cx:pt>
          <cx:pt idx="4478">0.09375</cx:pt>
          <cx:pt idx="4479">0.0625</cx:pt>
          <cx:pt idx="4480">0.078119993209838867</cx:pt>
          <cx:pt idx="4481">0.046890020370483398</cx:pt>
          <cx:pt idx="4482">0.071019887924194336</cx:pt>
          <cx:pt idx="4483">0.078140020370483398</cx:pt>
          <cx:pt idx="4484">0.07816004753112793</cx:pt>
          <cx:pt idx="4485">0.062469959259033203</cx:pt>
          <cx:pt idx="4486">0.078109979629516602</cx:pt>
          <cx:pt idx="4487">0.078109979629516602</cx:pt>
          <cx:pt idx="4488">0.093790054321289063</cx:pt>
          <cx:pt idx="4489">0.078170061111450195</cx:pt>
          <cx:pt idx="4490">0.093739986419677734</cx:pt>
          <cx:pt idx="4491">0.062459945678710938</cx:pt>
        </cx:lvl>
      </cx:numDim>
    </cx:data>
  </cx:chartData>
  <cx:chart>
    <cx:title pos="t" align="ctr" overlay="0">
      <cx:tx>
        <cx:rich>
          <a:bodyPr spcFirstLastPara="1" vertOverflow="ellipsis" horzOverflow="overflow" wrap="square" lIns="0" tIns="0" rIns="0" bIns="0" anchor="ctr" anchorCtr="1"/>
          <a:lstStyle/>
          <a:p>
            <a:pPr rtl="0"/>
            <a:r>
              <a:rPr lang="en-US" sz="1800" b="0" i="0" baseline="0">
                <a:effectLst/>
              </a:rPr>
              <a:t>Histogram over latency with 1ms bins</a:t>
            </a:r>
            <a:endParaRPr lang="en-DK" sz="1400">
              <a:effectLst/>
            </a:endParaRPr>
          </a:p>
        </cx:rich>
      </cx:tx>
    </cx:title>
    <cx:plotArea>
      <cx:plotAreaRegion>
        <cx:series layoutId="clusteredColumn" uniqueId="{4BCA30BE-BE02-4507-A154-255F52D324A9}" formatIdx="0">
          <cx:dataId val="0"/>
          <cx:layoutPr>
            <cx:binning intervalClosed="r" underflow="0.040000000000000008" overflow="0.099000000000000032">
              <cx:binSize val="0.0010000000000000002"/>
            </cx:binning>
          </cx:layoutPr>
        </cx:series>
      </cx:plotAreaRegion>
      <cx:axis id="0">
        <cx:catScaling gapWidth="0"/>
        <cx:title>
          <cx:tx>
            <cx:txData>
              <cx:v>Latency [s]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Latency [s]</a:t>
              </a:r>
            </a:p>
          </cx:txPr>
        </cx:title>
        <cx:tickLabels/>
      </cx:axis>
      <cx:axis id="1">
        <cx:valScaling/>
        <cx:title>
          <cx:tx>
            <cx:txData>
              <cx:v>Number of measurements in each bin</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measurements in each bin</a:t>
              </a:r>
            </a:p>
          </cx:txPr>
        </cx:title>
        <cx:majorGridlines/>
        <cx:tickLabels/>
      </cx:axis>
    </cx:plotArea>
  </cx:chart>
</cx:chartSpace>
</file>

<file path=word/charts/chartEx4.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outTimes!$G$3:$G$4494</cx:f>
        <cx:lvl ptCount="4492" formatCode="Standard">
          <cx:pt idx="0">0</cx:pt>
          <cx:pt idx="1">0.07415008544921875</cx:pt>
          <cx:pt idx="2">0.091749906539916992</cx:pt>
          <cx:pt idx="3">0.05736994743347168</cx:pt>
          <cx:pt idx="4">0.080179929733276367</cx:pt>
          <cx:pt idx="5">0.065320014953613281</cx:pt>
          <cx:pt idx="6">0.08323979377746582</cx:pt>
          <cx:pt idx="7">0.050940036773681641</cx:pt>
          <cx:pt idx="8">0.082059860229492188</cx:pt>
          <cx:pt idx="9">0.051500082015991211</cx:pt>
          <cx:pt idx="10">0.082329988479614258</cx:pt>
          <cx:pt idx="11">0.065510034561157227</cx:pt>
          <cx:pt idx="12">0.081899881362915039</cx:pt>
          <cx:pt idx="13">0.061800003051757813</cx:pt>
          <cx:pt idx="14">0.097140073776245117</cx:pt>
          <cx:pt idx="15">0.066629886627197266</cx:pt>
          <cx:pt idx="16">0.083340167999267578</cx:pt>
          <cx:pt idx="17">0.049050092697143555</cx:pt>
          <cx:pt idx="18">0.072289943695068359</cx:pt>
          <cx:pt idx="19">0.091120004653930664</cx:pt>
          <cx:pt idx="20">0.083430051803588867</cx:pt>
          <cx:pt idx="21">0.055140018463134766</cx:pt>
          <cx:pt idx="22">0.080190181732177734</cx:pt>
          <cx:pt idx="23">0.091200113296508789</cx:pt>
          <cx:pt idx="24">0.068169832229614258</cx:pt>
          <cx:pt idx="25">0.09534001350402832</cx:pt>
          <cx:pt idx="26">0.066370010375976563</cx:pt>
          <cx:pt idx="27">0.080309867858886719</cx:pt>
          <cx:pt idx="28">0.069450139999389648</cx:pt>
          <cx:pt idx="29">0.097219944000244141</cx:pt>
          <cx:pt idx="30">0.064419984817504883</cx:pt>
          <cx:pt idx="31">0.097729921340942383</cx:pt>
          <cx:pt idx="32">0.066079854965209961</cx:pt>
          <cx:pt idx="33">0.079890012741088867</cx:pt>
          <cx:pt idx="34">0.065030097961425781</cx:pt>
          <cx:pt idx="35">0.085850000381469727</cx:pt>
          <cx:pt idx="36">0.066630125045776367</cx:pt>
          <cx:pt idx="37">0.080420017242431641</cx:pt>
          <cx:pt idx="38">0.051909923553466797</cx:pt>
          <cx:pt idx="39">0.06678009033203125</cx:pt>
          <cx:pt idx="40">0.049419879913330078</cx:pt>
          <cx:pt idx="41">0.066529989242553711</cx:pt>
          <cx:pt idx="42">0.10052013397216797</cx:pt>
          <cx:pt idx="43">0.066299915313720703</cx:pt>
          <cx:pt idx="44">0.069920063018798828</cx:pt>
          <cx:pt idx="45">0.061249971389770508</cx:pt>
          <cx:pt idx="46">0.081650018692016602</cx:pt>
          <cx:pt idx="47">0.048510074615478516</cx:pt>
          <cx:pt idx="48">0.069989919662475586</cx:pt>
          <cx:pt idx="49">0.066299915313720703</cx:pt>
          <cx:pt idx="50">0.087840080261230469</cx:pt>
          <cx:pt idx="51">0.062640190124511719</cx:pt>
          <cx:pt idx="52">0.097750186920166016</cx:pt>
          <cx:pt idx="53">0.06707000732421875</cx:pt>
          <cx:pt idx="54">0.049139976501464844</cx:pt>
          <cx:pt idx="55">0.067460060119628906</cx:pt>
          <cx:pt idx="56">0.049949884414672852</cx:pt>
          <cx:pt idx="57">0.08003997802734375</cx:pt>
          <cx:pt idx="58">0.097879886627197266</cx:pt>
          <cx:pt idx="59">0.064939975738525391</cx:pt>
          <cx:pt idx="60">0.095960140228271484</cx:pt>
          <cx:pt idx="61">0.081900119781494141</cx:pt>
          <cx:pt idx="62">0.097719907760620117</cx:pt>
          <cx:pt idx="63">0.066319942474365234</cx:pt>
          <cx:pt idx="64">0.09878993034362793</cx:pt>
          <cx:pt idx="65">0.055459976196289063</cx:pt>
          <cx:pt idx="66">0.092040061950683594</cx:pt>
          <cx:pt idx="67">0.06490015983581543</cx:pt>
          <cx:pt idx="68">0.082149982452392578</cx:pt>
          <cx:pt idx="69">0.062489986419677734</cx:pt>
          <cx:pt idx="70">0.098290205001831055</cx:pt>
          <cx:pt idx="71">0.064829826354980469</cx:pt>
          <cx:pt idx="72">0.092259883880615234</cx:pt>
          <cx:pt idx="73">0.072559833526611328</cx:pt>
          <cx:pt idx="74">0.099879980087280273</cx:pt>
          <cx:pt idx="75">0.071859836578369141</cx:pt>
          <cx:pt idx="76">0.08376002311706543</cx:pt>
          <cx:pt idx="77">0.06940007209777832</cx:pt>
          <cx:pt idx="78">0.076539993286132813</cx:pt>
          <cx:pt idx="79">0.066859960556030273</cx:pt>
          <cx:pt idx="80">0.087130069732666016</cx:pt>
          <cx:pt idx="81">0.090830087661743164</cx:pt>
          <cx:pt idx="82">0.06997990608215332</cx:pt>
          <cx:pt idx="83">0.055099964141845703</cx:pt>
          <cx:pt idx="84">0.084689855575561523</cx:pt>
          <cx:pt idx="85">0.058160066604614258</cx:pt>
          <cx:pt idx="86">0.08964991569519043</cx:pt>
          <cx:pt idx="87">0.066369771957397461</cx:pt>
          <cx:pt idx="88">0.093520164489746094</cx:pt>
          <cx:pt idx="89">0.073720216751098633</cx:pt>
          <cx:pt idx="90">0.081579923629760742</cx:pt>
          <cx:pt idx="91">0.095979928970336914</cx:pt>
          <cx:pt idx="92">0.064740180969238281</cx:pt>
          <cx:pt idx="93">0.080110073089599609</cx:pt>
          <cx:pt idx="94">0.064490079879760742</cx:pt>
          <cx:pt idx="95">0.079799890518188477</cx:pt>
          <cx:pt idx="96">0.04877018928527832</cx:pt>
          <cx:pt idx="97">0.064510107040405273</cx:pt>
          <cx:pt idx="98">0.086019992828369141</cx:pt>
          <cx:pt idx="99">0.062590122222900391</cx:pt>
          <cx:pt idx="100">0.080349922180175781</cx:pt>
          <cx:pt idx="101">0.066309928894042969</cx:pt>
          <cx:pt idx="102">0.093840122222900391</cx:pt>
          <cx:pt idx="103">0.064419984817504883</cx:pt>
          <cx:pt idx="104">0.09375</cx:pt>
          <cx:pt idx="105">0.062510013580322266</cx:pt>
          <cx:pt idx="106">0.078130006790161133</cx:pt>
          <cx:pt idx="107">0.0625</cx:pt>
          <cx:pt idx="108">0.046679973602294922</cx:pt>
          <cx:pt idx="109">0.059689998626708984</cx:pt>
          <cx:pt idx="110">0.078119993209838867</cx:pt>
          <cx:pt idx="111">0.0625</cx:pt>
          <cx:pt idx="112">0.078119993209838867</cx:pt>
          <cx:pt idx="113">0.046930074691772461</cx:pt>
          <cx:pt idx="114">0.0625</cx:pt>
          <cx:pt idx="115">0.046869993209838867</cx:pt>
          <cx:pt idx="116">0.0625</cx:pt>
          <cx:pt idx="117">0.078119993209838867</cx:pt>
          <cx:pt idx="118">0.046869993209838867</cx:pt>
          <cx:pt idx="119">0.078119993209838867</cx:pt>
          <cx:pt idx="120">0.046880006790161133</cx:pt>
          <cx:pt idx="121">0.078119993209838867</cx:pt>
          <cx:pt idx="122">0.062540054321289063</cx:pt>
          <cx:pt idx="123">0.078159809112548828</cx:pt>
          <cx:pt idx="124">0.046880006790161133</cx:pt>
          <cx:pt idx="125">0.078090190887451172</cx:pt>
          <cx:pt idx="126">0.062460184097290039</cx:pt>
          <cx:pt idx="127">0.0625</cx:pt>
          <cx:pt idx="128">0.078130006790161133</cx:pt>
          <cx:pt idx="129">0.0625</cx:pt>
          <cx:pt idx="130">0.046869993209838867</cx:pt>
          <cx:pt idx="131">0.0625</cx:pt>
          <cx:pt idx="132">0.078150033950805664</cx:pt>
          <cx:pt idx="133">0.0625</cx:pt>
          <cx:pt idx="134">0.078119993209838867</cx:pt>
          <cx:pt idx="135">0.0625</cx:pt>
          <cx:pt idx="136">0.078130006790161133</cx:pt>
          <cx:pt idx="137">0.062489986419677734</cx:pt>
          <cx:pt idx="138">0.078130006790161133</cx:pt>
          <cx:pt idx="139">0.09375</cx:pt>
          <cx:pt idx="140">0.078130006790161133</cx:pt>
          <cx:pt idx="141">0.09375</cx:pt>
          <cx:pt idx="142">0.0625</cx:pt>
          <cx:pt idx="143">0.078119993209838867</cx:pt>
          <cx:pt idx="144">0.062469959259033203</cx:pt>
          <cx:pt idx="145">0.093779802322387695</cx:pt>
          <cx:pt idx="146">0.046869993209838867</cx:pt>
          <cx:pt idx="147">0.078179836273193359</cx:pt>
          <cx:pt idx="148">0.093760013580322266</cx:pt>
          <cx:pt idx="149">0.078119993209838867</cx:pt>
          <cx:pt idx="150">0.046790122985839844</cx:pt>
          <cx:pt idx="151">0.062599897384643555</cx:pt>
          <cx:pt idx="152">0.046880006790161133</cx:pt>
          <cx:pt idx="153">0.078119993209838867</cx:pt>
          <cx:pt idx="154">0.046880006790161133</cx:pt>
          <cx:pt idx="155">0.093699932098388672</cx:pt>
          <cx:pt idx="156">0.046880006790161133</cx:pt>
          <cx:pt idx="157">0.07798004150390625</cx:pt>
          <cx:pt idx="158">0.046869993209838867</cx:pt>
          <cx:pt idx="159">0.07844996452331543</cx:pt>
          <cx:pt idx="160">0.062460184097290039</cx:pt>
          <cx:pt idx="161">0.078119993209838867</cx:pt>
          <cx:pt idx="162">0.09375</cx:pt>
          <cx:pt idx="163">0.078030109405517578</cx:pt>
          <cx:pt idx="164">0.093669891357421875</cx:pt>
          <cx:pt idx="165">0.074130058288574219</cx:pt>
          <cx:pt idx="166">0.078119993209838867</cx:pt>
          <cx:pt idx="167">0.046869993209838867</cx:pt>
          <cx:pt idx="168">0.078340053558349609</cx:pt>
          <cx:pt idx="169">0.069380044937133789</cx:pt>
          <cx:pt idx="170">0.078119993209838867</cx:pt>
          <cx:pt idx="171">0.09375</cx:pt>
          <cx:pt idx="172">0.078109979629516602</cx:pt>
          <cx:pt idx="173">0.062570095062255859</cx:pt>
          <cx:pt idx="174">0.078119993209838867</cx:pt>
          <cx:pt idx="175">0.062489986419677734</cx:pt>
          <cx:pt idx="176">0.078119993209838867</cx:pt>
          <cx:pt idx="177">0.09375</cx:pt>
          <cx:pt idx="178">0.078029870986938477</cx:pt>
          <cx:pt idx="179">0.062489986419677734</cx:pt>
          <cx:pt idx="180">0.078130006790161133</cx:pt>
          <cx:pt idx="181">0.062510013580322266</cx:pt>
          <cx:pt idx="182">0.062270164489746094</cx:pt>
          <cx:pt idx="183">0.046880006790161133</cx:pt>
          <cx:pt idx="184">0.078170061111450195</cx:pt>
          <cx:pt idx="185">0.0625</cx:pt>
          <cx:pt idx="186">0.078140020370483398</cx:pt>
          <cx:pt idx="187">0.078119993209838867</cx:pt>
          <cx:pt idx="188">0.062510013580322266</cx:pt>
          <cx:pt idx="189">0.093739986419677734</cx:pt>
          <cx:pt idx="190">0.062479972839355469</cx:pt>
          <cx:pt idx="191">0.046890020370483398</cx:pt>
          <cx:pt idx="192">0.062489986419677734</cx:pt>
          <cx:pt idx="193">0.093739986419677734</cx:pt>
          <cx:pt idx="194">0.078109979629516602</cx:pt>
          <cx:pt idx="195">0.09375</cx:pt>
          <cx:pt idx="196">0.078119993209838867</cx:pt>
          <cx:pt idx="197">0.09375</cx:pt>
          <cx:pt idx="198">0.062489986419677734</cx:pt>
          <cx:pt idx="199">0.093739986419677734</cx:pt>
          <cx:pt idx="200">0.062510013580322266</cx:pt>
          <cx:pt idx="201">0.046869993209838867</cx:pt>
          <cx:pt idx="202">0.078109979629516602</cx:pt>
          <cx:pt idx="203">0.062399864196777344</cx:pt>
          <cx:pt idx="204">0.078119993209838867</cx:pt>
          <cx:pt idx="205">0.046869993209838867</cx:pt>
          <cx:pt idx="206">0.0625</cx:pt>
          <cx:pt idx="207">0.046859979629516602</cx:pt>
          <cx:pt idx="208">0.062479972839355469</cx:pt>
          <cx:pt idx="209">0.078130006790161133</cx:pt>
          <cx:pt idx="210">0.093770027160644531</cx:pt>
          <cx:pt idx="211">0.078140020370483398</cx:pt>
          <cx:pt idx="212">0.093850135803222656</cx:pt>
          <cx:pt idx="213">0.078130006790161133</cx:pt>
          <cx:pt idx="214">0.09375</cx:pt>
          <cx:pt idx="215">0.078130006790161133</cx:pt>
          <cx:pt idx="216">0.09375</cx:pt>
          <cx:pt idx="217">0.062489986419677734</cx:pt>
          <cx:pt idx="218">0.093529939651489258</cx:pt>
          <cx:pt idx="219">0.062479972839355469</cx:pt>
          <cx:pt idx="220">0.078190088272094727</cx:pt>
          <cx:pt idx="221">0.0625</cx:pt>
          <cx:pt idx="222">0.046819925308227539</cx:pt>
          <cx:pt idx="223">0.062510013580322266</cx:pt>
          <cx:pt idx="224">0.046880006790161133</cx:pt>
          <cx:pt idx="225">0.0625</cx:pt>
          <cx:pt idx="226">0.09375</cx:pt>
          <cx:pt idx="227">0.062510013580322266</cx:pt>
          <cx:pt idx="228">0.09375</cx:pt>
          <cx:pt idx="229">0.085469961166381836</cx:pt>
          <cx:pt idx="230">0.046819925308227539</cx:pt>
          <cx:pt idx="231">0.062420129776000977</cx:pt>
          <cx:pt idx="232">0.09375</cx:pt>
          <cx:pt idx="233">0.0625</cx:pt>
          <cx:pt idx="234">0.07808995246887207</cx:pt>
          <cx:pt idx="235">0.046869993209838867</cx:pt>
          <cx:pt idx="236">0.078119993209838867</cx:pt>
          <cx:pt idx="237">0.046869993209838867</cx:pt>
          <cx:pt idx="238">0.078130006790161133</cx:pt>
          <cx:pt idx="239">0.046700000762939453</cx:pt>
          <cx:pt idx="240">0.077970027923583984</cx:pt>
          <cx:pt idx="241">0.0625</cx:pt>
          <cx:pt idx="242">0.078039884567260742</cx:pt>
          <cx:pt idx="243">0.093840122222900391</cx:pt>
          <cx:pt idx="244">0.0625</cx:pt>
          <cx:pt idx="245">0.078119993209838867</cx:pt>
          <cx:pt idx="246">0.060510158538818359</cx:pt>
          <cx:pt idx="247">0.0704498291015625</cx:pt>
          <cx:pt idx="248">0.094040155410766602</cx:pt>
          <cx:pt idx="249">0.078130006790161133</cx:pt>
          <cx:pt idx="250">0.09375</cx:pt>
          <cx:pt idx="251">0.078119993209838867</cx:pt>
          <cx:pt idx="252">0.093760013580322266</cx:pt>
          <cx:pt idx="253">0.062510013580322266</cx:pt>
          <cx:pt idx="254">0.09375</cx:pt>
          <cx:pt idx="255">0.078119993209838867</cx:pt>
          <cx:pt idx="256">0.087009906768798828</cx:pt>
          <cx:pt idx="257">0.0625</cx:pt>
          <cx:pt idx="258">0.093760013580322266</cx:pt>
          <cx:pt idx="259">0.062489986419677734</cx:pt>
          <cx:pt idx="260">0.078099966049194336</cx:pt>
          <cx:pt idx="261">0.062510013580322266</cx:pt>
          <cx:pt idx="262">0.093529939651489258</cx:pt>
          <cx:pt idx="263">0.062489986419677734</cx:pt>
          <cx:pt idx="264">0.078220129013061523</cx:pt>
          <cx:pt idx="265">0.062510013580322266</cx:pt>
          <cx:pt idx="266">0.078119993209838867</cx:pt>
          <cx:pt idx="267">0.0625</cx:pt>
          <cx:pt idx="268">0.078119993209838867</cx:pt>
          <cx:pt idx="269">0.0625</cx:pt>
          <cx:pt idx="270">0.078130006790161133</cx:pt>
          <cx:pt idx="271">0.0625</cx:pt>
          <cx:pt idx="272">0.078140020370483398</cx:pt>
          <cx:pt idx="273">0.078119993209838867</cx:pt>
          <cx:pt idx="274">0.0625</cx:pt>
          <cx:pt idx="275">0.046869993209838867</cx:pt>
          <cx:pt idx="276">0.062639951705932617</cx:pt>
          <cx:pt idx="277">0.09375</cx:pt>
          <cx:pt idx="278">0.078130006790161133</cx:pt>
          <cx:pt idx="279">0.093780040740966797</cx:pt>
          <cx:pt idx="280">0.078130006790161133</cx:pt>
          <cx:pt idx="281">0.0625</cx:pt>
          <cx:pt idx="282">0.093659877777099609</cx:pt>
          <cx:pt idx="283">0.07781982421875</cx:pt>
          <cx:pt idx="284">0.093899965286254883</cx:pt>
          <cx:pt idx="285">0.0625</cx:pt>
          <cx:pt idx="286">0.093669891357421875</cx:pt>
          <cx:pt idx="287">0.062600135803222656</cx:pt>
          <cx:pt idx="288">0.093800067901611328</cx:pt>
          <cx:pt idx="289">0.078100204467773438</cx:pt>
          <cx:pt idx="290">0.09375</cx:pt>
          <cx:pt idx="291">0.0625</cx:pt>
          <cx:pt idx="292">0.062419891357421875</cx:pt>
          <cx:pt idx="293">0.062590122222900391</cx:pt>
          <cx:pt idx="294">0.078149795532226563</cx:pt>
          <cx:pt idx="295">0.062510013580322266</cx:pt>
          <cx:pt idx="296">0.078119993209838867</cx:pt>
          <cx:pt idx="297">0.093739986419677734</cx:pt>
          <cx:pt idx="298">0.078029870986938477</cx:pt>
          <cx:pt idx="299">0.093789815902709961</cx:pt>
          <cx:pt idx="300">0.078100204467773438</cx:pt>
          <cx:pt idx="301">0.062279939651489258</cx:pt>
          <cx:pt idx="302">0.0625</cx:pt>
          <cx:pt idx="303">0.062449932098388672</cx:pt>
          <cx:pt idx="304">0.078079938888549805</cx:pt>
          <cx:pt idx="305">0.09375</cx:pt>
          <cx:pt idx="306">0.0625</cx:pt>
          <cx:pt idx="307">0.093739986419677734</cx:pt>
          <cx:pt idx="308">0.078119993209838867</cx:pt>
          <cx:pt idx="309">0.062489986419677734</cx:pt>
          <cx:pt idx="310">0.0625</cx:pt>
          <cx:pt idx="311">0.093739986419677734</cx:pt>
          <cx:pt idx="312">0.078080177307128906</cx:pt>
          <cx:pt idx="313">0.09375</cx:pt>
          <cx:pt idx="314">0.046880006790161133</cx:pt>
          <cx:pt idx="315">0.078119993209838867</cx:pt>
          <cx:pt idx="316">0.0625</cx:pt>
          <cx:pt idx="317">0.093760013580322266</cx:pt>
          <cx:pt idx="318">0.077790021896362305</cx:pt>
          <cx:pt idx="319">0.09375</cx:pt>
          <cx:pt idx="320">0.062510013580322266</cx:pt>
          <cx:pt idx="321">0.093710184097290039</cx:pt>
          <cx:pt idx="322">0.062400102615356445</cx:pt>
          <cx:pt idx="323">0.046880006790161133</cx:pt>
          <cx:pt idx="324">0.062489986419677734</cx:pt>
          <cx:pt idx="325">0.046779870986938477</cx:pt>
          <cx:pt idx="326">0.062590122222900391</cx:pt>
          <cx:pt idx="327">0.093720197677612305</cx:pt>
          <cx:pt idx="328">0.078130006790161133</cx:pt>
          <cx:pt idx="329">0.062409877777099609</cx:pt>
          <cx:pt idx="330">0.078099966049194336</cx:pt>
          <cx:pt idx="331">0.0625</cx:pt>
          <cx:pt idx="332">0.093729972839355469</cx:pt>
          <cx:pt idx="333">0.062309980392456055</cx:pt>
          <cx:pt idx="334">0.046829938888549805</cx:pt>
          <cx:pt idx="335">0.062479972839355469</cx:pt>
          <cx:pt idx="336">0.078090190887451172</cx:pt>
          <cx:pt idx="337">0.062489986419677734</cx:pt>
          <cx:pt idx="338">0.078109979629516602</cx:pt>
          <cx:pt idx="339">0.0625</cx:pt>
          <cx:pt idx="340">0.078079938888549805</cx:pt>
          <cx:pt idx="341">0.047100067138671875</cx:pt>
          <cx:pt idx="342">0.078140020370483398</cx:pt>
          <cx:pt idx="343">0.062580108642578125</cx:pt>
          <cx:pt idx="344">0.093739986419677734</cx:pt>
          <cx:pt idx="345">0.062469959259033203</cx:pt>
          <cx:pt idx="346">0.093530178070068359</cx:pt>
          <cx:pt idx="347">0.062489986419677734</cx:pt>
          <cx:pt idx="348">0.093590021133422852</cx:pt>
          <cx:pt idx="349">0.062540054321289063</cx:pt>
          <cx:pt idx="350">0.046920061111450195</cx:pt>
          <cx:pt idx="351">0.07816004753112793</cx:pt>
          <cx:pt idx="352">0.062489986419677734</cx:pt>
          <cx:pt idx="353">0.093739986419677734</cx:pt>
          <cx:pt idx="354">0.0625</cx:pt>
          <cx:pt idx="355">0.0625</cx:pt>
          <cx:pt idx="356">0.062489986419677734</cx:pt>
          <cx:pt idx="357">0.0625</cx:pt>
          <cx:pt idx="358">0.078130006790161133</cx:pt>
          <cx:pt idx="359">0.0625</cx:pt>
          <cx:pt idx="360">0.078150033950805664</cx:pt>
          <cx:pt idx="361">0.0625</cx:pt>
          <cx:pt idx="362">0.078119993209838867</cx:pt>
          <cx:pt idx="363">0.062420129776000977</cx:pt>
          <cx:pt idx="364">0.078119993209838867</cx:pt>
          <cx:pt idx="365">0.0625</cx:pt>
          <cx:pt idx="366">0.093829870223999023</cx:pt>
          <cx:pt idx="367">0.0625</cx:pt>
          <cx:pt idx="368">0.093739986419677734</cx:pt>
          <cx:pt idx="369">0.0625</cx:pt>
          <cx:pt idx="370">0.078119993209838867</cx:pt>
          <cx:pt idx="371">0.09375</cx:pt>
          <cx:pt idx="372">0.0625</cx:pt>
          <cx:pt idx="373">0.084209918975830078</cx:pt>
          <cx:pt idx="374">0.046869993209838867</cx:pt>
          <cx:pt idx="375">0.078119993209838867</cx:pt>
          <cx:pt idx="376">0.09375</cx:pt>
          <cx:pt idx="377">0.062510013580322266</cx:pt>
          <cx:pt idx="378">0.09375</cx:pt>
          <cx:pt idx="379">0.0625</cx:pt>
          <cx:pt idx="380">0.09375</cx:pt>
          <cx:pt idx="381">0.0625</cx:pt>
          <cx:pt idx="382">0.078119993209838867</cx:pt>
          <cx:pt idx="383">0.0625</cx:pt>
          <cx:pt idx="384">0.078119993209838867</cx:pt>
          <cx:pt idx="385">0.0625</cx:pt>
          <cx:pt idx="386">0.0625</cx:pt>
          <cx:pt idx="387">0.046869993209838867</cx:pt>
          <cx:pt idx="388">0.0625</cx:pt>
          <cx:pt idx="389">0.078119993209838867</cx:pt>
          <cx:pt idx="390">0.0625</cx:pt>
          <cx:pt idx="391">0.0625</cx:pt>
          <cx:pt idx="392">0.0625</cx:pt>
          <cx:pt idx="393">0.078130006790161133</cx:pt>
          <cx:pt idx="394">0.046869993209838867</cx:pt>
          <cx:pt idx="395">0.0625</cx:pt>
          <cx:pt idx="396">0.0625</cx:pt>
          <cx:pt idx="397">0.078119993209838867</cx:pt>
          <cx:pt idx="398">0.062479972839355469</cx:pt>
          <cx:pt idx="399">0.078130006790161133</cx:pt>
          <cx:pt idx="400">0.062459945678710938</cx:pt>
          <cx:pt idx="401">0.093729972839355469</cx:pt>
          <cx:pt idx="402">0.078029870986938477</cx:pt>
          <cx:pt idx="403">0.093770027160644531</cx:pt>
          <cx:pt idx="404">0.078119993209838867</cx:pt>
          <cx:pt idx="405">0.046790122985839844</cx:pt>
          <cx:pt idx="406">0.062510013580322266</cx:pt>
          <cx:pt idx="407">0.093739986419677734</cx:pt>
          <cx:pt idx="408">0.062279939651489258</cx:pt>
          <cx:pt idx="409">0.09375</cx:pt>
          <cx:pt idx="410">0.062429904937744141</cx:pt>
          <cx:pt idx="411">0.078130006790161133</cx:pt>
          <cx:pt idx="412">0.09375</cx:pt>
          <cx:pt idx="413">0.078159809112548828</cx:pt>
          <cx:pt idx="414">0.093839883804321289</cx:pt>
          <cx:pt idx="415">0.062720060348510742</cx:pt>
          <cx:pt idx="416">0.078130006790161133</cx:pt>
          <cx:pt idx="417">0.046959877014160156</cx:pt>
          <cx:pt idx="418">0.062460184097290039</cx:pt>
          <cx:pt idx="419">0.078119993209838867</cx:pt>
          <cx:pt idx="420">0.046880006790161133</cx:pt>
          <cx:pt idx="421">0.078109979629516602</cx:pt>
          <cx:pt idx="422">0.093729972839355469</cx:pt>
          <cx:pt idx="423">0.070889949798583984</cx:pt>
          <cx:pt idx="424">0.078130006790161133</cx:pt>
          <cx:pt idx="425">0.0625</cx:pt>
          <cx:pt idx="426">0.078130006790161133</cx:pt>
          <cx:pt idx="427">0.0625</cx:pt>
          <cx:pt idx="428">0.078069925308227539</cx:pt>
          <cx:pt idx="429">0.09375</cx:pt>
          <cx:pt idx="430">0.062489986419677734</cx:pt>
          <cx:pt idx="431">0.093530178070068359</cx:pt>
          <cx:pt idx="432">0.062449932098388672</cx:pt>
          <cx:pt idx="433">0.078130006790161133</cx:pt>
          <cx:pt idx="434">0.046880006790161133</cx:pt>
          <cx:pt idx="435">0.078119993209838867</cx:pt>
          <cx:pt idx="436">0.046880006790161133</cx:pt>
          <cx:pt idx="437">0.0625</cx:pt>
          <cx:pt idx="438">0.09375</cx:pt>
          <cx:pt idx="439">0.0625</cx:pt>
          <cx:pt idx="440">0.078130006790161133</cx:pt>
          <cx:pt idx="441">0.046869993209838867</cx:pt>
          <cx:pt idx="442">0.077810049057006836</cx:pt>
          <cx:pt idx="443">0.046880006790161133</cx:pt>
          <cx:pt idx="444">0.0625</cx:pt>
          <cx:pt idx="445">0.078119993209838867</cx:pt>
          <cx:pt idx="446">0.046880006790161133</cx:pt>
          <cx:pt idx="447">0.078210115432739258</cx:pt>
          <cx:pt idx="448">0.062490224838256836</cx:pt>
          <cx:pt idx="449">0.078129768371582031</cx:pt>
          <cx:pt idx="450">0.062509775161743164</cx:pt>
          <cx:pt idx="451">0.062489986419677734</cx:pt>
          <cx:pt idx="452">0.078169822692871094</cx:pt>
          <cx:pt idx="453">0.0625</cx:pt>
          <cx:pt idx="454">0.093770027160644531</cx:pt>
          <cx:pt idx="455">0.078119993209838867</cx:pt>
          <cx:pt idx="456">0.078130006790161133</cx:pt>
          <cx:pt idx="457">0.062279939651489258</cx:pt>
          <cx:pt idx="458">0.078130006790161133</cx:pt>
          <cx:pt idx="459">0.04691004753112793</cx:pt>
          <cx:pt idx="460">0.07816004753112793</cx:pt>
          <cx:pt idx="461">0.062489986419677734</cx:pt>
          <cx:pt idx="462">0.078119993209838867</cx:pt>
          <cx:pt idx="463">0.046869993209838867</cx:pt>
          <cx:pt idx="464">0.078130006790161133</cx:pt>
          <cx:pt idx="465">0.04691004753112793</cx:pt>
          <cx:pt idx="466">0.078119993209838867</cx:pt>
          <cx:pt idx="467">0.071870088577270508</cx:pt>
          <cx:pt idx="468">0.094060182571411133</cx:pt>
          <cx:pt idx="469">0.062479972839355469</cx:pt>
          <cx:pt idx="470">0.046869993209838867</cx:pt>
          <cx:pt idx="471">0.0625</cx:pt>
          <cx:pt idx="472">0.078119993209838867</cx:pt>
          <cx:pt idx="473">0.093739986419677734</cx:pt>
          <cx:pt idx="474">0.078119993209838867</cx:pt>
          <cx:pt idx="475">0.093739986419677734</cx:pt>
          <cx:pt idx="476">0.062520027160644531</cx:pt>
          <cx:pt idx="477">0.093610048294067383</cx:pt>
          <cx:pt idx="478">0.062489986419677734</cx:pt>
          <cx:pt idx="479">0.093760013580322266</cx:pt>
          <cx:pt idx="480">0.046869993209838867</cx:pt>
          <cx:pt idx="481">0.09375</cx:pt>
          <cx:pt idx="482">0.046880006790161133</cx:pt>
          <cx:pt idx="483">0.078109979629516602</cx:pt>
          <cx:pt idx="484">0.062410116195678711</cx:pt>
          <cx:pt idx="485">0.078029870986938477</cx:pt>
          <cx:pt idx="486">0.078130006790161133</cx:pt>
          <cx:pt idx="487">0.056010007858276367</cx:pt>
          <cx:pt idx="488">0.078119993209838867</cx:pt>
          <cx:pt idx="489">0.046650171279907227</cx:pt>
          <cx:pt idx="490">0.0625</cx:pt>
          <cx:pt idx="491">0.093760013580322266</cx:pt>
          <cx:pt idx="492">0.0625</cx:pt>
          <cx:pt idx="493">0.078130006790161133</cx:pt>
          <cx:pt idx="494">0.09375</cx:pt>
          <cx:pt idx="495">0.078199863433837891</cx:pt>
          <cx:pt idx="496">0.062510013580322266</cx:pt>
          <cx:pt idx="497">0.093660116195678711</cx:pt>
          <cx:pt idx="498">0.0625</cx:pt>
          <cx:pt idx="499">0.093649864196777344</cx:pt>
          <cx:pt idx="500">0.062540054321289063</cx:pt>
          <cx:pt idx="501">0.093739986419677734</cx:pt>
          <cx:pt idx="502">0.062579870223999023</cx:pt>
          <cx:pt idx="503">0.062510013580322266</cx:pt>
          <cx:pt idx="504">0.046880006790161133</cx:pt>
          <cx:pt idx="505">0.078130006790161133</cx:pt>
          <cx:pt idx="506">0.062510013580322266</cx:pt>
          <cx:pt idx="507">0.078130006790161133</cx:pt>
          <cx:pt idx="508">0.09375</cx:pt>
          <cx:pt idx="509">0.078130006790161133</cx:pt>
          <cx:pt idx="510">0.0625</cx:pt>
          <cx:pt idx="511">0.062510013580322266</cx:pt>
          <cx:pt idx="512">0.046890020370483398</cx:pt>
          <cx:pt idx="513">0.078130006790161133</cx:pt>
          <cx:pt idx="514">0.0625</cx:pt>
          <cx:pt idx="515">0.093819856643676758</cx:pt>
          <cx:pt idx="516">0.0625</cx:pt>
          <cx:pt idx="517">0.09364008903503418</cx:pt>
          <cx:pt idx="518">0.062489986419677734</cx:pt>
          <cx:pt idx="519">0.093740224838256836</cx:pt>
          <cx:pt idx="520">0.046870231628417969</cx:pt>
          <cx:pt idx="521">0.078120231628417969</cx:pt>
          <cx:pt idx="522">0.062490224838256836</cx:pt>
          <cx:pt idx="523">0.093739986419677734</cx:pt>
          <cx:pt idx="524">0.078030109405517578</cx:pt>
          <cx:pt idx="525">0.078109979629516602</cx:pt>
          <cx:pt idx="526">0.046869993209838867</cx:pt>
          <cx:pt idx="527">0.078219890594482422</cx:pt>
          <cx:pt idx="528">0.078130006790161133</cx:pt>
          <cx:pt idx="529">0.062489986419677734</cx:pt>
          <cx:pt idx="530">0.046869993209838867</cx:pt>
          <cx:pt idx="531">0.078130006790161133</cx:pt>
          <cx:pt idx="532">0.093790054321289063</cx:pt>
          <cx:pt idx="533">0.062479972839355469</cx:pt>
          <cx:pt idx="534">0.078109979629516602</cx:pt>
          <cx:pt idx="535">0.093529939651489258</cx:pt>
          <cx:pt idx="536">0.062520027160644531</cx:pt>
          <cx:pt idx="537">0.078079938888549805</cx:pt>
          <cx:pt idx="538">0.062449932098388672</cx:pt>
          <cx:pt idx="539">0.093849897384643555</cx:pt>
          <cx:pt idx="540">0.078119993209838867</cx:pt>
          <cx:pt idx="541">0.046970129013061523</cx:pt>
          <cx:pt idx="542">0.078130006790161133</cx:pt>
          <cx:pt idx="543">0.062489986419677734</cx:pt>
          <cx:pt idx="544">0.078140020370483398</cx:pt>
          <cx:pt idx="545">0.062510013580322266</cx:pt>
          <cx:pt idx="546">0.12506008148193359</cx:pt>
          <cx:pt idx="547">0.062599897384643555</cx:pt>
          <cx:pt idx="548">0.078119993209838867</cx:pt>
          <cx:pt idx="549">0.062589883804321289</cx:pt>
          <cx:pt idx="550">0.09375</cx:pt>
          <cx:pt idx="551">0.046869993209838867</cx:pt>
          <cx:pt idx="552">0.078119993209838867</cx:pt>
          <cx:pt idx="553">0.078119993209838867</cx:pt>
          <cx:pt idx="554">0.062489986419677734</cx:pt>
          <cx:pt idx="555">0.046880006790161133</cx:pt>
          <cx:pt idx="556">0.078119993209838867</cx:pt>
          <cx:pt idx="557">0.093760013580322266</cx:pt>
          <cx:pt idx="558">0.062510013580322266</cx:pt>
          <cx:pt idx="559">0.09375</cx:pt>
          <cx:pt idx="560">0.062400102615356445</cx:pt>
          <cx:pt idx="561">0.09375</cx:pt>
          <cx:pt idx="562">0.046869993209838867</cx:pt>
          <cx:pt idx="563">0.062479972839355469</cx:pt>
          <cx:pt idx="564">0.046869993209838867</cx:pt>
          <cx:pt idx="565">0.07808995246887207</cx:pt>
          <cx:pt idx="566">0.093849897384643555</cx:pt>
          <cx:pt idx="567">0.062489986419677734</cx:pt>
          <cx:pt idx="568">0.078119993209838867</cx:pt>
          <cx:pt idx="569">0.0625</cx:pt>
          <cx:pt idx="570">0.09375</cx:pt>
          <cx:pt idx="571">0.062479972839355469</cx:pt>
          <cx:pt idx="572">0.046880006790161133</cx:pt>
          <cx:pt idx="573">0.062459945678710938</cx:pt>
          <cx:pt idx="574">0.093659877777099609</cx:pt>
          <cx:pt idx="575">0.062510013580322266</cx:pt>
          <cx:pt idx="576">0.078119993209838867</cx:pt>
          <cx:pt idx="577">0.062399864196777344</cx:pt>
          <cx:pt idx="578">0.078130006790161133</cx:pt>
          <cx:pt idx="579">0.093760013580322266</cx:pt>
          <cx:pt idx="580">0.07816004753112793</cx:pt>
          <cx:pt idx="581">0.078130006790161133</cx:pt>
          <cx:pt idx="582">0.065599918365478516</cx:pt>
          <cx:pt idx="583">0.078130006790161133</cx:pt>
          <cx:pt idx="584">0.062489986419677734</cx:pt>
          <cx:pt idx="585">0.078119993209838867</cx:pt>
          <cx:pt idx="586">0.067879915237426758</cx:pt>
          <cx:pt idx="587">0.078149795532226563</cx:pt>
          <cx:pt idx="588">0.093919992446899414</cx:pt>
          <cx:pt idx="589">0.078210115432739258</cx:pt>
          <cx:pt idx="590">0.046779870986938477</cx:pt>
          <cx:pt idx="591">0.077910184860229492</cx:pt>
          <cx:pt idx="592">0.078080177307128906</cx:pt>
          <cx:pt idx="593">0.046880006790161133</cx:pt>
          <cx:pt idx="594">0.062370061874389648</cx:pt>
          <cx:pt idx="595">0.078119993209838867</cx:pt>
          <cx:pt idx="596">0.0625</cx:pt>
          <cx:pt idx="597">0.078119993209838867</cx:pt>
          <cx:pt idx="598">0.0625</cx:pt>
          <cx:pt idx="599">0.078130006790161133</cx:pt>
          <cx:pt idx="600">0.062240123748779297</cx:pt>
          <cx:pt idx="601">0.078119993209838867</cx:pt>
          <cx:pt idx="602">0.062620162963867188</cx:pt>
          <cx:pt idx="603">0.093739986419677734</cx:pt>
          <cx:pt idx="604">0.062489986419677734</cx:pt>
          <cx:pt idx="605">0.078119993209838867</cx:pt>
          <cx:pt idx="606">0.062439918518066406</cx:pt>
          <cx:pt idx="607">0.078119993209838867</cx:pt>
          <cx:pt idx="608">0.093659877777099609</cx:pt>
          <cx:pt idx="609">0.0625</cx:pt>
          <cx:pt idx="610">0.070300102233886719</cx:pt>
          <cx:pt idx="611">0.093739986419677734</cx:pt>
          <cx:pt idx="612">0.082429885864257813</cx:pt>
          <cx:pt idx="613">0.046869993209838867</cx:pt>
          <cx:pt idx="614">0.0625</cx:pt>
          <cx:pt idx="615">0.046650171279907227</cx:pt>
          <cx:pt idx="616">0.078140020370483398</cx:pt>
          <cx:pt idx="617">0.046890020370483398</cx:pt>
          <cx:pt idx="618">0.078130006790161133</cx:pt>
          <cx:pt idx="619">0.046880006790161133</cx:pt>
          <cx:pt idx="620">0.093739986419677734</cx:pt>
          <cx:pt idx="621">0.061439990997314453</cx:pt>
          <cx:pt idx="622">0.09375</cx:pt>
          <cx:pt idx="623">0.0625</cx:pt>
          <cx:pt idx="624">0.09375</cx:pt>
          <cx:pt idx="625">0.046880006790161133</cx:pt>
          <cx:pt idx="626">0.078120231628417969</cx:pt>
          <cx:pt idx="627">0.062510013580322266</cx:pt>
          <cx:pt idx="628">0.093519926071166992</cx:pt>
          <cx:pt idx="629">0.0625</cx:pt>
          <cx:pt idx="630">0.078119993209838867</cx:pt>
          <cx:pt idx="631">0.062510013580322266</cx:pt>
          <cx:pt idx="632">0.078119993209838867</cx:pt>
          <cx:pt idx="633">0.046869993209838867</cx:pt>
          <cx:pt idx="634">0.078119993209838867</cx:pt>
          <cx:pt idx="635">0.093739986419677734</cx:pt>
          <cx:pt idx="636">0.0625</cx:pt>
          <cx:pt idx="637">0.078609943389892578</cx:pt>
          <cx:pt idx="638">0.0625</cx:pt>
          <cx:pt idx="639">0.078119993209838867</cx:pt>
          <cx:pt idx="640">0.062489986419677734</cx:pt>
          <cx:pt idx="641">0.093970060348510742</cx:pt>
          <cx:pt idx="642">0.062510013580322266</cx:pt>
          <cx:pt idx="643">0.078119993209838867</cx:pt>
          <cx:pt idx="644">0.097120046615600586</cx:pt>
          <cx:pt idx="645">0.073099851608276367</cx:pt>
          <cx:pt idx="646">0.10416007041931152</cx:pt>
          <cx:pt idx="647">0.078130006790161133</cx:pt>
          <cx:pt idx="648">0.046859979629516602</cx:pt>
          <cx:pt idx="649">0.078130006790161133</cx:pt>
          <cx:pt idx="650">0.081780195236206055</cx:pt>
          <cx:pt idx="651">0.0625</cx:pt>
          <cx:pt idx="652">0.091409921646118164</cx:pt>
          <cx:pt idx="653">0.0625</cx:pt>
          <cx:pt idx="654">0.078130006790161133</cx:pt>
          <cx:pt idx="655">0.10449004173278809</cx:pt>
          <cx:pt idx="656">0.083479881286621094</cx:pt>
          <cx:pt idx="657">0.046869993209838867</cx:pt>
          <cx:pt idx="658">0.0625</cx:pt>
          <cx:pt idx="659">0.10124993324279785</cx:pt>
          <cx:pt idx="660">0.078130006790161133</cx:pt>
          <cx:pt idx="661">0.084840059280395508</cx:pt>
          <cx:pt idx="662">0.071540117263793945</cx:pt>
          <cx:pt idx="663">0.078119993209838867</cx:pt>
          <cx:pt idx="664">0.046849966049194336</cx:pt>
          <cx:pt idx="665">0.078130006790161133</cx:pt>
          <cx:pt idx="666">0.046869993209838867</cx:pt>
          <cx:pt idx="667">0.089859962463378906</cx:pt>
          <cx:pt idx="668">0.0625</cx:pt>
          <cx:pt idx="669">0.093739986419677734</cx:pt>
          <cx:pt idx="670">0.0625</cx:pt>
          <cx:pt idx="671">0.078130006790161133</cx:pt>
          <cx:pt idx="672">0.062489986419677734</cx:pt>
          <cx:pt idx="673">0.081550121307373047</cx:pt>
          <cx:pt idx="674">0.09375</cx:pt>
          <cx:pt idx="675">0.0625</cx:pt>
          <cx:pt idx="676">0.078119993209838867</cx:pt>
          <cx:pt idx="677">0.09375</cx:pt>
          <cx:pt idx="678">0.0625</cx:pt>
          <cx:pt idx="679">0.093990087509155273</cx:pt>
          <cx:pt idx="680">0.062510013580322266</cx:pt>
          <cx:pt idx="681">0.09375</cx:pt>
          <cx:pt idx="682">0.0625</cx:pt>
          <cx:pt idx="683">0.078130006790161133</cx:pt>
          <cx:pt idx="684">0.046869993209838867</cx:pt>
          <cx:pt idx="685">0.073479890823364258</cx:pt>
          <cx:pt idx="686">0.049890041351318359</cx:pt>
          <cx:pt idx="687">0.062580108642578125</cx:pt>
          <cx:pt idx="688">0.078130006790161133</cx:pt>
          <cx:pt idx="689">0.066580057144165039</cx:pt>
          <cx:pt idx="690">0.078059911727905273</cx:pt>
          <cx:pt idx="691">0.0625</cx:pt>
          <cx:pt idx="692">0.093420028686523438</cx:pt>
          <cx:pt idx="693">0.046880006790161133</cx:pt>
          <cx:pt idx="694">0.079450130462646484</cx:pt>
          <cx:pt idx="695">0.093770027160644531</cx:pt>
          <cx:pt idx="696">0.062489986419677734</cx:pt>
          <cx:pt idx="697">0.093760013580322266</cx:pt>
          <cx:pt idx="698">0.062489986419677734</cx:pt>
          <cx:pt idx="699">0.085780143737792969</cx:pt>
          <cx:pt idx="700">0.0625</cx:pt>
          <cx:pt idx="701">0.078130006790161133</cx:pt>
          <cx:pt idx="702">0.10601019859313965</cx:pt>
          <cx:pt idx="703">0.078099966049194336</cx:pt>
          <cx:pt idx="704">0.09375</cx:pt>
          <cx:pt idx="705">0.087370157241821289</cx:pt>
          <cx:pt idx="706">0.089839935302734375</cx:pt>
          <cx:pt idx="707">0.067110061645507813</cx:pt>
          <cx:pt idx="708">0.078119993209838867</cx:pt>
          <cx:pt idx="709">0.046880006790161133</cx:pt>
          <cx:pt idx="710">0.0625</cx:pt>
          <cx:pt idx="711">0.093739986419677734</cx:pt>
          <cx:pt idx="712">0.062530040740966797</cx:pt>
          <cx:pt idx="713">0.09375</cx:pt>
          <cx:pt idx="714">0.0625</cx:pt>
          <cx:pt idx="715">0.078130006790161133</cx:pt>
          <cx:pt idx="716">0.0625</cx:pt>
          <cx:pt idx="717">0.078130006790161133</cx:pt>
          <cx:pt idx="718">0.09375</cx:pt>
          <cx:pt idx="719">0.0625</cx:pt>
          <cx:pt idx="720">0.09375</cx:pt>
          <cx:pt idx="721">0.062510013580322266</cx:pt>
          <cx:pt idx="722">0.078130006790161133</cx:pt>
          <cx:pt idx="723">0.049540042877197266</cx:pt>
          <cx:pt idx="724">0.078119993209838867</cx:pt>
          <cx:pt idx="725">0.062479972839355469</cx:pt>
          <cx:pt idx="726">0.089309930801391602</cx:pt>
          <cx:pt idx="727">0.057159900665283203</cx:pt>
          <cx:pt idx="728">0.078390121459960938</cx:pt>
          <cx:pt idx="729">0.048779964447021484</cx:pt>
          <cx:pt idx="730">0.062230110168457031</cx:pt>
          <cx:pt idx="731">0.047099828720092773</cx:pt>
          <cx:pt idx="732">0.073869943618774414</cx:pt>
          <cx:pt idx="733">0.093800067901611328</cx:pt>
          <cx:pt idx="734">0.062700033187866211</cx:pt>
          <cx:pt idx="735">0.094000101089477539</cx:pt>
          <cx:pt idx="736">0.046880006790161133</cx:pt>
          <cx:pt idx="737">0.078119993209838867</cx:pt>
          <cx:pt idx="738">0.093760013580322266</cx:pt>
          <cx:pt idx="739">0.073280096054077148</cx:pt>
          <cx:pt idx="740">0.09375</cx:pt>
          <cx:pt idx="741">0.0625</cx:pt>
          <cx:pt idx="742">0.078130006790161133</cx:pt>
          <cx:pt idx="743">0.046880006790161133</cx:pt>
          <cx:pt idx="744">0.078130006790161133</cx:pt>
          <cx:pt idx="745">0.062510013580322266</cx:pt>
          <cx:pt idx="746">0.078130006790161133</cx:pt>
          <cx:pt idx="747">0.060950040817260742</cx:pt>
          <cx:pt idx="748">0.088910102844238281</cx:pt>
          <cx:pt idx="749">0.04673004150390625</cx:pt>
          <cx:pt idx="750">0.062510013580322266</cx:pt>
          <cx:pt idx="751">0.079600095748901367</cx:pt>
          <cx:pt idx="752">0.046610116958618164</cx:pt>
          <cx:pt idx="753">0.081580162048339844</cx:pt>
          <cx:pt idx="754">0.093720197677612305</cx:pt>
          <cx:pt idx="755">0.078119993209838867</cx:pt>
          <cx:pt idx="756">0.097480058670043945</cx:pt>
          <cx:pt idx="757">0.0625</cx:pt>
          <cx:pt idx="758">0.093529939651489258</cx:pt>
          <cx:pt idx="759">0.0625</cx:pt>
          <cx:pt idx="760">0.065719842910766602</cx:pt>
          <cx:pt idx="761">0.090530157089233398</cx:pt>
          <cx:pt idx="762">0.078119993209838867</cx:pt>
          <cx:pt idx="763">0.078130006790161133</cx:pt>
          <cx:pt idx="764">0.046880006790161133</cx:pt>
          <cx:pt idx="765">0.062510013580322266</cx:pt>
          <cx:pt idx="766">0.09375</cx:pt>
          <cx:pt idx="767">0.07808995246887207</cx:pt>
          <cx:pt idx="768">0.088949918746948242</cx:pt>
          <cx:pt idx="769">0.0625</cx:pt>
          <cx:pt idx="770">0.093739986419677734</cx:pt>
          <cx:pt idx="771">0.0625</cx:pt>
          <cx:pt idx="772">0.078119993209838867</cx:pt>
          <cx:pt idx="773">0.0625</cx:pt>
          <cx:pt idx="774">0.078119993209838867</cx:pt>
          <cx:pt idx="775">0.062490224838256836</cx:pt>
          <cx:pt idx="776">0.089040040969848633</cx:pt>
          <cx:pt idx="777">0.093760013580322266</cx:pt>
          <cx:pt idx="778">0.057960033416748047</cx:pt>
          <cx:pt idx="779">0.07397007942199707</cx:pt>
          <cx:pt idx="780">0.046940088272094727</cx:pt>
          <cx:pt idx="781">0.078229904174804688</cx:pt>
          <cx:pt idx="782">0.093739986419677734</cx:pt>
          <cx:pt idx="783">0.062489986419677734</cx:pt>
          <cx:pt idx="784">0.094249963760375977</cx:pt>
          <cx:pt idx="785">0.0625</cx:pt>
          <cx:pt idx="786">0.085100173950195313</cx:pt>
          <cx:pt idx="787">0.046880006790161133</cx:pt>
          <cx:pt idx="788">0.078119993209838867</cx:pt>
          <cx:pt idx="789">0.062509775161743164</cx:pt>
          <cx:pt idx="790">0.078130006790161133</cx:pt>
          <cx:pt idx="791">0.064209938049316406</cx:pt>
          <cx:pt idx="792">0.093989849090576172</cx:pt>
          <cx:pt idx="793">0.062510013580322266</cx:pt>
          <cx:pt idx="794">0.078119993209838867</cx:pt>
          <cx:pt idx="795">0.046880006790161133</cx:pt>
          <cx:pt idx="796">0.062489986419677734</cx:pt>
          <cx:pt idx="797">0.09375</cx:pt>
          <cx:pt idx="798">0.0625</cx:pt>
          <cx:pt idx="799">0.09375</cx:pt>
          <cx:pt idx="800">0.0625</cx:pt>
          <cx:pt idx="801">0.08340001106262207</cx:pt>
          <cx:pt idx="802">0.0625</cx:pt>
          <cx:pt idx="803">0.078119993209838867</cx:pt>
          <cx:pt idx="804">0.0625</cx:pt>
          <cx:pt idx="805">0.078130006790161133</cx:pt>
          <cx:pt idx="806">0.062479972839355469</cx:pt>
          <cx:pt idx="807">0.078109979629516602</cx:pt>
          <cx:pt idx="808">0.057680130004882813</cx:pt>
          <cx:pt idx="809">0.073090076446533203</cx:pt>
          <cx:pt idx="810">0.097650051116943359</cx:pt>
          <cx:pt idx="811">0.062239885330200195</cx:pt>
          <cx:pt idx="812">0.046869993209838867</cx:pt>
          <cx:pt idx="813">0.062769889831542969</cx:pt>
          <cx:pt idx="814">0.093490123748779297</cx:pt>
          <cx:pt idx="815">0.078969955444335938</cx:pt>
          <cx:pt idx="816">0.095530033111572266</cx:pt>
          <cx:pt idx="817">0.046869993209838867</cx:pt>
          <cx:pt idx="818">0.078140020370483398</cx:pt>
          <cx:pt idx="819">0.046880006790161133</cx:pt>
          <cx:pt idx="820">0.062489986419677734</cx:pt>
          <cx:pt idx="821">0.078140020370483398</cx:pt>
          <cx:pt idx="822">0.0625</cx:pt>
          <cx:pt idx="823">0.093760013580322266</cx:pt>
          <cx:pt idx="824">0.076230049133300781</cx:pt>
          <cx:pt idx="825">0.081929922103881836</cx:pt>
          <cx:pt idx="826">0.046869993209838867</cx:pt>
          <cx:pt idx="827">0.078119993209838867</cx:pt>
          <cx:pt idx="828">0.09375</cx:pt>
          <cx:pt idx="829">0.057689905166625977</cx:pt>
          <cx:pt idx="830">0.088670015335083008</cx:pt>
          <cx:pt idx="831">0.046869993209838867</cx:pt>
          <cx:pt idx="832">0.0625</cx:pt>
          <cx:pt idx="833">0.078119993209838867</cx:pt>
          <cx:pt idx="834">0.056490182876586914</cx:pt>
          <cx:pt idx="835">0.093480110168457031</cx:pt>
          <cx:pt idx="836">0.062239885330200195</cx:pt>
          <cx:pt idx="837">0.093739986419677734</cx:pt>
          <cx:pt idx="838">0.046869993209838867</cx:pt>
          <cx:pt idx="839">0.078140020370483398</cx:pt>
          <cx:pt idx="840">0.046900033950805664</cx:pt>
          <cx:pt idx="841">0.078119993209838867</cx:pt>
          <cx:pt idx="842">0.046880006790161133</cx:pt>
          <cx:pt idx="843">0.078350067138671875</cx:pt>
          <cx:pt idx="844">0.0625</cx:pt>
          <cx:pt idx="845">0.078119993209838867</cx:pt>
          <cx:pt idx="846">0.0625</cx:pt>
          <cx:pt idx="847">0.078119993209838867</cx:pt>
          <cx:pt idx="848">0.046879768371582031</cx:pt>
          <cx:pt idx="849">0.0734100341796875</cx:pt>
          <cx:pt idx="850">0.062070131301879883</cx:pt>
          <cx:pt idx="851">0.062710046768188477</cx:pt>
          <cx:pt idx="852">0.094209909439086914</cx:pt>
          <cx:pt idx="853">0.062269926071166992</cx:pt>
          <cx:pt idx="854">0.060709953308105469</cx:pt>
          <cx:pt idx="855">0.078130006790161133</cx:pt>
          <cx:pt idx="856">0.046880006790161133</cx:pt>
          <cx:pt idx="857">0.062510013580322266</cx:pt>
          <cx:pt idx="858">0.093770027160644531</cx:pt>
          <cx:pt idx="859">0.062510013580322266</cx:pt>
          <cx:pt idx="860">0.09375</cx:pt>
          <cx:pt idx="861">0.062510013580322266</cx:pt>
          <cx:pt idx="862">0.09375</cx:pt>
          <cx:pt idx="863">0.078130006790161133</cx:pt>
          <cx:pt idx="864">0.046880006790161133</cx:pt>
          <cx:pt idx="865">0.078130006790161133</cx:pt>
          <cx:pt idx="866">0.062489986419677734</cx:pt>
          <cx:pt idx="867">0.062489986419677734</cx:pt>
          <cx:pt idx="868">0.041990041732788086</cx:pt>
          <cx:pt idx="869">0.073339939117431641</cx:pt>
          <cx:pt idx="870">0.047100067138671875</cx:pt>
          <cx:pt idx="871">0.077990055084228516</cx:pt>
          <cx:pt idx="872">0.062099933624267578</cx:pt>
          <cx:pt idx="873">0.078109979629516602</cx:pt>
          <cx:pt idx="874">0.046880006790161133</cx:pt>
          <cx:pt idx="875">0.078119993209838867</cx:pt>
          <cx:pt idx="876">0.046869993209838867</cx:pt>
          <cx:pt idx="877">0.0625</cx:pt>
          <cx:pt idx="878">0.088660001754760742</cx:pt>
          <cx:pt idx="879">0.062459945678710938</cx:pt>
          <cx:pt idx="880">0.09375</cx:pt>
          <cx:pt idx="881">0.069460153579711914</cx:pt>
          <cx:pt idx="882">0.078390121459960938</cx:pt>
          <cx:pt idx="883">0.062489986419677734</cx:pt>
          <cx:pt idx="884">0.088789939880371094</cx:pt>
          <cx:pt idx="885">0.062489986419677734</cx:pt>
          <cx:pt idx="886">0.09375</cx:pt>
          <cx:pt idx="887">0.0625</cx:pt>
          <cx:pt idx="888">0.09375</cx:pt>
          <cx:pt idx="889">0.06239008903503418</cx:pt>
          <cx:pt idx="890">0.078119993209838867</cx:pt>
          <cx:pt idx="891">0.09375</cx:pt>
          <cx:pt idx="892">0.069209814071655273</cx:pt>
          <cx:pt idx="893">0.093739986419677734</cx:pt>
          <cx:pt idx="894">0.093719959259033203</cx:pt>
          <cx:pt idx="895">0.078119993209838867</cx:pt>
          <cx:pt idx="896">0.046869993209838867</cx:pt>
          <cx:pt idx="897">0.081509828567504883</cx:pt>
          <cx:pt idx="898">0.046869993209838867</cx:pt>
          <cx:pt idx="899">0.078360080718994141</cx:pt>
          <cx:pt idx="900">0.062510013580322266</cx:pt>
          <cx:pt idx="901">0.093529939651489258</cx:pt>
          <cx:pt idx="902">0.053610086441040039</cx:pt>
          <cx:pt idx="903">0.081749916076660156</cx:pt>
          <cx:pt idx="904">0.046880006790161133</cx:pt>
          <cx:pt idx="905">0.078119993209838867</cx:pt>
          <cx:pt idx="906">0.09375</cx:pt>
          <cx:pt idx="907">0.0625</cx:pt>
          <cx:pt idx="908">0.089010000228881836</cx:pt>
          <cx:pt idx="909">0.06251978874206543</cx:pt>
          <cx:pt idx="910">0.088449954986572266</cx:pt>
          <cx:pt idx="911">0.07397007942199707</cx:pt>
          <cx:pt idx="912">0.097340106964111328</cx:pt>
          <cx:pt idx="913">0.078370094299316406</cx:pt>
          <cx:pt idx="914">0.09814000129699707</cx:pt>
          <cx:pt idx="915">0.062769889831542969</cx:pt>
          <cx:pt idx="916">0.09375</cx:pt>
          <cx:pt idx="917">0.07351994514465332</cx:pt>
          <cx:pt idx="918">0.073710203170776367</cx:pt>
          <cx:pt idx="919">0.062219858169555664</cx:pt>
          <cx:pt idx="920">0.078130006790161133</cx:pt>
          <cx:pt idx="921">0.089459896087646484</cx:pt>
          <cx:pt idx="922">0.062769889831542969</cx:pt>
          <cx:pt idx="923">0.078119993209838867</cx:pt>
          <cx:pt idx="924">0.047420024871826172</cx:pt>
          <cx:pt idx="925">0.07837986946105957</cx:pt>
          <cx:pt idx="926">0.10041999816894531</cx:pt>
          <cx:pt idx="927">0.0625</cx:pt>
          <cx:pt idx="928">0.078130006790161133</cx:pt>
          <cx:pt idx="929">0.047769784927368164</cx:pt>
          <cx:pt idx="930">0.078119993209838867</cx:pt>
          <cx:pt idx="931">0.046880006790161133</cx:pt>
          <cx:pt idx="932">0.078119993209838867</cx:pt>
          <cx:pt idx="933">0.093739986419677734</cx:pt>
          <cx:pt idx="934">0.079780101776123047</cx:pt>
          <cx:pt idx="935">0.09375</cx:pt>
          <cx:pt idx="936">0.0625</cx:pt>
          <cx:pt idx="937">0.09375</cx:pt>
          <cx:pt idx="938">0.058429956436157227</cx:pt>
          <cx:pt idx="939">0.088550090789794922</cx:pt>
          <cx:pt idx="940">0.070060014724731445</cx:pt>
          <cx:pt idx="941">0.078400135040283203</cx:pt>
          <cx:pt idx="942">0.046970129013061523</cx:pt>
          <cx:pt idx="943">0.078109979629516602</cx:pt>
          <cx:pt idx="944">0.062729835510253906</cx:pt>
          <cx:pt idx="945">0.078119993209838867</cx:pt>
          <cx:pt idx="946">0.09375</cx:pt>
          <cx:pt idx="947">0.0625</cx:pt>
          <cx:pt idx="948">0.078130006790161133</cx:pt>
          <cx:pt idx="949">0.062510013580322266</cx:pt>
          <cx:pt idx="950">0.078119993209838867</cx:pt>
          <cx:pt idx="951">0.062489986419677734</cx:pt>
          <cx:pt idx="952">0.062489986419677734</cx:pt>
          <cx:pt idx="953">0.093739986419677734</cx:pt>
          <cx:pt idx="954">0.078119993209838867</cx:pt>
          <cx:pt idx="955">0.093770027160644531</cx:pt>
          <cx:pt idx="956">0.0625</cx:pt>
          <cx:pt idx="957">0.078130006790161133</cx:pt>
          <cx:pt idx="958">0.057970046997070313</cx:pt>
          <cx:pt idx="959">0.073110103607177734</cx:pt>
          <cx:pt idx="960">0.047150135040283203</cx:pt>
          <cx:pt idx="961">0.073859930038452148</cx:pt>
          <cx:pt idx="962">0.098959922790527344</cx:pt>
          <cx:pt idx="963">0.078119993209838867</cx:pt>
          <cx:pt idx="964">0.09375</cx:pt>
          <cx:pt idx="965">0.046880006790161133</cx:pt>
          <cx:pt idx="966">0.078119993209838867</cx:pt>
          <cx:pt idx="967">0.046880006790161133</cx:pt>
          <cx:pt idx="968">0.062299966812133789</cx:pt>
          <cx:pt idx="969">0.093719959259033203</cx:pt>
          <cx:pt idx="970">0.050519943237304688</cx:pt>
          <cx:pt idx="971">0.086670160293579102</cx:pt>
          <cx:pt idx="972">0.046869993209838867</cx:pt>
          <cx:pt idx="973">0.078119993209838867</cx:pt>
          <cx:pt idx="974">0.097079992294311523</cx:pt>
          <cx:pt idx="975">0.062489986419677734</cx:pt>
          <cx:pt idx="976">0.078119993209838867</cx:pt>
          <cx:pt idx="977">0.046880006790161133</cx:pt>
          <cx:pt idx="978">0.078130006790161133</cx:pt>
          <cx:pt idx="979">0.088860034942626953</cx:pt>
          <cx:pt idx="980">0.062510013580322266</cx:pt>
          <cx:pt idx="981">0.081850051879882813</cx:pt>
          <cx:pt idx="982">0.0625</cx:pt>
          <cx:pt idx="983">0.078119993209838867</cx:pt>
          <cx:pt idx="984">0.10704994201660156</cx:pt>
          <cx:pt idx="985">0.078130006790161133</cx:pt>
          <cx:pt idx="986">0.093980073928833008</cx:pt>
          <cx:pt idx="987">0.078130006790161133</cx:pt>
          <cx:pt idx="988">0.0625</cx:pt>
          <cx:pt idx="989">0.073439836502075195</cx:pt>
          <cx:pt idx="990">0.10430002212524414</cx:pt>
          <cx:pt idx="991">0.066200017929077148</cx:pt>
          <cx:pt idx="992">0.078409910202026367</cx:pt>
          <cx:pt idx="993">0.10259008407592773</cx:pt>
          <cx:pt idx="994">0.066100120544433594</cx:pt>
          <cx:pt idx="995">0.059269905090332031</cx:pt>
          <cx:pt idx="996">0.07799983024597168</cx:pt>
          <cx:pt idx="997">0.049599885940551758</cx:pt>
          <cx:pt idx="998">0.078409910202026367</cx:pt>
          <cx:pt idx="999">0.094650030136108398</cx:pt>
          <cx:pt idx="1000">0.069220066070556641</cx:pt>
          <cx:pt idx="1001">0.078130006790161133</cx:pt>
          <cx:pt idx="1002">0.0625</cx:pt>
          <cx:pt idx="1003">0.085999965667724609</cx:pt>
          <cx:pt idx="1004">0.09375</cx:pt>
          <cx:pt idx="1005">0.062489986419677734</cx:pt>
          <cx:pt idx="1006">0.093719959259033203</cx:pt>
          <cx:pt idx="1007">0.062489986419677734</cx:pt>
          <cx:pt idx="1008">0.093719959259033203</cx:pt>
          <cx:pt idx="1009">0.057700157165527344</cx:pt>
          <cx:pt idx="1010">0.073050022125244141</cx:pt>
          <cx:pt idx="1011">0.097090005874633789</cx:pt>
          <cx:pt idx="1012">0.068979978561401367</cx:pt>
          <cx:pt idx="1013">0.09375</cx:pt>
          <cx:pt idx="1014">0.069969892501831055</cx:pt>
          <cx:pt idx="1015">0.078399896621704102</cx:pt>
          <cx:pt idx="1016">0.064480066299438477</cx:pt>
          <cx:pt idx="1017">0.083680152893066406</cx:pt>
          <cx:pt idx="1018">0.093770027160644531</cx:pt>
          <cx:pt idx="1019">0.062489986419677734</cx:pt>
          <cx:pt idx="1020">0.046869993209838867</cx:pt>
          <cx:pt idx="1021">0.08209991455078125</cx:pt>
          <cx:pt idx="1022">0.09375</cx:pt>
          <cx:pt idx="1023">0.062489986419677734</cx:pt>
          <cx:pt idx="1024">0.078130006790161133</cx:pt>
          <cx:pt idx="1025">0.046880006790161133</cx:pt>
          <cx:pt idx="1026">0.078119993209838867</cx:pt>
          <cx:pt idx="1027">0.046880006790161133</cx:pt>
          <cx:pt idx="1028">0.078119993209838867</cx:pt>
          <cx:pt idx="1029">0.089040040969848633</cx:pt>
          <cx:pt idx="1030">0.073620080947875977</cx:pt>
          <cx:pt idx="1031">0.096989870071411133</cx:pt>
          <cx:pt idx="1032">0.062780141830444336</cx:pt>
          <cx:pt idx="1033">0.083179950714111328</cx:pt>
          <cx:pt idx="1034">0.06277012825012207</cx:pt>
          <cx:pt idx="1035">0.090929985046386719</cx:pt>
          <cx:pt idx="1036">0.047729969024658203</cx:pt>
          <cx:pt idx="1037">0.078119993209838867</cx:pt>
          <cx:pt idx="1038">0.094229936599731445</cx:pt>
          <cx:pt idx="1039">0.078399896621704102</cx:pt>
          <cx:pt idx="1040">0.09375</cx:pt>
          <cx:pt idx="1041">0.062739849090576172</cx:pt>
          <cx:pt idx="1042">0.093760013580322266</cx:pt>
          <cx:pt idx="1043">0.062510013580322266</cx:pt>
          <cx:pt idx="1044">0.078119993209838867</cx:pt>
          <cx:pt idx="1045">0.093760013580322266</cx:pt>
          <cx:pt idx="1046">0.078109979629516602</cx:pt>
          <cx:pt idx="1047">0.094470024108886719</cx:pt>
          <cx:pt idx="1048">0.0625</cx:pt>
          <cx:pt idx="1049">0.078130006790161133</cx:pt>
          <cx:pt idx="1050">0.057859897613525391</cx:pt>
          <cx:pt idx="1051">0.078130006790161133</cx:pt>
          <cx:pt idx="1052">0.046880006790161133</cx:pt>
          <cx:pt idx="1053">0.065239906311035156</cx:pt>
          <cx:pt idx="1054">0.093319892883300781</cx:pt>
          <cx:pt idx="1055">0.074619770050048828</cx:pt>
          <cx:pt idx="1056">0.078130006790161133</cx:pt>
          <cx:pt idx="1057">0.062489986419677734</cx:pt>
          <cx:pt idx="1058">0.078119993209838867</cx:pt>
          <cx:pt idx="1059">0.073509931564331055</cx:pt>
          <cx:pt idx="1060">0.089319944381713867</cx:pt>
          <cx:pt idx="1061">0.0625</cx:pt>
          <cx:pt idx="1062">0.078119993209838867</cx:pt>
          <cx:pt idx="1063">0.047930002212524414</cx:pt>
          <cx:pt idx="1064">0.0625</cx:pt>
          <cx:pt idx="1065">0.079820156097412109</cx:pt>
          <cx:pt idx="1066">0.046859979629516602</cx:pt>
          <cx:pt idx="1067">0.078130006790161133</cx:pt>
          <cx:pt idx="1068">0.062510013580322266</cx:pt>
          <cx:pt idx="1069">0.078130006790161133</cx:pt>
          <cx:pt idx="1070">0.06248021125793457</cx:pt>
          <cx:pt idx="1071">0.078119993209838867</cx:pt>
          <cx:pt idx="1072">0.062279939651489258</cx:pt>
          <cx:pt idx="1073">0.078249931335449219</cx:pt>
          <cx:pt idx="1074">0.09375</cx:pt>
          <cx:pt idx="1075">0.062510013580322266</cx:pt>
          <cx:pt idx="1076">0.093989849090576172</cx:pt>
          <cx:pt idx="1077">0.078130006790161133</cx:pt>
          <cx:pt idx="1078">0.09375</cx:pt>
          <cx:pt idx="1079">0.0625</cx:pt>
          <cx:pt idx="1080">0.09375</cx:pt>
          <cx:pt idx="1081">0.0625</cx:pt>
          <cx:pt idx="1082">0.078119993209838867</cx:pt>
          <cx:pt idx="1083">0.0625</cx:pt>
          <cx:pt idx="1084">0.077899932861328125</cx:pt>
          <cx:pt idx="1085">0.046859979629516602</cx:pt>
          <cx:pt idx="1086">0.078109979629516602</cx:pt>
          <cx:pt idx="1087">0.046869993209838867</cx:pt>
          <cx:pt idx="1088">0.078119993209838867</cx:pt>
          <cx:pt idx="1089">0.078119993209838867</cx:pt>
          <cx:pt idx="1090">0.057590007781982422</cx:pt>
          <cx:pt idx="1091">0.078350067138671875</cx:pt>
          <cx:pt idx="1092">0.062700033187866211</cx:pt>
          <cx:pt idx="1093">0.062290191650390625</cx:pt>
          <cx:pt idx="1094">0.093760013580322266</cx:pt>
          <cx:pt idx="1095">0.077839851379394531</cx:pt>
          <cx:pt idx="1096">0.10127997398376465</cx:pt>
          <cx:pt idx="1097">0.066179990768432617</cx:pt>
          <cx:pt idx="1098">0.09393000602722168</cx:pt>
          <cx:pt idx="1099">0.0625</cx:pt>
          <cx:pt idx="1100">0.093760013580322266</cx:pt>
          <cx:pt idx="1101">0.062510013580322266</cx:pt>
          <cx:pt idx="1102">0.078130006790161133</cx:pt>
          <cx:pt idx="1103">0.09375</cx:pt>
          <cx:pt idx="1104">0.078130006790161133</cx:pt>
          <cx:pt idx="1105">0.0625</cx:pt>
          <cx:pt idx="1106">0.062510013580322266</cx:pt>
          <cx:pt idx="1107">0.10398006439208984</cx:pt>
          <cx:pt idx="1108">0.078150033950805664</cx:pt>
          <cx:pt idx="1109">0.09375</cx:pt>
          <cx:pt idx="1110">0.062510013580322266</cx:pt>
          <cx:pt idx="1111">0.078119993209838867</cx:pt>
          <cx:pt idx="1112">0.062510013580322266</cx:pt>
          <cx:pt idx="1113">0.078130006790161133</cx:pt>
          <cx:pt idx="1114">0.09375</cx:pt>
          <cx:pt idx="1115">0.07220005989074707</cx:pt>
          <cx:pt idx="1116">0.078130006790161133</cx:pt>
          <cx:pt idx="1117">0.0625</cx:pt>
          <cx:pt idx="1118">0.078109979629516602</cx:pt>
          <cx:pt idx="1119">0.09375</cx:pt>
          <cx:pt idx="1120">0.05792999267578125</cx:pt>
          <cx:pt idx="1121">0.073339939117431641</cx:pt>
          <cx:pt idx="1122">0.060140132904052734</cx:pt>
          <cx:pt idx="1123">0.078130006790161133</cx:pt>
          <cx:pt idx="1124">0.10938000679016113</cx:pt>
          <cx:pt idx="1125">0.078119993209838867</cx:pt>
          <cx:pt idx="1126">0.093739986419677734</cx:pt>
          <cx:pt idx="1127">0.0625</cx:pt>
          <cx:pt idx="1128">0.093780040740966797</cx:pt>
          <cx:pt idx="1129">0.062530040740966797</cx:pt>
          <cx:pt idx="1130">0.093990087509155273</cx:pt>
          <cx:pt idx="1131">0.0625</cx:pt>
          <cx:pt idx="1132">0.046880006790161133</cx:pt>
          <cx:pt idx="1133">0.062530040740966797</cx:pt>
          <cx:pt idx="1134">0.078130006790161133</cx:pt>
          <cx:pt idx="1135">0.0625</cx:pt>
          <cx:pt idx="1136">0.078130006790161133</cx:pt>
          <cx:pt idx="1137">0.046869993209838867</cx:pt>
          <cx:pt idx="1138">0.062530040740966797</cx:pt>
          <cx:pt idx="1139">0.078109979629516602</cx:pt>
          <cx:pt idx="1140">0.058190107345581055</cx:pt>
          <cx:pt idx="1141">0.094680070877075195</cx:pt>
          <cx:pt idx="1142">0.062879800796508789</cx:pt>
          <cx:pt idx="1143">0.093760013580322266</cx:pt>
          <cx:pt idx="1144">0.06248021125793457</cx:pt>
          <cx:pt idx="1145">0.078119993209838867</cx:pt>
          <cx:pt idx="1146">0.093739986419677734</cx:pt>
          <cx:pt idx="1147">0.062510013580322266</cx:pt>
          <cx:pt idx="1148">0.078130006790161133</cx:pt>
          <cx:pt idx="1149">0.055279970169067383</cx:pt>
          <cx:pt idx="1150">0.078130006790161133</cx:pt>
          <cx:pt idx="1151">0.046880006790161133</cx:pt>
          <cx:pt idx="1152">0.062489986419677734</cx:pt>
          <cx:pt idx="1153">0.078130006790161133</cx:pt>
          <cx:pt idx="1154">0.046880006790161133</cx:pt>
          <cx:pt idx="1155">0.078130006790161133</cx:pt>
          <cx:pt idx="1156">0.078130006790161133</cx:pt>
          <cx:pt idx="1157">0.046890020370483398</cx:pt>
          <cx:pt idx="1158">0.078130006790161133</cx:pt>
          <cx:pt idx="1159">0.09375</cx:pt>
          <cx:pt idx="1160">0.073180198669433594</cx:pt>
          <cx:pt idx="1161">0.073529958724975586</cx:pt>
          <cx:pt idx="1162">0.094909906387329102</cx:pt>
          <cx:pt idx="1163">0.078370094299316406</cx:pt>
          <cx:pt idx="1164">0.1002500057220459</cx:pt>
          <cx:pt idx="1165">0.077909946441650391</cx:pt>
          <cx:pt idx="1166">0.079830169677734375</cx:pt>
          <cx:pt idx="1167">0.062270164489746094</cx:pt>
          <cx:pt idx="1168">0.078119993209838867</cx:pt>
          <cx:pt idx="1169">0.10524988174438477</cx:pt>
          <cx:pt idx="1170">0.062510013580322266</cx:pt>
          <cx:pt idx="1171">0.093739986419677734</cx:pt>
          <cx:pt idx="1172">0.0625</cx:pt>
          <cx:pt idx="1173">0.090780019760131836</cx:pt>
          <cx:pt idx="1174">0.066699981689453125</cx:pt>
          <cx:pt idx="1175">0.078119993209838867</cx:pt>
          <cx:pt idx="1176">0.0625</cx:pt>
          <cx:pt idx="1177">0.062489986419677734</cx:pt>
          <cx:pt idx="1178">0.083460092544555664</cx:pt>
          <cx:pt idx="1179">0.062340021133422852</cx:pt>
          <cx:pt idx="1180">0.078140020370483398</cx:pt>
          <cx:pt idx="1181">0.05774998664855957</cx:pt>
          <cx:pt idx="1182">0.078400135040283203</cx:pt>
          <cx:pt idx="1183">0.094460010528564453</cx:pt>
          <cx:pt idx="1184">0.078119993209838867</cx:pt>
          <cx:pt idx="1185">0.093760013580322266</cx:pt>
          <cx:pt idx="1186">0.078119993209838867</cx:pt>
          <cx:pt idx="1187">0.093760013580322266</cx:pt>
          <cx:pt idx="1188">0.066190004348754883</cx:pt>
          <cx:pt idx="1189">0.092109918594360352</cx:pt>
          <cx:pt idx="1190">0.0625</cx:pt>
          <cx:pt idx="1191">0.078130006790161133</cx:pt>
          <cx:pt idx="1192">0.093709945678710938</cx:pt>
          <cx:pt idx="1193">0.078350067138671875</cx:pt>
          <cx:pt idx="1194">0.09254002571105957</cx:pt>
          <cx:pt idx="1195">0.0625</cx:pt>
          <cx:pt idx="1196">0.09375</cx:pt>
          <cx:pt idx="1197">0.0625</cx:pt>
          <cx:pt idx="1198">0.078129768371582031</cx:pt>
          <cx:pt idx="1199">0.046869993209838867</cx:pt>
          <cx:pt idx="1200">0.0625</cx:pt>
          <cx:pt idx="1201">0.078119993209838867</cx:pt>
          <cx:pt idx="1202">0.069010019302368164</cx:pt>
          <cx:pt idx="1203">0.078130006790161133</cx:pt>
          <cx:pt idx="1204">0.093760013580322266</cx:pt>
          <cx:pt idx="1205">0.0625</cx:pt>
          <cx:pt idx="1206">0.081799983978271484</cx:pt>
          <cx:pt idx="1207">0.0625</cx:pt>
          <cx:pt idx="1208">0.078609943389892578</cx:pt>
          <cx:pt idx="1209">0.093539953231811523</cx:pt>
          <cx:pt idx="1210">0.0625</cx:pt>
          <cx:pt idx="1211">0.089089870452880859</cx:pt>
          <cx:pt idx="1212">0.0627899169921875</cx:pt>
          <cx:pt idx="1213">0.081859827041625977</cx:pt>
          <cx:pt idx="1214">0.046999931335449219</cx:pt>
          <cx:pt idx="1215">0.078130006790161133</cx:pt>
          <cx:pt idx="1216">0.046920061111450195</cx:pt>
          <cx:pt idx="1217">0.078400135040283203</cx:pt>
          <cx:pt idx="1218">0.094500064849853516</cx:pt>
          <cx:pt idx="1219">0.078119993209838867</cx:pt>
          <cx:pt idx="1220">0.10938000679016113</cx:pt>
          <cx:pt idx="1221">0.062489986419677734</cx:pt>
          <cx:pt idx="1222">0.078130006790161133</cx:pt>
          <cx:pt idx="1223">0.0625</cx:pt>
          <cx:pt idx="1224">0.078119993209838867</cx:pt>
          <cx:pt idx="1225">0.046900033950805664</cx:pt>
          <cx:pt idx="1226">0.0625</cx:pt>
          <cx:pt idx="1227">0.078120231628417969</cx:pt>
          <cx:pt idx="1228">0.062279939651489258</cx:pt>
          <cx:pt idx="1229">0.083729982376098633</cx:pt>
          <cx:pt idx="1230">0.046869993209838867</cx:pt>
          <cx:pt idx="1231">0.072989940643310547</cx:pt>
          <cx:pt idx="1232">0.047160148620605469</cx:pt>
          <cx:pt idx="1233">0.062230110168457031</cx:pt>
          <cx:pt idx="1234">0.089979887008666992</cx:pt>
          <cx:pt idx="1235">0.050310134887695313</cx:pt>
          <cx:pt idx="1236">0.078000068664550781</cx:pt>
          <cx:pt idx="1237">0.095649957656860352</cx:pt>
          <cx:pt idx="1238">0.06277012825012207</cx:pt>
          <cx:pt idx="1239">0.09402012825012207</cx:pt>
          <cx:pt idx="1240">0.062489986419677734</cx:pt>
          <cx:pt idx="1241">0.095190048217773438</cx:pt>
          <cx:pt idx="1242">0.062469959259033203</cx:pt>
          <cx:pt idx="1243">0.096539974212646484</cx:pt>
          <cx:pt idx="1244">0.068850040435791016</cx:pt>
          <cx:pt idx="1245">0.078119993209838867</cx:pt>
          <cx:pt idx="1246">0.046880006790161133</cx:pt>
          <cx:pt idx="1247">0.083459854125976563</cx:pt>
          <cx:pt idx="1248">0.047100067138671875</cx:pt>
          <cx:pt idx="1249">0.078120231628417969</cx:pt>
          <cx:pt idx="1250">0.09375</cx:pt>
          <cx:pt idx="1251">0.062510013580322266</cx:pt>
          <cx:pt idx="1252">0.078150033950805664</cx:pt>
          <cx:pt idx="1253">0.046880006790161133</cx:pt>
          <cx:pt idx="1254">0.078119993209838867</cx:pt>
          <cx:pt idx="1255">0.046969890594482422</cx:pt>
          <cx:pt idx="1256">0.077829837799072266</cx:pt>
          <cx:pt idx="1257">0.081719875335693359</cx:pt>
          <cx:pt idx="1258">0.0625</cx:pt>
          <cx:pt idx="1259">0.078119993209838867</cx:pt>
          <cx:pt idx="1260">0.09375</cx:pt>
          <cx:pt idx="1261">0.073709964752197266</cx:pt>
          <cx:pt idx="1262">0.07359004020690918</cx:pt>
          <cx:pt idx="1263">0.06306004524230957</cx:pt>
          <cx:pt idx="1264">0.078389883041381836</cx:pt>
          <cx:pt idx="1265">0.098280191421508789</cx:pt>
          <cx:pt idx="1266">0.0625</cx:pt>
          <cx:pt idx="1267">0.078429937362670898</cx:pt>
          <cx:pt idx="1268">0.062740087509155273</cx:pt>
          <cx:pt idx="1269">0.09375</cx:pt>
          <cx:pt idx="1270">0.062489986419677734</cx:pt>
          <cx:pt idx="1271">0.093530178070068359</cx:pt>
          <cx:pt idx="1272">0.046890020370483398</cx:pt>
          <cx:pt idx="1273">0.062510013580322266</cx:pt>
          <cx:pt idx="1274">0.081690073013305664</cx:pt>
          <cx:pt idx="1275">0.053619861602783203</cx:pt>
          <cx:pt idx="1276">0.078119993209838867</cx:pt>
          <cx:pt idx="1277">0.09375</cx:pt>
          <cx:pt idx="1278">0.0625</cx:pt>
          <cx:pt idx="1279">0.085809946060180664</cx:pt>
          <cx:pt idx="1280">0.062489986419677734</cx:pt>
          <cx:pt idx="1281">0.0625</cx:pt>
          <cx:pt idx="1282">0.078130006790161133</cx:pt>
          <cx:pt idx="1283">0.062489986419677734</cx:pt>
          <cx:pt idx="1284">0.078130006790161133</cx:pt>
          <cx:pt idx="1285">0.0625</cx:pt>
          <cx:pt idx="1286">0.078130006790161133</cx:pt>
          <cx:pt idx="1287">0.046880006790161133</cx:pt>
          <cx:pt idx="1288">0.080929994583129883</cx:pt>
          <cx:pt idx="1289">0.099629878997802734</cx:pt>
          <cx:pt idx="1290">0.062489986419677734</cx:pt>
          <cx:pt idx="1291">0.078119993209838867</cx:pt>
          <cx:pt idx="1292">0.058180093765258789</cx:pt>
          <cx:pt idx="1293">0.078490018844604492</cx:pt>
          <cx:pt idx="1294">0.093869924545288086</cx:pt>
          <cx:pt idx="1295">0.065940141677856445</cx:pt>
          <cx:pt idx="1296">0.046609878540039063</cx:pt>
          <cx:pt idx="1297">0.077859878540039063</cx:pt>
          <cx:pt idx="1298">0.099429845809936523</cx:pt>
          <cx:pt idx="1299">0.062759876251220703</cx:pt>
          <cx:pt idx="1300">0.078789949417114258</cx:pt>
          <cx:pt idx="1301">0.065150022506713867</cx:pt>
          <cx:pt idx="1302">0.073330163955688477</cx:pt>
          <cx:pt idx="1303">0.088929891586303711</cx:pt>
          <cx:pt idx="1304">0.070489883422851563</cx:pt>
          <cx:pt idx="1305">0.093520164489746094</cx:pt>
          <cx:pt idx="1306">0.062489986419677734</cx:pt>
          <cx:pt idx="1307">0.062510013580322266</cx:pt>
          <cx:pt idx="1308">0.078119993209838867</cx:pt>
          <cx:pt idx="1309">0.062279939651489258</cx:pt>
          <cx:pt idx="1310">0.078119993209838867</cx:pt>
          <cx:pt idx="1311">0.093760013580322266</cx:pt>
          <cx:pt idx="1312">0.078119993209838867</cx:pt>
          <cx:pt idx="1313">0.046880006790161133</cx:pt>
          <cx:pt idx="1314">0.067409992218017578</cx:pt>
          <cx:pt idx="1315">0.093739986419677734</cx:pt>
          <cx:pt idx="1316">0.074630022048950195</cx:pt>
          <cx:pt idx="1317">0.078119993209838867</cx:pt>
          <cx:pt idx="1318">0.048480033874511719</cx:pt>
          <cx:pt idx="1319">0.0625</cx:pt>
          <cx:pt idx="1320">0.097149848937988281</cx:pt>
          <cx:pt idx="1321">0.062510013580322266</cx:pt>
          <cx:pt idx="1322">0.088979959487915039</cx:pt>
          <cx:pt idx="1323">0.057689905166625977</cx:pt>
          <cx:pt idx="1324">0.078989982604980469</cx:pt>
          <cx:pt idx="1325">0.062279939651489258</cx:pt>
          <cx:pt idx="1326">0.062540054321289063</cx:pt>
          <cx:pt idx="1327">0.09375</cx:pt>
          <cx:pt idx="1328">0.0625</cx:pt>
          <cx:pt idx="1329">0.071630001068115234</cx:pt>
          <cx:pt idx="1330">0.062489986419677734</cx:pt>
          <cx:pt idx="1331">0.078119993209838867</cx:pt>
          <cx:pt idx="1332">0.093780040740966797</cx:pt>
          <cx:pt idx="1333">0.0625</cx:pt>
          <cx:pt idx="1334">0.09375</cx:pt>
          <cx:pt idx="1335">0.062489986419677734</cx:pt>
          <cx:pt idx="1336">0.078119993209838867</cx:pt>
          <cx:pt idx="1337">0.046880006790161133</cx:pt>
          <cx:pt idx="1338">0.0625</cx:pt>
          <cx:pt idx="1339">0.09375</cx:pt>
          <cx:pt idx="1340">0.0625</cx:pt>
          <cx:pt idx="1341">0.093760013580322266</cx:pt>
          <cx:pt idx="1342">0.0625</cx:pt>
          <cx:pt idx="1343">0.073529958724975586</cx:pt>
          <cx:pt idx="1344">0.062760114669799805</cx:pt>
          <cx:pt idx="1345">0.07890009880065918</cx:pt>
          <cx:pt idx="1346">0.046880006790161133</cx:pt>
          <cx:pt idx="1347">0.081390142440795898</cx:pt>
          <cx:pt idx="1348">0.078130006790161133</cx:pt>
          <cx:pt idx="1349">0.0686798095703125</cx:pt>
          <cx:pt idx="1350">0.078130006790161133</cx:pt>
          <cx:pt idx="1351">0.0625</cx:pt>
          <cx:pt idx="1352">0.093760013580322266</cx:pt>
          <cx:pt idx="1353">0.065789937973022461</cx:pt>
          <cx:pt idx="1354">0.078130006790161133</cx:pt>
          <cx:pt idx="1355">0.10022997856140137</cx:pt>
          <cx:pt idx="1356">0.07182002067565918</cx:pt>
          <cx:pt idx="1357">0.10239005088806152</cx:pt>
          <cx:pt idx="1358">0.077909946441650391</cx:pt>
          <cx:pt idx="1359">0.096210002899169922</cx:pt>
          <cx:pt idx="1360">0.062520027160644531</cx:pt>
          <cx:pt idx="1361">0.078670024871826172</cx:pt>
          <cx:pt idx="1362">0.078140020370483398</cx:pt>
          <cx:pt idx="1363">0.093739986419677734</cx:pt>
          <cx:pt idx="1364">0.062510013580322266</cx:pt>
          <cx:pt idx="1365">0.046880006790161133</cx:pt>
          <cx:pt idx="1366">0.062469959259033203</cx:pt>
          <cx:pt idx="1367">0.078130006790161133</cx:pt>
          <cx:pt idx="1368">0.046880006790161133</cx:pt>
          <cx:pt idx="1369">0.062489986419677734</cx:pt>
          <cx:pt idx="1370">0.078119993209838867</cx:pt>
          <cx:pt idx="1371">0.046849966049194336</cx:pt>
          <cx:pt idx="1372">0.0625</cx:pt>
          <cx:pt idx="1373">0.099119901657104492</cx:pt>
          <cx:pt idx="1374">0.0625</cx:pt>
          <cx:pt idx="1375">0.078130006790161133</cx:pt>
          <cx:pt idx="1376">0.064470052719116211</cx:pt>
          <cx:pt idx="1377">0.078119993209838867</cx:pt>
          <cx:pt idx="1378">0.0625</cx:pt>
          <cx:pt idx="1379">0.094379901885986328</cx:pt>
          <cx:pt idx="1380">0.046869993209838867</cx:pt>
          <cx:pt idx="1381">0.062509775161743164</cx:pt>
          <cx:pt idx="1382">0.078530073165893555</cx:pt>
          <cx:pt idx="1383">0.09375</cx:pt>
          <cx:pt idx="1384">0.073800086975097656</cx:pt>
          <cx:pt idx="1385">0.10109996795654297</cx:pt>
          <cx:pt idx="1386">0.07500004768371582</cx:pt>
          <cx:pt idx="1387">0.081779956817626953</cx:pt>
          <cx:pt idx="1388">0.072020053863525391</cx:pt>
          <cx:pt idx="1389">0.069990158081054688</cx:pt>
          <cx:pt idx="1390">0.062379837036132813</cx:pt>
          <cx:pt idx="1391">0.078170061111450195</cx:pt>
          <cx:pt idx="1392">0.09375</cx:pt>
          <cx:pt idx="1393">0.046880006790161133</cx:pt>
          <cx:pt idx="1394">0.074949979782104492</cx:pt>
          <cx:pt idx="1395">0.089499950408935547</cx:pt>
          <cx:pt idx="1396">0.062750101089477539</cx:pt>
          <cx:pt idx="1397">0.094300031661987305</cx:pt>
          <cx:pt idx="1398">0.06222987174987793</cx:pt>
          <cx:pt idx="1399">0.079180002212524414</cx:pt>
          <cx:pt idx="1400">0.046990156173706055</cx:pt>
          <cx:pt idx="1401">0.082350015640258789</cx:pt>
          <cx:pt idx="1402">0.092110157012939453</cx:pt>
          <cx:pt idx="1403">0.063070058822631836</cx:pt>
          <cx:pt idx="1404">0.09375</cx:pt>
          <cx:pt idx="1405">0.062769889831542969</cx:pt>
          <cx:pt idx="1406">0.078130006790161133</cx:pt>
          <cx:pt idx="1407">0.046880006790161133</cx:pt>
          <cx:pt idx="1408">0.065850019454956055</cx:pt>
          <cx:pt idx="1409">0.081729888916015625</cx:pt>
          <cx:pt idx="1410">0.050500154495239258</cx:pt>
          <cx:pt idx="1411">0.066110134124755859</cx:pt>
          <cx:pt idx="1412">0.046880006790161133</cx:pt>
          <cx:pt idx="1413">0.078119993209838867</cx:pt>
          <cx:pt idx="1414">0.089119911193847656</cx:pt>
          <cx:pt idx="1415">0.062520027160644531</cx:pt>
          <cx:pt idx="1416">0.07787013053894043</cx:pt>
          <cx:pt idx="1417">0.084349870681762695</cx:pt>
          <cx:pt idx="1418">0.065639972686767578</cx:pt>
          <cx:pt idx="1419">0.094929933547973633</cx:pt>
          <cx:pt idx="1420">0.078899860382080078</cx:pt>
          <cx:pt idx="1421">0.046869993209838867</cx:pt>
          <cx:pt idx="1422">0.078119993209838867</cx:pt>
          <cx:pt idx="1423">0.093739986419677734</cx:pt>
          <cx:pt idx="1424">0.046890020370483398</cx:pt>
          <cx:pt idx="1425">0.078130006790161133</cx:pt>
          <cx:pt idx="1426">0.046880006790161133</cx:pt>
          <cx:pt idx="1427">0.062489986419677734</cx:pt>
          <cx:pt idx="1428">0.094000101089477539</cx:pt>
          <cx:pt idx="1429">0.0625</cx:pt>
          <cx:pt idx="1430">0.064889907836914063</cx:pt>
          <cx:pt idx="1431">0.046880006790161133</cx:pt>
          <cx:pt idx="1432">0.078140020370483398</cx:pt>
          <cx:pt idx="1433">0.084619998931884766</cx:pt>
          <cx:pt idx="1434">0.046869993209838867</cx:pt>
          <cx:pt idx="1435">0.077610015869140625</cx:pt>
          <cx:pt idx="1436">0.063019990921020508</cx:pt>
          <cx:pt idx="1437">0.078130006790161133</cx:pt>
          <cx:pt idx="1438">0.063390016555786133</cx:pt>
          <cx:pt idx="1439">0.078049898147583008</cx:pt>
          <cx:pt idx="1440">0.094319820404052734</cx:pt>
          <cx:pt idx="1441">0.062510013580322266</cx:pt>
          <cx:pt idx="1442">0.088020086288452148</cx:pt>
          <cx:pt idx="1443">0.0625</cx:pt>
          <cx:pt idx="1444">0.078140020370483398</cx:pt>
          <cx:pt idx="1445">0.063080072402954102</cx:pt>
          <cx:pt idx="1446">0.082859992980957031</cx:pt>
          <cx:pt idx="1447">0.093830108642578125</cx:pt>
          <cx:pt idx="1448">0.079289913177490234</cx:pt>
          <cx:pt idx="1449">0.093739986419677734</cx:pt>
          <cx:pt idx="1450">0.0625</cx:pt>
          <cx:pt idx="1451">0.078119993209838867</cx:pt>
          <cx:pt idx="1452">0.10047006607055664</cx:pt>
          <cx:pt idx="1453">0.082540035247802734</cx:pt>
          <cx:pt idx="1454">0.096410036087036133</cx:pt>
          <cx:pt idx="1455">0.062870025634765625</cx:pt>
          <cx:pt idx="1456">0.092950105667114258</cx:pt>
          <cx:pt idx="1457">0.062510013580322266</cx:pt>
          <cx:pt idx="1458">0.081740140914916992</cx:pt>
          <cx:pt idx="1459">0.094199895858764648</cx:pt>
          <cx:pt idx="1460">0.0625</cx:pt>
          <cx:pt idx="1461">0.093760013580322266</cx:pt>
          <cx:pt idx="1462">0.066140174865722656</cx:pt>
          <cx:pt idx="1463">0.08179020881652832</cx:pt>
          <cx:pt idx="1464">0.062489986419677734</cx:pt>
          <cx:pt idx="1465">0.062489986419677734</cx:pt>
          <cx:pt idx="1466">0.046869993209838867</cx:pt>
          <cx:pt idx="1467">0.062489986419677734</cx:pt>
          <cx:pt idx="1468">0.093739986419677734</cx:pt>
          <cx:pt idx="1469">0.046880006790161133</cx:pt>
          <cx:pt idx="1470">0.0625</cx:pt>
          <cx:pt idx="1471">0.093760013580322266</cx:pt>
          <cx:pt idx="1472">0.062510013580322266</cx:pt>
          <cx:pt idx="1473">0.078129768371582031</cx:pt>
          <cx:pt idx="1474">0.062489986419677734</cx:pt>
          <cx:pt idx="1475">0.072790145874023438</cx:pt>
          <cx:pt idx="1476">0.081879854202270508</cx:pt>
          <cx:pt idx="1477">0.078119993209838867</cx:pt>
          <cx:pt idx="1478">0.078390121459960938</cx:pt>
          <cx:pt idx="1479">0.046790122985839844</cx:pt>
          <cx:pt idx="1480">0.087779998779296875</cx:pt>
          <cx:pt idx="1481">0.046869993209838867</cx:pt>
          <cx:pt idx="1482">0.078109979629516602</cx:pt>
          <cx:pt idx="1483">0.0863800048828125</cx:pt>
          <cx:pt idx="1484">0.062489986419677734</cx:pt>
          <cx:pt idx="1485">0.078130006790161133</cx:pt>
          <cx:pt idx="1486">0.056659936904907227</cx:pt>
          <cx:pt idx="1487">0.082289934158325195</cx:pt>
          <cx:pt idx="1488">0.084259986877441406</cx:pt>
          <cx:pt idx="1489">0.06791996955871582</cx:pt>
          <cx:pt idx="1490">0.078130006790161133</cx:pt>
          <cx:pt idx="1491">0.047629833221435547</cx:pt>
          <cx:pt idx="1492">0.070199966430664063</cx:pt>
          <cx:pt idx="1493">0.078140020370483398</cx:pt>
          <cx:pt idx="1494">0.046869993209838867</cx:pt>
          <cx:pt idx="1495">0.073520183563232422</cx:pt>
          <cx:pt idx="1496">0.089339971542358398</cx:pt>
          <cx:pt idx="1497">0.065989971160888672</cx:pt>
          <cx:pt idx="1498">0.093980073928833008</cx:pt>
          <cx:pt idx="1499">0.062690019607543945</cx:pt>
          <cx:pt idx="1500">0.078409910202026367</cx:pt>
          <cx:pt idx="1501">0.046859979629516602</cx:pt>
          <cx:pt idx="1502">0.08134007453918457</cx:pt>
          <cx:pt idx="1503">0.097140073776245117</cx:pt>
          <cx:pt idx="1504">0.0625</cx:pt>
          <cx:pt idx="1505">0.088989973068237305</cx:pt>
          <cx:pt idx="1506">0.052269935607910156</cx:pt>
          <cx:pt idx="1507">0.078010082244873047</cx:pt>
          <cx:pt idx="1508">0.062760114669799805</cx:pt>
          <cx:pt idx="1509">0.078389883041381836</cx:pt>
          <cx:pt idx="1510">0.078310012817382813</cx:pt>
          <cx:pt idx="1511">0.0625</cx:pt>
          <cx:pt idx="1512">0.078219890594482422</cx:pt>
          <cx:pt idx="1513">0.05466008186340332</cx:pt>
          <cx:pt idx="1514">0.069130182266235352</cx:pt>
          <cx:pt idx="1515">0.09375</cx:pt>
          <cx:pt idx="1516">0.0625</cx:pt>
          <cx:pt idx="1517">0.085399866104125977</cx:pt>
          <cx:pt idx="1518">0.0625</cx:pt>
          <cx:pt idx="1519">0.08935999870300293</cx:pt>
          <cx:pt idx="1520">0.06387019157409668</cx:pt>
          <cx:pt idx="1521">0.078119993209838867</cx:pt>
          <cx:pt idx="1522">0.093969821929931641</cx:pt>
          <cx:pt idx="1523">0.064159870147705078</cx:pt>
          <cx:pt idx="1524">0.078130006790161133</cx:pt>
          <cx:pt idx="1525">0.062510013580322266</cx:pt>
          <cx:pt idx="1526">0.078140020370483398</cx:pt>
          <cx:pt idx="1527">0.093780040740966797</cx:pt>
          <cx:pt idx="1528">0.078119993209838867</cx:pt>
          <cx:pt idx="1529">0.09375</cx:pt>
          <cx:pt idx="1530">0.062510013580322266</cx:pt>
          <cx:pt idx="1531">0.078119993209838867</cx:pt>
          <cx:pt idx="1532">0.046880006790161133</cx:pt>
          <cx:pt idx="1533">0.078119993209838867</cx:pt>
          <cx:pt idx="1534">0.094460010528564453</cx:pt>
          <cx:pt idx="1535">0.093959808349609375</cx:pt>
          <cx:pt idx="1536">0.057780027389526367</cx:pt>
          <cx:pt idx="1537">0.089319944381713867</cx:pt>
          <cx:pt idx="1538">0.046689987182617188</cx:pt>
          <cx:pt idx="1539">0.089299917221069336</cx:pt>
          <cx:pt idx="1540">0.046880006790161133</cx:pt>
          <cx:pt idx="1541">0.078130006790161133</cx:pt>
          <cx:pt idx="1542">0.093760013580322266</cx:pt>
          <cx:pt idx="1543">0.062479972839355469</cx:pt>
          <cx:pt idx="1544">0.078130006790161133</cx:pt>
          <cx:pt idx="1545">0.046869993209838867</cx:pt>
          <cx:pt idx="1546">0.078120231628417969</cx:pt>
          <cx:pt idx="1547">0.093739986419677734</cx:pt>
          <cx:pt idx="1548">0.062530040740966797</cx:pt>
          <cx:pt idx="1549">0.078119993209838867</cx:pt>
          <cx:pt idx="1550">0.062510013580322266</cx:pt>
          <cx:pt idx="1551">0.06306004524230957</cx:pt>
          <cx:pt idx="1552">0.078130006790161133</cx:pt>
          <cx:pt idx="1553">0.062729835510253906</cx:pt>
          <cx:pt idx="1554">0.078119993209838867</cx:pt>
          <cx:pt idx="1555">0.046880006790161133</cx:pt>
          <cx:pt idx="1556">0.0625</cx:pt>
          <cx:pt idx="1557">0.076530218124389648</cx:pt>
          <cx:pt idx="1558">0.06277012825012207</cx:pt>
          <cx:pt idx="1559">0.069089889526367188</cx:pt>
          <cx:pt idx="1560">0.094840049743652344</cx:pt>
          <cx:pt idx="1561">0.0625</cx:pt>
          <cx:pt idx="1562">0.077859878540039063</cx:pt>
          <cx:pt idx="1563">0.0625</cx:pt>
          <cx:pt idx="1564">0.081730127334594727</cx:pt>
          <cx:pt idx="1565">0.093739986419677734</cx:pt>
          <cx:pt idx="1566">0.078140020370483398</cx:pt>
          <cx:pt idx="1567">0.089460134506225586</cx:pt>
          <cx:pt idx="1568">0.046869993209838867</cx:pt>
          <cx:pt idx="1569">0.078410148620605469</cx:pt>
          <cx:pt idx="1570">0.047029972076416016</cx:pt>
          <cx:pt idx="1571">0.078629970550537109</cx:pt>
          <cx:pt idx="1572">0.046509981155395508</cx:pt>
          <cx:pt idx="1573">0.067859888076782227</cx:pt>
          <cx:pt idx="1574">0.093739986419677734</cx:pt>
          <cx:pt idx="1575">0.068769931793212891</cx:pt>
          <cx:pt idx="1576">0.078119993209838867</cx:pt>
          <cx:pt idx="1577">0.046880006790161133</cx:pt>
          <cx:pt idx="1578">0.078360080718994141</cx:pt>
          <cx:pt idx="1579">0.0625</cx:pt>
          <cx:pt idx="1580">0.078660011291503906</cx:pt>
          <cx:pt idx="1581">0.081770181655883789</cx:pt>
          <cx:pt idx="1582">0.072049856185913086</cx:pt>
          <cx:pt idx="1583">0.084939956665039063</cx:pt>
          <cx:pt idx="1584">0.053580045700073242</cx:pt>
          <cx:pt idx="1585">0.081500053405761719</cx:pt>
          <cx:pt idx="1586">0.062530040740966797</cx:pt>
          <cx:pt idx="1587">0.078119993209838867</cx:pt>
          <cx:pt idx="1588">0.09375</cx:pt>
          <cx:pt idx="1589">0.0625</cx:pt>
          <cx:pt idx="1590">0.093760013580322266</cx:pt>
          <cx:pt idx="1591">0.062510013580322266</cx:pt>
          <cx:pt idx="1592">0.078119993209838867</cx:pt>
          <cx:pt idx="1593">0.09375</cx:pt>
          <cx:pt idx="1594">0.066259860992431641</cx:pt>
          <cx:pt idx="1595">0.079950094223022461</cx:pt>
          <cx:pt idx="1596">0.062510013580322266</cx:pt>
          <cx:pt idx="1597">0.089400053024291992</cx:pt>
          <cx:pt idx="1598">0.062769889831542969</cx:pt>
          <cx:pt idx="1599">0.078680038452148438</cx:pt>
          <cx:pt idx="1600">0.046890020370483398</cx:pt>
          <cx:pt idx="1601">0.078130006790161133</cx:pt>
          <cx:pt idx="1602">0.09375</cx:pt>
          <cx:pt idx="1603">0.046880006790161133</cx:pt>
          <cx:pt idx="1604">0.081759929656982422</cx:pt>
          <cx:pt idx="1605">0.093889951705932617</cx:pt>
          <cx:pt idx="1606">0.062490224838256836</cx:pt>
          <cx:pt idx="1607">0.088720083236694336</cx:pt>
          <cx:pt idx="1608">0.046880006790161133</cx:pt>
          <cx:pt idx="1609">0.078119993209838867</cx:pt>
          <cx:pt idx="1610">0.093810081481933594</cx:pt>
          <cx:pt idx="1611">0.07808995246887207</cx:pt>
          <cx:pt idx="1612">0.078390121459960938</cx:pt>
          <cx:pt idx="1613">0.066580057144165039</cx:pt>
          <cx:pt idx="1614">0.083160161972045898</cx:pt>
          <cx:pt idx="1615">0.047080039978027344</cx:pt>
          <cx:pt idx="1616">0.062759876251220703</cx:pt>
          <cx:pt idx="1617">0.093739986419677734</cx:pt>
          <cx:pt idx="1618">0.0625</cx:pt>
          <cx:pt idx="1619">0.078119993209838867</cx:pt>
          <cx:pt idx="1620">0.10180997848510742</cx:pt>
          <cx:pt idx="1621">0.062510013580322266</cx:pt>
          <cx:pt idx="1622">0.078119993209838867</cx:pt>
          <cx:pt idx="1623">0.062489986419677734</cx:pt>
          <cx:pt idx="1624">0.062510013580322266</cx:pt>
          <cx:pt idx="1625">0.097320079803466797</cx:pt>
          <cx:pt idx="1626">0.0625</cx:pt>
          <cx:pt idx="1627">0.079100131988525391</cx:pt>
          <cx:pt idx="1628">0.089299917221069336</cx:pt>
          <cx:pt idx="1629">0.07883000373840332</cx:pt>
          <cx:pt idx="1630">0.093480110168457031</cx:pt>
          <cx:pt idx="1631">0.072969913482666016</cx:pt>
          <cx:pt idx="1632">0.10082006454467773</cx:pt>
          <cx:pt idx="1633">0.062459945678710938</cx:pt>
          <cx:pt idx="1634">0.09031987190246582</cx:pt>
          <cx:pt idx="1635">0.047140121459960938</cx:pt>
          <cx:pt idx="1636">0.066689968109130859</cx:pt>
          <cx:pt idx="1637">0.093739986419677734</cx:pt>
          <cx:pt idx="1638">0.078180074691772461</cx:pt>
          <cx:pt idx="1639">0.10026001930236816</cx:pt>
          <cx:pt idx="1640">0.078969955444335938</cx:pt>
          <cx:pt idx="1641">0.078129768371582031</cx:pt>
          <cx:pt idx="1642">0.068140029907226563</cx:pt>
          <cx:pt idx="1643">0.078119993209838867</cx:pt>
          <cx:pt idx="1644">0.046880006790161133</cx:pt>
          <cx:pt idx="1645">0.0625</cx:pt>
          <cx:pt idx="1646">0.096179962158203125</cx:pt>
          <cx:pt idx="1647">0.062479972839355469</cx:pt>
          <cx:pt idx="1648">0.0625</cx:pt>
          <cx:pt idx="1649">0.093760013580322266</cx:pt>
          <cx:pt idx="1650">0.06289982795715332</cx:pt>
          <cx:pt idx="1651">0.081749916076660156</cx:pt>
          <cx:pt idx="1652">0.046869993209838867</cx:pt>
          <cx:pt idx="1653">0.078130006790161133</cx:pt>
          <cx:pt idx="1654">0.046869993209838867</cx:pt>
          <cx:pt idx="1655">0.078399896621704102</cx:pt>
          <cx:pt idx="1656">0.09375</cx:pt>
          <cx:pt idx="1657">0.057509899139404297</cx:pt>
          <cx:pt idx="1658">0.091920137405395508</cx:pt>
          <cx:pt idx="1659">0.0625</cx:pt>
          <cx:pt idx="1660">0.078119993209838867</cx:pt>
          <cx:pt idx="1661">0.088099956512451172</cx:pt>
          <cx:pt idx="1662">0.062510013580322266</cx:pt>
          <cx:pt idx="1663">0.081550121307373047</cx:pt>
          <cx:pt idx="1664">0.093669891357421875</cx:pt>
          <cx:pt idx="1665">0.062489986419677734</cx:pt>
          <cx:pt idx="1666">0.078100204467773438</cx:pt>
          <cx:pt idx="1667">0.089900016784667969</cx:pt>
          <cx:pt idx="1668">0.062510013580322266</cx:pt>
          <cx:pt idx="1669">0.093990087509155273</cx:pt>
          <cx:pt idx="1670">0.073340177536010742</cx:pt>
          <cx:pt idx="1671">0.093980073928833008</cx:pt>
          <cx:pt idx="1672">0.077899932861328125</cx:pt>
          <cx:pt idx="1673">0.095459938049316406</cx:pt>
          <cx:pt idx="1674">0.062489986419677734</cx:pt>
          <cx:pt idx="1675">0.0846099853515625</cx:pt>
          <cx:pt idx="1676">0.070950031280517578</cx:pt>
          <cx:pt idx="1677">0.078119993209838867</cx:pt>
          <cx:pt idx="1678">0.057790040969848633</cx:pt>
          <cx:pt idx="1679">0.078130006790161133</cx:pt>
          <cx:pt idx="1680">0.046880006790161133</cx:pt>
          <cx:pt idx="1681">0.062489986419677734</cx:pt>
          <cx:pt idx="1682">0.086139917373657227</cx:pt>
          <cx:pt idx="1683">0.049880027770996094</cx:pt>
          <cx:pt idx="1684">0.078130006790161133</cx:pt>
          <cx:pt idx="1685">0.10097002983093262</cx:pt>
          <cx:pt idx="1686">0.077909946441650391</cx:pt>
          <cx:pt idx="1687">0.093739986419677734</cx:pt>
          <cx:pt idx="1688">0.062510013580322266</cx:pt>
          <cx:pt idx="1689">0.078130006790161133</cx:pt>
          <cx:pt idx="1690">0.09375</cx:pt>
          <cx:pt idx="1691">0.064059972763061523</cx:pt>
          <cx:pt idx="1692">0.064650058746337891</cx:pt>
          <cx:pt idx="1693">0.097359895706176758</cx:pt>
          <cx:pt idx="1694">0.0625</cx:pt>
          <cx:pt idx="1695">0.093739986419677734</cx:pt>
          <cx:pt idx="1696">0.093739986419677734</cx:pt>
          <cx:pt idx="1697">0.074970006942749023</cx:pt>
          <cx:pt idx="1698">0.093760013580322266</cx:pt>
          <cx:pt idx="1699">0.078119993209838867</cx:pt>
          <cx:pt idx="1700">0.088760137557983398</cx:pt>
          <cx:pt idx="1701">0.046870231628417969</cx:pt>
          <cx:pt idx="1702">0.078690052032470703</cx:pt>
          <cx:pt idx="1703">0.089439868927001953</cx:pt>
          <cx:pt idx="1704">0.062510013580322266</cx:pt>
          <cx:pt idx="1705">0.078119993209838867</cx:pt>
          <cx:pt idx="1706">0.060389995574951172</cx:pt>
          <cx:pt idx="1707">0.078119993209838867</cx:pt>
          <cx:pt idx="1708">0.078130006790161133</cx:pt>
          <cx:pt idx="1709">0.062740087509155273</cx:pt>
          <cx:pt idx="1710">0.078119993209838867</cx:pt>
          <cx:pt idx="1711">0.094399929046630859</cx:pt>
          <cx:pt idx="1712">0.064260005950927734</cx:pt>
          <cx:pt idx="1713">0.081609964370727539</cx:pt>
          <cx:pt idx="1714">0.093780040740966797</cx:pt>
          <cx:pt idx="1715">0.050719976425170898</cx:pt>
          <cx:pt idx="1716">0.068709850311279297</cx:pt>
          <cx:pt idx="1717">0.093739986419677734</cx:pt>
          <cx:pt idx="1718">0.078130006790161133</cx:pt>
          <cx:pt idx="1719">0.09375</cx:pt>
          <cx:pt idx="1720">0.062510013580322266</cx:pt>
          <cx:pt idx="1721">0.081549882888793945</cx:pt>
          <cx:pt idx="1722">0.046880006790161133</cx:pt>
          <cx:pt idx="1723">0.062489986419677734</cx:pt>
          <cx:pt idx="1724">0.078119993209838867</cx:pt>
          <cx:pt idx="1725">0.046880006790161133</cx:pt>
          <cx:pt idx="1726">0.062510013580322266</cx:pt>
          <cx:pt idx="1727">0.09375</cx:pt>
          <cx:pt idx="1728">0.06454014778137207</cx:pt>
          <cx:pt idx="1729">0.078119993209838867</cx:pt>
          <cx:pt idx="1730">0.041970014572143555</cx:pt>
          <cx:pt idx="1731">0.078880071640014648</cx:pt>
          <cx:pt idx="1732">0.093149900436401367</cx:pt>
          <cx:pt idx="1733">0.03954005241394043</cx:pt>
          <cx:pt idx="1734">0.062489986419677734</cx:pt>
          <cx:pt idx="1735">0.078130006790161133</cx:pt>
          <cx:pt idx="1736">0.10383009910583496</cx:pt>
          <cx:pt idx="1737">0.068659782409667969</cx:pt>
          <cx:pt idx="1738">0.078119993209838867</cx:pt>
          <cx:pt idx="1739">0.046880006790161133</cx:pt>
          <cx:pt idx="1740">0.062489986419677734</cx:pt>
          <cx:pt idx="1741">0.09375</cx:pt>
          <cx:pt idx="1742">0.062489986419677734</cx:pt>
          <cx:pt idx="1743">0.07808995246887207</cx:pt>
          <cx:pt idx="1744">0.046869993209838867</cx:pt>
          <cx:pt idx="1745">0.078130006790161133</cx:pt>
          <cx:pt idx="1746">0.046880006790161133</cx:pt>
          <cx:pt idx="1747">0.063180208206176758</cx:pt>
          <cx:pt idx="1748">0.078570127487182617</cx:pt>
          <cx:pt idx="1749">0.09375</cx:pt>
          <cx:pt idx="1750">0.0625</cx:pt>
          <cx:pt idx="1751">0.089620113372802734</cx:pt>
          <cx:pt idx="1752">0.062900066375732422</cx:pt>
          <cx:pt idx="1753">0.078000068664550781</cx:pt>
          <cx:pt idx="1754">0.062289953231811523</cx:pt>
          <cx:pt idx="1755">0.078389883041381836</cx:pt>
          <cx:pt idx="1756">0.062239885330200195</cx:pt>
          <cx:pt idx="1757">0.078119993209838867</cx:pt>
          <cx:pt idx="1758">0.04691004753112793</cx:pt>
          <cx:pt idx="1759">0.078929901123046875</cx:pt>
          <cx:pt idx="1760">0.0625</cx:pt>
          <cx:pt idx="1761">0.078130006790161133</cx:pt>
          <cx:pt idx="1762">0.09375</cx:pt>
          <cx:pt idx="1763">0.063220024108886719</cx:pt>
          <cx:pt idx="1764">0.078119993209838867</cx:pt>
          <cx:pt idx="1765">0.050459861755371094</cx:pt>
          <cx:pt idx="1766">0.0625</cx:pt>
          <cx:pt idx="1767">0.093739986419677734</cx:pt>
          <cx:pt idx="1768">0.062489986419677734</cx:pt>
          <cx:pt idx="1769">0.093760013580322266</cx:pt>
          <cx:pt idx="1770">0.0625</cx:pt>
          <cx:pt idx="1771">0.073480129241943359</cx:pt>
          <cx:pt idx="1772">0.08899998664855957</cx:pt>
          <cx:pt idx="1773">0.062849998474121094</cx:pt>
          <cx:pt idx="1774">0.080229997634887695</cx:pt>
          <cx:pt idx="1775">0.05868983268737793</cx:pt>
          <cx:pt idx="1776">0.082900047302246094</cx:pt>
          <cx:pt idx="1777">0.061710119247436523</cx:pt>
          <cx:pt idx="1778">0.066849946975708008</cx:pt>
          <cx:pt idx="1779">0.078119993209838867</cx:pt>
          <cx:pt idx="1780">0.093760013580322266</cx:pt>
          <cx:pt idx="1781">0.057839870452880859</cx:pt>
          <cx:pt idx="1782">0.085989952087402344</cx:pt>
          <cx:pt idx="1783">0.093760013580322266</cx:pt>
          <cx:pt idx="1784">0.0625</cx:pt>
          <cx:pt idx="1785">0.078130006790161133</cx:pt>
          <cx:pt idx="1786">0.094929933547973633</cx:pt>
          <cx:pt idx="1787">0.062410116195678711</cx:pt>
          <cx:pt idx="1788">0.093740224838256836</cx:pt>
          <cx:pt idx="1789">0.078109979629516602</cx:pt>
          <cx:pt idx="1790">0.09375</cx:pt>
          <cx:pt idx="1791">0.062510013580322266</cx:pt>
          <cx:pt idx="1792">0.078119993209838867</cx:pt>
          <cx:pt idx="1793">0.0625</cx:pt>
          <cx:pt idx="1794">0.0625</cx:pt>
          <cx:pt idx="1795">0.097409963607788086</cx:pt>
          <cx:pt idx="1796">0.062489986419677734</cx:pt>
          <cx:pt idx="1797">0.0625</cx:pt>
          <cx:pt idx="1798">0.046880006790161133</cx:pt>
          <cx:pt idx="1799">0.06586003303527832</cx:pt>
          <cx:pt idx="1800">0.09375</cx:pt>
          <cx:pt idx="1801">0.09375</cx:pt>
          <cx:pt idx="1802">0.073379993438720703</cx:pt>
          <cx:pt idx="1803">0.046869993209838867</cx:pt>
          <cx:pt idx="1804">0.078130006790161133</cx:pt>
          <cx:pt idx="1805">0.094019889831542969</cx:pt>
          <cx:pt idx="1806">0.062289953231811523</cx:pt>
          <cx:pt idx="1807">0.078380107879638672</cx:pt>
          <cx:pt idx="1808">0.059829950332641602</cx:pt>
          <cx:pt idx="1809">0.0625</cx:pt>
          <cx:pt idx="1810">0.094009876251220703</cx:pt>
          <cx:pt idx="1811">0.046880006790161133</cx:pt>
          <cx:pt idx="1812">0.078130006790161133</cx:pt>
          <cx:pt idx="1813">0.09375</cx:pt>
          <cx:pt idx="1814">0.062489986419677734</cx:pt>
          <cx:pt idx="1815">0.078130006790161133</cx:pt>
          <cx:pt idx="1816">0.065810203552246094</cx:pt>
          <cx:pt idx="1817">0.07798004150390625</cx:pt>
          <cx:pt idx="1818">0.062489986419677734</cx:pt>
          <cx:pt idx="1819">0.093760013580322266</cx:pt>
          <cx:pt idx="1820">0.050310134887695313</cx:pt>
          <cx:pt idx="1821">0.078119993209838867</cx:pt>
          <cx:pt idx="1822">0.046869993209838867</cx:pt>
          <cx:pt idx="1823">0.079790115356445313</cx:pt>
          <cx:pt idx="1824">0.09375</cx:pt>
          <cx:pt idx="1825">0.0625</cx:pt>
          <cx:pt idx="1826">0.081549882888793945</cx:pt>
          <cx:pt idx="1827">0.11609005928039551</cx:pt>
          <cx:pt idx="1828">0.062489986419677734</cx:pt>
          <cx:pt idx="1829">0.078119993209838867</cx:pt>
          <cx:pt idx="1830">0.046880006790161133</cx:pt>
          <cx:pt idx="1831">0.0625</cx:pt>
          <cx:pt idx="1832">0.081330060958862305</cx:pt>
          <cx:pt idx="1833">0.046870231628417969</cx:pt>
          <cx:pt idx="1834">0.062490224838256836</cx:pt>
          <cx:pt idx="1835">0.078110218048095703</cx:pt>
          <cx:pt idx="1836">0.0625</cx:pt>
          <cx:pt idx="1837">0.078130006790161133</cx:pt>
          <cx:pt idx="1838">0.046859979629516602</cx:pt>
          <cx:pt idx="1839">0.080450057983398438</cx:pt>
          <cx:pt idx="1840">0.093530178070068359</cx:pt>
          <cx:pt idx="1841">0.046880006790161133</cx:pt>
          <cx:pt idx="1842">0.062490224838256836</cx:pt>
          <cx:pt idx="1843">0.078130006790161133</cx:pt>
          <cx:pt idx="1844">0.046859979629516602</cx:pt>
          <cx:pt idx="1845">0.062489986419677734</cx:pt>
          <cx:pt idx="1846">0.078150033950805664</cx:pt>
          <cx:pt idx="1847">0.046869993209838867</cx:pt>
          <cx:pt idx="1848">0.082859992980957031</cx:pt>
          <cx:pt idx="1849">0.093739986419677734</cx:pt>
          <cx:pt idx="1850">0.062489986419677734</cx:pt>
          <cx:pt idx="1851">0.078119993209838867</cx:pt>
          <cx:pt idx="1852">0.0625</cx:pt>
          <cx:pt idx="1853">0.088769912719726563</cx:pt>
          <cx:pt idx="1854">0.046880006790161133</cx:pt>
          <cx:pt idx="1855">0.070289850234985352</cx:pt>
          <cx:pt idx="1856">0.046859979629516602</cx:pt>
          <cx:pt idx="1857">0.077899932861328125</cx:pt>
          <cx:pt idx="1858">0.10016012191772461</cx:pt>
          <cx:pt idx="1859">0.073729991912841797</cx:pt>
          <cx:pt idx="1860">0.078130006790161133</cx:pt>
          <cx:pt idx="1861">0.054529905319213867</cx:pt>
          <cx:pt idx="1862">0.078130006790161133</cx:pt>
          <cx:pt idx="1863">0.046869993209838867</cx:pt>
          <cx:pt idx="1864">0.07313990592956543</cx:pt>
          <cx:pt idx="1865">0.09375</cx:pt>
          <cx:pt idx="1866">0.062489986419677734</cx:pt>
          <cx:pt idx="1867">0.078130006790161133</cx:pt>
          <cx:pt idx="1868">0.046890020370483398</cx:pt>
          <cx:pt idx="1869">0.0625</cx:pt>
          <cx:pt idx="1870">0.078130006790161133</cx:pt>
          <cx:pt idx="1871">0.09375</cx:pt>
          <cx:pt idx="1872">0.0625</cx:pt>
          <cx:pt idx="1873">0.089540004730224609</cx:pt>
          <cx:pt idx="1874">0.078750133514404297</cx:pt>
          <cx:pt idx="1875">0.097370147705078125</cx:pt>
          <cx:pt idx="1876">0.07837986946105957</cx:pt>
          <cx:pt idx="1877">0.09739995002746582</cx:pt>
          <cx:pt idx="1878">0.066170215606689453</cx:pt>
          <cx:pt idx="1879">0.046869993209838867</cx:pt>
          <cx:pt idx="1880">0.077320098876953125</cx:pt>
          <cx:pt idx="1881">0.093760013580322266</cx:pt>
          <cx:pt idx="1882">0.062529802322387695</cx:pt>
          <cx:pt idx="1883">0.078130006790161133</cx:pt>
          <cx:pt idx="1884">0.093760013580322266</cx:pt>
          <cx:pt idx="1885">0.0625</cx:pt>
          <cx:pt idx="1886">0.078130006790161133</cx:pt>
          <cx:pt idx="1887">0.093759775161743164</cx:pt>
          <cx:pt idx="1888">0.04691004753112793</cx:pt>
          <cx:pt idx="1889">0.078119993209838867</cx:pt>
          <cx:pt idx="1890">0.09375</cx:pt>
          <cx:pt idx="1891">0.0625</cx:pt>
          <cx:pt idx="1892">0.078130006790161133</cx:pt>
          <cx:pt idx="1893">0.046880006790161133</cx:pt>
          <cx:pt idx="1894">0.0625</cx:pt>
          <cx:pt idx="1895">0.047039985656738281</cx:pt>
          <cx:pt idx="1896">0.0831298828125</cx:pt>
          <cx:pt idx="1897">0.046840190887451172</cx:pt>
          <cx:pt idx="1898">0.062489986419677734</cx:pt>
          <cx:pt idx="1899">0.093760013580322266</cx:pt>
          <cx:pt idx="1900">0.0625</cx:pt>
          <cx:pt idx="1901">0.083150148391723633</cx:pt>
          <cx:pt idx="1902">0.062489986419677734</cx:pt>
          <cx:pt idx="1903">0.078119993209838867</cx:pt>
          <cx:pt idx="1904">0.078130006790161133</cx:pt>
          <cx:pt idx="1905">0.046880006790161133</cx:pt>
          <cx:pt idx="1906">0.078130006790161133</cx:pt>
          <cx:pt idx="1907">0.09375</cx:pt>
          <cx:pt idx="1908">0.062510013580322266</cx:pt>
          <cx:pt idx="1909">0.078119993209838867</cx:pt>
          <cx:pt idx="1910">0.046880006790161133</cx:pt>
          <cx:pt idx="1911">0.062510013580322266</cx:pt>
          <cx:pt idx="1912">0.09375</cx:pt>
          <cx:pt idx="1913">0.046880006790161133</cx:pt>
          <cx:pt idx="1914">0.078130006790161133</cx:pt>
          <cx:pt idx="1915">0.10432982444763184</cx:pt>
          <cx:pt idx="1916">0.0625</cx:pt>
          <cx:pt idx="1917">0.078119993209838867</cx:pt>
          <cx:pt idx="1918">0.0625</cx:pt>
          <cx:pt idx="1919">0.078130006790161133</cx:pt>
          <cx:pt idx="1920">0.09375</cx:pt>
          <cx:pt idx="1921">0.066200017929077148</cx:pt>
          <cx:pt idx="1922">0.078119993209838867</cx:pt>
          <cx:pt idx="1923">0.09375</cx:pt>
          <cx:pt idx="1924">0.0625</cx:pt>
          <cx:pt idx="1925">0.08067011833190918</cx:pt>
          <cx:pt idx="1926">0.046869993209838867</cx:pt>
          <cx:pt idx="1927">0.078119993209838867</cx:pt>
          <cx:pt idx="1928">0.093739986419677734</cx:pt>
          <cx:pt idx="1929">0.078130006790161133</cx:pt>
          <cx:pt idx="1930">0.089529991149902344</cx:pt>
          <cx:pt idx="1931">0.0625</cx:pt>
          <cx:pt idx="1932">0.0625</cx:pt>
          <cx:pt idx="1933">0.093789815902709961</cx:pt>
          <cx:pt idx="1934">0.057830095291137695</cx:pt>
          <cx:pt idx="1935">0.073349952697753906</cx:pt>
          <cx:pt idx="1936">0.062849998474121094</cx:pt>
          <cx:pt idx="1937">0.062420129776000977</cx:pt>
          <cx:pt idx="1938">0.093739986419677734</cx:pt>
          <cx:pt idx="1939">0.063520193099975586</cx:pt>
          <cx:pt idx="1940">0.094019889831542969</cx:pt>
          <cx:pt idx="1941">0.0625</cx:pt>
          <cx:pt idx="1942">0.097429990768432617</cx:pt>
          <cx:pt idx="1943">0.046880006790161133</cx:pt>
          <cx:pt idx="1944">0.062510013580322266</cx:pt>
          <cx:pt idx="1945">0.094190120697021484</cx:pt>
          <cx:pt idx="1946">0.04971003532409668</cx:pt>
          <cx:pt idx="1947">0.078119993209838867</cx:pt>
          <cx:pt idx="1948">0.0846099853515625</cx:pt>
          <cx:pt idx="1949">0.0625</cx:pt>
          <cx:pt idx="1950">0.09375</cx:pt>
          <cx:pt idx="1951">0.062510013580322266</cx:pt>
          <cx:pt idx="1952">0.09375</cx:pt>
          <cx:pt idx="1953">0.046880006790161133</cx:pt>
          <cx:pt idx="1954">0.073770046234130859</cx:pt>
          <cx:pt idx="1955">0.062749862670898438</cx:pt>
          <cx:pt idx="1956">0.078130006790161133</cx:pt>
          <cx:pt idx="1957">0.10049009323120117</cx:pt>
          <cx:pt idx="1958">0.062489986419677734</cx:pt>
          <cx:pt idx="1959">0.078119993209838867</cx:pt>
          <cx:pt idx="1960">0.046840190887451172</cx:pt>
          <cx:pt idx="1961">0.062489986419677734</cx:pt>
          <cx:pt idx="1962">0.046869993209838867</cx:pt>
          <cx:pt idx="1963">0.0625</cx:pt>
          <cx:pt idx="1964">0.078119993209838867</cx:pt>
          <cx:pt idx="1965">0.047120094299316406</cx:pt>
          <cx:pt idx="1966">0.0625</cx:pt>
          <cx:pt idx="1967">0.078130006790161133</cx:pt>
          <cx:pt idx="1968">0.046869993209838867</cx:pt>
          <cx:pt idx="1969">0.079710006713867188</cx:pt>
          <cx:pt idx="1970">0.097419977188110352</cx:pt>
          <cx:pt idx="1971">0.0625</cx:pt>
          <cx:pt idx="1972">0.09375</cx:pt>
          <cx:pt idx="1973">0.0625</cx:pt>
          <cx:pt idx="1974">0.083899974822998047</cx:pt>
          <cx:pt idx="1975">0.09375</cx:pt>
          <cx:pt idx="1976">0.062509775161743164</cx:pt>
          <cx:pt idx="1977">0.047110080718994141</cx:pt>
          <cx:pt idx="1978">0.078130006790161133</cx:pt>
          <cx:pt idx="1979">0.099040031433105469</cx:pt>
          <cx:pt idx="1980">0.062510013580322266</cx:pt>
          <cx:pt idx="1981">0.078130006790161133</cx:pt>
          <cx:pt idx="1982">0.062530040740966797</cx:pt>
          <cx:pt idx="1983">0.078840017318725586</cx:pt>
          <cx:pt idx="1984">0.078130006790161133</cx:pt>
          <cx:pt idx="1985">0.057810068130493164</cx:pt>
          <cx:pt idx="1986">0.081789970397949219</cx:pt>
          <cx:pt idx="1987">0.09924006462097168</cx:pt>
          <cx:pt idx="1988">0.062489986419677734</cx:pt>
          <cx:pt idx="1989">0.081759929656982422</cx:pt>
          <cx:pt idx="1990">0.094140052795410156</cx:pt>
          <cx:pt idx="1991">0.068329811096191406</cx:pt>
          <cx:pt idx="1992">0.093909978866577148</cx:pt>
          <cx:pt idx="1993">0.046869993209838867</cx:pt>
          <cx:pt idx="1994">0.078130006790161133</cx:pt>
          <cx:pt idx="1995">0.0625</cx:pt>
          <cx:pt idx="1996">0.078099966049194336</cx:pt>
          <cx:pt idx="1997">0.047339916229248047</cx:pt>
          <cx:pt idx="1998">0.081789970397949219</cx:pt>
          <cx:pt idx="1999">0.09375</cx:pt>
          <cx:pt idx="2000">0.078119993209838867</cx:pt>
          <cx:pt idx="2001">0.081789970397949219</cx:pt>
          <cx:pt idx="2002">0.0625</cx:pt>
          <cx:pt idx="2003">0.078130006790161133</cx:pt>
          <cx:pt idx="2004">0.093739986419677734</cx:pt>
          <cx:pt idx="2005">0.057889938354492188</cx:pt>
          <cx:pt idx="2006">0.078130006790161133</cx:pt>
          <cx:pt idx="2007">0.09375</cx:pt>
          <cx:pt idx="2008">0.062489986419677734</cx:pt>
          <cx:pt idx="2009">0.078119993209838867</cx:pt>
          <cx:pt idx="2010">0.09375</cx:pt>
          <cx:pt idx="2011">0.0625</cx:pt>
          <cx:pt idx="2012">0.093760013580322266</cx:pt>
          <cx:pt idx="2013">0.0625</cx:pt>
          <cx:pt idx="2014">0.096790075302124023</cx:pt>
          <cx:pt idx="2015">0.077340126037597656</cx:pt>
          <cx:pt idx="2016">0.078119993209838867</cx:pt>
          <cx:pt idx="2017">0.046869993209838867</cx:pt>
          <cx:pt idx="2018">0.066900014877319336</cx:pt>
          <cx:pt idx="2019">0.078130006790161133</cx:pt>
          <cx:pt idx="2020">0.046880006790161133</cx:pt>
          <cx:pt idx="2021">0.078119993209838867</cx:pt>
          <cx:pt idx="2022">0.09375</cx:pt>
          <cx:pt idx="2023">0.0625</cx:pt>
          <cx:pt idx="2024">0.078130006790161133</cx:pt>
          <cx:pt idx="2025">0.046869993209838867</cx:pt>
          <cx:pt idx="2026">0.078119993209838867</cx:pt>
          <cx:pt idx="2027">0.046869993209838867</cx:pt>
          <cx:pt idx="2028">0.078119993209838867</cx:pt>
          <cx:pt idx="2029">0.046890020370483398</cx:pt>
          <cx:pt idx="2030">0.062489986419677734</cx:pt>
          <cx:pt idx="2031">0.09375</cx:pt>
          <cx:pt idx="2032">0.078109979629516602</cx:pt>
          <cx:pt idx="2033">0.046869993209838867</cx:pt>
          <cx:pt idx="2034">0.078119993209838867</cx:pt>
          <cx:pt idx="2035">0.058120012283325195</cx:pt>
          <cx:pt idx="2036">0.078119993209838867</cx:pt>
          <cx:pt idx="2037">0.093760013580322266</cx:pt>
          <cx:pt idx="2038">0.062769889831542969</cx:pt>
          <cx:pt idx="2039">0.093800067901611328</cx:pt>
          <cx:pt idx="2040">0.063400030136108398</cx:pt>
          <cx:pt idx="2041">0.09393000602722168</cx:pt>
          <cx:pt idx="2042">0.0625</cx:pt>
          <cx:pt idx="2043">0.078119993209838867</cx:pt>
          <cx:pt idx="2044">0.0625</cx:pt>
          <cx:pt idx="2045">0.078119993209838867</cx:pt>
          <cx:pt idx="2046">0.09375</cx:pt>
          <cx:pt idx="2047">0.062489986419677734</cx:pt>
          <cx:pt idx="2048">0.077950000762939453</cx:pt>
          <cx:pt idx="2049">0.091549873352050781</cx:pt>
          <cx:pt idx="2050">0.078109979629516602</cx:pt>
          <cx:pt idx="2051">0.09459996223449707</cx:pt>
          <cx:pt idx="2052">0.062510013580322266</cx:pt>
          <cx:pt idx="2053">0.09375</cx:pt>
          <cx:pt idx="2054">0.062510013580322266</cx:pt>
          <cx:pt idx="2055">0.062510013580322266</cx:pt>
          <cx:pt idx="2056">0.093739986419677734</cx:pt>
          <cx:pt idx="2057">0.0625</cx:pt>
          <cx:pt idx="2058">0.078119993209838867</cx:pt>
          <cx:pt idx="2059">0.062489986419677734</cx:pt>
          <cx:pt idx="2060">0.11222982406616211</cx:pt>
          <cx:pt idx="2061">0.081749916076660156</cx:pt>
          <cx:pt idx="2062">0.0625</cx:pt>
          <cx:pt idx="2063">0.078119993209838867</cx:pt>
          <cx:pt idx="2064">0.09654998779296875</cx:pt>
          <cx:pt idx="2065">0.04226994514465332</cx:pt>
          <cx:pt idx="2066">0.06902003288269043</cx:pt>
          <cx:pt idx="2067">0.09375</cx:pt>
          <cx:pt idx="2068">0.062510013580322266</cx:pt>
          <cx:pt idx="2069">0.093760013580322266</cx:pt>
          <cx:pt idx="2070">0.062450170516967773</cx:pt>
          <cx:pt idx="2071">0.084810018539428711</cx:pt>
          <cx:pt idx="2072">0.047110080718994141</cx:pt>
          <cx:pt idx="2073">0.062490224838256836</cx:pt>
          <cx:pt idx="2074">0.078119993209838867</cx:pt>
          <cx:pt idx="2075">0.054250001907348633</cx:pt>
          <cx:pt idx="2076">0.088929891586303711</cx:pt>
          <cx:pt idx="2077">0.062510013580322266</cx:pt>
          <cx:pt idx="2078">0.062489986419677734</cx:pt>
          <cx:pt idx="2079">0.093760013580322266</cx:pt>
          <cx:pt idx="2080">0.0625</cx:pt>
          <cx:pt idx="2081">0.078150033950805664</cx:pt>
          <cx:pt idx="2082">0.046880006790161133</cx:pt>
          <cx:pt idx="2083">0.0625</cx:pt>
          <cx:pt idx="2084">0.078130006790161133</cx:pt>
          <cx:pt idx="2085">0.046720027923583984</cx:pt>
          <cx:pt idx="2086">0.078130006790161133</cx:pt>
          <cx:pt idx="2087">0.087029933929443359</cx:pt>
          <cx:pt idx="2088">0.0625</cx:pt>
          <cx:pt idx="2089">0.097379922866821289</cx:pt>
          <cx:pt idx="2090">0.078130006790161133</cx:pt>
          <cx:pt idx="2091">0.078119993209838867</cx:pt>
          <cx:pt idx="2092">0.062489986419677734</cx:pt>
          <cx:pt idx="2093">0.078130006790161133</cx:pt>
          <cx:pt idx="2094">0.09375</cx:pt>
          <cx:pt idx="2095">0.046869993209838867</cx:pt>
          <cx:pt idx="2096">0.073799848556518555</cx:pt>
          <cx:pt idx="2097">0.053879976272583008</cx:pt>
          <cx:pt idx="2098">0.087109804153442383</cx:pt>
          <cx:pt idx="2099">0.046949863433837891</cx:pt>
          <cx:pt idx="2100">0.082540035247802734</cx:pt>
          <cx:pt idx="2101">0.046880006790161133</cx:pt>
          <cx:pt idx="2102">0.078399896621704102</cx:pt>
          <cx:pt idx="2103">0.093729972839355469</cx:pt>
          <cx:pt idx="2104">0.064800024032592773</cx:pt>
          <cx:pt idx="2105">0.078469991683959961</cx:pt>
          <cx:pt idx="2106">0.09375</cx:pt>
          <cx:pt idx="2107">0.065910100936889648</cx:pt>
          <cx:pt idx="2108">0.093719959259033203</cx:pt>
          <cx:pt idx="2109">0.062510013580322266</cx:pt>
          <cx:pt idx="2110">0.088380098342895508</cx:pt>
          <cx:pt idx="2111">0.0533599853515625</cx:pt>
          <cx:pt idx="2112">0.068639993667602539</cx:pt>
          <cx:pt idx="2113">0.078119993209838867</cx:pt>
          <cx:pt idx="2114">0.066080093383789063</cx:pt>
          <cx:pt idx="2115">0.078130006790161133</cx:pt>
          <cx:pt idx="2116">0.0625</cx:pt>
          <cx:pt idx="2117">0.078119993209838867</cx:pt>
          <cx:pt idx="2118">0.059730052947998047</cx:pt>
          <cx:pt idx="2119">0.083499908447265625</cx:pt>
          <cx:pt idx="2120">0.09375</cx:pt>
          <cx:pt idx="2121">0.078459978103637695</cx:pt>
          <cx:pt idx="2122">0.09375</cx:pt>
          <cx:pt idx="2123">0.0625</cx:pt>
          <cx:pt idx="2124">0.078119993209838867</cx:pt>
          <cx:pt idx="2125">0.093739986419677734</cx:pt>
          <cx:pt idx="2126">0.07313990592956543</cx:pt>
          <cx:pt idx="2127">0.094119787216186523</cx:pt>
          <cx:pt idx="2128">0.0625</cx:pt>
          <cx:pt idx="2129">0.078130006790161133</cx:pt>
          <cx:pt idx="2130">0.0625</cx:pt>
          <cx:pt idx="2131">0.088140010833740234</cx:pt>
          <cx:pt idx="2132">0.0625</cx:pt>
          <cx:pt idx="2133">0.078130006790161133</cx:pt>
          <cx:pt idx="2134">0.10097002983093262</cx:pt>
          <cx:pt idx="2135">0.046809911727905273</cx:pt>
          <cx:pt idx="2136">0.073150157928466797</cx:pt>
          <cx:pt idx="2137">0.08861994743347168</cx:pt>
          <cx:pt idx="2138">0.063149929046630859</cx:pt>
          <cx:pt idx="2139">0.078130006790161133</cx:pt>
          <cx:pt idx="2140">0.06289982795715332</cx:pt>
          <cx:pt idx="2141">0.08318018913269043</cx:pt>
          <cx:pt idx="2142">0.093780040740966797</cx:pt>
          <cx:pt idx="2143">0.067440032958984375</cx:pt>
          <cx:pt idx="2144">0.07873988151550293</cx:pt>
          <cx:pt idx="2145">0.046880006790161133</cx:pt>
          <cx:pt idx="2146">0.078069925308227539</cx:pt>
          <cx:pt idx="2147">0.09375</cx:pt>
          <cx:pt idx="2148">0.0625</cx:pt>
          <cx:pt idx="2149">0.078130006790161133</cx:pt>
          <cx:pt idx="2150">0.046849966049194336</cx:pt>
          <cx:pt idx="2151">0.062510013580322266</cx:pt>
          <cx:pt idx="2152">0.09570002555847168</cx:pt>
          <cx:pt idx="2153">0.046880006790161133</cx:pt>
          <cx:pt idx="2154">0.079040050506591797</cx:pt>
          <cx:pt idx="2155">0.078119993209838867</cx:pt>
          <cx:pt idx="2156">0.093739986419677734</cx:pt>
          <cx:pt idx="2157">0.062980175018310547</cx:pt>
          <cx:pt idx="2158">0.094350099563598633</cx:pt>
          <cx:pt idx="2159">0.062780141830444336</cx:pt>
          <cx:pt idx="2160">0.074759960174560547</cx:pt>
          <cx:pt idx="2161">0.09375</cx:pt>
          <cx:pt idx="2162">0.062510013580322266</cx:pt>
          <cx:pt idx="2163">0.046319961547851563</cx:pt>
          <cx:pt idx="2164">0.078130006790161133</cx:pt>
          <cx:pt idx="2165">0.10081005096435547</cx:pt>
          <cx:pt idx="2166">0.078119993209838867</cx:pt>
          <cx:pt idx="2167">0.078119993209838867</cx:pt>
          <cx:pt idx="2168">0.0625</cx:pt>
          <cx:pt idx="2169">0.084840059280395508</cx:pt>
          <cx:pt idx="2170">0.0625</cx:pt>
          <cx:pt idx="2171">0.085589885711669922</cx:pt>
          <cx:pt idx="2172">0.046880006790161133</cx:pt>
          <cx:pt idx="2173">0.078130006790161133</cx:pt>
          <cx:pt idx="2174">0.09375</cx:pt>
          <cx:pt idx="2175">0.0625</cx:pt>
          <cx:pt idx="2176">0.093739986419677734</cx:pt>
          <cx:pt idx="2177">0.046880006790161133</cx:pt>
          <cx:pt idx="2178">0.062510013580322266</cx:pt>
          <cx:pt idx="2179">0.078140020370483398</cx:pt>
          <cx:pt idx="2180">0.046900033950805664</cx:pt>
          <cx:pt idx="2181">0.062979936599731445</cx:pt>
          <cx:pt idx="2182">0.095459938049316406</cx:pt>
          <cx:pt idx="2183">0.0625</cx:pt>
          <cx:pt idx="2184">0.078119993209838867</cx:pt>
          <cx:pt idx="2185">0.0625</cx:pt>
          <cx:pt idx="2186">0.0625</cx:pt>
          <cx:pt idx="2187">0.089130163192749023</cx:pt>
          <cx:pt idx="2188">0.062380075454711914</cx:pt>
          <cx:pt idx="2189">0.078330039978027344</cx:pt>
          <cx:pt idx="2190">0.046880006790161133</cx:pt>
          <cx:pt idx="2191">0.062489986419677734</cx:pt>
          <cx:pt idx="2192">0.093780040740966797</cx:pt>
          <cx:pt idx="2193">0.062489986419677734</cx:pt>
          <cx:pt idx="2194">0.093840122222900391</cx:pt>
          <cx:pt idx="2195">0.062720060348510742</cx:pt>
          <cx:pt idx="2196">0.0625</cx:pt>
          <cx:pt idx="2197">0.088959932327270508</cx:pt>
          <cx:pt idx="2198">0.0625</cx:pt>
          <cx:pt idx="2199">0.078119993209838867</cx:pt>
          <cx:pt idx="2200">0.046869993209838867</cx:pt>
          <cx:pt idx="2201">0.078130006790161133</cx:pt>
          <cx:pt idx="2202">0.09375</cx:pt>
          <cx:pt idx="2203">0.062489986419677734</cx:pt>
          <cx:pt idx="2204">0.078130006790161133</cx:pt>
          <cx:pt idx="2205">0.046890020370483398</cx:pt>
          <cx:pt idx="2206">0.078119993209838867</cx:pt>
          <cx:pt idx="2207">0.093760013580322266</cx:pt>
          <cx:pt idx="2208">0.078480005264282227</cx:pt>
          <cx:pt idx="2209">0.094030141830444336</cx:pt>
          <cx:pt idx="2210">0.077739953994750977</cx:pt>
          <cx:pt idx="2211">0.078130006790161133</cx:pt>
          <cx:pt idx="2212">0.046869993209838867</cx:pt>
          <cx:pt idx="2213">0.078119993209838867</cx:pt>
          <cx:pt idx="2214">0.093600034713745117</cx:pt>
          <cx:pt idx="2215">0.050460100173950195</cx:pt>
          <cx:pt idx="2216">0.078119993209838867</cx:pt>
          <cx:pt idx="2217">0.042510032653808594</cx:pt>
          <cx:pt idx="2218">0.073440074920654297</cx:pt>
          <cx:pt idx="2219">0.097299814224243164</cx:pt>
          <cx:pt idx="2220">0.062730073928833008</cx:pt>
          <cx:pt idx="2221">0.081769943237304688</cx:pt>
          <cx:pt idx="2222">0.093760013580322266</cx:pt>
          <cx:pt idx="2223">0.062489986419677734</cx:pt>
          <cx:pt idx="2224">0.09375</cx:pt>
          <cx:pt idx="2225">0.053599834442138672</cx:pt>
          <cx:pt idx="2226">0.078130006790161133</cx:pt>
          <cx:pt idx="2227">0.093709945678710938</cx:pt>
          <cx:pt idx="2228">0.0625</cx:pt>
          <cx:pt idx="2229">0.078130006790161133</cx:pt>
          <cx:pt idx="2230">0.046880006790161133</cx:pt>
          <cx:pt idx="2231">0.078119993209838867</cx:pt>
          <cx:pt idx="2232">0.093739986419677734</cx:pt>
          <cx:pt idx="2233">0.062990188598632813</cx:pt>
          <cx:pt idx="2234">0.078360080718994141</cx:pt>
          <cx:pt idx="2235">0.046869993209838867</cx:pt>
          <cx:pt idx="2236">0.0625</cx:pt>
          <cx:pt idx="2237">0.087050199508666992</cx:pt>
          <cx:pt idx="2238">0.057850122451782227</cx:pt>
          <cx:pt idx="2239">0.083819866180419922</cx:pt>
          <cx:pt idx="2240">0.060980081558227539</cx:pt>
          <cx:pt idx="2241">0.081750154495239258</cx:pt>
          <cx:pt idx="2242">0.10044980049133301</cx:pt>
          <cx:pt idx="2243">0.0625</cx:pt>
          <cx:pt idx="2244">0.088969945907592773</cx:pt>
          <cx:pt idx="2245">0.09375</cx:pt>
          <cx:pt idx="2246">0.0625</cx:pt>
          <cx:pt idx="2247">0.078130006790161133</cx:pt>
          <cx:pt idx="2248">0.089430093765258789</cx:pt>
          <cx:pt idx="2249">0.072970151901245117</cx:pt>
          <cx:pt idx="2250">0.096950054168701172</cx:pt>
          <cx:pt idx="2251">0.062269926071166992</cx:pt>
          <cx:pt idx="2252">0.08722996711730957</cx:pt>
          <cx:pt idx="2253">0.046960115432739258</cx:pt>
          <cx:pt idx="2254">0.078000068664550781</cx:pt>
          <cx:pt idx="2255">0.09375</cx:pt>
          <cx:pt idx="2256">0.046869993209838867</cx:pt>
          <cx:pt idx="2257">0.062520027160644531</cx:pt>
          <cx:pt idx="2258">0.047109842300415039</cx:pt>
          <cx:pt idx="2259">0.078100204467773438</cx:pt>
          <cx:pt idx="2260">0.10151004791259766</cx:pt>
          <cx:pt idx="2261">0.0625</cx:pt>
          <cx:pt idx="2262">0.078130006790161133</cx:pt>
          <cx:pt idx="2263">0.09375</cx:pt>
          <cx:pt idx="2264">0.062539815902709961</cx:pt>
          <cx:pt idx="2265">0.097660064697265625</cx:pt>
          <cx:pt idx="2266">0.065910100936889648</cx:pt>
          <cx:pt idx="2267">0.09375</cx:pt>
          <cx:pt idx="2268">0.046869993209838867</cx:pt>
          <cx:pt idx="2269">0.078159809112548828</cx:pt>
          <cx:pt idx="2270">0.046880006790161133</cx:pt>
          <cx:pt idx="2271">0.078130006790161133</cx:pt>
          <cx:pt idx="2272">0.09375</cx:pt>
          <cx:pt idx="2273">0.0625</cx:pt>
          <cx:pt idx="2274">0.081500053405761719</cx:pt>
          <cx:pt idx="2275">0.093739986419677734</cx:pt>
          <cx:pt idx="2276">0.062489986419677734</cx:pt>
          <cx:pt idx="2277">0.097830057144165039</cx:pt>
          <cx:pt idx="2278">0.073260068893432617</cx:pt>
          <cx:pt idx="2279">0.062750101089477539</cx:pt>
          <cx:pt idx="2280">0.062219858169555664</cx:pt>
          <cx:pt idx="2281">0.10068011283874512</cx:pt>
          <cx:pt idx="2282">0.078119993209838867</cx:pt>
          <cx:pt idx="2283">0.093940019607543945</cx:pt>
          <cx:pt idx="2284">0.066570043563842773</cx:pt>
          <cx:pt idx="2285">0.084100008010864258</cx:pt>
          <cx:pt idx="2286">0.062479972839355469</cx:pt>
          <cx:pt idx="2287">0.078109979629516602</cx:pt>
          <cx:pt idx="2288">0.046900033950805664</cx:pt>
          <cx:pt idx="2289">0.078109979629516602</cx:pt>
          <cx:pt idx="2290">0.078130006790161133</cx:pt>
          <cx:pt idx="2291">0.093760013580322266</cx:pt>
          <cx:pt idx="2292">0.078119993209838867</cx:pt>
          <cx:pt idx="2293">0.17259001731872559</cx:pt>
          <cx:pt idx="2294">0.0625</cx:pt>
          <cx:pt idx="2295">0.078119993209838867</cx:pt>
          <cx:pt idx="2296">0.097170114517211914</cx:pt>
          <cx:pt idx="2297">0.064449787139892578</cx:pt>
          <cx:pt idx="2298">0.089089870452880859</cx:pt>
          <cx:pt idx="2299">0.057579994201660156</cx:pt>
          <cx:pt idx="2300">0.078000068664550781</cx:pt>
          <cx:pt idx="2301">0.047009944915771484</cx:pt>
          <cx:pt idx="2302">0.062719821929931641</cx:pt>
          <cx:pt idx="2303">0.046979904174804688</cx:pt>
          <cx:pt idx="2304">0.063159942626953125</cx:pt>
          <cx:pt idx="2305">0.078109979629516602</cx:pt>
          <cx:pt idx="2306">0.06222987174987793</cx:pt>
          <cx:pt idx="2307">0.078380107879638672</cx:pt>
          <cx:pt idx="2308">0.093729972839355469</cx:pt>
          <cx:pt idx="2309">0.0625</cx:pt>
          <cx:pt idx="2310">0.093760013580322266</cx:pt>
          <cx:pt idx="2311">0.061100006103515625</cx:pt>
          <cx:pt idx="2312">0.079599857330322266</cx:pt>
          <cx:pt idx="2313">0.05792999267578125</cx:pt>
          <cx:pt idx="2314">0.078119993209838867</cx:pt>
          <cx:pt idx="2315">0.10027003288269043</cx:pt>
          <cx:pt idx="2316">0.0625</cx:pt>
          <cx:pt idx="2317">0.087620019912719727</cx:pt>
          <cx:pt idx="2318">0.046880006790161133</cx:pt>
          <cx:pt idx="2319">0.078090190887451172</cx:pt>
          <cx:pt idx="2320">0.081789970397949219</cx:pt>
          <cx:pt idx="2321">0.046880006790161133</cx:pt>
          <cx:pt idx="2322">0.062510013580322266</cx:pt>
          <cx:pt idx="2323">0.095550060272216797</cx:pt>
          <cx:pt idx="2324">0.047600030899047852</cx:pt>
          <cx:pt idx="2325">0.080780029296875</cx:pt>
          <cx:pt idx="2326">0.093739986419677734</cx:pt>
          <cx:pt idx="2327">0.0625</cx:pt>
          <cx:pt idx="2328">0.078150033950805664</cx:pt>
          <cx:pt idx="2329">0.057989835739135742</cx:pt>
          <cx:pt idx="2330">0.078480005264282227</cx:pt>
          <cx:pt idx="2331">0.094919919967651367</cx:pt>
          <cx:pt idx="2332">0.073040008544921875</cx:pt>
          <cx:pt idx="2333">0.096650123596191406</cx:pt>
          <cx:pt idx="2334">0.063009977340698242</cx:pt>
          <cx:pt idx="2335">0.078119993209838867</cx:pt>
          <cx:pt idx="2336">0.046869993209838867</cx:pt>
          <cx:pt idx="2337">0.0625</cx:pt>
          <cx:pt idx="2338">0.078130006790161133</cx:pt>
          <cx:pt idx="2339">0.057719945907592773</cx:pt>
          <cx:pt idx="2340">0.089109897613525391</cx:pt>
          <cx:pt idx="2341">0.0625</cx:pt>
          <cx:pt idx="2342">0.078119993209838867</cx:pt>
          <cx:pt idx="2343">0.097720146179199219</cx:pt>
          <cx:pt idx="2344">0.062400102615356445</cx:pt>
          <cx:pt idx="2345">0.084730148315429688</cx:pt>
          <cx:pt idx="2346">0.10604000091552734</cx:pt>
          <cx:pt idx="2347">0.062489986419677734</cx:pt>
          <cx:pt idx="2348">0.081509828567504883</cx:pt>
          <cx:pt idx="2349">0.0625</cx:pt>
          <cx:pt idx="2350">0.078400135040283203</cx:pt>
          <cx:pt idx="2351">0.05028986930847168</cx:pt>
          <cx:pt idx="2352">0.078500032424926758</cx:pt>
          <cx:pt idx="2353">0.078119993209838867</cx:pt>
          <cx:pt idx="2354">0.046889781951904297</cx:pt>
          <cx:pt idx="2355">0.078119993209838867</cx:pt>
          <cx:pt idx="2356">0.093739986419677734</cx:pt>
          <cx:pt idx="2357">0.0625</cx:pt>
          <cx:pt idx="2358">0.081909894943237305</cx:pt>
          <cx:pt idx="2359">0.088940143585205078</cx:pt>
          <cx:pt idx="2360">0.062880039215087891</cx:pt>
          <cx:pt idx="2361">0.10020995140075684</cx:pt>
          <cx:pt idx="2362">0.068979978561401367</cx:pt>
          <cx:pt idx="2363">0.078400135040283203</cx:pt>
          <cx:pt idx="2364">0.10009002685546875</cx:pt>
          <cx:pt idx="2365">0.062489986419677734</cx:pt>
          <cx:pt idx="2366">0.078130006790161133</cx:pt>
          <cx:pt idx="2367">0.046880006790161133</cx:pt>
          <cx:pt idx="2368">0.060250043869018555</cx:pt>
          <cx:pt idx="2369">0.078129768371582031</cx:pt>
          <cx:pt idx="2370">0.0625</cx:pt>
          <cx:pt idx="2371">0.078119993209838867</cx:pt>
          <cx:pt idx="2372">0.09375</cx:pt>
          <cx:pt idx="2373">0.062510013580322266</cx:pt>
          <cx:pt idx="2374">0.078130006790161133</cx:pt>
          <cx:pt idx="2375">0.0625</cx:pt>
          <cx:pt idx="2376">0.078130006790161133</cx:pt>
          <cx:pt idx="2377">0.046869993209838867</cx:pt>
          <cx:pt idx="2378">0.078130006790161133</cx:pt>
          <cx:pt idx="2379">0.088910102844238281</cx:pt>
          <cx:pt idx="2380">0.054840087890625</cx:pt>
          <cx:pt idx="2381">0.078119993209838867</cx:pt>
          <cx:pt idx="2382">0.05708003044128418</cx:pt>
          <cx:pt idx="2383">0.077640056610107422</cx:pt>
          <cx:pt idx="2384">0.08598017692565918</cx:pt>
          <cx:pt idx="2385">0.09375</cx:pt>
          <cx:pt idx="2386">0.0625</cx:pt>
          <cx:pt idx="2387">0.091699838638305664</cx:pt>
          <cx:pt idx="2388">0.062690019607543945</cx:pt>
          <cx:pt idx="2389">0.078130006790161133</cx:pt>
          <cx:pt idx="2390">0.09375</cx:pt>
          <cx:pt idx="2391">0.062510013580322266</cx:pt>
          <cx:pt idx="2392">0.078130006790161133</cx:pt>
          <cx:pt idx="2393">0.046849966049194336</cx:pt>
          <cx:pt idx="2394">0.078109979629516602</cx:pt>
          <cx:pt idx="2395">0.062510013580322266</cx:pt>
          <cx:pt idx="2396">0.09311985969543457</cx:pt>
          <cx:pt idx="2397">0.097339868545532227</cx:pt>
          <cx:pt idx="2398">0.078140020370483398</cx:pt>
          <cx:pt idx="2399">0.093739986419677734</cx:pt>
          <cx:pt idx="2400">0.10433006286621094</cx:pt>
          <cx:pt idx="2401">0.078750133514404297</cx:pt>
          <cx:pt idx="2402">0.10084009170532227</cx:pt>
          <cx:pt idx="2403">0.062610149383544922</cx:pt>
          <cx:pt idx="2404">0.093480110168457031</cx:pt>
          <cx:pt idx="2405">0.069530010223388672</cx:pt>
          <cx:pt idx="2406">0.078119993209838867</cx:pt>
          <cx:pt idx="2407">0.0625</cx:pt>
          <cx:pt idx="2408">0.07873988151550293</cx:pt>
          <cx:pt idx="2409">0.09375</cx:pt>
          <cx:pt idx="2410">0.0625</cx:pt>
          <cx:pt idx="2411">0.078119993209838867</cx:pt>
          <cx:pt idx="2412">0.099539995193481445</cx:pt>
          <cx:pt idx="2413">0.066879987716674805</cx:pt>
          <cx:pt idx="2414">0.078130006790161133</cx:pt>
          <cx:pt idx="2415">0.09375</cx:pt>
          <cx:pt idx="2416">0.068979978561401367</cx:pt>
          <cx:pt idx="2417">0.09375</cx:pt>
          <cx:pt idx="2418">0.0625</cx:pt>
          <cx:pt idx="2419">0.078139781951904297</cx:pt>
          <cx:pt idx="2420">0.057739973068237305</cx:pt>
          <cx:pt idx="2421">0.062790155410766602</cx:pt>
          <cx:pt idx="2422">0.078119993209838867</cx:pt>
          <cx:pt idx="2423">0.062280178070068359</cx:pt>
          <cx:pt idx="2424">0.062439918518066406</cx:pt>
          <cx:pt idx="2425">0.093739986419677734</cx:pt>
          <cx:pt idx="2426">0.078349828720092773</cx:pt>
          <cx:pt idx="2427">0.093559980392456055</cx:pt>
          <cx:pt idx="2428">0.062710046768188477</cx:pt>
          <cx:pt idx="2429">0.078289985656738281</cx:pt>
          <cx:pt idx="2430">0.057699918746948242</cx:pt>
          <cx:pt idx="2431">0.073009967803955078</cx:pt>
          <cx:pt idx="2432">0.057529926300048828</cx:pt>
          <cx:pt idx="2433">0.078130006790161133</cx:pt>
          <cx:pt idx="2434">0.093739986419677734</cx:pt>
          <cx:pt idx="2435">0.0625</cx:pt>
          <cx:pt idx="2436">0.078130006790161133</cx:pt>
          <cx:pt idx="2437">0.0680999755859375</cx:pt>
          <cx:pt idx="2438">0.078130006790161133</cx:pt>
          <cx:pt idx="2439">0.097360134124755859</cx:pt>
          <cx:pt idx="2440">0.078359842300415039</cx:pt>
          <cx:pt idx="2441">0.093760013580322266</cx:pt>
          <cx:pt idx="2442">0.073159933090209961</cx:pt>
          <cx:pt idx="2443">0.09375</cx:pt>
          <cx:pt idx="2444">0.062489986419677734</cx:pt>
          <cx:pt idx="2445">0.078130006790161133</cx:pt>
          <cx:pt idx="2446">0.10332012176513672</cx:pt>
          <cx:pt idx="2447">0.068380117416381836</cx:pt>
          <cx:pt idx="2448">0.097629785537719727</cx:pt>
          <cx:pt idx="2449">0.0625</cx:pt>
          <cx:pt idx="2450">0.078119993209838867</cx:pt>
          <cx:pt idx="2451">0.057729959487915039</cx:pt>
          <cx:pt idx="2452">0.0625</cx:pt>
          <cx:pt idx="2453">0.078130006790161133</cx:pt>
          <cx:pt idx="2454">0.046880006790161133</cx:pt>
          <cx:pt idx="2455">0.062489986419677734</cx:pt>
          <cx:pt idx="2456">0.078130006790161133</cx:pt>
          <cx:pt idx="2457">0.062489986419677734</cx:pt>
          <cx:pt idx="2458">0.078119993209838867</cx:pt>
          <cx:pt idx="2459">0.0625</cx:pt>
          <cx:pt idx="2460">0.057190179824829102</cx:pt>
          <cx:pt idx="2461">0.093349933624267578</cx:pt>
          <cx:pt idx="2462">0.063859939575195313</cx:pt>
          <cx:pt idx="2463">0.078130006790161133</cx:pt>
          <cx:pt idx="2464">0.097389936447143555</cx:pt>
          <cx:pt idx="2465">0.06593012809753418</cx:pt>
          <cx:pt idx="2466">0.078130006790161133</cx:pt>
          <cx:pt idx="2467">0.093719959259033203</cx:pt>
          <cx:pt idx="2468">0.062489986419677734</cx:pt>
          <cx:pt idx="2469">0.078130006790161133</cx:pt>
          <cx:pt idx="2470">0.057710170745849609</cx:pt>
          <cx:pt idx="2471">0.073199987411499023</cx:pt>
          <cx:pt idx="2472">0.055800199508666992</cx:pt>
          <cx:pt idx="2473">0.066699981689453125</cx:pt>
          <cx:pt idx="2474">0.095779895782470703</cx:pt>
          <cx:pt idx="2475">0.079049825668334961</cx:pt>
          <cx:pt idx="2476">0.097429990768432617</cx:pt>
          <cx:pt idx="2477">0.046859979629516602</cx:pt>
          <cx:pt idx="2478">0.062489986419677734</cx:pt>
          <cx:pt idx="2479">0.093860149383544922</cx:pt>
          <cx:pt idx="2480">0.062510013580322266</cx:pt>
          <cx:pt idx="2481">0.078119993209838867</cx:pt>
          <cx:pt idx="2482">0.09375</cx:pt>
          <cx:pt idx="2483">0.046880006790161133</cx:pt>
          <cx:pt idx="2484">0.077930212020874023</cx:pt>
          <cx:pt idx="2485">0.09375</cx:pt>
          <cx:pt idx="2486">0.062510013580322266</cx:pt>
          <cx:pt idx="2487">0.079450130462646484</cx:pt>
          <cx:pt idx="2488">0.1041100025177002</cx:pt>
          <cx:pt idx="2489">0.068650007247924805</cx:pt>
          <cx:pt idx="2490">0.078119993209838867</cx:pt>
          <cx:pt idx="2491">0.058020114898681641</cx:pt>
          <cx:pt idx="2492">0.078410148620605469</cx:pt>
          <cx:pt idx="2493">0.093760013580322266</cx:pt>
          <cx:pt idx="2494">0.062489986419677734</cx:pt>
          <cx:pt idx="2495">0.078119993209838867</cx:pt>
          <cx:pt idx="2496">0.046880006790161133</cx:pt>
          <cx:pt idx="2497">0.094170093536376953</cx:pt>
          <cx:pt idx="2498">0.0625</cx:pt>
          <cx:pt idx="2499">0.062489986419677734</cx:pt>
          <cx:pt idx="2500">0.09375</cx:pt>
          <cx:pt idx="2501">0.062510013580322266</cx:pt>
          <cx:pt idx="2502">0.078130006790161133</cx:pt>
          <cx:pt idx="2503">0.046859979629516602</cx:pt>
          <cx:pt idx="2504">0.062469959259033203</cx:pt>
          <cx:pt idx="2505">0.09375</cx:pt>
          <cx:pt idx="2506">0.062510013580322266</cx:pt>
          <cx:pt idx="2507">0.078130006790161133</cx:pt>
          <cx:pt idx="2508">0.093739986419677734</cx:pt>
          <cx:pt idx="2509">0.0625</cx:pt>
          <cx:pt idx="2510">0.09375</cx:pt>
          <cx:pt idx="2511">0.057729959487915039</cx:pt>
          <cx:pt idx="2512">0.078220129013061523</cx:pt>
          <cx:pt idx="2513">0.09375</cx:pt>
          <cx:pt idx="2514">0.078360080718994141</cx:pt>
          <cx:pt idx="2515">0.099009990692138672</cx:pt>
          <cx:pt idx="2516">0.075860023498535156</cx:pt>
          <cx:pt idx="2517">0.093760013580322266</cx:pt>
          <cx:pt idx="2518">0.046880006790161133</cx:pt>
          <cx:pt idx="2519">0.079429864883422852</cx:pt>
          <cx:pt idx="2520">0.09375</cx:pt>
          <cx:pt idx="2521">0.057990074157714844</cx:pt>
          <cx:pt idx="2522">0.078690052032470703</cx:pt>
          <cx:pt idx="2523">0.10260987281799316</cx:pt>
          <cx:pt idx="2524">0.062769889831542969</cx:pt>
          <cx:pt idx="2525">0.078119993209838867</cx:pt>
          <cx:pt idx="2526">0.15635991096496582</cx:pt>
          <cx:pt idx="2527">0.0625</cx:pt>
          <cx:pt idx="2528">0.0787200927734375</cx:pt>
          <cx:pt idx="2529">0.046880006790161133</cx:pt>
          <cx:pt idx="2530">0.062489986419677734</cx:pt>
          <cx:pt idx="2531">0.078850030899047852</cx:pt>
          <cx:pt idx="2532">0.046869993209838867</cx:pt>
          <cx:pt idx="2533">0.07313990592956543</cx:pt>
          <cx:pt idx="2534">0.087800025939941406</cx:pt>
          <cx:pt idx="2535">0.046869993209838867</cx:pt>
          <cx:pt idx="2536">0.078130006790161133</cx:pt>
          <cx:pt idx="2537">0.077630043029785156</cx:pt>
          <cx:pt idx="2538">0.063319921493530273</cx:pt>
          <cx:pt idx="2539">0.078119993209838867</cx:pt>
          <cx:pt idx="2540">0.099209785461425781</cx:pt>
          <cx:pt idx="2541">0.0625</cx:pt>
          <cx:pt idx="2542">0.093739986419677734</cx:pt>
          <cx:pt idx="2543">0.062510013580322266</cx:pt>
          <cx:pt idx="2544">0.078119993209838867</cx:pt>
          <cx:pt idx="2545">0.046869993209838867</cx:pt>
          <cx:pt idx="2546">0.0625</cx:pt>
          <cx:pt idx="2547">0.093969821929931641</cx:pt>
          <cx:pt idx="2548">0.050729990005493164</cx:pt>
          <cx:pt idx="2549">0.078130006790161133</cx:pt>
          <cx:pt idx="2550">0.046870231628417969</cx:pt>
          <cx:pt idx="2551">0.084739923477172852</cx:pt>
          <cx:pt idx="2552">0.057430028915405273</cx:pt>
          <cx:pt idx="2553">0.062510013580322266</cx:pt>
          <cx:pt idx="2554">0.10271978378295898</cx:pt>
          <cx:pt idx="2555">0.062479972839355469</cx:pt>
          <cx:pt idx="2556">0.078130006790161133</cx:pt>
          <cx:pt idx="2557">0.046869993209838867</cx:pt>
          <cx:pt idx="2558">0.084860086441040039</cx:pt>
          <cx:pt idx="2559">0.0625</cx:pt>
          <cx:pt idx="2560">0.08450007438659668</cx:pt>
          <cx:pt idx="2561">0.046880006790161133</cx:pt>
          <cx:pt idx="2562">0.078119993209838867</cx:pt>
          <cx:pt idx="2563">0.046880006790161133</cx:pt>
          <cx:pt idx="2564">0.0625</cx:pt>
          <cx:pt idx="2565">0.092750072479248047</cx:pt>
          <cx:pt idx="2566">0.070300102233886719</cx:pt>
          <cx:pt idx="2567">0.065899848937988281</cx:pt>
          <cx:pt idx="2568">0.046880006790161133</cx:pt>
          <cx:pt idx="2569">0.06399989128112793</cx:pt>
          <cx:pt idx="2570">0.078119993209838867</cx:pt>
          <cx:pt idx="2571">0.0625</cx:pt>
          <cx:pt idx="2572">0.073279857635498047</cx:pt>
          <cx:pt idx="2573">0.046890020370483398</cx:pt>
          <cx:pt idx="2574">0.062730073928833008</cx:pt>
          <cx:pt idx="2575">0.078649997711181641</cx:pt>
          <cx:pt idx="2576">0.062530040740966797</cx:pt>
          <cx:pt idx="2577">0.078130006790161133</cx:pt>
          <cx:pt idx="2578">0.065859794616699219</cx:pt>
          <cx:pt idx="2579">0.084829807281494141</cx:pt>
          <cx:pt idx="2580">0.070460081100463867</cx:pt>
          <cx:pt idx="2581">0.078119993209838867</cx:pt>
          <cx:pt idx="2582">0.046869993209838867</cx:pt>
          <cx:pt idx="2583">0.076089859008789063</cx:pt>
          <cx:pt idx="2584">0.09375</cx:pt>
          <cx:pt idx="2585">0.062269926071166992</cx:pt>
          <cx:pt idx="2586">0.078109979629516602</cx:pt>
          <cx:pt idx="2587">0.046869993209838867</cx:pt>
          <cx:pt idx="2588">0.0625</cx:pt>
          <cx:pt idx="2589">0.087100028991699219</cx:pt>
          <cx:pt idx="2590">0.093760013580322266</cx:pt>
          <cx:pt idx="2591">0.0625</cx:pt>
          <cx:pt idx="2592">0.078130006790161133</cx:pt>
          <cx:pt idx="2593">0.0625</cx:pt>
          <cx:pt idx="2594">0.09375</cx:pt>
          <cx:pt idx="2595">0.062510013580322266</cx:pt>
          <cx:pt idx="2596">0.078459978103637695</cx:pt>
          <cx:pt idx="2597">0.062510013580322266</cx:pt>
          <cx:pt idx="2598">0.077330112457275391</cx:pt>
          <cx:pt idx="2599">0.091729879379272461</cx:pt>
          <cx:pt idx="2600">0.046869993209838867</cx:pt>
          <cx:pt idx="2601">0.072910070419311523</cx:pt>
          <cx:pt idx="2602">0.073369979858398438</cx:pt>
          <cx:pt idx="2603">0.062769889831542969</cx:pt>
          <cx:pt idx="2604">0.082579851150512695</cx:pt>
          <cx:pt idx="2605">0.046880006790161133</cx:pt>
          <cx:pt idx="2606">0.07780003547668457</cx:pt>
          <cx:pt idx="2607">0.10704994201660156</cx:pt>
          <cx:pt idx="2608">0.078619956970214844</cx:pt>
          <cx:pt idx="2609">0.09683990478515625</cx:pt>
          <cx:pt idx="2610">0.0625</cx:pt>
          <cx:pt idx="2611">0.083909988403320313</cx:pt>
          <cx:pt idx="2612">0.0625</cx:pt>
          <cx:pt idx="2613">0.078119993209838867</cx:pt>
          <cx:pt idx="2614">0.09375</cx:pt>
          <cx:pt idx="2615">0.0625</cx:pt>
          <cx:pt idx="2616">0.078119993209838867</cx:pt>
          <cx:pt idx="2617">0.093780040740966797</cx:pt>
          <cx:pt idx="2618">0.0625</cx:pt>
          <cx:pt idx="2619">0.078130006790161133</cx:pt>
          <cx:pt idx="2620">0.062510013580322266</cx:pt>
          <cx:pt idx="2621">0.072799921035766602</cx:pt>
          <cx:pt idx="2622">0.062389850616455078</cx:pt>
          <cx:pt idx="2623">0.078119993209838867</cx:pt>
          <cx:pt idx="2624">0.095860004425048828</cx:pt>
          <cx:pt idx="2625">0.062610149383544922</cx:pt>
          <cx:pt idx="2626">0.078090190887451172</cx:pt>
          <cx:pt idx="2627">0.064029932022094727</cx:pt>
          <cx:pt idx="2628">0.0625</cx:pt>
          <cx:pt idx="2629">0.09375</cx:pt>
          <cx:pt idx="2630">0.068390130996704102</cx:pt>
          <cx:pt idx="2631">0.078130006790161133</cx:pt>
          <cx:pt idx="2632">0.0625</cx:pt>
          <cx:pt idx="2633">0.077950000762939453</cx:pt>
          <cx:pt idx="2634">0.078130006790161133</cx:pt>
          <cx:pt idx="2635">0.0625</cx:pt>
          <cx:pt idx="2636">0.0625</cx:pt>
          <cx:pt idx="2637">0.08843994140625</cx:pt>
          <cx:pt idx="2638">0.0592498779296875</cx:pt>
          <cx:pt idx="2639">0.0625</cx:pt>
          <cx:pt idx="2640">0.09375</cx:pt>
          <cx:pt idx="2641">0.057720184326171875</cx:pt>
          <cx:pt idx="2642">0.073119878768920898</cx:pt>
          <cx:pt idx="2643">0.096849918365478516</cx:pt>
          <cx:pt idx="2644">0.062240123748779297</cx:pt>
          <cx:pt idx="2645">0.093630075454711914</cx:pt>
          <cx:pt idx="2646">0.062330007553100586</cx:pt>
          <cx:pt idx="2647">0.09375</cx:pt>
          <cx:pt idx="2648">0.046829938888549805</cx:pt>
          <cx:pt idx="2649">0.068720102310180664</cx:pt>
          <cx:pt idx="2650">0.093739986419677734</cx:pt>
          <cx:pt idx="2651">0.046869993209838867</cx:pt>
          <cx:pt idx="2652">0.078130006790161133</cx:pt>
          <cx:pt idx="2653">0.047379970550537109</cx:pt>
          <cx:pt idx="2654">0.078119993209838867</cx:pt>
          <cx:pt idx="2655">0.093739986419677734</cx:pt>
          <cx:pt idx="2656">0.0625</cx:pt>
          <cx:pt idx="2657">0.078130006790161133</cx:pt>
          <cx:pt idx="2658">0.0625</cx:pt>
          <cx:pt idx="2659">0.078130006790161133</cx:pt>
          <cx:pt idx="2660">0.062489986419677734</cx:pt>
          <cx:pt idx="2661">0.073939800262451172</cx:pt>
          <cx:pt idx="2662">0.088979959487915039</cx:pt>
          <cx:pt idx="2663">0.065870046615600586</cx:pt>
          <cx:pt idx="2664">0.093849897384643555</cx:pt>
          <cx:pt idx="2665">0.063110113143920898</cx:pt>
          <cx:pt idx="2666">0.062510013580322266</cx:pt>
          <cx:pt idx="2667">0.094550132751464844</cx:pt>
          <cx:pt idx="2668">0.062520027160644531</cx:pt>
          <cx:pt idx="2669">0.09375</cx:pt>
          <cx:pt idx="2670">0.062489986419677734</cx:pt>
          <cx:pt idx="2671">0.077929973602294922</cx:pt>
          <cx:pt idx="2672">0.049249887466430664</cx:pt>
          <cx:pt idx="2673">0.0625</cx:pt>
          <cx:pt idx="2674">0.093250036239624023</cx:pt>
          <cx:pt idx="2675">0.0625</cx:pt>
          <cx:pt idx="2676">0.078149795532226563</cx:pt>
          <cx:pt idx="2677">0.046880006790161133</cx:pt>
          <cx:pt idx="2678">0.07816004753112793</cx:pt>
          <cx:pt idx="2679">0.10016989707946777</cx:pt>
          <cx:pt idx="2680">0.062489986419677734</cx:pt>
          <cx:pt idx="2681">0.088929891586303711</cx:pt>
          <cx:pt idx="2682">0.0625</cx:pt>
          <cx:pt idx="2683">0.081750154495239258</cx:pt>
          <cx:pt idx="2684">0.046880006790161133</cx:pt>
          <cx:pt idx="2685">0.062489986419677734</cx:pt>
          <cx:pt idx="2686">0.093760013580322266</cx:pt>
          <cx:pt idx="2687">0.062489986419677734</cx:pt>
          <cx:pt idx="2688">0.078119993209838867</cx:pt>
          <cx:pt idx="2689">0.093739986419677734</cx:pt>
          <cx:pt idx="2690">0.0625</cx:pt>
          <cx:pt idx="2691">0.093980073928833008</cx:pt>
          <cx:pt idx="2692">0.062729835510253906</cx:pt>
          <cx:pt idx="2693">0.093670129776000977</cx:pt>
          <cx:pt idx="2694">0.047289848327636719</cx:pt>
          <cx:pt idx="2695">0.088129997253417969</cx:pt>
          <cx:pt idx="2696">0.052229881286621094</cx:pt>
          <cx:pt idx="2697">0.0625</cx:pt>
          <cx:pt idx="2698">0.078119993209838867</cx:pt>
          <cx:pt idx="2699">0.09375</cx:pt>
          <cx:pt idx="2700">0.058889865875244141</cx:pt>
          <cx:pt idx="2701">0.073119878768920898</cx:pt>
          <cx:pt idx="2702">0.062740087509155273</cx:pt>
          <cx:pt idx="2703">0.078130006790161133</cx:pt>
          <cx:pt idx="2704">0.085000038146972656</cx:pt>
          <cx:pt idx="2705">0.0625</cx:pt>
          <cx:pt idx="2706">0.093719959259033203</cx:pt>
          <cx:pt idx="2707">0.062489986419677734</cx:pt>
          <cx:pt idx="2708">0.092050075531005859</cx:pt>
          <cx:pt idx="2709">0.067680120468139648</cx:pt>
          <cx:pt idx="2710">0.078130006790161133</cx:pt>
          <cx:pt idx="2711">0.09375</cx:pt>
          <cx:pt idx="2712">0.062510013580322266</cx:pt>
          <cx:pt idx="2713">0.08478999137878418</cx:pt>
          <cx:pt idx="2714">0.062510013580322266</cx:pt>
          <cx:pt idx="2715">0.078119993209838867</cx:pt>
          <cx:pt idx="2716">0.046880006790161133</cx:pt>
          <cx:pt idx="2717">0.062510013580322266</cx:pt>
          <cx:pt idx="2718">0.078119993209838867</cx:pt>
          <cx:pt idx="2719">0.0625</cx:pt>
          <cx:pt idx="2720">0.088910102844238281</cx:pt>
          <cx:pt idx="2721">0.057719945907592773</cx:pt>
          <cx:pt idx="2722">0.078130006790161133</cx:pt>
          <cx:pt idx="2723">0.062769889831542969</cx:pt>
          <cx:pt idx="2724">0.067709922790527344</cx:pt>
          <cx:pt idx="2725">0.093839883804321289</cx:pt>
          <cx:pt idx="2726">0.073789834976196289</cx:pt>
          <cx:pt idx="2727">0.097340106964111328</cx:pt>
          <cx:pt idx="2728">0.062479972839355469</cx:pt>
          <cx:pt idx="2729">0.093760013580322266</cx:pt>
          <cx:pt idx="2730">0.072030067443847656</cx:pt>
          <cx:pt idx="2731">0.092200040817260742</cx:pt>
          <cx:pt idx="2732">0.064939975738525391</cx:pt>
          <cx:pt idx="2733">0.069219827651977539</cx:pt>
          <cx:pt idx="2734">0.093760013580322266</cx:pt>
          <cx:pt idx="2735">0.0625</cx:pt>
          <cx:pt idx="2736">0.078429937362670898</cx:pt>
          <cx:pt idx="2737">0.059550046920776367</cx:pt>
          <cx:pt idx="2738">0.072529792785644531</cx:pt>
          <cx:pt idx="2739">0.093739986419677734</cx:pt>
          <cx:pt idx="2740">0.062479972839355469</cx:pt>
          <cx:pt idx="2741">0.078130006790161133</cx:pt>
          <cx:pt idx="2742">0.097420215606689453</cx:pt>
          <cx:pt idx="2743">0.079609870910644531</cx:pt>
          <cx:pt idx="2744">0.09375</cx:pt>
          <cx:pt idx="2745">0.061609983444213867</cx:pt>
          <cx:pt idx="2746">0.093739986419677734</cx:pt>
          <cx:pt idx="2747">0.057680130004882813</cx:pt>
          <cx:pt idx="2748">0.078069925308227539</cx:pt>
          <cx:pt idx="2749">0.078119993209838867</cx:pt>
          <cx:pt idx="2750">0.057729959487915039</cx:pt>
          <cx:pt idx="2751">0.07359004020690918</cx:pt>
          <cx:pt idx="2752">0.08739018440246582</cx:pt>
          <cx:pt idx="2753">0.062489986419677734</cx:pt>
          <cx:pt idx="2754">0.078119993209838867</cx:pt>
          <cx:pt idx="2755">0.062489986419677734</cx:pt>
          <cx:pt idx="2756">0.078119993209838867</cx:pt>
          <cx:pt idx="2757">0.09375</cx:pt>
          <cx:pt idx="2758">0.063950061798095703</cx:pt>
          <cx:pt idx="2759">0.078109979629516602</cx:pt>
          <cx:pt idx="2760">0.057660102844238281</cx:pt>
          <cx:pt idx="2761">0.072700023651123047</cx:pt>
          <cx:pt idx="2762">0.093739986419677734</cx:pt>
          <cx:pt idx="2763">0.075950145721435547</cx:pt>
          <cx:pt idx="2764">0.084619998931884766</cx:pt>
          <cx:pt idx="2765">0.062489986419677734</cx:pt>
          <cx:pt idx="2766">0.077860116958618164</cx:pt>
          <cx:pt idx="2767">0.046859979629516602</cx:pt>
          <cx:pt idx="2768">0.062540054321289063</cx:pt>
          <cx:pt idx="2769">0.093530178070068359</cx:pt>
          <cx:pt idx="2770">0.046869993209838867</cx:pt>
          <cx:pt idx="2771">0.065939903259277344</cx:pt>
          <cx:pt idx="2772">0.093760013580322266</cx:pt>
          <cx:pt idx="2773">0.066089868545532227</cx:pt>
          <cx:pt idx="2774">0.078119993209838867</cx:pt>
          <cx:pt idx="2775">0.0625</cx:pt>
          <cx:pt idx="2776">0.0625</cx:pt>
          <cx:pt idx="2777">0.081490039825439453</cx:pt>
          <cx:pt idx="2778">0.046859979629516602</cx:pt>
          <cx:pt idx="2779">0.0625</cx:pt>
          <cx:pt idx="2780">0.089060068130493164</cx:pt>
          <cx:pt idx="2781">0.073060035705566406</cx:pt>
          <cx:pt idx="2782">0.085599899291992188</cx:pt>
          <cx:pt idx="2783">0.046880006790161133</cx:pt>
          <cx:pt idx="2784">0.07837986946105957</cx:pt>
          <cx:pt idx="2785">0.045910120010375977</cx:pt>
          <cx:pt idx="2786">0.062769889831542969</cx:pt>
          <cx:pt idx="2787">0.094120025634765625</cx:pt>
          <cx:pt idx="2788">0.062629938125610352</cx:pt>
          <cx:pt idx="2789">0.094299793243408203</cx:pt>
          <cx:pt idx="2790">0.062510013580322266</cx:pt>
          <cx:pt idx="2791">0.093760013580322266</cx:pt>
          <cx:pt idx="2792">0.0625</cx:pt>
          <cx:pt idx="2793">0.078119993209838867</cx:pt>
          <cx:pt idx="2794">0.064189910888671875</cx:pt>
          <cx:pt idx="2795">0.078130006790161133</cx:pt>
          <cx:pt idx="2796">0.0625</cx:pt>
          <cx:pt idx="2797">0.078130006790161133</cx:pt>
          <cx:pt idx="2798">0.046880006790161133</cx:pt>
          <cx:pt idx="2799">0.073189973831176758</cx:pt>
          <cx:pt idx="2800">0.089020013809204102</cx:pt>
          <cx:pt idx="2801">0.0625</cx:pt>
          <cx:pt idx="2802">0.096529960632324219</cx:pt>
          <cx:pt idx="2803">0.071979999542236328</cx:pt>
          <cx:pt idx="2804">0.078140020370483398</cx:pt>
          <cx:pt idx="2805">0.062739849090576172</cx:pt>
          <cx:pt idx="2806">0.078130006790161133</cx:pt>
          <cx:pt idx="2807">0.09739995002746582</cx:pt>
          <cx:pt idx="2808">0.062510013580322266</cx:pt>
          <cx:pt idx="2809">0.089250087738037109</cx:pt>
          <cx:pt idx="2810">0.062929868698120117</cx:pt>
          <cx:pt idx="2811">0.084450006484985352</cx:pt>
          <cx:pt idx="2812">0.04794001579284668</cx:pt>
          <cx:pt idx="2813">0.090269804000854492</cx:pt>
          <cx:pt idx="2814">0.05289006233215332</cx:pt>
          <cx:pt idx="2815">0.080090045928955078</cx:pt>
          <cx:pt idx="2816">0.093739986419677734</cx:pt>
          <cx:pt idx="2817">0.062490224838256836</cx:pt>
          <cx:pt idx="2818">0.078130006790161133</cx:pt>
          <cx:pt idx="2819">0.0625</cx:pt>
          <cx:pt idx="2820">0.069960117340087891</cx:pt>
          <cx:pt idx="2821">0.09375</cx:pt>
          <cx:pt idx="2822">0.062740087509155273</cx:pt>
          <cx:pt idx="2823">0.078469991683959961</cx:pt>
          <cx:pt idx="2824">0.097030162811279297</cx:pt>
          <cx:pt idx="2825">0.064719915390014648</cx:pt>
          <cx:pt idx="2826">0.088449954986572266</cx:pt>
          <cx:pt idx="2827">0.065049886703491211</cx:pt>
          <cx:pt idx="2828">0.078119993209838867</cx:pt>
          <cx:pt idx="2829">0.093739986419677734</cx:pt>
          <cx:pt idx="2830">0.062489986419677734</cx:pt>
          <cx:pt idx="2831">0.079109907150268555</cx:pt>
          <cx:pt idx="2832">0.093760013580322266</cx:pt>
          <cx:pt idx="2833">0.0625</cx:pt>
          <cx:pt idx="2834">0.09842991828918457</cx:pt>
          <cx:pt idx="2835">0.046880006790161133</cx:pt>
          <cx:pt idx="2836">0.078130006790161133</cx:pt>
          <cx:pt idx="2837">0.093760013580322266</cx:pt>
          <cx:pt idx="2838">0.062510013580322266</cx:pt>
          <cx:pt idx="2839">0.073170185089111328</cx:pt>
          <cx:pt idx="2840">0.087759971618652344</cx:pt>
          <cx:pt idx="2841">0.066069841384887695</cx:pt>
          <cx:pt idx="2842">0.09385991096496582</cx:pt>
          <cx:pt idx="2843">0.06466984748840332</cx:pt>
          <cx:pt idx="2844">0.078340053558349609</cx:pt>
          <cx:pt idx="2845">0.047010183334350586</cx:pt>
          <cx:pt idx="2846">0.078130006790161133</cx:pt>
          <cx:pt idx="2847">0.09375</cx:pt>
          <cx:pt idx="2848">0.078130006790161133</cx:pt>
          <cx:pt idx="2849">0.10083985328674316</cx:pt>
          <cx:pt idx="2850">0.0625</cx:pt>
          <cx:pt idx="2851">0.078130006790161133</cx:pt>
          <cx:pt idx="2852">0.093720197677612305</cx:pt>
          <cx:pt idx="2853">0.0625</cx:pt>
          <cx:pt idx="2854">0.077899932861328125</cx:pt>
          <cx:pt idx="2855">0.093959808349609375</cx:pt>
          <cx:pt idx="2856">0.06679987907409668</cx:pt>
          <cx:pt idx="2857">0.077910184860229492</cx:pt>
          <cx:pt idx="2858">0.093739986419677734</cx:pt>
          <cx:pt idx="2859">0.0625</cx:pt>
          <cx:pt idx="2860">0.090299844741821289</cx:pt>
          <cx:pt idx="2861">0.046580076217651367</cx:pt>
          <cx:pt idx="2862">0.065909862518310547</cx:pt>
          <cx:pt idx="2863">0.078119993209838867</cx:pt>
          <cx:pt idx="2864">0.046880006790161133</cx:pt>
          <cx:pt idx="2865">0.078000068664550781</cx:pt>
          <cx:pt idx="2866">0.093739986419677734</cx:pt>
          <cx:pt idx="2867">0.062510013580322266</cx:pt>
          <cx:pt idx="2868">0.093530178070068359</cx:pt>
          <cx:pt idx="2869">0.062510013580322266</cx:pt>
          <cx:pt idx="2870">0.078280210494995117</cx:pt>
          <cx:pt idx="2871">0.046869993209838867</cx:pt>
          <cx:pt idx="2872">0.062530040740966797</cx:pt>
          <cx:pt idx="2873">0.09375</cx:pt>
          <cx:pt idx="2874">0.0625</cx:pt>
          <cx:pt idx="2875">0.093739986419677734</cx:pt>
          <cx:pt idx="2876">0.093760013580322266</cx:pt>
          <cx:pt idx="2877">0.0625</cx:pt>
          <cx:pt idx="2878">0.078130006790161133</cx:pt>
          <cx:pt idx="2879">0.042459964752197266</cx:pt>
          <cx:pt idx="2880">0.056730031967163086</cx:pt>
          <cx:pt idx="2881">0.078130006790161133</cx:pt>
          <cx:pt idx="2882">0.093760013580322266</cx:pt>
          <cx:pt idx="2883">0.062510013580322266</cx:pt>
          <cx:pt idx="2884">0.094630002975463867</cx:pt>
          <cx:pt idx="2885">0.063380002975463867</cx:pt>
          <cx:pt idx="2886">0.056519985198974609</cx:pt>
          <cx:pt idx="2887">0.0625</cx:pt>
          <cx:pt idx="2888">0.09375</cx:pt>
          <cx:pt idx="2889">0.062510013580322266</cx:pt>
          <cx:pt idx="2890">0.078130006790161133</cx:pt>
          <cx:pt idx="2891">0.050499916076660156</cx:pt>
          <cx:pt idx="2892">0.0625</cx:pt>
          <cx:pt idx="2893">0.083519935607910156</cx:pt>
          <cx:pt idx="2894">0.065880060195922852</cx:pt>
          <cx:pt idx="2895">0.078130006790161133</cx:pt>
          <cx:pt idx="2896">0.062489986419677734</cx:pt>
          <cx:pt idx="2897">0.078130006790161133</cx:pt>
          <cx:pt idx="2898">0.078130006790161133</cx:pt>
          <cx:pt idx="2899">0.058230161666870117</cx:pt>
          <cx:pt idx="2900">0.084939956665039063</cx:pt>
          <cx:pt idx="2901">0.047139883041381836</cx:pt>
          <cx:pt idx="2902">0.083679914474487305</cx:pt>
          <cx:pt idx="2903">0.094209909439086914</cx:pt>
          <cx:pt idx="2904">0.061490058898925781</cx:pt>
          <cx:pt idx="2905">0.0627899169921875</cx:pt>
          <cx:pt idx="2906">0.097630023956298828</cx:pt>
          <cx:pt idx="2907">0.062510013580322266</cx:pt>
          <cx:pt idx="2908">0.078130006790161133</cx:pt>
          <cx:pt idx="2909">0.055770158767700195</cx:pt>
          <cx:pt idx="2910">0.062510013580322266</cx:pt>
          <cx:pt idx="2911">0.09375</cx:pt>
          <cx:pt idx="2912">0.062510013580322266</cx:pt>
          <cx:pt idx="2913">0.10045003890991211</cx:pt>
          <cx:pt idx="2914">0.066159963607788086</cx:pt>
          <cx:pt idx="2915">0.078109979629516602</cx:pt>
          <cx:pt idx="2916">0.062990188598632813</cx:pt>
          <cx:pt idx="2917">0.078119993209838867</cx:pt>
          <cx:pt idx="2918">0.077969789505004883</cx:pt>
          <cx:pt idx="2919">0.04758000373840332</cx:pt>
          <cx:pt idx="2920">0.0675201416015625</cx:pt>
          <cx:pt idx="2921">0.090039968490600586</cx:pt>
          <cx:pt idx="2922">0.059379816055297852</cx:pt>
          <cx:pt idx="2923">0.078119993209838867</cx:pt>
          <cx:pt idx="2924">0.047110080718994141</cx:pt>
          <cx:pt idx="2925">0.075739860534667969</cx:pt>
          <cx:pt idx="2926">0.081549882888793945</cx:pt>
          <cx:pt idx="2927">0.046880006790161133</cx:pt>
          <cx:pt idx="2928">0.078130006790161133</cx:pt>
          <cx:pt idx="2929">0.078130006790161133</cx:pt>
          <cx:pt idx="2930">0.046869993209838867</cx:pt>
          <cx:pt idx="2931">0.072190046310424805</cx:pt>
          <cx:pt idx="2932">0.078119993209838867</cx:pt>
          <cx:pt idx="2933">0.09375</cx:pt>
          <cx:pt idx="2934">0.062489986419677734</cx:pt>
          <cx:pt idx="2935">0.09375</cx:pt>
          <cx:pt idx="2936">0.0625</cx:pt>
          <cx:pt idx="2937">0.09375</cx:pt>
          <cx:pt idx="2938">0.09375</cx:pt>
          <cx:pt idx="2939">0.073350191116333008</cx:pt>
          <cx:pt idx="2940">0.046939849853515625</cx:pt>
          <cx:pt idx="2941">0.062249898910522461</cx:pt>
          <cx:pt idx="2942">0.090620040893554688</cx:pt>
          <cx:pt idx="2943">0.067989826202392578</cx:pt>
          <cx:pt idx="2944">0.093790054321289063</cx:pt>
          <cx:pt idx="2945">0.098270177841186523</cx:pt>
          <cx:pt idx="2946">0.059779882431030273</cx:pt>
          <cx:pt idx="2947">0.092099905014038086</cx:pt>
          <cx:pt idx="2948">0.062510013580322266</cx:pt>
          <cx:pt idx="2949">0.078130006790161133</cx:pt>
          <cx:pt idx="2950">0.046880006790161133</cx:pt>
          <cx:pt idx="2951">0.062510013580322266</cx:pt>
          <cx:pt idx="2952">0.078119993209838867</cx:pt>
          <cx:pt idx="2953">0.093739986419677734</cx:pt>
          <cx:pt idx="2954">0.0625</cx:pt>
          <cx:pt idx="2955">0.081720113754272461</cx:pt>
          <cx:pt idx="2956">0.096760034561157227</cx:pt>
          <cx:pt idx="2957">0.0625</cx:pt>
          <cx:pt idx="2958">0.078119993209838867</cx:pt>
          <cx:pt idx="2959">0.058470010757446289</cx:pt>
          <cx:pt idx="2960">0.078459978103637695</cx:pt>
          <cx:pt idx="2961">0.10374999046325684</cx:pt>
          <cx:pt idx="2962">0.062249898910522461</cx:pt>
          <cx:pt idx="2963">0.077990055084228516</cx:pt>
          <cx:pt idx="2964">0.04662013053894043</cx:pt>
          <cx:pt idx="2965">0.078310012817382813</cx:pt>
          <cx:pt idx="2966">0.09318995475769043</cx:pt>
          <cx:pt idx="2967">0.0625</cx:pt>
          <cx:pt idx="2968">0.07808995246887207</cx:pt>
          <cx:pt idx="2969">0.088929891586303711</cx:pt>
          <cx:pt idx="2970">0.062799930572509766</cx:pt>
          <cx:pt idx="2971">0.062330007553100586</cx:pt>
          <cx:pt idx="2972">0.093729972839355469</cx:pt>
          <cx:pt idx="2973">0.062510013580322266</cx:pt>
          <cx:pt idx="2974">0.078150033950805664</cx:pt>
          <cx:pt idx="2975">0.062730073928833008</cx:pt>
          <cx:pt idx="2976">0.081750154495239258</cx:pt>
          <cx:pt idx="2977">0.093519926071166992</cx:pt>
          <cx:pt idx="2978">0.0625</cx:pt>
          <cx:pt idx="2979">0.092809915542602539</cx:pt>
          <cx:pt idx="2980">0.06295013427734375</cx:pt>
          <cx:pt idx="2981">0.086069822311401367</cx:pt>
          <cx:pt idx="2982">0.062730073928833008</cx:pt>
          <cx:pt idx="2983">0.078119993209838867</cx:pt>
          <cx:pt idx="2984">0.098959922790527344</cx:pt>
          <cx:pt idx="2985">0.053369998931884766</cx:pt>
          <cx:pt idx="2986">0.081770181655883789</cx:pt>
          <cx:pt idx="2987">0.060699939727783203</cx:pt>
          <cx:pt idx="2988">0.0625</cx:pt>
          <cx:pt idx="2989">0.088660001754760742</cx:pt>
          <cx:pt idx="2990">0.04700016975402832</cx:pt>
          <cx:pt idx="2991">0.093260049819946289</cx:pt>
          <cx:pt idx="2992">0.046869993209838867</cx:pt>
          <cx:pt idx="2993">0.07146000862121582</cx:pt>
          <cx:pt idx="2994">0.093529939651489258</cx:pt>
          <cx:pt idx="2995">0.071579933166503906</cx:pt>
          <cx:pt idx="2996">0.078130006790161133</cx:pt>
          <cx:pt idx="2997">0.062279939651489258</cx:pt>
          <cx:pt idx="2998">0.0625</cx:pt>
          <cx:pt idx="2999">0.078129768371582031</cx:pt>
          <cx:pt idx="3000">0.050499916076660156</cx:pt>
          <cx:pt idx="3001">0.06026005744934082</cx:pt>
          <cx:pt idx="3002">0.080070018768310547</cx:pt>
          <cx:pt idx="3003">0.046880006790161133</cx:pt>
          <cx:pt idx="3004">0.0625</cx:pt>
          <cx:pt idx="3005">0.088539838790893555</cx:pt>
          <cx:pt idx="3006">0.047670125961303711</cx:pt>
          <cx:pt idx="3007">0.072339773178100586</cx:pt>
          <cx:pt idx="3008">0.093739986419677734</cx:pt>
          <cx:pt idx="3009">0.0625</cx:pt>
          <cx:pt idx="3010">0.078130006790161133</cx:pt>
          <cx:pt idx="3011">0.046880006790161133</cx:pt>
          <cx:pt idx="3012">0.0625</cx:pt>
          <cx:pt idx="3013">0.078130006790161133</cx:pt>
          <cx:pt idx="3014">0.053610086441040039</cx:pt>
          <cx:pt idx="3015">0.0625</cx:pt>
          <cx:pt idx="3016">0.078330039978027344</cx:pt>
          <cx:pt idx="3017">0.062510013580322266</cx:pt>
          <cx:pt idx="3018">0.078119993209838867</cx:pt>
          <cx:pt idx="3019">0.05792999267578125</cx:pt>
          <cx:pt idx="3020">0.07342982292175293</cx:pt>
          <cx:pt idx="3021">0.090990066528320313</cx:pt>
          <cx:pt idx="3022">0.046999931335449219</cx:pt>
          <cx:pt idx="3023">0.079149961471557617</cx:pt>
          <cx:pt idx="3024">0.08179020881652832</cx:pt>
          <cx:pt idx="3025">0.062630176544189453</cx:pt>
          <cx:pt idx="3026">0.07816004753112793</cx:pt>
          <cx:pt idx="3027">0.046869993209838867</cx:pt>
          <cx:pt idx="3028">0.08067011833190918</cx:pt>
          <cx:pt idx="3029">0.097199916839599609</cx:pt>
          <cx:pt idx="3030">0.057480096817016602</cx:pt>
          <cx:pt idx="3031">0.062510013580322266</cx:pt>
          <cx:pt idx="3032">0.093739986419677734</cx:pt>
          <cx:pt idx="3033">0.09375</cx:pt>
          <cx:pt idx="3034">0.062489986419677734</cx:pt>
          <cx:pt idx="3035">0.078130006790161133</cx:pt>
          <cx:pt idx="3036">0.046869993209838867</cx:pt>
          <cx:pt idx="3037">0.078119993209838867</cx:pt>
          <cx:pt idx="3038">0.078130006790161133</cx:pt>
          <cx:pt idx="3039">0.046869993209838867</cx:pt>
          <cx:pt idx="3040">0.0625</cx:pt>
          <cx:pt idx="3041">0.078119993209838867</cx:pt>
          <cx:pt idx="3042">0.094679832458496094</cx:pt>
          <cx:pt idx="3043">0.067489862442016602</cx:pt>
          <cx:pt idx="3044">0.094299793243408203</cx:pt>
          <cx:pt idx="3045">0.046869993209838867</cx:pt>
          <cx:pt idx="3046">0.078140020370483398</cx:pt>
          <cx:pt idx="3047">0.09375</cx:pt>
          <cx:pt idx="3048">0.046869993209838867</cx:pt>
          <cx:pt idx="3049">0.06586003303527832</cx:pt>
          <cx:pt idx="3050">0.078119993209838867</cx:pt>
          <cx:pt idx="3051">0.089109897613525391</cx:pt>
          <cx:pt idx="3052">0.07397007942199707</cx:pt>
          <cx:pt idx="3053">0.077869892120361328</cx:pt>
          <cx:pt idx="3054">0.085269927978515625</cx:pt>
          <cx:pt idx="3055">0.062490224838256836</cx:pt>
          <cx:pt idx="3056">0.08180999755859375</cx:pt>
          <cx:pt idx="3057">0.061150074005126953</cx:pt>
          <cx:pt idx="3058">0.078119993209838867</cx:pt>
          <cx:pt idx="3059">0.055860042572021484</cx:pt>
          <cx:pt idx="3060">0.078119993209838867</cx:pt>
          <cx:pt idx="3061">0.09375</cx:pt>
          <cx:pt idx="3062">0.073740005493164063</cx:pt>
          <cx:pt idx="3063">0.096509933471679688</cx:pt>
          <cx:pt idx="3064">0.062489986419677734</cx:pt>
          <cx:pt idx="3065">0.093739986419677734</cx:pt>
          <cx:pt idx="3066">0.062730073928833008</cx:pt>
          <cx:pt idx="3067">0.099329948425292969</cx:pt>
          <cx:pt idx="3068">0.062459945678710938</cx:pt>
          <cx:pt idx="3069">0.078119993209838867</cx:pt>
          <cx:pt idx="3070">0.058009862899780273</cx:pt>
          <cx:pt idx="3071">0.062759876251220703</cx:pt>
          <cx:pt idx="3072">0.078380107879638672</cx:pt>
          <cx:pt idx="3073">0.099370002746582031</cx:pt>
          <cx:pt idx="3074">0.0625</cx:pt>
          <cx:pt idx="3075">0.078420162200927734</cx:pt>
          <cx:pt idx="3076">0.062730073928833008</cx:pt>
          <cx:pt idx="3077">0.088750123977661133</cx:pt>
          <cx:pt idx="3078">0.050290107727050781</cx:pt>
          <cx:pt idx="3079">0.0625</cx:pt>
          <cx:pt idx="3080">0.095200061798095703</cx:pt>
          <cx:pt idx="3081">0.046880006790161133</cx:pt>
          <cx:pt idx="3082">0.074490070343017578</cx:pt>
          <cx:pt idx="3083">0.10511994361877441</cx:pt>
          <cx:pt idx="3084">0.082930088043212891</cx:pt>
          <cx:pt idx="3085">0.099229812622070313</cx:pt>
          <cx:pt idx="3086">0.068979978561401367</cx:pt>
          <cx:pt idx="3087">0.078119993209838867</cx:pt>
          <cx:pt idx="3088">0.046880006790161133</cx:pt>
          <cx:pt idx="3089">0.078130006790161133</cx:pt>
          <cx:pt idx="3090">0.10438013076782227</cx:pt>
          <cx:pt idx="3091">0.070250034332275391</cx:pt>
          <cx:pt idx="3092">0.078119993209838867</cx:pt>
          <cx:pt idx="3093">0.093709945678710938</cx:pt>
          <cx:pt idx="3094">0.062510013580322266</cx:pt>
          <cx:pt idx="3095">0.078130006790161133</cx:pt>
          <cx:pt idx="3096">0.047340154647827148</cx:pt>
          <cx:pt idx="3097">0.078119993209838867</cx:pt>
          <cx:pt idx="3098">0.09375</cx:pt>
          <cx:pt idx="3099">0.062489986419677734</cx:pt>
          <cx:pt idx="3100">0.089100122451782227</cx:pt>
          <cx:pt idx="3101">0.062580108642578125</cx:pt>
          <cx:pt idx="3102">0.080970048904418945</cx:pt>
          <cx:pt idx="3103">0.085979938507080078</cx:pt>
          <cx:pt idx="3104">0.083480119705200195</cx:pt>
          <cx:pt idx="3105">0.10253000259399414</cx:pt>
          <cx:pt idx="3106">0.062240123748779297</cx:pt>
          <cx:pt idx="3107">0.084820032119750977</cx:pt>
          <cx:pt idx="3108">0.062470197677612305</cx:pt>
          <cx:pt idx="3109">0.0972900390625</cx:pt>
          <cx:pt idx="3110">0.093969821929931641</cx:pt>
          <cx:pt idx="3111">0.0625</cx:pt>
          <cx:pt idx="3112">0.078130006790161133</cx:pt>
          <cx:pt idx="3113">0.062530040740966797</cx:pt>
          <cx:pt idx="3114">0.06622004508972168</cx:pt>
          <cx:pt idx="3115">0.081540107727050781</cx:pt>
          <cx:pt idx="3116">0.046859979629516602</cx:pt>
          <cx:pt idx="3117">0.062510013580322266</cx:pt>
          <cx:pt idx="3118">0.094059944152832031</cx:pt>
          <cx:pt idx="3119">0.064260005950927734</cx:pt>
          <cx:pt idx="3120">0.078130006790161133</cx:pt>
          <cx:pt idx="3121">0.046869993209838867</cx:pt>
          <cx:pt idx="3122">0.062489986419677734</cx:pt>
          <cx:pt idx="3123">0.096519947052001953</cx:pt>
          <cx:pt idx="3124">0.0625</cx:pt>
          <cx:pt idx="3125">0.078119993209838867</cx:pt>
          <cx:pt idx="3126">0.093760013580322266</cx:pt>
          <cx:pt idx="3127">0.0625</cx:pt>
          <cx:pt idx="3128">0.084619998931884766</cx:pt>
          <cx:pt idx="3129">0.062279939651489258</cx:pt>
          <cx:pt idx="3130">0.078130006790161133</cx:pt>
          <cx:pt idx="3131">0.078129768371582031</cx:pt>
          <cx:pt idx="3132">0.046859979629516602</cx:pt>
          <cx:pt idx="3133">0.062510013580322266</cx:pt>
          <cx:pt idx="3134">0.078119993209838867</cx:pt>
          <cx:pt idx="3135">0.062510013580322266</cx:pt>
          <cx:pt idx="3136">0.080019950866699219</cx:pt>
          <cx:pt idx="3137">0.09375</cx:pt>
          <cx:pt idx="3138">0.062919855117797852</cx:pt>
          <cx:pt idx="3139">0.078119993209838867</cx:pt>
          <cx:pt idx="3140">0.046880006790161133</cx:pt>
          <cx:pt idx="3141">0.078119993209838867</cx:pt>
          <cx:pt idx="3142">0.050299882888793945</cx:pt>
          <cx:pt idx="3143">0.062510013580322266</cx:pt>
          <cx:pt idx="3144">0.096339941024780273</cx:pt>
          <cx:pt idx="3145">0.074929952621459961</cx:pt>
          <cx:pt idx="3146">0.081530094146728516</cx:pt>
          <cx:pt idx="3147">0.061860084533691406</cx:pt>
          <cx:pt idx="3148">0.0625</cx:pt>
          <cx:pt idx="3149">0.078130006790161133</cx:pt>
          <cx:pt idx="3150">0.046880006790161133</cx:pt>
          <cx:pt idx="3151">0.078119993209838867</cx:pt>
          <cx:pt idx="3152">0.09375</cx:pt>
          <cx:pt idx="3153">0.062489986419677734</cx:pt>
          <cx:pt idx="3154">0.078130006790161133</cx:pt>
          <cx:pt idx="3155">0.046880006790161133</cx:pt>
          <cx:pt idx="3156">0.078119993209838867</cx:pt>
          <cx:pt idx="3157">0.078109979629516602</cx:pt>
          <cx:pt idx="3158">0.09375</cx:pt>
          <cx:pt idx="3159">0.062489986419677734</cx:pt>
          <cx:pt idx="3160">0.078119993209838867</cx:pt>
          <cx:pt idx="3161">0.046880006790161133</cx:pt>
          <cx:pt idx="3162">0.062520027160644531</cx:pt>
          <cx:pt idx="3163">0.081789970397949219</cx:pt>
          <cx:pt idx="3164">0.046869993209838867</cx:pt>
          <cx:pt idx="3165">0.071360111236572266</cx:pt>
          <cx:pt idx="3166">0.0846099853515625</cx:pt>
          <cx:pt idx="3167">0.093760013580322266</cx:pt>
          <cx:pt idx="3168">0.078119993209838867</cx:pt>
          <cx:pt idx="3169">0.09375</cx:pt>
          <cx:pt idx="3170">0.046870231628417969</cx:pt>
          <cx:pt idx="3171">0.057980060577392578</cx:pt>
          <cx:pt idx="3172">0.088899850845336914</cx:pt>
          <cx:pt idx="3173">0.062379837036132813</cx:pt>
          <cx:pt idx="3174">0.078860044479370117</cx:pt>
          <cx:pt idx="3175">0.092129945755004883</cx:pt>
          <cx:pt idx="3176">0.064130067825317383</cx:pt>
          <cx:pt idx="3177">0.0625</cx:pt>
          <cx:pt idx="3178">0.09375</cx:pt>
          <cx:pt idx="3179">0.062939882278442383</cx:pt>
          <cx:pt idx="3180">0.0625</cx:pt>
          <cx:pt idx="3181">0.093760013580322266</cx:pt>
          <cx:pt idx="3182">0.066129922866821289</cx:pt>
          <cx:pt idx="3183">0.081549882888793945</cx:pt>
          <cx:pt idx="3184">0.0625</cx:pt>
          <cx:pt idx="3185">0.078130006790161133</cx:pt>
          <cx:pt idx="3186">0.043679952621459961</cx:pt>
          <cx:pt idx="3187">0.062579870223999023</cx:pt>
          <cx:pt idx="3188">0.078100204467773438</cx:pt>
          <cx:pt idx="3189">0.046880006790161133</cx:pt>
          <cx:pt idx="3190">0.078109979629516602</cx:pt>
          <cx:pt idx="3191">0.088910102844238281</cx:pt>
          <cx:pt idx="3192">0.046999931335449219</cx:pt>
          <cx:pt idx="3193">0.062510013580322266</cx:pt>
          <cx:pt idx="3194">0.078119993209838867</cx:pt>
          <cx:pt idx="3195">0.04729008674621582</cx:pt>
          <cx:pt idx="3196">0.07454991340637207</cx:pt>
          <cx:pt idx="3197">0.095309972763061523</cx:pt>
          <cx:pt idx="3198">0.078119993209838867</cx:pt>
          <cx:pt idx="3199">0.093760013580322266</cx:pt>
          <cx:pt idx="3200">0.078130006790161133</cx:pt>
          <cx:pt idx="3201">0.089169979095458984</cx:pt>
          <cx:pt idx="3202">0.062629938125610352</cx:pt>
          <cx:pt idx="3203">0.080369949340820313</cx:pt>
          <cx:pt idx="3204">0.068289995193481445</cx:pt>
          <cx:pt idx="3205">0.091179847717285156</cx:pt>
          <cx:pt idx="3206">0.093529939651489258</cx:pt>
          <cx:pt idx="3207">0.062489986419677734</cx:pt>
          <cx:pt idx="3208">0.078130006790161133</cx:pt>
          <cx:pt idx="3209">0.078130006790161133</cx:pt>
          <cx:pt idx="3210">0.046869993209838867</cx:pt>
          <cx:pt idx="3211">0.0625</cx:pt>
          <cx:pt idx="3212">0.09375</cx:pt>
          <cx:pt idx="3213">0.094870090484619141</cx:pt>
          <cx:pt idx="3214">0.062510013580322266</cx:pt>
          <cx:pt idx="3215">0.093760013580322266</cx:pt>
          <cx:pt idx="3216">0.062510013580322266</cx:pt>
          <cx:pt idx="3217">0.078220129013061523</cx:pt>
          <cx:pt idx="3218">0.09375</cx:pt>
          <cx:pt idx="3219">0.066179990768432617</cx:pt>
          <cx:pt idx="3220">0.093760013580322266</cx:pt>
          <cx:pt idx="3221">0.07359004020690918</cx:pt>
          <cx:pt idx="3222">0.072550058364868164</cx:pt>
          <cx:pt idx="3223">0.092050075531005859</cx:pt>
          <cx:pt idx="3224">0.062849998474121094</cx:pt>
          <cx:pt idx="3225">0.081500053405761719</cx:pt>
          <cx:pt idx="3226">0.055970191955566406</cx:pt>
          <cx:pt idx="3227">0.062760114669799805</cx:pt>
          <cx:pt idx="3228">0.078119993209838867</cx:pt>
          <cx:pt idx="3229">0.046869993209838867</cx:pt>
          <cx:pt idx="3230">0.081059932708740234</cx:pt>
          <cx:pt idx="3231">0.089149951934814453</cx:pt>
          <cx:pt idx="3232">0.057770013809204102</cx:pt>
          <cx:pt idx="3233">0.078130006790161133</cx:pt>
          <cx:pt idx="3234">0.09375</cx:pt>
          <cx:pt idx="3235">0.058539867401123047</cx:pt>
          <cx:pt idx="3236">0.08414006233215332</cx:pt>
          <cx:pt idx="3237">0.046890020370483398</cx:pt>
          <cx:pt idx="3238">0.065890073776245117</cx:pt>
          <cx:pt idx="3239">0.078119993209838867</cx:pt>
          <cx:pt idx="3240">0.062590122222900391</cx:pt>
          <cx:pt idx="3241">0.078119993209838867</cx:pt>
          <cx:pt idx="3242">0.093770027160644531</cx:pt>
          <cx:pt idx="3243">0.078030109405517578</cx:pt>
          <cx:pt idx="3244">0.078130006790161133</cx:pt>
          <cx:pt idx="3245">0.062510013580322266</cx:pt>
          <cx:pt idx="3246">0.08191990852355957</cx:pt>
          <cx:pt idx="3247">0.046869993209838867</cx:pt>
          <cx:pt idx="3248">0.066090106964111328</cx:pt>
          <cx:pt idx="3249">0.093739986419677734</cx:pt>
          <cx:pt idx="3250">0.046869993209838867</cx:pt>
          <cx:pt idx="3251">0.073780059814453125</cx:pt>
          <cx:pt idx="3252">0.046950101852416992</cx:pt>
          <cx:pt idx="3253">0.06902003288269043</cx:pt>
          <cx:pt idx="3254">0.087160110473632813</cx:pt>
          <cx:pt idx="3255">0.060580015182495117</cx:pt>
          <cx:pt idx="3256">0.078149795532226563</cx:pt>
          <cx:pt idx="3257">0.085059881210327148</cx:pt>
          <cx:pt idx="3258">0.062489986419677734</cx:pt>
          <cx:pt idx="3259">0.078119993209838867</cx:pt>
          <cx:pt idx="3260">0.078130006790161133</cx:pt>
          <cx:pt idx="3261">0.062510013580322266</cx:pt>
          <cx:pt idx="3262">0.075309991836547852</cx:pt>
          <cx:pt idx="3263">0.093529939651489258</cx:pt>
          <cx:pt idx="3264">0.046850204467773438</cx:pt>
          <cx:pt idx="3265">0.062489986419677734</cx:pt>
          <cx:pt idx="3266">0.096309900283813477</cx:pt>
          <cx:pt idx="3267">0.046969890594482422</cx:pt>
          <cx:pt idx="3268">0.062510013580322266</cx:pt>
          <cx:pt idx="3269">0.078130006790161133</cx:pt>
          <cx:pt idx="3270">0.048749923706054688</cx:pt>
          <cx:pt idx="3271">0.078119993209838867</cx:pt>
          <cx:pt idx="3272">0.088929891586303711</cx:pt>
          <cx:pt idx="3273">0.074800014495849609</cx:pt>
          <cx:pt idx="3274">0.093739986419677734</cx:pt>
          <cx:pt idx="3275">0.070129871368408203</cx:pt>
          <cx:pt idx="3276">0.078119993209838867</cx:pt>
          <cx:pt idx="3277">0.046869993209838867</cx:pt>
          <cx:pt idx="3278">0.0625</cx:pt>
          <cx:pt idx="3279">0.096160173416137695</cx:pt>
          <cx:pt idx="3280">0.048959970474243164</cx:pt>
          <cx:pt idx="3281">0.062730073928833008</cx:pt>
          <cx:pt idx="3282">0.078130006790161133</cx:pt>
          <cx:pt idx="3283">0.062510013580322266</cx:pt>
          <cx:pt idx="3284">0.078130006790161133</cx:pt>
          <cx:pt idx="3285">0.0625</cx:pt>
          <cx:pt idx="3286">0.078130006790161133</cx:pt>
          <cx:pt idx="3287">0.093770027160644531</cx:pt>
          <cx:pt idx="3288">0.062510013580322266</cx:pt>
          <cx:pt idx="3289">0.078119993209838867</cx:pt>
          <cx:pt idx="3290">0.046869993209838867</cx:pt>
          <cx:pt idx="3291">0.046880006790161133</cx:pt>
          <cx:pt idx="3292">0.073509931564331055</cx:pt>
          <cx:pt idx="3293">0.096420049667358398</cx:pt>
          <cx:pt idx="3294">0.081769943237304688</cx:pt>
          <cx:pt idx="3295">0.085099935531616211</cx:pt>
          <cx:pt idx="3296">0.048860073089599609</cx:pt>
          <cx:pt idx="3297">0.077860116958618164</cx:pt>
          <cx:pt idx="3298">0.097139835357666016</cx:pt>
          <cx:pt idx="3299">0.0625</cx:pt>
          <cx:pt idx="3300">0.081860065460205078</cx:pt>
          <cx:pt idx="3301">0.09375</cx:pt>
          <cx:pt idx="3302">0.057680130004882813</cx:pt>
          <cx:pt idx="3303">0.079669952392578125</cx:pt>
          <cx:pt idx="3304">0.079920053482055664</cx:pt>
          <cx:pt idx="3305">0.053350210189819336</cx:pt>
          <cx:pt idx="3306">0.082070112228393555</cx:pt>
          <cx:pt idx="3307">0.091480016708374023</cx:pt>
          <cx:pt idx="3308">0.06428980827331543</cx:pt>
          <cx:pt idx="3309">0.078119993209838867</cx:pt>
          <cx:pt idx="3310">0.08975982666015625</cx:pt>
          <cx:pt idx="3311">0.0625</cx:pt>
          <cx:pt idx="3312">0.078119993209838867</cx:pt>
          <cx:pt idx="3313">0.049730062484741211</cx:pt>
          <cx:pt idx="3314">0.08517003059387207</cx:pt>
          <cx:pt idx="3315">0.049329996109008789</cx:pt>
          <cx:pt idx="3316">0.078119993209838867</cx:pt>
          <cx:pt idx="3317">0.061969995498657227</cx:pt>
          <cx:pt idx="3318">0.087369918823242188</cx:pt>
          <cx:pt idx="3319">0.084850072860717773</cx:pt>
          <cx:pt idx="3320">0.06248021125793457</cx:pt>
          <cx:pt idx="3321">0.062849998474121094</cx:pt>
          <cx:pt idx="3322">0.088809967041015625</cx:pt>
          <cx:pt idx="3323">0.1046600341796875</cx:pt>
          <cx:pt idx="3324">0.062299966812133789</cx:pt>
          <cx:pt idx="3325">0.078130006790161133</cx:pt>
          <cx:pt idx="3326">0.066859960556030273</cx:pt>
          <cx:pt idx="3327">0.063070058822631836</cx:pt>
          <cx:pt idx="3328">0.078130006790161133</cx:pt>
          <cx:pt idx="3329">0.091089963912963867</cx:pt>
          <cx:pt idx="3330">0.062469959259033203</cx:pt>
          <cx:pt idx="3331">0.078119993209838867</cx:pt>
          <cx:pt idx="3332">0.10936999320983887</cx:pt>
          <cx:pt idx="3333">0.062479972839355469</cx:pt>
          <cx:pt idx="3334">0.078119993209838867</cx:pt>
          <cx:pt idx="3335">0.062469959259033203</cx:pt>
          <cx:pt idx="3336">0.077900171279907227</cx:pt>
          <cx:pt idx="3337">0.054729938507080078</cx:pt>
          <cx:pt idx="3338">0.078119993209838867</cx:pt>
          <cx:pt idx="3339">0.10048007965087891</cx:pt>
          <cx:pt idx="3340">0.062469959259033203</cx:pt>
          <cx:pt idx="3341">0.07798004150390625</cx:pt>
          <cx:pt idx="3342">0.078130006790161133</cx:pt>
          <cx:pt idx="3343">0.093620061874389648</cx:pt>
          <cx:pt idx="3344">0.062490224838256836</cx:pt>
          <cx:pt idx="3345">0.078150033950805664</cx:pt>
          <cx:pt idx="3346">0.098109960556030273</cx:pt>
          <cx:pt idx="3347">0.0625</cx:pt>
          <cx:pt idx="3348">0.090379953384399414</cx:pt>
          <cx:pt idx="3349">0.097500085830688477</cx:pt>
          <cx:pt idx="3350">0.0625</cx:pt>
          <cx:pt idx="3351">0.078119993209838867</cx:pt>
          <cx:pt idx="3352">0.0625</cx:pt>
          <cx:pt idx="3353">0.078119993209838867</cx:pt>
          <cx:pt idx="3354">0.094919919967651367</cx:pt>
          <cx:pt idx="3355">0.062510013580322266</cx:pt>
          <cx:pt idx="3356">0.084860086441040039</cx:pt>
          <cx:pt idx="3357">0.078699827194213867</cx:pt>
          <cx:pt idx="3358">0.062720060348510742</cx:pt>
          <cx:pt idx="3359">0.090270042419433594</cx:pt>
          <cx:pt idx="3360">0.046869993209838867</cx:pt>
          <cx:pt idx="3361">0.062889814376831055</cx:pt>
          <cx:pt idx="3362">0.078230142593383789</cx:pt>
          <cx:pt idx="3363">0.058130025863647461</cx:pt>
          <cx:pt idx="3364">0.0769500732421875</cx:pt>
          <cx:pt idx="3365">0.057879924774169922</cx:pt>
          <cx:pt idx="3366">0.068989992141723633</cx:pt>
          <cx:pt idx="3367">0.078130006790161133</cx:pt>
          <cx:pt idx="3368">0.064389944076538086</cx:pt>
          <cx:pt idx="3369">0.079200029373168945</cx:pt>
          <cx:pt idx="3370">0.09375</cx:pt>
          <cx:pt idx="3371">0.060110092163085938</cx:pt>
          <cx:pt idx="3372">0.082070112228393555</cx:pt>
          <cx:pt idx="3373">0.09414982795715332</cx:pt>
          <cx:pt idx="3374">0.066140174865722656</cx:pt>
          <cx:pt idx="3375">0.085410118103027344</cx:pt>
          <cx:pt idx="3376">0.053369998931884766</cx:pt>
          <cx:pt idx="3377">0.084640026092529297</cx:pt>
          <cx:pt idx="3378">0.053119897842407227</cx:pt>
          <cx:pt idx="3379">0.062510013580322266</cx:pt>
          <cx:pt idx="3380">0.084599971771240234</cx:pt>
          <cx:pt idx="3381">0.062489986419677734</cx:pt>
          <cx:pt idx="3382">0.078119993209838867</cx:pt>
          <cx:pt idx="3383">0.093739986419677734</cx:pt>
          <cx:pt idx="3384">0.066240072250366211</cx:pt>
          <cx:pt idx="3385">0.078119993209838867</cx:pt>
          <cx:pt idx="3386">0.04691004753112793</cx:pt>
          <cx:pt idx="3387">0.078130006790161133</cx:pt>
          <cx:pt idx="3388">0.09375</cx:pt>
          <cx:pt idx="3389">0.0625</cx:pt>
          <cx:pt idx="3390">0.078119993209838867</cx:pt>
          <cx:pt idx="3391">0.062509775161743164</cx:pt>
          <cx:pt idx="3392">0.0625</cx:pt>
          <cx:pt idx="3393">0.088920116424560547</cx:pt>
          <cx:pt idx="3394">0.062849998474121094</cx:pt>
          <cx:pt idx="3395">0.062510013580322266</cx:pt>
          <cx:pt idx="3396">0.09505009651184082</cx:pt>
          <cx:pt idx="3397">0.062659978866577148</cx:pt>
          <cx:pt idx="3398">0.086789846420288086</cx:pt>
          <cx:pt idx="3399">0.046610116958618164</cx:pt>
          <cx:pt idx="3400">0.084830045700073242</cx:pt>
          <cx:pt idx="3401">0.086299896240234375</cx:pt>
          <cx:pt idx="3402">0.0625</cx:pt>
          <cx:pt idx="3403">0.078119993209838867</cx:pt>
          <cx:pt idx="3404">0.08957982063293457</cx:pt>
          <cx:pt idx="3405">0.046880006790161133</cx:pt>
          <cx:pt idx="3406">0.077329874038696289</cx:pt>
          <cx:pt idx="3407">0.10366010665893555</cx:pt>
          <cx:pt idx="3408">0.073580026626586914</cx:pt>
          <cx:pt idx="3409">0.078619956970214844</cx:pt>
          <cx:pt idx="3410">0.093760013580322266</cx:pt>
          <cx:pt idx="3411">0.062510013580322266</cx:pt>
          <cx:pt idx="3412">0.093739986419677734</cx:pt>
          <cx:pt idx="3413">0.057940006256103516</cx:pt>
          <cx:pt idx="3414">0.057710170745849609</cx:pt>
          <cx:pt idx="3415">0.078009843826293945</cx:pt>
          <cx:pt idx="3416">0.046890020370483398</cx:pt>
          <cx:pt idx="3417">0.078119993209838867</cx:pt>
          <cx:pt idx="3418">0.084850072860717773</cx:pt>
          <cx:pt idx="3419">0.062650203704833984</cx:pt>
          <cx:pt idx="3420">0.062239885330200195</cx:pt>
          <cx:pt idx="3421">0.088240146636962891</cx:pt>
          <cx:pt idx="3422">0.0625</cx:pt>
          <cx:pt idx="3423">0.078119993209838867</cx:pt>
          <cx:pt idx="3424">0.093760013580322266</cx:pt>
          <cx:pt idx="3425">0.0625</cx:pt>
          <cx:pt idx="3426">0.09375</cx:pt>
          <cx:pt idx="3427">0.062489986419677734</cx:pt>
          <cx:pt idx="3428">0.078119993209838867</cx:pt>
          <cx:pt idx="3429">0.09375</cx:pt>
          <cx:pt idx="3430">0.062510013580322266</cx:pt>
          <cx:pt idx="3431">0.078119993209838867</cx:pt>
          <cx:pt idx="3432">0.0625</cx:pt>
          <cx:pt idx="3433">0.089290142059326172</cx:pt>
          <cx:pt idx="3434">0.089449882507324219</cx:pt>
          <cx:pt idx="3435">0.078119993209838867</cx:pt>
          <cx:pt idx="3436">0.099720001220703125</cx:pt>
          <cx:pt idx="3437">0.065940141677856445</cx:pt>
          <cx:pt idx="3438">0.078060150146484375</cx:pt>
          <cx:pt idx="3439">0.088119983673095703</cx:pt>
          <cx:pt idx="3440">0.074469804763793945</cx:pt>
          <cx:pt idx="3441">0.094969987869262695</cx:pt>
          <cx:pt idx="3442">0.0625</cx:pt>
          <cx:pt idx="3443">0.078119993209838867</cx:pt>
          <cx:pt idx="3444">0.09375</cx:pt>
          <cx:pt idx="3445">0.06808018684387207</cx:pt>
          <cx:pt idx="3446">0.085400104522705078</cx:pt>
          <cx:pt idx="3447">0.10555005073547363</cx:pt>
          <cx:pt idx="3448">0.062510013580322266</cx:pt>
          <cx:pt idx="3449">0.062700033187866211</cx:pt>
          <cx:pt idx="3450">0.09375</cx:pt>
          <cx:pt idx="3451">0.062619924545288086</cx:pt>
          <cx:pt idx="3452">0.062510013580322266</cx:pt>
          <cx:pt idx="3453">0.09375</cx:pt>
          <cx:pt idx="3454">0.073369979858398438</cx:pt>
          <cx:pt idx="3455">0.10430002212524414</cx:pt>
          <cx:pt idx="3456">0.07472991943359375</cx:pt>
          <cx:pt idx="3457">0.078119993209838867</cx:pt>
          <cx:pt idx="3458">0.047020196914672852</cx:pt>
          <cx:pt idx="3459">0.082969903945922852</cx:pt>
          <cx:pt idx="3460">0.09375</cx:pt>
          <cx:pt idx="3461">0.062489986419677734</cx:pt>
          <cx:pt idx="3462">0.093760013580322266</cx:pt>
          <cx:pt idx="3463">0.057650089263916016</cx:pt>
          <cx:pt idx="3464">0.073660135269165039</cx:pt>
          <cx:pt idx="3465">0.089699983596801758</cx:pt>
          <cx:pt idx="3466">0.047070026397705078</cx:pt>
          <cx:pt idx="3467">0.079279899597167969</cx:pt>
          <cx:pt idx="3468">0.043859958648681641</cx:pt>
          <cx:pt idx="3469">0.062510013580322266</cx:pt>
          <cx:pt idx="3470">0.072370052337646484</cx:pt>
          <cx:pt idx="3471">0.09375</cx:pt>
          <cx:pt idx="3472">0.046880006790161133</cx:pt>
          <cx:pt idx="3473">0.081339836120605469</cx:pt>
          <cx:pt idx="3474">0.047100067138671875</cx:pt>
          <cx:pt idx="3475">0.0625</cx:pt>
          <cx:pt idx="3476">0.094949960708618164</cx:pt>
          <cx:pt idx="3477">0.055320024490356445</cx:pt>
          <cx:pt idx="3478">0.076580047607421875</cx:pt>
          <cx:pt idx="3479">0.094029903411865234</cx:pt>
          <cx:pt idx="3480">0.062510013580322266</cx:pt>
          <cx:pt idx="3481">0.077970027923583984</cx:pt>
          <cx:pt idx="3482">0.078140020370483398</cx:pt>
          <cx:pt idx="3483">0.046880006790161133</cx:pt>
          <cx:pt idx="3484">0.0625</cx:pt>
          <cx:pt idx="3485">0.078119993209838867</cx:pt>
          <cx:pt idx="3486">0.050279855728149414</cx:pt>
          <cx:pt idx="3487">0.078109979629516602</cx:pt>
          <cx:pt idx="3488">0.078139781951904297</cx:pt>
          <cx:pt idx="3489">0.062510013580322266</cx:pt>
          <cx:pt idx="3490">0.078599929809570313</cx:pt>
          <cx:pt idx="3491">0.093780040740966797</cx:pt>
          <cx:pt idx="3492">0.070699930191040039</cx:pt>
          <cx:pt idx="3493">0.080969810485839844</cx:pt>
          <cx:pt idx="3494">0.042459964752197266</cx:pt>
          <cx:pt idx="3495">0.057489871978759766</cx:pt>
          <cx:pt idx="3496">0.078619956970214844</cx:pt>
          <cx:pt idx="3497">0.046869993209838867</cx:pt>
          <cx:pt idx="3498">0.078979969024658203</cx:pt>
          <cx:pt idx="3499">0.092969894409179688</cx:pt>
          <cx:pt idx="3500">0.074820041656494141</cx:pt>
          <cx:pt idx="3501">0.088609933853149414</cx:pt>
          <cx:pt idx="3502">0.046869993209838867</cx:pt>
          <cx:pt idx="3503">0.078130006790161133</cx:pt>
          <cx:pt idx="3504">0.093760013580322266</cx:pt>
          <cx:pt idx="3505">0.051359891891479492</cx:pt>
          <cx:pt idx="3506">0.078119993209838867</cx:pt>
          <cx:pt idx="3507">0.093739986419677734</cx:pt>
          <cx:pt idx="3508">0.062510013580322266</cx:pt>
          <cx:pt idx="3509">0.084539890289306641</cx:pt>
          <cx:pt idx="3510">0.046880006790161133</cx:pt>
          <cx:pt idx="3511">0.078119993209838867</cx:pt>
          <cx:pt idx="3512">0.093739986419677734</cx:pt>
          <cx:pt idx="3513">0.046869993209838867</cx:pt>
          <cx:pt idx="3514">0.073250055313110352</cx:pt>
          <cx:pt idx="3515">0.050840139389038086</cx:pt>
          <cx:pt idx="3516">0.077860116958618164</cx:pt>
          <cx:pt idx="3517">0.092170000076293945</cx:pt>
          <cx:pt idx="3518">0.046880006790161133</cx:pt>
          <cx:pt idx="3519">0.076430082321166992</cx:pt>
          <cx:pt idx="3520">0.0625</cx:pt>
          <cx:pt idx="3521">0.077040195465087891</cx:pt>
          <cx:pt idx="3522">0.078130006790161133</cx:pt>
          <cx:pt idx="3523">0.0625</cx:pt>
          <cx:pt idx="3524">0.078100204467773438</cx:pt>
          <cx:pt idx="3525">0.062510013580322266</cx:pt>
          <cx:pt idx="3526">0.081150054931640625</cx:pt>
          <cx:pt idx="3527">0.046880006790161133</cx:pt>
          <cx:pt idx="3528">0.063129901885986328</cx:pt>
          <cx:pt idx="3529">0.093760013580322266</cx:pt>
          <cx:pt idx="3530">0.0625</cx:pt>
          <cx:pt idx="3531">0.09375</cx:pt>
          <cx:pt idx="3532">0.046869993209838867</cx:pt>
          <cx:pt idx="3533">0.0625</cx:pt>
          <cx:pt idx="3534">0.088869810104370117</cx:pt>
          <cx:pt idx="3535">0.062749862670898438</cx:pt>
          <cx:pt idx="3536">0.07798004150390625</cx:pt>
          <cx:pt idx="3537">0.078130006790161133</cx:pt>
          <cx:pt idx="3538">0.0625</cx:pt>
          <cx:pt idx="3539">0.078119993209838867</cx:pt>
          <cx:pt idx="3540">0.093869924545288086</cx:pt>
          <cx:pt idx="3541">0.062489986419677734</cx:pt>
          <cx:pt idx="3542">0.095459938049316406</cx:pt>
          <cx:pt idx="3543">0.046890020370483398</cx:pt>
          <cx:pt idx="3544">0.073589801788330078</cx:pt>
          <cx:pt idx="3545">0.078480005264282227</cx:pt>
          <cx:pt idx="3546">0.069920063018798828</cx:pt>
          <cx:pt idx="3547">0.068259954452514648</cx:pt>
          <cx:pt idx="3548">0.093760013580322266</cx:pt>
          <cx:pt idx="3549">0.046880006790161133</cx:pt>
          <cx:pt idx="3550">0.066169977188110352</cx:pt>
          <cx:pt idx="3551">0.093529939651489258</cx:pt>
          <cx:pt idx="3552">0.046869993209838867</cx:pt>
          <cx:pt idx="3553">0.078310012817382813</cx:pt>
          <cx:pt idx="3554">0.093839883804321289</cx:pt>
          <cx:pt idx="3555">0.062490224838256836</cx:pt>
          <cx:pt idx="3556">0.093760013580322266</cx:pt>
          <cx:pt idx="3557">0.062510013580322266</cx:pt>
          <cx:pt idx="3558">0.078130006790161133</cx:pt>
          <cx:pt idx="3559">0.093940019607543945</cx:pt>
          <cx:pt idx="3560">0.061800003051757813</cx:pt>
          <cx:pt idx="3561">0.078119993209838867</cx:pt>
          <cx:pt idx="3562">0.093780040740966797</cx:pt>
          <cx:pt idx="3563">0.062489986419677734</cx:pt>
          <cx:pt idx="3564">0.090829849243164063</cx:pt>
          <cx:pt idx="3565">0.046880006790161133</cx:pt>
          <cx:pt idx="3566">0.078119993209838867</cx:pt>
          <cx:pt idx="3567">0.093690156936645508</cx:pt>
          <cx:pt idx="3568">0.0625</cx:pt>
          <cx:pt idx="3569">0.078130006790161133</cx:pt>
          <cx:pt idx="3570">0.09375</cx:pt>
          <cx:pt idx="3571">0.0625</cx:pt>
          <cx:pt idx="3572">0.094269990921020508</cx:pt>
          <cx:pt idx="3573">0.046880006790161133</cx:pt>
          <cx:pt idx="3574">0.078119993209838867</cx:pt>
          <cx:pt idx="3575">0.14063000679016113</cx:pt>
          <cx:pt idx="3576">0.060230016708374023</cx:pt>
          <cx:pt idx="3577">0.062510013580322266</cx:pt>
          <cx:pt idx="3578">0.078130006790161133</cx:pt>
          <cx:pt idx="3579">0.10013985633850098</cx:pt>
          <cx:pt idx="3580">0.075899839401245117</cx:pt>
          <cx:pt idx="3581">0.091590166091918945</cx:pt>
          <cx:pt idx="3582">0.062489986419677734</cx:pt>
          <cx:pt idx="3583">0.08238983154296875</cx:pt>
          <cx:pt idx="3584">0.078130006790161133</cx:pt>
          <cx:pt idx="3585">0.046869993209838867</cx:pt>
          <cx:pt idx="3586">0.078119993209838867</cx:pt>
          <cx:pt idx="3587">0.081720113754272461</cx:pt>
          <cx:pt idx="3588">0.065919876098632813</cx:pt>
          <cx:pt idx="3589">0.078119993209838867</cx:pt>
          <cx:pt idx="3590">0.046880006790161133</cx:pt>
          <cx:pt idx="3591">0.0625</cx:pt>
          <cx:pt idx="3592">0.099940061569213867</cx:pt>
          <cx:pt idx="3593">0.0625</cx:pt>
          <cx:pt idx="3594">0.078119993209838867</cx:pt>
          <cx:pt idx="3595">0.05792999267578125</cx:pt>
          <cx:pt idx="3596">0.07854008674621582</cx:pt>
          <cx:pt idx="3597">0.062999963760375977</cx:pt>
          <cx:pt idx="3598">0.084569931030273438</cx:pt>
          <cx:pt idx="3599">0.048069953918457031</cx:pt>
          <cx:pt idx="3600">0.062690019607543945</cx:pt>
          <cx:pt idx="3601">0.081880092620849609</cx:pt>
          <cx:pt idx="3602">0.0625</cx:pt>
          <cx:pt idx="3603">0.078130006790161133</cx:pt>
          <cx:pt idx="3604">0.093760013580322266</cx:pt>
          <cx:pt idx="3605">0.062510013580322266</cx:pt>
          <cx:pt idx="3606">0.09375</cx:pt>
          <cx:pt idx="3607">0.0625</cx:pt>
          <cx:pt idx="3608">0.078119993209838867</cx:pt>
          <cx:pt idx="3609">0.09375</cx:pt>
          <cx:pt idx="3610">0.062489986419677734</cx:pt>
          <cx:pt idx="3611">0.078119993209838867</cx:pt>
          <cx:pt idx="3612">0.093760013580322266</cx:pt>
          <cx:pt idx="3613">0.0625</cx:pt>
          <cx:pt idx="3614">0.073279857635498047</cx:pt>
          <cx:pt idx="3615">0.089230060577392578</cx:pt>
          <cx:pt idx="3616">0.060999870300292969</cx:pt>
          <cx:pt idx="3617">0.078390121459960938</cx:pt>
          <cx:pt idx="3618">0.056849956512451172</cx:pt>
          <cx:pt idx="3619">0.070640087127685547</cx:pt>
          <cx:pt idx="3620">0.093919992446899414</cx:pt>
          <cx:pt idx="3621">0.046869993209838867</cx:pt>
          <cx:pt idx="3622">0.062489986419677734</cx:pt>
          <cx:pt idx="3623">0.078130006790161133</cx:pt>
          <cx:pt idx="3624">0.0625</cx:pt>
          <cx:pt idx="3625">0.078130006790161133</cx:pt>
          <cx:pt idx="3626">0.054300069808959961</cx:pt>
          <cx:pt idx="3627">0.062510013580322266</cx:pt>
          <cx:pt idx="3628">0.078119993209838867</cx:pt>
          <cx:pt idx="3629">0.094480037689208984</cx:pt>
          <cx:pt idx="3630">0.0625</cx:pt>
          <cx:pt idx="3631">0.09375</cx:pt>
          <cx:pt idx="3632">0.046880006790161133</cx:pt>
          <cx:pt idx="3633">0.066080093383789063</cx:pt>
          <cx:pt idx="3634">0.07808995246887207</cx:pt>
          <cx:pt idx="3635">0.088639974594116211</cx:pt>
          <cx:pt idx="3636">0.062859773635864258</cx:pt>
          <cx:pt idx="3637">0.062379837036132813</cx:pt>
          <cx:pt idx="3638">0.097700119018554688</cx:pt>
          <cx:pt idx="3639">0.067960023880004883</cx:pt>
          <cx:pt idx="3640">0.09375</cx:pt>
          <cx:pt idx="3641">0.046869993209838867</cx:pt>
          <cx:pt idx="3642">0.077909946441650391</cx:pt>
          <cx:pt idx="3643">0.094710111618041992</cx:pt>
          <cx:pt idx="3644">0.062469959259033203</cx:pt>
          <cx:pt idx="3645">0.093529939651489258</cx:pt>
          <cx:pt idx="3646">0.066160202026367188</cx:pt>
          <cx:pt idx="3647">0.066570043563842773</cx:pt>
          <cx:pt idx="3648">0.094939947128295898</cx:pt>
          <cx:pt idx="3649">0.0625</cx:pt>
          <cx:pt idx="3650">0.081510066986083984</cx:pt>
          <cx:pt idx="3651">0.081750154495239258</cx:pt>
          <cx:pt idx="3652">0.0625</cx:pt>
          <cx:pt idx="3653">0.066110134124755859</cx:pt>
          <cx:pt idx="3654">0.093739986419677734</cx:pt>
          <cx:pt idx="3655">0.089689970016479492</cx:pt>
          <cx:pt idx="3656">0.057389974594116211</cx:pt>
          <cx:pt idx="3657">0.081799983978271484</cx:pt>
          <cx:pt idx="3658">0.093760013580322266</cx:pt>
          <cx:pt idx="3659">0.0625</cx:pt>
          <cx:pt idx="3660">0.078119993209838867</cx:pt>
          <cx:pt idx="3661">0.09375</cx:pt>
          <cx:pt idx="3662">0.062489986419677734</cx:pt>
          <cx:pt idx="3663">0.078130006790161133</cx:pt>
          <cx:pt idx="3664">0.062489986419677734</cx:pt>
          <cx:pt idx="3665">0.073479890823364258</cx:pt>
          <cx:pt idx="3666">0.058429956436157227</cx:pt>
          <cx:pt idx="3667">0.078390121459960938</cx:pt>
          <cx:pt idx="3668">0.094099998474121094</cx:pt>
          <cx:pt idx="3669">0.062290191650390625</cx:pt>
          <cx:pt idx="3670">0.062510013580322266</cx:pt>
          <cx:pt idx="3671">0.082060098648071289</cx:pt>
          <cx:pt idx="3672">0.062760114669799805</cx:pt>
          <cx:pt idx="3673">0.078130006790161133</cx:pt>
          <cx:pt idx="3674">0.09375</cx:pt>
          <cx:pt idx="3675">0.062760114669799805</cx:pt>
          <cx:pt idx="3676">0.078130006790161133</cx:pt>
          <cx:pt idx="3677">0.0625</cx:pt>
          <cx:pt idx="3678">0.062489986419677734</cx:pt>
          <cx:pt idx="3679">0.078130006790161133</cx:pt>
          <cx:pt idx="3680">0.062510013580322266</cx:pt>
          <cx:pt idx="3681">0.0625</cx:pt>
          <cx:pt idx="3682">0.094609975814819336</cx:pt>
          <cx:pt idx="3683">0.075270175933837891</cx:pt>
          <cx:pt idx="3684">0.078119993209838867</cx:pt>
          <cx:pt idx="3685">0.093760013580322266</cx:pt>
          <cx:pt idx="3686">0.057869911193847656</cx:pt>
          <cx:pt idx="3687">0.078419923782348633</cx:pt>
          <cx:pt idx="3688">0.093739986419677734</cx:pt>
          <cx:pt idx="3689">0.078119993209838867</cx:pt>
          <cx:pt idx="3690">0.093719959259033203</cx:pt>
          <cx:pt idx="3691">0.062489986419677734</cx:pt>
          <cx:pt idx="3692">0.078130006790161133</cx:pt>
          <cx:pt idx="3693">0.093760013580322266</cx:pt>
          <cx:pt idx="3694">0.062549829483032227</cx:pt>
          <cx:pt idx="3695">0.078119993209838867</cx:pt>
          <cx:pt idx="3696">0.046859979629516602</cx:pt>
          <cx:pt idx="3697">0.063019990921020508</cx:pt>
          <cx:pt idx="3698">0.062510013580322266</cx:pt>
          <cx:pt idx="3699">0.093739986419677734</cx:pt>
          <cx:pt idx="3700">0.062510013580322266</cx:pt>
          <cx:pt idx="3701">0.078130006790161133</cx:pt>
          <cx:pt idx="3702">0.079600095748901367</cx:pt>
          <cx:pt idx="3703">0.062489986419677734</cx:pt>
          <cx:pt idx="3704">0.080520153045654297</cx:pt>
          <cx:pt idx="3705">0.046879768371582031</cx:pt>
          <cx:pt idx="3706">0.07883000373840332</cx:pt>
          <cx:pt idx="3707">0.093739986419677734</cx:pt>
          <cx:pt idx="3708">0.0625</cx:pt>
          <cx:pt idx="3709">0.085799932479858398</cx:pt>
          <cx:pt idx="3710">0.1043398380279541</cx:pt>
          <cx:pt idx="3711">0.077620029449462891</cx:pt>
          <cx:pt idx="3712">0.093620061874389648</cx:pt>
          <cx:pt idx="3713">0.0625</cx:pt>
          <cx:pt idx="3714">0.078119993209838867</cx:pt>
          <cx:pt idx="3715">0.046880006790161133</cx:pt>
          <cx:pt idx="3716">0.07330012321472168</cx:pt>
          <cx:pt idx="3717">0.08945012092590332</cx:pt>
          <cx:pt idx="3718">0.062739849090576172</cx:pt>
          <cx:pt idx="3719">0.08797001838684082</cx:pt>
          <cx:pt idx="3720">0.048120021820068359</cx:pt>
          <cx:pt idx="3721">0.0625</cx:pt>
          <cx:pt idx="3722">0.088569879531860352</cx:pt>
          <cx:pt idx="3723">0.046880006790161133</cx:pt>
          <cx:pt idx="3724">0.0625</cx:pt>
          <cx:pt idx="3725">0.078119993209838867</cx:pt>
          <cx:pt idx="3726">0.046869993209838867</cx:pt>
          <cx:pt idx="3727">0.062729835510253906</cx:pt>
          <cx:pt idx="3728">0.047430038452148438</cx:pt>
          <cx:pt idx="3729">0.062489986419677734</cx:pt>
          <cx:pt idx="3730">0.078119993209838867</cx:pt>
          <cx:pt idx="3731">0.093739986419677734</cx:pt>
          <cx:pt idx="3732">0.071510076522827148</cx:pt>
          <cx:pt idx="3733">0.078119993209838867</cx:pt>
          <cx:pt idx="3734">0.0625</cx:pt>
          <cx:pt idx="3735">0.081490039825439453</cx:pt>
          <cx:pt idx="3736">0.057590007781982422</cx:pt>
          <cx:pt idx="3737">0.073349952697753906</cx:pt>
          <cx:pt idx="3738">0.045500040054321289</cx:pt>
          <cx:pt idx="3739">0.069890022277832031</cx:pt>
          <cx:pt idx="3740">0.078130006790161133</cx:pt>
          <cx:pt idx="3741">0.046869993209838867</cx:pt>
          <cx:pt idx="3742">0.078130006790161133</cx:pt>
          <cx:pt idx="3743">0.089750051498413086</cx:pt>
          <cx:pt idx="3744">0.0625</cx:pt>
          <cx:pt idx="3745">0.078119993209838867</cx:pt>
          <cx:pt idx="3746">0.09375</cx:pt>
          <cx:pt idx="3747">0.0645599365234375</cx:pt>
          <cx:pt idx="3748">0.092370033264160156</cx:pt>
          <cx:pt idx="3749">0.062489986419677734</cx:pt>
          <cx:pt idx="3750">0.078119993209838867</cx:pt>
          <cx:pt idx="3751">0.079070091247558594</cx:pt>
          <cx:pt idx="3752">0.046880006790161133</cx:pt>
          <cx:pt idx="3753">0.077939987182617188</cx:pt>
          <cx:pt idx="3754">0.09375</cx:pt>
          <cx:pt idx="3755">0.062510013580322266</cx:pt>
          <cx:pt idx="3756">0.073810100555419922</cx:pt>
          <cx:pt idx="3757">0.046869993209838867</cx:pt>
          <cx:pt idx="3758">0.079669952392578125</cx:pt>
          <cx:pt idx="3759">0.078130006790161133</cx:pt>
          <cx:pt idx="3760">0.064579963684082031</cx:pt>
          <cx:pt idx="3761">0.078840017318725586</cx:pt>
          <cx:pt idx="3762">0.09375</cx:pt>
          <cx:pt idx="3763">0.074749946594238281</cx:pt>
          <cx:pt idx="3764">0.078130006790161133</cx:pt>
          <cx:pt idx="3765">0.062529802322387695</cx:pt>
          <cx:pt idx="3766">0.0625</cx:pt>
          <cx:pt idx="3767">0.069210052490234375</cx:pt>
          <cx:pt idx="3768">0.093760013580322266</cx:pt>
          <cx:pt idx="3769">0.0625</cx:pt>
          <cx:pt idx="3770">0.067679882049560547</cx:pt>
          <cx:pt idx="3771">0.093760013580322266</cx:pt>
          <cx:pt idx="3772">0.0625</cx:pt>
          <cx:pt idx="3773">0.066129922866821289</cx:pt>
          <cx:pt idx="3774">0.09375</cx:pt>
          <cx:pt idx="3775">0.0625</cx:pt>
          <cx:pt idx="3776">0.078139781951904297</cx:pt>
          <cx:pt idx="3777">0.047110080718994141</cx:pt>
          <cx:pt idx="3778">0.078350067138671875</cx:pt>
          <cx:pt idx="3779">0.046880006790161133</cx:pt>
          <cx:pt idx="3780">0.0625</cx:pt>
          <cx:pt idx="3781">0.081789970397949219</cx:pt>
          <cx:pt idx="3782">0.0625</cx:pt>
          <cx:pt idx="3783">0.093760013580322266</cx:pt>
          <cx:pt idx="3784">0.0625</cx:pt>
          <cx:pt idx="3785">0.077979803085327148</cx:pt>
          <cx:pt idx="3786">0.078130006790161133</cx:pt>
          <cx:pt idx="3787">0.0625</cx:pt>
          <cx:pt idx="3788">0.078469991683959961</cx:pt>
          <cx:pt idx="3789">0.068170070648193359</cx:pt>
          <cx:pt idx="3790">0.083119869232177734</cx:pt>
          <cx:pt idx="3791">0.09375</cx:pt>
          <cx:pt idx="3792">0.078130006790161133</cx:pt>
          <cx:pt idx="3793">0.093979835510253906</cx:pt>
          <cx:pt idx="3794">0.0625</cx:pt>
          <cx:pt idx="3795">0.078130006790161133</cx:pt>
          <cx:pt idx="3796">0.088930130004882813</cx:pt>
          <cx:pt idx="3797">0.0625</cx:pt>
          <cx:pt idx="3798">0.093530178070068359</cx:pt>
          <cx:pt idx="3799">0.061310052871704102</cx:pt>
          <cx:pt idx="3800">0.078360080718994141</cx:pt>
          <cx:pt idx="3801">0.0625</cx:pt>
          <cx:pt idx="3802">0.063619852066040039</cx:pt>
          <cx:pt idx="3803">0.046880006790161133</cx:pt>
          <cx:pt idx="3804">0.078020095825195313</cx:pt>
          <cx:pt idx="3805">0.093760013580322266</cx:pt>
          <cx:pt idx="3806">0.078130006790161133</cx:pt>
          <cx:pt idx="3807">0.09375</cx:pt>
          <cx:pt idx="3808">0.064869880676269531</cx:pt>
          <cx:pt idx="3809">0.078130006790161133</cx:pt>
          <cx:pt idx="3810">0.046880006790161133</cx:pt>
          <cx:pt idx="3811">0.058319807052612305</cx:pt>
          <cx:pt idx="3812">0.08123016357421875</cx:pt>
          <cx:pt idx="3813">0.064249992370605469</cx:pt>
          <cx:pt idx="3814">0.078130006790161133</cx:pt>
          <cx:pt idx="3815">0.093739986419677734</cx:pt>
          <cx:pt idx="3816">0.0625</cx:pt>
          <cx:pt idx="3817">0.0625</cx:pt>
          <cx:pt idx="3818">0.078840017318725586</cx:pt>
          <cx:pt idx="3819">0.062490224838256836</cx:pt>
          <cx:pt idx="3820">0.062510013580322266</cx:pt>
          <cx:pt idx="3821">0.078109979629516602</cx:pt>
          <cx:pt idx="3822">0.047289848327636719</cx:pt>
          <cx:pt idx="3823">0.0625</cx:pt>
          <cx:pt idx="3824">0.093849897384643555</cx:pt>
          <cx:pt idx="3825">0.046880006790161133</cx:pt>
          <cx:pt idx="3826">0.057739973068237305</cx:pt>
          <cx:pt idx="3827">0.072890043258666992</cx:pt>
          <cx:pt idx="3828">0.098690032958984375</cx:pt>
          <cx:pt idx="3829">0.063979864120483398</cx:pt>
          <cx:pt idx="3830">0.078140020370483398</cx:pt>
          <cx:pt idx="3831">0.056129932403564453</cx:pt>
          <cx:pt idx="3832">0.0625</cx:pt>
          <cx:pt idx="3833">0.078129768371582031</cx:pt>
          <cx:pt idx="3834">0.046880006790161133</cx:pt>
          <cx:pt idx="3835">0.0625</cx:pt>
          <cx:pt idx="3836">0.0625</cx:pt>
          <cx:pt idx="3837">0.089349985122680664</cx:pt>
          <cx:pt idx="3838">0.073760032653808594</cx:pt>
          <cx:pt idx="3839">0.094019889831542969</cx:pt>
          <cx:pt idx="3840">0.067270040512084961</cx:pt>
          <cx:pt idx="3841">0.094510078430175781</cx:pt>
          <cx:pt idx="3842">0.093909978866577148</cx:pt>
          <cx:pt idx="3843">0.0625</cx:pt>
          <cx:pt idx="3844">0.078099966049194336</cx:pt>
          <cx:pt idx="3845">0.085949897766113281</cx:pt>
          <cx:pt idx="3846">0.046880006790161133</cx:pt>
          <cx:pt idx="3847">0.078119993209838867</cx:pt>
          <cx:pt idx="3848">0.09375</cx:pt>
          <cx:pt idx="3849">0.046960115432739258</cx:pt>
          <cx:pt idx="3850">0.078150033950805664</cx:pt>
          <cx:pt idx="3851">0.093840122222900391</cx:pt>
          <cx:pt idx="3852">0.049530029296875</cx:pt>
          <cx:pt idx="3853">0.078210115432739258</cx:pt>
          <cx:pt idx="3854">0.046890020370483398</cx:pt>
          <cx:pt idx="3855">0.078119993209838867</cx:pt>
          <cx:pt idx="3856">0.057470083236694336</cx:pt>
          <cx:pt idx="3857">0.072910070419311523</cx:pt>
          <cx:pt idx="3858">0.094040155410766602</cx:pt>
          <cx:pt idx="3859">0.062669992446899414</cx:pt>
          <cx:pt idx="3860">0.062309980392456055</cx:pt>
          <cx:pt idx="3861">0.078119993209838867</cx:pt>
          <cx:pt idx="3862">0.070139884948730469</cx:pt>
          <cx:pt idx="3863">0.078119993209838867</cx:pt>
          <cx:pt idx="3864">0.062460184097290039</cx:pt>
          <cx:pt idx="3865">0.078119993209838867</cx:pt>
          <cx:pt idx="3866">0.078109979629516602</cx:pt>
          <cx:pt idx="3867">0.046869993209838867</cx:pt>
          <cx:pt idx="3868">0.0625</cx:pt>
          <cx:pt idx="3869">0.078109979629516602</cx:pt>
          <cx:pt idx="3870">0.09375</cx:pt>
          <cx:pt idx="3871">0.066140174865722656</cx:pt>
          <cx:pt idx="3872">0.09375</cx:pt>
          <cx:pt idx="3873">0.0625</cx:pt>
          <cx:pt idx="3874">0.082349777221679688</cx:pt>
          <cx:pt idx="3875">0.10515999794006348</cx:pt>
          <cx:pt idx="3876">0.062510013580322266</cx:pt>
          <cx:pt idx="3877">0.088980197906494141</cx:pt>
          <cx:pt idx="3878">0.0625</cx:pt>
          <cx:pt idx="3879">0.093689918518066406</cx:pt>
          <cx:pt idx="3880">0.063469886779785156</cx:pt>
          <cx:pt idx="3881">0.078399896621704102</cx:pt>
          <cx:pt idx="3882">0.0625</cx:pt>
          <cx:pt idx="3883">0.0625</cx:pt>
          <cx:pt idx="3884">0.094160079956054688</cx:pt>
          <cx:pt idx="3885">0.062489986419677734</cx:pt>
          <cx:pt idx="3886">0.093759775161743164</cx:pt>
          <cx:pt idx="3887">0.0625</cx:pt>
          <cx:pt idx="3888">0.079230070114135742</cx:pt>
          <cx:pt idx="3889">0.083339929580688477</cx:pt>
          <cx:pt idx="3890">0.0625</cx:pt>
          <cx:pt idx="3891">0.078390121459960938</cx:pt>
          <cx:pt idx="3892">0.098059892654418945</cx:pt>
          <cx:pt idx="3893">0.064679861068725586</cx:pt>
          <cx:pt idx="3894">0.062510013580322266</cx:pt>
          <cx:pt idx="3895">0.078119993209838867</cx:pt>
          <cx:pt idx="3896">0.062550067901611328</cx:pt>
          <cx:pt idx="3897">0.073520183563232422</cx:pt>
          <cx:pt idx="3898">0.088469982147216797</cx:pt>
          <cx:pt idx="3899">0.065649986267089844</cx:pt>
          <cx:pt idx="3900">0.077990055084228516</cx:pt>
          <cx:pt idx="3901">0.081909894943237305</cx:pt>
          <cx:pt idx="3902">0.062420129776000977</cx:pt>
          <cx:pt idx="3903">0.078350067138671875</cx:pt>
          <cx:pt idx="3904">0.093739986419677734</cx:pt>
          <cx:pt idx="3905">0.062990188598632813</cx:pt>
          <cx:pt idx="3906">0.094230175018310547</cx:pt>
          <cx:pt idx="3907">0.078119993209838867</cx:pt>
          <cx:pt idx="3908">0.089660167694091797</cx:pt>
          <cx:pt idx="3909">0.060420036315917969</cx:pt>
          <cx:pt idx="3910">0.078130006790161133</cx:pt>
          <cx:pt idx="3911">0.078119993209838867</cx:pt>
          <cx:pt idx="3912">0.066159963607788086</cx:pt>
          <cx:pt idx="3913">0.062489986419677734</cx:pt>
          <cx:pt idx="3914">0.09375</cx:pt>
          <cx:pt idx="3915">0.072930097579956055</cx:pt>
          <cx:pt idx="3916">0.078139781951904297</cx:pt>
          <cx:pt idx="3917">0.089309930801391602</cx:pt>
          <cx:pt idx="3918">0.055929899215698242</cx:pt>
          <cx:pt idx="3919">0.087520122528076172</cx:pt>
          <cx:pt idx="3920">0.093489885330200195</cx:pt>
          <cx:pt idx="3921">0.062759876251220703</cx:pt>
          <cx:pt idx="3922">0.078109979629516602</cx:pt>
          <cx:pt idx="3923">0.09375</cx:pt>
          <cx:pt idx="3924">0.061830043792724609</cx:pt>
          <cx:pt idx="3925">0.0625</cx:pt>
          <cx:pt idx="3926">0.07985997200012207</cx:pt>
          <cx:pt idx="3927">0.09375</cx:pt>
          <cx:pt idx="3928">0.063300132751464844</cx:pt>
          <cx:pt idx="3929">0.094239950180053711</cx:pt>
          <cx:pt idx="3930">0.0625</cx:pt>
          <cx:pt idx="3931">0.062489986419677734</cx:pt>
          <cx:pt idx="3932">0.093879938125610352</cx:pt>
          <cx:pt idx="3933">0.0625</cx:pt>
          <cx:pt idx="3934">0.078119993209838867</cx:pt>
          <cx:pt idx="3935">0.09375</cx:pt>
          <cx:pt idx="3936">0.046890020370483398</cx:pt>
          <cx:pt idx="3937">0.062510013580322266</cx:pt>
          <cx:pt idx="3938">0.088989973068237305</cx:pt>
          <cx:pt idx="3939">0.062520027160644531</cx:pt>
          <cx:pt idx="3940">0.078039884567260742</cx:pt>
          <cx:pt idx="3941">0.078340053558349609</cx:pt>
          <cx:pt idx="3942">0.062489986419677734</cx:pt>
          <cx:pt idx="3943">0.068989992141723633</cx:pt>
          <cx:pt idx="3944">0.097860097885131836</cx:pt>
          <cx:pt idx="3945">0.0625</cx:pt>
          <cx:pt idx="3946">0.078130006790161133</cx:pt>
          <cx:pt idx="3947">0.09375</cx:pt>
          <cx:pt idx="3948">0.062489986419677734</cx:pt>
          <cx:pt idx="3949">0.078130006790161133</cx:pt>
          <cx:pt idx="3950">0.093529939651489258</cx:pt>
          <cx:pt idx="3951">0.062750101089477539</cx:pt>
          <cx:pt idx="3952">0.094239950180053711</cx:pt>
          <cx:pt idx="3953">0.046869993209838867</cx:pt>
          <cx:pt idx="3954">0.078359842300415039</cx:pt>
          <cx:pt idx="3955">0.046869993209838867</cx:pt>
          <cx:pt idx="3956">0.077139854431152344</cx:pt>
          <cx:pt idx="3957">0.09375</cx:pt>
          <cx:pt idx="3958">0.062489986419677734</cx:pt>
          <cx:pt idx="3959">0.083039999008178711</cx:pt>
          <cx:pt idx="3960">0.051239967346191406</cx:pt>
          <cx:pt idx="3961">0.076600074768066406</cx:pt>
          <cx:pt idx="3962">0.09375</cx:pt>
          <cx:pt idx="3963">0.062539815902709961</cx:pt>
          <cx:pt idx="3964">0.090070009231567383</cx:pt>
          <cx:pt idx="3965">0.050479888916015625</cx:pt>
          <cx:pt idx="3966">0.0625</cx:pt>
          <cx:pt idx="3967">0.091370105743408203</cx:pt>
          <cx:pt idx="3968">0.046880006790161133</cx:pt>
          <cx:pt idx="3969">0.065850019454956055</cx:pt>
          <cx:pt idx="3970">0.090610027313232422</cx:pt>
          <cx:pt idx="3971">0.062730073928833008</cx:pt>
          <cx:pt idx="3972">0.078359842300415039</cx:pt>
          <cx:pt idx="3973">0.062890052795410156</cx:pt>
          <cx:pt idx="3974">0.062490224838256836</cx:pt>
          <cx:pt idx="3975">0.08179020881652832</cx:pt>
          <cx:pt idx="3976">0.0625</cx:pt>
          <cx:pt idx="3977">0.09375</cx:pt>
          <cx:pt idx="3978">0.062510013580322266</cx:pt>
          <cx:pt idx="3979">0.078130006790161133</cx:pt>
          <cx:pt idx="3980">0.093519926071166992</cx:pt>
          <cx:pt idx="3981">0.066409826278686523</cx:pt>
          <cx:pt idx="3982">0.078119993209838867</cx:pt>
          <cx:pt idx="3983">0.093760013580322266</cx:pt>
          <cx:pt idx="3984">0.0625</cx:pt>
          <cx:pt idx="3985">0.059609889984130859</cx:pt>
          <cx:pt idx="3986">0.090470075607299805</cx:pt>
          <cx:pt idx="3987">0.046880006790161133</cx:pt>
          <cx:pt idx="3988">0.0625</cx:pt>
          <cx:pt idx="3989">0.084859848022460938</cx:pt>
          <cx:pt idx="3990">0.046869993209838867</cx:pt>
          <cx:pt idx="3991">0.0625</cx:pt>
          <cx:pt idx="3992">0.093980073928833008</cx:pt>
          <cx:pt idx="3993">0.065819978713989258</cx:pt>
          <cx:pt idx="3994">0.067610025405883789</cx:pt>
          <cx:pt idx="3995">0.093729972839355469</cx:pt>
          <cx:pt idx="3996">0.046880006790161133</cx:pt>
          <cx:pt idx="3997">0.078119993209838867</cx:pt>
          <cx:pt idx="3998">0.088910102844238281</cx:pt>
          <cx:pt idx="3999">0.0625</cx:pt>
          <cx:pt idx="4000">0.078360080718994141</cx:pt>
          <cx:pt idx="4001">0.046869993209838867</cx:pt>
          <cx:pt idx="4002">0.080590009689331055</cx:pt>
          <cx:pt idx="4003">0.09375</cx:pt>
          <cx:pt idx="4004">0.062709808349609375</cx:pt>
          <cx:pt idx="4005">0.08199000358581543</cx:pt>
          <cx:pt idx="4006">0.046869993209838867</cx:pt>
          <cx:pt idx="4007">0.078130006790161133</cx:pt>
          <cx:pt idx="4008">0.093759775161743164</cx:pt>
          <cx:pt idx="4009">0.054459810256958008</cx:pt>
          <cx:pt idx="4010">0.07808995246887207</cx:pt>
          <cx:pt idx="4011">0.091890096664428711</cx:pt>
          <cx:pt idx="4012">0.046880006790161133</cx:pt>
          <cx:pt idx="4013">0.069209814071655273</cx:pt>
          <cx:pt idx="4014">0.081789970397949219</cx:pt>
          <cx:pt idx="4015">0.09375</cx:pt>
          <cx:pt idx="4016">0.0625</cx:pt>
          <cx:pt idx="4017">0.08162999153137207</cx:pt>
          <cx:pt idx="4018">0.093760013580322266</cx:pt>
          <cx:pt idx="4019">0.063220024108886719</cx:pt>
          <cx:pt idx="4020">0.093739986419677734</cx:pt>
          <cx:pt idx="4021">0.062279939651489258</cx:pt>
          <cx:pt idx="4022">0.066479921340942383</cx:pt>
          <cx:pt idx="4023">0.09375</cx:pt>
          <cx:pt idx="4024">0.063120126724243164</cx:pt>
          <cx:pt idx="4025">0.093739986419677734</cx:pt>
          <cx:pt idx="4026">0.0625</cx:pt>
          <cx:pt idx="4027">0.078120231628417969</cx:pt>
          <cx:pt idx="4028">0.09375</cx:pt>
          <cx:pt idx="4029">0.05820012092590332</cx:pt>
          <cx:pt idx="4030">0.085000038146972656</cx:pt>
          <cx:pt idx="4031">0.046869993209838867</cx:pt>
          <cx:pt idx="4032">0.078010082244873047</cx:pt>
          <cx:pt idx="4033">0.078989982604980469</cx:pt>
          <cx:pt idx="4034">0.061909914016723633</cx:pt>
          <cx:pt idx="4035">0.081709861755371094</cx:pt>
          <cx:pt idx="4036">0.046659946441650391</cx:pt>
          <cx:pt idx="4037">0.078119993209838867</cx:pt>
          <cx:pt idx="4038">0.078150033950805664</cx:pt>
          <cx:pt idx="4039">0.05782008171081543</cx:pt>
          <cx:pt idx="4040">0.066200017929077148</cx:pt>
          <cx:pt idx="4041">0.093770027160644531</cx:pt>
          <cx:pt idx="4042">0.062729835510253906</cx:pt>
          <cx:pt idx="4043">0.078119993209838867</cx:pt>
          <cx:pt idx="4044">0.042220115661621094</cx:pt>
          <cx:pt idx="4045">0.062489986419677734</cx:pt>
          <cx:pt idx="4046">0.07816004753112793</cx:pt>
          <cx:pt idx="4047">0.046869993209838867</cx:pt>
          <cx:pt idx="4048">0.078130006790161133</cx:pt>
          <cx:pt idx="4049">0.046869993209838867</cx:pt>
          <cx:pt idx="4050">0.0625</cx:pt>
          <cx:pt idx="4051">0.09376978874206543</cx:pt>
          <cx:pt idx="4052">0.0625</cx:pt>
          <cx:pt idx="4053">0.078119993209838867</cx:pt>
          <cx:pt idx="4054">0.066100120544433594</cx:pt>
          <cx:pt idx="4055">0.078130006790161133</cx:pt>
          <cx:pt idx="4056">0.046880006790161133</cx:pt>
          <cx:pt idx="4057">0.078420162200927734</cx:pt>
          <cx:pt idx="4058">0.05791020393371582</cx:pt>
          <cx:pt idx="4059">0.076990127563476563</cx:pt>
          <cx:pt idx="4060">0.097460031509399414</cx:pt>
          <cx:pt idx="4061">0.062769889831542969</cx:pt>
          <cx:pt idx="4062">0.077910184860229492</cx:pt>
          <cx:pt idx="4063">0.078310012817382813</cx:pt>
          <cx:pt idx="4064">0.046859979629516602</cx:pt>
          <cx:pt idx="4065">0.069230079650878906</cx:pt>
          <cx:pt idx="4066">0.087039947509765625</cx:pt>
          <cx:pt idx="4067">0.062489986419677734</cx:pt>
          <cx:pt idx="4068">0.078119993209838867</cx:pt>
          <cx:pt idx="4069">0.046869993209838867</cx:pt>
          <cx:pt idx="4070">0.078370094299316406</cx:pt>
          <cx:pt idx="4071">0.09375</cx:pt>
          <cx:pt idx="4072">0.047270059585571289</cx:pt>
          <cx:pt idx="4073">0.081740140914916992</cx:pt>
          <cx:pt idx="4074">0.09375</cx:pt>
          <cx:pt idx="4075">0.078130006790161133</cx:pt>
          <cx:pt idx="4076">0.093760013580322266</cx:pt>
          <cx:pt idx="4077">0.066900014877319336</cx:pt>
          <cx:pt idx="4078">0.078119993209838867</cx:pt>
          <cx:pt idx="4079">0.046869993209838867</cx:pt>
          <cx:pt idx="4080">0.0625</cx:pt>
          <cx:pt idx="4081">0.088229894638061523</cx:pt>
          <cx:pt idx="4082">0.062330007553100586</cx:pt>
          <cx:pt idx="4083">0.066119909286499023</cx:pt>
          <cx:pt idx="4084">0.078130006790161133</cx:pt>
          <cx:pt idx="4085">0.099469900131225586</cx:pt>
          <cx:pt idx="4086">0.078119993209838867</cx:pt>
          <cx:pt idx="4087">0.09375</cx:pt>
          <cx:pt idx="4088">0.073260068893432617</cx:pt>
          <cx:pt idx="4089">0.089200019836425781</cx:pt>
          <cx:pt idx="4090">0.064769983291625977</cx:pt>
          <cx:pt idx="4091">0.082050085067749023</cx:pt>
          <cx:pt idx="4092">0.097389936447143555</cx:pt>
          <cx:pt idx="4093">0.078130006790161133</cx:pt>
          <cx:pt idx="4094">0.092170000076293945</cx:pt>
          <cx:pt idx="4095">0.0625</cx:pt>
          <cx:pt idx="4096">0.078130006790161133</cx:pt>
          <cx:pt idx="4097">0.09375</cx:pt>
          <cx:pt idx="4098">0.062510013580322266</cx:pt>
          <cx:pt idx="4099">0.093739986419677734</cx:pt>
          <cx:pt idx="4100">0.071300029754638672</cx:pt>
          <cx:pt idx="4101">0.078080177307128906</cx:pt>
          <cx:pt idx="4102">0.097349882125854492</cx:pt>
          <cx:pt idx="4103">0.0625</cx:pt>
          <cx:pt idx="4104">0.078130006790161133</cx:pt>
          <cx:pt idx="4105">0.066139936447143555</cx:pt>
          <cx:pt idx="4106">0.078130006790161133</cx:pt>
          <cx:pt idx="4107">0.09375</cx:pt>
          <cx:pt idx="4108">0.057670116424560547</cx:pt>
          <cx:pt idx="4109">0.078490018844604492</cx:pt>
          <cx:pt idx="4110">0.046869993209838867</cx:pt>
          <cx:pt idx="4111">0.078010082244873047</cx:pt>
          <cx:pt idx="4112">0.046890020370483398</cx:pt>
          <cx:pt idx="4113">0.062729835510253906</cx:pt>
          <cx:pt idx="4114">0.078130006790161133</cx:pt>
          <cx:pt idx="4115">0.094019889831542969</cx:pt>
          <cx:pt idx="4116">0.062760114669799805</cx:pt>
          <cx:pt idx="4117">0.078320026397705078</cx:pt>
          <cx:pt idx="4118">0.046869993209838867</cx:pt>
          <cx:pt idx="4119">0.075389862060546875</cx:pt>
          <cx:pt idx="4120">0.093739986419677734</cx:pt>
          <cx:pt idx="4121">0.062489986419677734</cx:pt>
          <cx:pt idx="4122">0.078130006790161133</cx:pt>
          <cx:pt idx="4123">0.062510013580322266</cx:pt>
          <cx:pt idx="4124">0.078130006790161133</cx:pt>
          <cx:pt idx="4125">0.046879768371582031</cx:pt>
          <cx:pt idx="4126">0.062489986419677734</cx:pt>
          <cx:pt idx="4127">0.078119993209838867</cx:pt>
          <cx:pt idx="4128">0.088959932327270508</cx:pt>
          <cx:pt idx="4129">0.062220096588134766</cx:pt>
          <cx:pt idx="4130">0.062419891357421875</cx:pt>
          <cx:pt idx="4131">0.078940153121948242</cx:pt>
          <cx:pt idx="4132">0.10136008262634277</cx:pt>
          <cx:pt idx="4133">0.065969944000244141</cx:pt>
          <cx:pt idx="4134">0.077859878540039063</cx:pt>
          <cx:pt idx="4135">0.046590089797973633</cx:pt>
          <cx:pt idx="4136">0.081310033798217773</cx:pt>
          <cx:pt idx="4137">0.04777979850769043</cx:pt>
          <cx:pt idx="4138">0.078119993209838867</cx:pt>
          <cx:pt idx="4139">0.09375</cx:pt>
          <cx:pt idx="4140">0.077759981155395508</cx:pt>
          <cx:pt idx="4141">0.081480026245117188</cx:pt>
          <cx:pt idx="4142">0.0675201416015625</cx:pt>
          <cx:pt idx="4143">0.078130006790161133</cx:pt>
          <cx:pt idx="4144">0.050330162048339844</cx:pt>
          <cx:pt idx="4145">0.062489986419677734</cx:pt>
          <cx:pt idx="4146">0.09375</cx:pt>
          <cx:pt idx="4147">0.093739986419677734</cx:pt>
          <cx:pt idx="4148">0.073369979858398438</cx:pt>
          <cx:pt idx="4149">0.08917999267578125</cx:pt>
          <cx:pt idx="4150">0.073060035705566406</cx:pt>
          <cx:pt idx="4151">0.085979938507080078</cx:pt>
          <cx:pt idx="4152">0.09375</cx:pt>
          <cx:pt idx="4153">0.0625</cx:pt>
          <cx:pt idx="4154">0.078099966049194336</cx:pt>
          <cx:pt idx="4155">0.056659936904907227</cx:pt>
          <cx:pt idx="4156">0.078130006790161133</cx:pt>
          <cx:pt idx="4157">0.078369855880737305</cx:pt>
          <cx:pt idx="4158">0.046859979629516602</cx:pt>
          <cx:pt idx="4159">0.062469959259033203</cx:pt>
          <cx:pt idx="4160">0.10008001327514648</cx:pt>
          <cx:pt idx="4161">0.0625</cx:pt>
          <cx:pt idx="4162">0.081319808959960938</cx:pt>
          <cx:pt idx="4163">0.093739986419677734</cx:pt>
          <cx:pt idx="4164">0.078199863433837891</cx:pt>
          <cx:pt idx="4165">0.093760013580322266</cx:pt>
          <cx:pt idx="4166">0.0625</cx:pt>
          <cx:pt idx="4167">0.078130006790161133</cx:pt>
          <cx:pt idx="4168">0.046890020370483398</cx:pt>
          <cx:pt idx="4169">0.078119993209838867</cx:pt>
          <cx:pt idx="4170">0.078059911727905273</cx:pt>
          <cx:pt idx="4171">0.06763005256652832</cx:pt>
          <cx:pt idx="4172">0.078139781951904297</cx:pt>
          <cx:pt idx="4173">0.0625</cx:pt>
          <cx:pt idx="4174">0.078120231628417969</cx:pt>
          <cx:pt idx="4175">0.093760013580322266</cx:pt>
          <cx:pt idx="4176">0.071609973907470703</cx:pt>
          <cx:pt idx="4177">0.09356999397277832</cx:pt>
          <cx:pt idx="4178">0.057780027389526367</cx:pt>
          <cx:pt idx="4179">0.078399896621704102</cx:pt>
          <cx:pt idx="4180">0.046859979629516602</cx:pt>
          <cx:pt idx="4181">0.076519966125488281</cx:pt>
          <cx:pt idx="4182">0.054270029067993164</cx:pt>
          <cx:pt idx="4183">0.0625</cx:pt>
          <cx:pt idx="4184">0.078130006790161133</cx:pt>
          <cx:pt idx="4185">0.099519968032836914</cx:pt>
          <cx:pt idx="4186">0.078360080718994141</cx:pt>
          <cx:pt idx="4187">0.078119993209838867</cx:pt>
          <cx:pt idx="4188">0.062530040740966797</cx:pt>
          <cx:pt idx="4189">0.085299968719482422</cx:pt>
          <cx:pt idx="4190">0.060490131378173828</cx:pt>
          <cx:pt idx="4191">0.071199893951416016</cx:pt>
          <cx:pt idx="4192">0.078130006790161133</cx:pt>
          <cx:pt idx="4193">0.046890020370483398</cx:pt>
          <cx:pt idx="4194">0.0625</cx:pt>
          <cx:pt idx="4195">0.093739986419677734</cx:pt>
          <cx:pt idx="4196">0.046869993209838867</cx:pt>
          <cx:pt idx="4197">0.0625</cx:pt>
          <cx:pt idx="4198">0.089149951934814453</cx:pt>
          <cx:pt idx="4199">0.062510013580322266</cx:pt>
          <cx:pt idx="4200">0.065310001373291016</cx:pt>
          <cx:pt idx="4201">0.095690011978149414</cx:pt>
          <cx:pt idx="4202">0.065889835357666016</cx:pt>
          <cx:pt idx="4203">0.078130006790161133</cx:pt>
          <cx:pt idx="4204">0.046880006790161133</cx:pt>
          <cx:pt idx="4205">0.0625</cx:pt>
          <cx:pt idx="4206">0.080609798431396484</cx:pt>
          <cx:pt idx="4207">0.046880006790161133</cx:pt>
          <cx:pt idx="4208">0.0625</cx:pt>
          <cx:pt idx="4209">0.078119993209838867</cx:pt>
          <cx:pt idx="4210">0.093739986419677734</cx:pt>
          <cx:pt idx="4211">0.062750101089477539</cx:pt>
          <cx:pt idx="4212">0.078119993209838867</cx:pt>
          <cx:pt idx="4213">0.097389936447143555</cx:pt>
          <cx:pt idx="4214">0.0625</cx:pt>
          <cx:pt idx="4215">0.078119993209838867</cx:pt>
          <cx:pt idx="4216">0.093760013580322266</cx:pt>
          <cx:pt idx="4217">0.078930139541625977</cx:pt>
          <cx:pt idx="4218">0.078119993209838867</cx:pt>
          <cx:pt idx="4219">0.1034698486328125</cx:pt>
          <cx:pt idx="4220">0.062740087509155273</cx:pt>
          <cx:pt idx="4221">0.093980073928833008</cx:pt>
          <cx:pt idx="4222">0.062509775161743164</cx:pt>
          <cx:pt idx="4223">0.078130006790161133</cx:pt>
          <cx:pt idx="4224">0.046880006790161133</cx:pt>
          <cx:pt idx="4225">0.078130006790161133</cx:pt>
          <cx:pt idx="4226">0.0846099853515625</cx:pt>
          <cx:pt idx="4227">0.062510013580322266</cx:pt>
          <cx:pt idx="4228">0.078130006790161133</cx:pt>
          <cx:pt idx="4229">0.046880006790161133</cx:pt>
          <cx:pt idx="4230">0.062510013580322266</cx:pt>
          <cx:pt idx="4231">0.078130006790161133</cx:pt>
          <cx:pt idx="4232">0.046880006790161133</cx:pt>
          <cx:pt idx="4233">0.077089786529541016</cx:pt>
          <cx:pt idx="4234">0.093760013580322266</cx:pt>
          <cx:pt idx="4235">0.0625</cx:pt>
          <cx:pt idx="4236">0.088129997253417969</cx:pt>
          <cx:pt idx="4237">0.09375</cx:pt>
          <cx:pt idx="4238">0.073349952697753906</cx:pt>
          <cx:pt idx="4239">0.073420047760009766</cx:pt>
          <cx:pt idx="4240">0.094160079956054688</cx:pt>
          <cx:pt idx="4241">0.0625</cx:pt>
          <cx:pt idx="4242">0.078130006790161133</cx:pt>
          <cx:pt idx="4243">0.093819856643676758</cx:pt>
          <cx:pt idx="4244">0.062510013580322266</cx:pt>
          <cx:pt idx="4245">0.078389883041381836</cx:pt>
          <cx:pt idx="4246">0.094529867172241211</cx:pt>
          <cx:pt idx="4247">0.0625</cx:pt>
          <cx:pt idx="4248">0.093760013580322266</cx:pt>
          <cx:pt idx="4249">0.066139936447143555</cx:pt>
          <cx:pt idx="4250">0.093739986419677734</cx:pt>
          <cx:pt idx="4251">0.0625</cx:pt>
          <cx:pt idx="4252">0.078119993209838867</cx:pt>
          <cx:pt idx="4253">0.047100067138671875</cx:pt>
          <cx:pt idx="4254">0.0625</cx:pt>
          <cx:pt idx="4255">0.10229015350341797</cx:pt>
          <cx:pt idx="4256">0.0625</cx:pt>
          <cx:pt idx="4257">0.078130006790161133</cx:pt>
          <cx:pt idx="4258">0.09375</cx:pt>
          <cx:pt idx="4259">0.0625</cx:pt>
          <cx:pt idx="4260">0.078120231628417969</cx:pt>
          <cx:pt idx="4261">0.09375</cx:pt>
          <cx:pt idx="4262">0.078130006790161133</cx:pt>
          <cx:pt idx="4263">0.10264992713928223</cx:pt>
          <cx:pt idx="4264">0.046890020370483398</cx:pt>
          <cx:pt idx="4265">0.068979978561401367</cx:pt>
          <cx:pt idx="4266">0.094369888305664063</cx:pt>
          <cx:pt idx="4267">0.0625</cx:pt>
          <cx:pt idx="4268">0.073509931564331055</cx:pt>
          <cx:pt idx="4269">0.088969945907592773</cx:pt>
          <cx:pt idx="4270">0.06277012825012207</cx:pt>
          <cx:pt idx="4271">0.078619956970214844</cx:pt>
          <cx:pt idx="4272">0.093760013580322266</cx:pt>
          <cx:pt idx="4273">0.064700126647949219</cx:pt>
          <cx:pt idx="4274">0.093770027160644531</cx:pt>
          <cx:pt idx="4275">0.096320152282714844</cx:pt>
          <cx:pt idx="4276">0.0625</cx:pt>
          <cx:pt idx="4277">0.078130006790161133</cx:pt>
          <cx:pt idx="4278">0.047090053558349609</cx:pt>
          <cx:pt idx="4279">0.078279972076416016</cx:pt>
          <cx:pt idx="4280">0.051569938659667969</cx:pt>
          <cx:pt idx="4281">0.0625</cx:pt>
          <cx:pt idx="4282">0.093919992446899414</cx:pt>
          <cx:pt idx="4283">0.046880006790161133</cx:pt>
          <cx:pt idx="4284">0.0625</cx:pt>
          <cx:pt idx="4285">0.078130006790161133</cx:pt>
          <cx:pt idx="4286">0.046890020370483398</cx:pt>
          <cx:pt idx="4287">0.062510013580322266</cx:pt>
          <cx:pt idx="4288">0.09375</cx:pt>
          <cx:pt idx="4289">0.05753016471862793</cx:pt>
          <cx:pt idx="4290">0.078140020370483398</cx:pt>
          <cx:pt idx="4291">0.1016700267791748</cx:pt>
          <cx:pt idx="4292">0.062269926071166992</cx:pt>
          <cx:pt idx="4293">0.079669952392578125</cx:pt>
          <cx:pt idx="4294">0.09375</cx:pt>
          <cx:pt idx="4295">0.062489986419677734</cx:pt>
          <cx:pt idx="4296">0.0625</cx:pt>
          <cx:pt idx="4297">0.09636998176574707</cx:pt>
          <cx:pt idx="4298">0.062489986419677734</cx:pt>
          <cx:pt idx="4299">0.078130006790161133</cx:pt>
          <cx:pt idx="4300">0.09375</cx:pt>
          <cx:pt idx="4301">0.0625</cx:pt>
          <cx:pt idx="4302">0.078130006790161133</cx:pt>
          <cx:pt idx="4303">0.10391998291015625</cx:pt>
          <cx:pt idx="4304">0.078130006790161133</cx:pt>
          <cx:pt idx="4305">0.093760013580322266</cx:pt>
          <cx:pt idx="4306">0.062510013580322266</cx:pt>
          <cx:pt idx="4307">0.078119993209838867</cx:pt>
          <cx:pt idx="4308">0.09375</cx:pt>
          <cx:pt idx="4309">0.073159933090209961</cx:pt>
          <cx:pt idx="4310">0.088850021362304688</cx:pt>
          <cx:pt idx="4311">0.09347987174987793</cx:pt>
          <cx:pt idx="4312">0.062620162963867188</cx:pt>
          <cx:pt idx="4313">0.078119993209838867</cx:pt>
          <cx:pt idx="4314">0.10286998748779297</cx:pt>
          <cx:pt idx="4315">0.067329883575439453</cx:pt>
          <cx:pt idx="4316">0.093760013580322266</cx:pt>
          <cx:pt idx="4317">0.0625</cx:pt>
          <cx:pt idx="4318">0.078119993209838867</cx:pt>
          <cx:pt idx="4319">0.09375</cx:pt>
          <cx:pt idx="4320">0.062540054321289063</cx:pt>
          <cx:pt idx="4321">0.078119993209838867</cx:pt>
          <cx:pt idx="4322">0.046880006790161133</cx:pt>
          <cx:pt idx="4323">0.062489986419677734</cx:pt>
          <cx:pt idx="4324">0.078119993209838867</cx:pt>
          <cx:pt idx="4325">0.094239950180053711</cx:pt>
          <cx:pt idx="4326">0.0625</cx:pt>
          <cx:pt idx="4327">0.078099966049194336</cx:pt>
          <cx:pt idx="4328">0.046869993209838867</cx:pt>
          <cx:pt idx="4329">0.046880006790161133</cx:pt>
          <cx:pt idx="4330">0.073379993438720703</cx:pt>
          <cx:pt idx="4331">0.089030027389526367</cx:pt>
          <cx:pt idx="4332">0.064909934997558594</cx:pt>
          <cx:pt idx="4333">0.077850103378295898</cx:pt>
          <cx:pt idx="4334">0.046610116958618164</cx:pt>
          <cx:pt idx="4335">0.064489841461181641</cx:pt>
          <cx:pt idx="4336">0.078400135040283203</cx:pt>
          <cx:pt idx="4337">0.093800067901611328</cx:pt>
          <cx:pt idx="4338">0.065749883651733398</cx:pt>
          <cx:pt idx="4339">0.078130006790161133</cx:pt>
          <cx:pt idx="4340">0.096019983291625977</cx:pt>
          <cx:pt idx="4341">0.0625</cx:pt>
          <cx:pt idx="4342">0.066690206527709961</cx:pt>
          <cx:pt idx="4343">0.093760013580322266</cx:pt>
          <cx:pt idx="4344">0.046880006790161133</cx:pt>
          <cx:pt idx="4345">0.078130006790161133</cx:pt>
          <cx:pt idx="4346">0.078130006790161133</cx:pt>
          <cx:pt idx="4347">0.0625</cx:pt>
          <cx:pt idx="4348">0.081799983978271484</cx:pt>
          <cx:pt idx="4349">0.0625</cx:pt>
          <cx:pt idx="4350">0.078130006790161133</cx:pt>
          <cx:pt idx="4351">0.046880006790161133</cx:pt>
          <cx:pt idx="4352">0.062530040740966797</cx:pt>
          <cx:pt idx="4353">0.093549966812133789</cx:pt>
          <cx:pt idx="4354">0.0625</cx:pt>
          <cx:pt idx="4355">0.078130006790161133</cx:pt>
          <cx:pt idx="4356">0.09375</cx:pt>
          <cx:pt idx="4357">0.0625</cx:pt>
          <cx:pt idx="4358">0.062510013580322266</cx:pt>
          <cx:pt idx="4359">0.078040122985839844</cx:pt>
          <cx:pt idx="4360">0.062410116195678711</cx:pt>
          <cx:pt idx="4361">0.077919960021972656</cx:pt>
          <cx:pt idx="4362">0.046959877014160156</cx:pt>
          <cx:pt idx="4363">0.0625</cx:pt>
          <cx:pt idx="4364">0.093660116195678711</cx:pt>
          <cx:pt idx="4365">0.0625</cx:pt>
          <cx:pt idx="4366">0.078119993209838867</cx:pt>
          <cx:pt idx="4367">0.0625</cx:pt>
          <cx:pt idx="4368">0.078119993209838867</cx:pt>
          <cx:pt idx="4369">0.078119993209838867</cx:pt>
          <cx:pt idx="4370">0.046869993209838867</cx:pt>
          <cx:pt idx="4371">0.0625</cx:pt>
          <cx:pt idx="4372">0.09375</cx:pt>
          <cx:pt idx="4373">0.046880006790161133</cx:pt>
          <cx:pt idx="4374">0.078119993209838867</cx:pt>
          <cx:pt idx="4375">0.062489986419677734</cx:pt>
          <cx:pt idx="4376">0.077950000762939453</cx:pt>
          <cx:pt idx="4377">0.093760013580322266</cx:pt>
          <cx:pt idx="4378">0.046869993209838867</cx:pt>
          <cx:pt idx="4379">0.078119993209838867</cx:pt>
          <cx:pt idx="4380">0.062409877777099609</cx:pt>
          <cx:pt idx="4381">0.078119993209838867</cx:pt>
          <cx:pt idx="4382">0.046869993209838867</cx:pt>
          <cx:pt idx="4383">0.074349880218505859</cx:pt>
          <cx:pt idx="4384">0.077899932861328125</cx:pt>
          <cx:pt idx="4385">0.093739986419677734</cx:pt>
          <cx:pt idx="4386">0.062420129776000977</cx:pt>
          <cx:pt idx="4387">0.078119993209838867</cx:pt>
          <cx:pt idx="4388">0.0625</cx:pt>
          <cx:pt idx="4389">0.062489986419677734</cx:pt>
          <cx:pt idx="4390">0.062510013580322266</cx:pt>
          <cx:pt idx="4391">0.093699932098388672</cx:pt>
          <cx:pt idx="4392">0.062510013580322266</cx:pt>
          <cx:pt idx="4393">0.077970027923583984</cx:pt>
          <cx:pt idx="4394">0.09375</cx:pt>
          <cx:pt idx="4395">0.077899932861328125</cx:pt>
          <cx:pt idx="4396">0.078119993209838867</cx:pt>
          <cx:pt idx="4397">0.09375</cx:pt>
          <cx:pt idx="4398">0.076439857482910156</cx:pt>
          <cx:pt idx="4399">0.093660116195678711</cx:pt>
          <cx:pt idx="4400">0.049239873886108398</cx:pt>
          <cx:pt idx="4401">0.062459945678710938</cx:pt>
          <cx:pt idx="4402">0.093659877777099609</cx:pt>
          <cx:pt idx="4403">0.062440156936645508</cx:pt>
          <cx:pt idx="4404">0.078119993209838867</cx:pt>
          <cx:pt idx="4405">0.062469959259033203</cx:pt>
          <cx:pt idx="4406">0.062489986419677734</cx:pt>
          <cx:pt idx="4407">0.078130006790161133</cx:pt>
          <cx:pt idx="4408">0.0625</cx:pt>
          <cx:pt idx="4409">0.078130006790161133</cx:pt>
          <cx:pt idx="4410">0.046869993209838867</cx:pt>
          <cx:pt idx="4411">0.078119993209838867</cx:pt>
          <cx:pt idx="4412">0.093729972839355469</cx:pt>
          <cx:pt idx="4413">0.062510013580322266</cx:pt>
          <cx:pt idx="4414">0.078130006790161133</cx:pt>
          <cx:pt idx="4415">0.062510013580322266</cx:pt>
          <cx:pt idx="4416">0.0625</cx:pt>
          <cx:pt idx="4417">0.093839883804321289</cx:pt>
          <cx:pt idx="4418">0.078109979629516602</cx:pt>
          <cx:pt idx="4419">0.078119993209838867</cx:pt>
          <cx:pt idx="4420">0.062479972839355469</cx:pt>
          <cx:pt idx="4421">0.0625</cx:pt>
          <cx:pt idx="4422">0.09375</cx:pt>
          <cx:pt idx="4423">0.046869993209838867</cx:pt>
          <cx:pt idx="4424">0.078119993209838867</cx:pt>
          <cx:pt idx="4425">0.062479972839355469</cx:pt>
          <cx:pt idx="4426">0.0625</cx:pt>
          <cx:pt idx="4427">0.09375</cx:pt>
          <cx:pt idx="4428">0.046880006790161133</cx:pt>
          <cx:pt idx="4429">0.078130006790161133</cx:pt>
          <cx:pt idx="4430">0.09375</cx:pt>
          <cx:pt idx="4431">0.062410116195678711</cx:pt>
          <cx:pt idx="4432">0.078170061111450195</cx:pt>
          <cx:pt idx="4433">0.046959877014160156</cx:pt>
          <cx:pt idx="4434">0.078130006790161133</cx:pt>
          <cx:pt idx="4435">0.078130006790161133</cx:pt>
          <cx:pt idx="4436">0.062510013580322266</cx:pt>
          <cx:pt idx="4437">0.078209877014160156</cx:pt>
          <cx:pt idx="4438">0.0625</cx:pt>
          <cx:pt idx="4439">0.078130006790161133</cx:pt>
          <cx:pt idx="4440">0.078119993209838867</cx:pt>
          <cx:pt idx="4441">0.0625</cx:pt>
          <cx:pt idx="4442">0.078119993209838867</cx:pt>
          <cx:pt idx="4443">0.093800067901611328</cx:pt>
          <cx:pt idx="4444">0.078119993209838867</cx:pt>
          <cx:pt idx="4445">0.078130006790161133</cx:pt>
          <cx:pt idx="4446">0.0625</cx:pt>
          <cx:pt idx="4447">0.078130006790161133</cx:pt>
          <cx:pt idx="4448">0.046880006790161133</cx:pt>
          <cx:pt idx="4449">0.093690156936645508</cx:pt>
          <cx:pt idx="4450">0.09375</cx:pt>
          <cx:pt idx="4451">0.062230110168457031</cx:pt>
          <cx:pt idx="4452">0.078220129013061523</cx:pt>
          <cx:pt idx="4453">0.093779802322387695</cx:pt>
          <cx:pt idx="4454">0.078130006790161133</cx:pt>
          <cx:pt idx="4455">0.078109979629516602</cx:pt>
          <cx:pt idx="4456">0.09375</cx:pt>
          <cx:pt idx="4457">0.062549829483032227</cx:pt>
          <cx:pt idx="4458">0.078039884567260742</cx:pt>
          <cx:pt idx="4459">0.093679904937744141</cx:pt>
          <cx:pt idx="4460">0.093550205230712891</cx:pt>
          <cx:pt idx="4461">0.0625</cx:pt>
          <cx:pt idx="4462">0.09376978874206543</cx:pt>
          <cx:pt idx="4463">0.062479972839355469</cx:pt>
          <cx:pt idx="4464">0.078130006790161133</cx:pt>
          <cx:pt idx="4465">0.09375</cx:pt>
          <cx:pt idx="4466">0.046649932861328125</cx:pt>
          <cx:pt idx="4467">0.078039884567260742</cx:pt>
          <cx:pt idx="4468">0.093610048294067383</cx:pt>
          <cx:pt idx="4469">0.09356999397277832</cx:pt>
          <cx:pt idx="4470">0.062560081481933594</cx:pt>
          <cx:pt idx="4471">0.078119993209838867</cx:pt>
          <cx:pt idx="4472">0.046880006790161133</cx:pt>
          <cx:pt idx="4473">0.062510013580322266</cx:pt>
          <cx:pt idx="4474">0.078130006790161133</cx:pt>
          <cx:pt idx="4475">0.093839883804321289</cx:pt>
          <cx:pt idx="4476">0.046880006790161133</cx:pt>
          <cx:pt idx="4477">0.078099966049194336</cx:pt>
          <cx:pt idx="4478">0.09375</cx:pt>
          <cx:pt idx="4479">0.0625</cx:pt>
          <cx:pt idx="4480">0.078119993209838867</cx:pt>
          <cx:pt idx="4481">0.046890020370483398</cx:pt>
          <cx:pt idx="4482">0.071019887924194336</cx:pt>
          <cx:pt idx="4483">0.078140020370483398</cx:pt>
          <cx:pt idx="4484">0.07816004753112793</cx:pt>
          <cx:pt idx="4485">0.062469959259033203</cx:pt>
          <cx:pt idx="4486">0.078109979629516602</cx:pt>
          <cx:pt idx="4487">0.078109979629516602</cx:pt>
          <cx:pt idx="4488">0.093790054321289063</cx:pt>
          <cx:pt idx="4489">0.078170061111450195</cx:pt>
          <cx:pt idx="4490">0.093739986419677734</cx:pt>
          <cx:pt idx="4491">0.062459945678710938</cx:pt>
        </cx:lvl>
      </cx:numDim>
    </cx:data>
  </cx:chartData>
  <cx:chart>
    <cx:title pos="t" align="ctr" overlay="0">
      <cx:tx>
        <cx:rich>
          <a:bodyPr spcFirstLastPara="1" vertOverflow="ellipsis" horzOverflow="overflow" wrap="square" lIns="0" tIns="0" rIns="0" bIns="0" anchor="ctr" anchorCtr="1"/>
          <a:lstStyle/>
          <a:p>
            <a:pPr rtl="0"/>
            <a:r>
              <a:rPr lang="en-US" sz="1800" b="0" i="0" baseline="0">
                <a:effectLst/>
              </a:rPr>
              <a:t>Histogram over latency with 100µs bins</a:t>
            </a:r>
            <a:endParaRPr lang="en-DK" sz="1400">
              <a:effectLst/>
            </a:endParaRPr>
          </a:p>
        </cx:rich>
      </cx:tx>
    </cx:title>
    <cx:plotArea>
      <cx:plotAreaRegion>
        <cx:series layoutId="clusteredColumn" uniqueId="{4BCA30BE-BE02-4507-A154-255F52D324A9}" formatIdx="0">
          <cx:dataId val="0"/>
          <cx:layoutPr>
            <cx:binning intervalClosed="r" underflow="0.040000000000000008" overflow="0.099000000000000032">
              <cx:binSize val="0.00010000000000000003"/>
            </cx:binning>
          </cx:layoutPr>
        </cx:series>
      </cx:plotAreaRegion>
      <cx:axis id="0">
        <cx:catScaling gapWidth="0"/>
        <cx:title>
          <cx:tx>
            <cx:txData>
              <cx:v>Latency [s]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Latency [s]</a:t>
              </a:r>
            </a:p>
          </cx:txPr>
        </cx:title>
        <cx:tickLabels/>
      </cx:axis>
      <cx:axis id="1">
        <cx:valScaling/>
        <cx:title>
          <cx:tx>
            <cx:txData>
              <cx:v>Number of measurements in each bin</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measurements in each bin</a:t>
              </a:r>
            </a:p>
          </cx:txPr>
        </cx:title>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6823D9875A548E2A44BE23D58B0F851"/>
        <w:category>
          <w:name w:val="General"/>
          <w:gallery w:val="placeholder"/>
        </w:category>
        <w:types>
          <w:type w:val="bbPlcHdr"/>
        </w:types>
        <w:behaviors>
          <w:behavior w:val="content"/>
        </w:behaviors>
        <w:guid w:val="{B99718D7-1521-43CC-BD6E-D74985718544}"/>
      </w:docPartPr>
      <w:docPartBody>
        <w:p w:rsidR="00000000" w:rsidRDefault="007E0206">
          <w:pPr>
            <w:pStyle w:val="76823D9875A548E2A44BE23D58B0F851"/>
          </w:pPr>
          <w:r>
            <w:t>WordTeX Template Version 1.0</w:t>
          </w:r>
        </w:p>
      </w:docPartBody>
    </w:docPart>
    <w:docPart>
      <w:docPartPr>
        <w:name w:val="F28E54490CBE413F863EB74F65C3CC42"/>
        <w:category>
          <w:name w:val="General"/>
          <w:gallery w:val="placeholder"/>
        </w:category>
        <w:types>
          <w:type w:val="bbPlcHdr"/>
        </w:types>
        <w:behaviors>
          <w:behavior w:val="content"/>
        </w:behaviors>
        <w:guid w:val="{90B64D17-6361-48C8-AD17-ABC0015765AA}"/>
      </w:docPartPr>
      <w:docPartBody>
        <w:p w:rsidR="00000000" w:rsidRDefault="007E0206">
          <w:pPr>
            <w:pStyle w:val="F28E54490CBE413F863EB74F65C3CC42"/>
          </w:pPr>
          <w:r>
            <w:t>Subtitle</w:t>
          </w:r>
        </w:p>
      </w:docPartBody>
    </w:docPart>
    <w:docPart>
      <w:docPartPr>
        <w:name w:val="25B9AE8B3AD540F399B0CBB62B13D1A7"/>
        <w:category>
          <w:name w:val="General"/>
          <w:gallery w:val="placeholder"/>
        </w:category>
        <w:types>
          <w:type w:val="bbPlcHdr"/>
        </w:types>
        <w:behaviors>
          <w:behavior w:val="content"/>
        </w:behaviors>
        <w:guid w:val="{5C950078-7BEB-438C-AABD-3C065669CDC8}"/>
      </w:docPartPr>
      <w:docPartBody>
        <w:p w:rsidR="00000000" w:rsidRDefault="007E0206">
          <w:pPr>
            <w:pStyle w:val="25B9AE8B3AD540F399B0CBB62B13D1A7"/>
          </w:pPr>
          <w:r>
            <w:t>Author One</w:t>
          </w:r>
        </w:p>
      </w:docPartBody>
    </w:docPart>
    <w:docPart>
      <w:docPartPr>
        <w:name w:val="C5971688A950451FBCA06FF3041452D0"/>
        <w:category>
          <w:name w:val="General"/>
          <w:gallery w:val="placeholder"/>
        </w:category>
        <w:types>
          <w:type w:val="bbPlcHdr"/>
        </w:types>
        <w:behaviors>
          <w:behavior w:val="content"/>
        </w:behaviors>
        <w:guid w:val="{46CC9D34-72BA-472A-B4DE-89C957D16E2F}"/>
      </w:docPartPr>
      <w:docPartBody>
        <w:p w:rsidR="00000000" w:rsidRDefault="007E0206">
          <w:pPr>
            <w:pStyle w:val="C5971688A950451FBCA06FF3041452D0"/>
          </w:pPr>
          <w:r>
            <w:t>Author Two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0">
    <w:panose1 w:val="00000500000000000000"/>
    <w:charset w:val="00"/>
    <w:family w:val="modern"/>
    <w:notTrueType/>
    <w:pitch w:val="variable"/>
    <w:sig w:usb0="20000007" w:usb1="00000000" w:usb2="00000000" w:usb3="00000000" w:csb0="00000193" w:csb1="00000000"/>
  </w:font>
  <w:font w:name="LM Mono 10">
    <w:panose1 w:val="0000050900000000000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206"/>
    <w:rsid w:val="007E0206"/>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DK" w:eastAsia="en-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823D9875A548E2A44BE23D58B0F851">
    <w:name w:val="76823D9875A548E2A44BE23D58B0F851"/>
  </w:style>
  <w:style w:type="paragraph" w:customStyle="1" w:styleId="F28E54490CBE413F863EB74F65C3CC42">
    <w:name w:val="F28E54490CBE413F863EB74F65C3CC42"/>
  </w:style>
  <w:style w:type="paragraph" w:customStyle="1" w:styleId="25B9AE8B3AD540F399B0CBB62B13D1A7">
    <w:name w:val="25B9AE8B3AD540F399B0CBB62B13D1A7"/>
  </w:style>
  <w:style w:type="paragraph" w:customStyle="1" w:styleId="C5971688A950451FBCA06FF3041452D0">
    <w:name w:val="C5971688A950451FBCA06FF3041452D0"/>
  </w:style>
  <w:style w:type="paragraph" w:customStyle="1" w:styleId="F09AB3CCDA17401280261A39B4C8C7FC">
    <w:name w:val="F09AB3CCDA17401280261A39B4C8C7FC"/>
  </w:style>
  <w:style w:type="paragraph" w:customStyle="1" w:styleId="A7325C237C594D83897AB3E9BFAA173F">
    <w:name w:val="A7325C237C594D83897AB3E9BFAA173F"/>
  </w:style>
  <w:style w:type="paragraph" w:customStyle="1" w:styleId="FA96BC75728B4E4E881E4FA02FB90C64">
    <w:name w:val="FA96BC75728B4E4E881E4FA02FB90C64"/>
  </w:style>
  <w:style w:type="character" w:customStyle="1" w:styleId="Proof">
    <w:name w:val="Proof"/>
    <w:basedOn w:val="DefaultParagraphFont"/>
    <w:uiPriority w:val="11"/>
    <w:qFormat/>
    <w:rPr>
      <w:i/>
    </w:rPr>
  </w:style>
  <w:style w:type="paragraph" w:customStyle="1" w:styleId="99A3631975EC4407990CF7491C54421C">
    <w:name w:val="99A3631975EC4407990CF7491C54421C"/>
  </w:style>
  <w:style w:type="paragraph" w:customStyle="1" w:styleId="4E1461DEBA444A089FB789DCB95F28B2">
    <w:name w:val="4E1461DEBA444A089FB789DCB95F28B2"/>
  </w:style>
  <w:style w:type="paragraph" w:customStyle="1" w:styleId="C7AEF53BAFD3446DAF3C4AD47E6727E4">
    <w:name w:val="C7AEF53BAFD3446DAF3C4AD47E6727E4"/>
  </w:style>
  <w:style w:type="paragraph" w:customStyle="1" w:styleId="87A61996E54A43C29D1D9F9596638179">
    <w:name w:val="87A61996E54A43C29D1D9F9596638179"/>
  </w:style>
  <w:style w:type="paragraph" w:customStyle="1" w:styleId="B6882CA95D424226A2D9A672C153458D">
    <w:name w:val="B6882CA95D424226A2D9A672C15345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WordTeX Color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LM Roman">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79AD6-318F-441A-840C-338FCA6CE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WordTeX Template.dotx</Template>
  <TotalTime>69</TotalTime>
  <Pages>4</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Vic</dc:creator>
  <cp:keywords/>
  <dc:description/>
  <cp:lastModifiedBy>Vic</cp:lastModifiedBy>
  <cp:revision>6</cp:revision>
  <cp:lastPrinted>2020-02-28T13:22:00Z</cp:lastPrinted>
  <dcterms:created xsi:type="dcterms:W3CDTF">2020-02-28T12:14:00Z</dcterms:created>
  <dcterms:modified xsi:type="dcterms:W3CDTF">2020-02-28T13:23:00Z</dcterms:modified>
</cp:coreProperties>
</file>